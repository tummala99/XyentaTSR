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2E4327" w:rsidRDefault="00EA3BCB" w:rsidP="002E4327">
      <w:pPr>
        <w:pStyle w:val="Title"/>
        <w:rPr>
          <w:b/>
        </w:rPr>
      </w:pPr>
      <w:r w:rsidRPr="00A14386">
        <w:rPr>
          <w:rStyle w:val="Strong"/>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CD4F32"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710F2A">
            <w:pPr>
              <w:rPr>
                <w:b/>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D77F32">
            <w:pPr>
              <w:jc w:val="center"/>
              <w:rPr>
                <w:b/>
              </w:rPr>
            </w:pPr>
            <w:r w:rsidRPr="00EA3BCB">
              <w:rPr>
                <w:b/>
              </w:rPr>
              <w:t>Summary Details</w:t>
            </w:r>
          </w:p>
          <w:p w:rsidR="00EA3BCB" w:rsidRPr="00EA3BCB" w:rsidRDefault="00EA3BCB" w:rsidP="00710F2A">
            <w:pPr>
              <w:rPr>
                <w:b/>
              </w:rPr>
            </w:pPr>
          </w:p>
        </w:tc>
      </w:tr>
      <w:tr w:rsidR="00EA3BCB" w:rsidRPr="00CD4F32"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0C1A29" w:rsidRDefault="00EA3BCB" w:rsidP="00710F2A">
            <w:pPr>
              <w:rPr>
                <w:b/>
              </w:rPr>
            </w:pPr>
            <w:r w:rsidRPr="000C1A29">
              <w:rPr>
                <w:b/>
              </w:rPr>
              <w:t>Process Name</w:t>
            </w:r>
          </w:p>
        </w:tc>
        <w:tc>
          <w:tcPr>
            <w:tcW w:w="6237" w:type="dxa"/>
            <w:shd w:val="clear" w:color="auto" w:fill="FFFFFF" w:themeFill="background1"/>
          </w:tcPr>
          <w:p w:rsidR="00EA3BCB" w:rsidRPr="00BF324F" w:rsidRDefault="00930F57" w:rsidP="00710F2A">
            <w:pPr>
              <w:rPr>
                <w:szCs w:val="18"/>
              </w:rPr>
            </w:pPr>
            <w:r>
              <w:rPr>
                <w:szCs w:val="18"/>
              </w:rPr>
              <w:t>Investment Triggers</w:t>
            </w:r>
          </w:p>
        </w:tc>
      </w:tr>
      <w:tr w:rsidR="00403C6D"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0C1A29" w:rsidRDefault="00403C6D" w:rsidP="00710F2A">
            <w:pPr>
              <w:rPr>
                <w:b/>
              </w:rPr>
            </w:pPr>
            <w:r w:rsidRPr="000C1A29">
              <w:rPr>
                <w:b/>
              </w:rPr>
              <w:t>Process Owner</w:t>
            </w:r>
            <w:r w:rsidR="0096296B">
              <w:rPr>
                <w:b/>
              </w:rPr>
              <w:t>(s)</w:t>
            </w:r>
          </w:p>
        </w:tc>
        <w:tc>
          <w:tcPr>
            <w:tcW w:w="6237" w:type="dxa"/>
          </w:tcPr>
          <w:p w:rsidR="00E43FB8" w:rsidRPr="00E43FB8" w:rsidRDefault="00930F57" w:rsidP="00E43FB8">
            <w:pPr>
              <w:shd w:val="clear" w:color="auto" w:fill="FFFFFF"/>
              <w:spacing w:line="240" w:lineRule="auto"/>
            </w:pPr>
            <w:r>
              <w:t>Kathryn Edwards</w:t>
            </w:r>
            <w:r w:rsidR="00930BA7">
              <w:t xml:space="preserve"> (</w:t>
            </w:r>
            <w:r w:rsidR="00930BA7" w:rsidRPr="00930BA7">
              <w:t xml:space="preserve">Corporate Finance </w:t>
            </w:r>
            <w:r w:rsidR="00E43FB8">
              <w:t>Manager</w:t>
            </w:r>
            <w:r w:rsidR="00BE6BD1">
              <w:t>)</w:t>
            </w:r>
            <w:r w:rsidR="00E43FB8">
              <w:t xml:space="preserve">, </w:t>
            </w:r>
            <w:r w:rsidR="00E43FB8" w:rsidRPr="00E43FB8">
              <w:t>Ryan Price (Investment Accountant Finance</w:t>
            </w:r>
            <w:r w:rsidR="00BE6BD1">
              <w:t>)</w:t>
            </w:r>
          </w:p>
          <w:p w:rsidR="00403C6D" w:rsidRPr="00E43FB8" w:rsidRDefault="00403C6D" w:rsidP="00E43FB8">
            <w:pPr>
              <w:shd w:val="clear" w:color="auto" w:fill="FFFFFF"/>
              <w:spacing w:line="240" w:lineRule="auto"/>
              <w:rPr>
                <w:highlight w:val="yellow"/>
              </w:rPr>
            </w:pP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CA63E7" w:rsidP="00710F2A">
            <w:pPr>
              <w:rPr>
                <w:b/>
              </w:rPr>
            </w:pPr>
            <w:r>
              <w:rPr>
                <w:b/>
              </w:rPr>
              <w:t xml:space="preserve">Process  </w:t>
            </w:r>
            <w:r w:rsidR="00ED2689" w:rsidRPr="000C1A29">
              <w:rPr>
                <w:b/>
              </w:rPr>
              <w:t>Objective</w:t>
            </w:r>
          </w:p>
        </w:tc>
        <w:tc>
          <w:tcPr>
            <w:tcW w:w="6237" w:type="dxa"/>
          </w:tcPr>
          <w:p w:rsidR="00EA3BCB" w:rsidRPr="00CA63E7" w:rsidRDefault="00930F57" w:rsidP="00BA4BE7">
            <w:r w:rsidRPr="00930F57">
              <w:t>Ensure investment allocations are valid, accurately calculated and recorded in the ledger.</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403C6D" w:rsidP="00710F2A">
            <w:pPr>
              <w:rPr>
                <w:b/>
              </w:rPr>
            </w:pPr>
            <w:r w:rsidRPr="000C1A29">
              <w:rPr>
                <w:b/>
              </w:rPr>
              <w:t>Process Scope</w:t>
            </w:r>
          </w:p>
        </w:tc>
        <w:tc>
          <w:tcPr>
            <w:tcW w:w="6237" w:type="dxa"/>
          </w:tcPr>
          <w:p w:rsidR="004A1F3D" w:rsidRDefault="00214FF6" w:rsidP="004A1F3D">
            <w:pPr>
              <w:jc w:val="both"/>
            </w:pPr>
            <w:r>
              <w:t>The process includes the process to create investment allocations percentage rates and upload of the rates into FDM, investment data import from source</w:t>
            </w:r>
            <w:bookmarkStart w:id="0" w:name="_GoBack"/>
            <w:bookmarkEnd w:id="0"/>
            <w:r>
              <w:t xml:space="preserve"> systems into FDM, automated </w:t>
            </w:r>
            <w:r w:rsidRPr="00F95811">
              <w:t>processing/calculations</w:t>
            </w:r>
            <w:r>
              <w:t xml:space="preserve"> of investments allocations </w:t>
            </w:r>
            <w:r w:rsidRPr="00F95811">
              <w:t xml:space="preserve">within FDM and posting of </w:t>
            </w:r>
            <w:r>
              <w:t>the investments adjustments</w:t>
            </w:r>
            <w:r w:rsidRPr="00F95811">
              <w:t xml:space="preserve"> from FDM to Agresso. </w:t>
            </w:r>
          </w:p>
          <w:p w:rsidR="004A1F3D" w:rsidRDefault="004A1F3D" w:rsidP="004A1F3D">
            <w:pPr>
              <w:jc w:val="both"/>
            </w:pPr>
          </w:p>
          <w:p w:rsidR="003B26F4" w:rsidRPr="00F95811" w:rsidRDefault="00BF324F" w:rsidP="00214FF6">
            <w:pPr>
              <w:jc w:val="both"/>
            </w:pPr>
            <w:r>
              <w:t xml:space="preserve">The </w:t>
            </w:r>
            <w:r w:rsidR="00214FF6">
              <w:t>investment reporting is</w:t>
            </w:r>
            <w:r w:rsidR="006C7FB6">
              <w:t xml:space="preserve"> excluded</w:t>
            </w:r>
            <w:r w:rsidR="00214FF6">
              <w:t xml:space="preserve"> from this process as it is covered separately.</w:t>
            </w:r>
            <w:r w:rsidR="006C7FB6">
              <w:t xml:space="preserve"> </w:t>
            </w:r>
          </w:p>
        </w:tc>
      </w:tr>
    </w:tbl>
    <w:p w:rsidR="00CA63E7" w:rsidRDefault="00CA63E7" w:rsidP="00E707D7">
      <w:pPr>
        <w:pStyle w:val="IntroductionSmall"/>
      </w:pPr>
    </w:p>
    <w:p w:rsidR="00E707D7" w:rsidRPr="00A14386" w:rsidRDefault="00ED2689" w:rsidP="00E707D7">
      <w:pPr>
        <w:pStyle w:val="IntroductionSmall"/>
        <w:rPr>
          <w:b/>
        </w:rPr>
      </w:pPr>
      <w:r w:rsidRPr="00A14386">
        <w:rPr>
          <w:b/>
        </w:rPr>
        <w:t>Summary of Findings and Recommendations</w:t>
      </w:r>
    </w:p>
    <w:p w:rsidR="00E707D7" w:rsidRDefault="00E707D7" w:rsidP="00E707D7">
      <w:r>
        <w:t>Below is a list of findings or recommendations identified</w:t>
      </w:r>
      <w:r w:rsidR="00CA63E7">
        <w:t xml:space="preserve"> in the premium process:</w:t>
      </w:r>
    </w:p>
    <w:p w:rsidR="00CA63E7" w:rsidRDefault="00CA63E7" w:rsidP="00E707D7"/>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CD4F32" w:rsidTr="005B2B15">
        <w:trPr>
          <w:trHeight w:val="640"/>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D26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D77F32">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D77F32" w:rsidRDefault="00D77F32" w:rsidP="00D77F32">
            <w:pPr>
              <w:jc w:val="center"/>
              <w:rPr>
                <w:b/>
              </w:rPr>
            </w:pPr>
            <w:r w:rsidRPr="00D77F32">
              <w:rPr>
                <w:b/>
              </w:rPr>
              <w:t>Classification</w:t>
            </w:r>
          </w:p>
          <w:p w:rsidR="00E707D7" w:rsidRPr="00D77F32" w:rsidRDefault="00D77F32" w:rsidP="00D77F32">
            <w:pPr>
              <w:jc w:val="center"/>
              <w:rPr>
                <w:i/>
              </w:rPr>
            </w:pPr>
            <w:r w:rsidRPr="00D77F32">
              <w:rPr>
                <w:i/>
              </w:rPr>
              <w:t>(</w:t>
            </w:r>
            <w:r w:rsidR="00E707D7" w:rsidRPr="00D77F32">
              <w:rPr>
                <w:i/>
              </w:rPr>
              <w:t>design gap, control gap, process improvement)</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9A17FE" w:rsidRDefault="00930BA7" w:rsidP="00ED2689">
            <w:r>
              <w:t>1</w:t>
            </w:r>
          </w:p>
        </w:tc>
        <w:tc>
          <w:tcPr>
            <w:tcW w:w="5954" w:type="dxa"/>
          </w:tcPr>
          <w:p w:rsidR="00E707D7" w:rsidRPr="009A17FE" w:rsidRDefault="00992577" w:rsidP="00992577">
            <w:pPr>
              <w:rPr>
                <w:highlight w:val="yellow"/>
              </w:rPr>
            </w:pPr>
            <w:r>
              <w:t>Investment</w:t>
            </w:r>
            <w:r w:rsidRPr="00CE3910">
              <w:t xml:space="preserve"> data</w:t>
            </w:r>
            <w:r w:rsidR="00CE3910" w:rsidRPr="00CE3910">
              <w:t xml:space="preserve"> load from source system</w:t>
            </w:r>
            <w:r w:rsidR="00CE3910">
              <w:t>s</w:t>
            </w:r>
            <w:r w:rsidR="00CE3910" w:rsidRPr="00CE3910">
              <w:t>/input files to FDM is significantly manual via the FDM control sheet an</w:t>
            </w:r>
            <w:r w:rsidR="00CE3910">
              <w:t>d prone to h</w:t>
            </w:r>
            <w:r w:rsidR="001060CC">
              <w:t>uman error</w:t>
            </w:r>
            <w:r w:rsidR="00CE3910" w:rsidRPr="00CE3910">
              <w:t>. Finance should consider making this process automated.</w:t>
            </w:r>
          </w:p>
        </w:tc>
        <w:tc>
          <w:tcPr>
            <w:tcW w:w="2247" w:type="dxa"/>
          </w:tcPr>
          <w:p w:rsidR="00E707D7" w:rsidRPr="002E4327" w:rsidRDefault="003D5042" w:rsidP="00ED2689">
            <w:r>
              <w:t>P</w:t>
            </w:r>
            <w:r w:rsidR="00CE3910" w:rsidRPr="002E4327">
              <w:t>rocess improvement</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9A17FE" w:rsidRDefault="00930BA7" w:rsidP="00ED2689">
            <w:r>
              <w:t>2</w:t>
            </w:r>
          </w:p>
        </w:tc>
        <w:tc>
          <w:tcPr>
            <w:tcW w:w="5954" w:type="dxa"/>
          </w:tcPr>
          <w:p w:rsidR="00E707D7" w:rsidRPr="009A17FE" w:rsidRDefault="00CE3910" w:rsidP="003D5042">
            <w:r w:rsidRPr="00CE3910">
              <w:t xml:space="preserve">The posting </w:t>
            </w:r>
            <w:r w:rsidR="003D5042" w:rsidRPr="00CE3910">
              <w:t>of</w:t>
            </w:r>
            <w:r w:rsidR="003D5042">
              <w:t xml:space="preserve"> investment allocation</w:t>
            </w:r>
            <w:r w:rsidRPr="00CE3910">
              <w:t xml:space="preserve"> journals from FDM</w:t>
            </w:r>
            <w:r>
              <w:t xml:space="preserve"> to</w:t>
            </w:r>
            <w:r w:rsidRPr="00CE3910">
              <w:t xml:space="preserve"> Agresso is significantly manual via posting engine sheet and prone to human errors. Finance should consider making this process automated.</w:t>
            </w:r>
          </w:p>
        </w:tc>
        <w:tc>
          <w:tcPr>
            <w:tcW w:w="2247" w:type="dxa"/>
          </w:tcPr>
          <w:p w:rsidR="00E707D7" w:rsidRPr="002E4327" w:rsidRDefault="003D5042" w:rsidP="00ED2689">
            <w:r>
              <w:t>P</w:t>
            </w:r>
            <w:r w:rsidRPr="002E4327">
              <w:t>rocess improvement</w:t>
            </w:r>
          </w:p>
        </w:tc>
      </w:tr>
      <w:tr w:rsidR="00E707D7"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E707D7" w:rsidRPr="00CD4F32" w:rsidRDefault="00930BA7" w:rsidP="00ED2689">
            <w:r>
              <w:t>3</w:t>
            </w:r>
          </w:p>
        </w:tc>
        <w:tc>
          <w:tcPr>
            <w:tcW w:w="5954" w:type="dxa"/>
          </w:tcPr>
          <w:p w:rsidR="002E4327" w:rsidRPr="002E4327" w:rsidRDefault="003D5042" w:rsidP="002E4327">
            <w:pPr>
              <w:jc w:val="both"/>
            </w:pPr>
            <w:r w:rsidRPr="003D5042">
              <w:t>The process for business upload of investment allocation percentages into FDM need some work. This may need some FDM development. Current percentages were updated by FDM development team as it was easier for them rather than business</w:t>
            </w:r>
          </w:p>
        </w:tc>
        <w:tc>
          <w:tcPr>
            <w:tcW w:w="2247" w:type="dxa"/>
          </w:tcPr>
          <w:p w:rsidR="00E707D7" w:rsidRPr="00ED2689" w:rsidRDefault="003D5042" w:rsidP="00ED2689">
            <w:pPr>
              <w:jc w:val="both"/>
              <w:rPr>
                <w:i/>
              </w:rPr>
            </w:pPr>
            <w:r>
              <w:t>P</w:t>
            </w:r>
            <w:r w:rsidRPr="002E4327">
              <w:t>rocess improvement</w:t>
            </w:r>
          </w:p>
        </w:tc>
      </w:tr>
    </w:tbl>
    <w:p w:rsidR="00094D1B" w:rsidRDefault="00094D1B" w:rsidP="00E707D7">
      <w:pPr>
        <w:pStyle w:val="IntroductionSmall"/>
        <w:rPr>
          <w:b/>
        </w:rPr>
      </w:pPr>
    </w:p>
    <w:p w:rsidR="00E707D7" w:rsidRPr="00A14386" w:rsidRDefault="00E707D7" w:rsidP="00E707D7">
      <w:pPr>
        <w:pStyle w:val="IntroductionSmall"/>
        <w:rPr>
          <w:b/>
        </w:rPr>
      </w:pPr>
      <w:r w:rsidRPr="00A14386">
        <w:rPr>
          <w:b/>
        </w:rPr>
        <w:t>Future Development Requirements</w:t>
      </w:r>
    </w:p>
    <w:p w:rsidR="00E707D7" w:rsidRDefault="00E707D7" w:rsidP="00E707D7">
      <w:r>
        <w:t>Below is a list of findings or recommendations identified</w:t>
      </w:r>
    </w:p>
    <w:p w:rsidR="00875B4D" w:rsidRDefault="00875B4D" w:rsidP="00E707D7"/>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E707D7" w:rsidRPr="00CD4F32"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707D7">
            <w:pPr>
              <w:rPr>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E707D7">
            <w:pPr>
              <w:rPr>
                <w:b/>
              </w:rPr>
            </w:pPr>
          </w:p>
        </w:tc>
      </w:tr>
      <w:tr w:rsidR="00CA63E7" w:rsidRPr="00CD4F32" w:rsidTr="00875B4D">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CA63E7" w:rsidRPr="00CD4F32" w:rsidRDefault="00CA63E7" w:rsidP="00E707D7">
            <w:r>
              <w:t>1</w:t>
            </w:r>
          </w:p>
        </w:tc>
        <w:tc>
          <w:tcPr>
            <w:tcW w:w="8222" w:type="dxa"/>
          </w:tcPr>
          <w:p w:rsidR="00CA63E7" w:rsidRPr="009A17FE" w:rsidRDefault="00CA63E7" w:rsidP="003D5042">
            <w:pPr>
              <w:rPr>
                <w:highlight w:val="yellow"/>
              </w:rPr>
            </w:pPr>
            <w:r>
              <w:t>Automation</w:t>
            </w:r>
            <w:r w:rsidR="003D5042">
              <w:t xml:space="preserve"> of investment</w:t>
            </w:r>
            <w:r w:rsidR="003D5042" w:rsidRPr="00CE3910">
              <w:t xml:space="preserve"> </w:t>
            </w:r>
            <w:r w:rsidRPr="00CE3910">
              <w:t>data load from source system</w:t>
            </w:r>
            <w:r>
              <w:t>s/input files to FDM.</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9A17FE" w:rsidRDefault="00CA63E7" w:rsidP="00E707D7">
            <w:r>
              <w:t>2</w:t>
            </w:r>
          </w:p>
        </w:tc>
        <w:tc>
          <w:tcPr>
            <w:tcW w:w="8222" w:type="dxa"/>
          </w:tcPr>
          <w:p w:rsidR="00CA63E7" w:rsidRPr="009A17FE" w:rsidRDefault="00CA63E7" w:rsidP="003D5042">
            <w:r>
              <w:t xml:space="preserve">Automation of the </w:t>
            </w:r>
            <w:r w:rsidRPr="00CE3910">
              <w:t xml:space="preserve">posting of </w:t>
            </w:r>
            <w:r w:rsidR="003D5042">
              <w:t>investment allocation</w:t>
            </w:r>
            <w:r w:rsidR="003D5042" w:rsidRPr="00CE3910">
              <w:t xml:space="preserve"> </w:t>
            </w:r>
            <w:r w:rsidRPr="00CE3910">
              <w:t>journals from FDM</w:t>
            </w:r>
            <w:r>
              <w:t xml:space="preserve"> to Agresso.</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9A17FE" w:rsidRDefault="00CA63E7" w:rsidP="00E707D7">
            <w:r>
              <w:lastRenderedPageBreak/>
              <w:t>3</w:t>
            </w:r>
          </w:p>
        </w:tc>
        <w:tc>
          <w:tcPr>
            <w:tcW w:w="8222" w:type="dxa"/>
          </w:tcPr>
          <w:p w:rsidR="00081BE6" w:rsidRPr="00A96C53" w:rsidRDefault="00081BE6" w:rsidP="00A96C53">
            <w:pPr>
              <w:pStyle w:val="ListParagraph"/>
              <w:ind w:left="1080"/>
            </w:pPr>
          </w:p>
          <w:p w:rsidR="003D5042" w:rsidRPr="002E4327" w:rsidRDefault="003D5042" w:rsidP="00A96C53">
            <w:r>
              <w:t>Develop a process or mechanism to enable business to upload investment allocation percentages into FDM.</w:t>
            </w:r>
          </w:p>
        </w:tc>
      </w:tr>
    </w:tbl>
    <w:p w:rsidR="00E707D7" w:rsidRPr="00ED2689" w:rsidRDefault="00E707D7" w:rsidP="00E707D7">
      <w:pPr>
        <w:pStyle w:val="IntroductionSmall"/>
      </w:pPr>
    </w:p>
    <w:p w:rsidR="0080429E" w:rsidRDefault="0080429E" w:rsidP="0080429E">
      <w:pPr>
        <w:pStyle w:val="IntroductionSmall"/>
        <w:rPr>
          <w:b/>
        </w:rPr>
      </w:pPr>
      <w:r>
        <w:rPr>
          <w:b/>
        </w:rPr>
        <w:t>Risk Register Controls</w:t>
      </w:r>
    </w:p>
    <w:p w:rsidR="00E707D7" w:rsidRPr="00ED2689" w:rsidRDefault="00930BA7" w:rsidP="00094D1B">
      <w:r>
        <w:t>No risk register controls were identified.</w:t>
      </w:r>
    </w:p>
    <w:sectPr w:rsidR="00E707D7" w:rsidRPr="00ED2689" w:rsidSect="007466AF">
      <w:headerReference w:type="default" r:id="rId13"/>
      <w:footerReference w:type="even" r:id="rId14"/>
      <w:footerReference w:type="default" r:id="rId15"/>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D1B" w:rsidRDefault="00094D1B">
      <w:r>
        <w:separator/>
      </w:r>
    </w:p>
  </w:endnote>
  <w:endnote w:type="continuationSeparator" w:id="0">
    <w:p w:rsidR="00094D1B" w:rsidRDefault="0009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1B" w:rsidRDefault="00094D1B"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4D1B" w:rsidRDefault="00094D1B"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1B" w:rsidRPr="000639C7" w:rsidRDefault="00094D1B"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BE6BD1">
      <w:rPr>
        <w:rStyle w:val="PageNumber"/>
        <w:noProof/>
      </w:rPr>
      <w:t>1</w:t>
    </w:r>
    <w:r w:rsidRPr="000639C7">
      <w:rPr>
        <w:rStyle w:val="PageNumber"/>
      </w:rPr>
      <w:fldChar w:fldCharType="end"/>
    </w:r>
  </w:p>
  <w:p w:rsidR="00094D1B" w:rsidRPr="008E21FE" w:rsidRDefault="00094D1B"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D1B" w:rsidRDefault="00094D1B">
      <w:r>
        <w:separator/>
      </w:r>
    </w:p>
  </w:footnote>
  <w:footnote w:type="continuationSeparator" w:id="0">
    <w:p w:rsidR="00094D1B" w:rsidRDefault="00094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1B" w:rsidRPr="006F7478" w:rsidRDefault="00094D1B"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71B4A5FC"/>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4F108C4"/>
    <w:multiLevelType w:val="multilevel"/>
    <w:tmpl w:val="CDC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9160D00"/>
    <w:multiLevelType w:val="hybridMultilevel"/>
    <w:tmpl w:val="B3AE8B20"/>
    <w:lvl w:ilvl="0" w:tplc="802C8B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E9C6B34"/>
    <w:multiLevelType w:val="multilevel"/>
    <w:tmpl w:val="E0BC12A4"/>
    <w:numStyleLink w:val="NumberedBullets"/>
  </w:abstractNum>
  <w:abstractNum w:abstractNumId="19">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E273206"/>
    <w:multiLevelType w:val="hybridMultilevel"/>
    <w:tmpl w:val="232E0F58"/>
    <w:lvl w:ilvl="0" w:tplc="C88E76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30">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AAD1A53"/>
    <w:multiLevelType w:val="multilevel"/>
    <w:tmpl w:val="981E337C"/>
    <w:numStyleLink w:val="SquareBullet"/>
  </w:abstractNum>
  <w:abstractNum w:abstractNumId="32">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5">
    <w:nsid w:val="55DD34C1"/>
    <w:multiLevelType w:val="multilevel"/>
    <w:tmpl w:val="E0BC12A4"/>
    <w:numStyleLink w:val="NumberedBullets"/>
  </w:abstractNum>
  <w:abstractNum w:abstractNumId="36">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1193861"/>
    <w:multiLevelType w:val="multilevel"/>
    <w:tmpl w:val="E0BC12A4"/>
    <w:numStyleLink w:val="NumberedBullets"/>
  </w:abstractNum>
  <w:abstractNum w:abstractNumId="40">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F006671"/>
    <w:multiLevelType w:val="multilevel"/>
    <w:tmpl w:val="981E337C"/>
    <w:numStyleLink w:val="SquareBullet"/>
  </w:abstractNum>
  <w:abstractNum w:abstractNumId="45">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19"/>
  </w:num>
  <w:num w:numId="4">
    <w:abstractNumId w:val="22"/>
  </w:num>
  <w:num w:numId="5">
    <w:abstractNumId w:val="40"/>
  </w:num>
  <w:num w:numId="6">
    <w:abstractNumId w:val="10"/>
  </w:num>
  <w:num w:numId="7">
    <w:abstractNumId w:val="41"/>
  </w:num>
  <w:num w:numId="8">
    <w:abstractNumId w:val="20"/>
  </w:num>
  <w:num w:numId="9">
    <w:abstractNumId w:val="43"/>
  </w:num>
  <w:num w:numId="10">
    <w:abstractNumId w:val="37"/>
  </w:num>
  <w:num w:numId="11">
    <w:abstractNumId w:val="34"/>
  </w:num>
  <w:num w:numId="12">
    <w:abstractNumId w:val="24"/>
  </w:num>
  <w:num w:numId="13">
    <w:abstractNumId w:val="45"/>
  </w:num>
  <w:num w:numId="14">
    <w:abstractNumId w:val="21"/>
  </w:num>
  <w:num w:numId="15">
    <w:abstractNumId w:val="11"/>
  </w:num>
  <w:num w:numId="16">
    <w:abstractNumId w:val="2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6"/>
  </w:num>
  <w:num w:numId="28">
    <w:abstractNumId w:val="31"/>
  </w:num>
  <w:num w:numId="29">
    <w:abstractNumId w:val="29"/>
  </w:num>
  <w:num w:numId="30">
    <w:abstractNumId w:val="35"/>
  </w:num>
  <w:num w:numId="31">
    <w:abstractNumId w:val="44"/>
  </w:num>
  <w:num w:numId="32">
    <w:abstractNumId w:val="39"/>
  </w:num>
  <w:num w:numId="33">
    <w:abstractNumId w:val="18"/>
  </w:num>
  <w:num w:numId="34">
    <w:abstractNumId w:val="33"/>
  </w:num>
  <w:num w:numId="35">
    <w:abstractNumId w:val="30"/>
  </w:num>
  <w:num w:numId="36">
    <w:abstractNumId w:val="42"/>
  </w:num>
  <w:num w:numId="37">
    <w:abstractNumId w:val="26"/>
  </w:num>
  <w:num w:numId="38">
    <w:abstractNumId w:val="25"/>
  </w:num>
  <w:num w:numId="39">
    <w:abstractNumId w:val="12"/>
  </w:num>
  <w:num w:numId="40">
    <w:abstractNumId w:val="38"/>
  </w:num>
  <w:num w:numId="41">
    <w:abstractNumId w:val="23"/>
  </w:num>
  <w:num w:numId="42">
    <w:abstractNumId w:val="32"/>
  </w:num>
  <w:num w:numId="43">
    <w:abstractNumId w:val="14"/>
  </w:num>
  <w:num w:numId="44">
    <w:abstractNumId w:val="17"/>
  </w:num>
  <w:num w:numId="45">
    <w:abstractNumId w:val="27"/>
  </w:num>
  <w:num w:numId="4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504"/>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1BE6"/>
    <w:rsid w:val="00087EAF"/>
    <w:rsid w:val="000919C5"/>
    <w:rsid w:val="00092BEF"/>
    <w:rsid w:val="00094D1B"/>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599A"/>
    <w:rsid w:val="00115CBD"/>
    <w:rsid w:val="0012119B"/>
    <w:rsid w:val="00125063"/>
    <w:rsid w:val="00127A2A"/>
    <w:rsid w:val="00132D36"/>
    <w:rsid w:val="00133534"/>
    <w:rsid w:val="00135555"/>
    <w:rsid w:val="001403CE"/>
    <w:rsid w:val="001411AF"/>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6758"/>
    <w:rsid w:val="001C6C8A"/>
    <w:rsid w:val="001D28FA"/>
    <w:rsid w:val="001E04EA"/>
    <w:rsid w:val="001E10E0"/>
    <w:rsid w:val="001E3B2B"/>
    <w:rsid w:val="001E420A"/>
    <w:rsid w:val="001E5707"/>
    <w:rsid w:val="001F60F6"/>
    <w:rsid w:val="001F6736"/>
    <w:rsid w:val="0020771D"/>
    <w:rsid w:val="00214FF6"/>
    <w:rsid w:val="00223E48"/>
    <w:rsid w:val="00225401"/>
    <w:rsid w:val="00226FBE"/>
    <w:rsid w:val="00233C77"/>
    <w:rsid w:val="002374BF"/>
    <w:rsid w:val="002417A5"/>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D0492"/>
    <w:rsid w:val="002D582E"/>
    <w:rsid w:val="002D77F8"/>
    <w:rsid w:val="002E135E"/>
    <w:rsid w:val="002E1BA7"/>
    <w:rsid w:val="002E4327"/>
    <w:rsid w:val="002E6808"/>
    <w:rsid w:val="002F262E"/>
    <w:rsid w:val="002F750C"/>
    <w:rsid w:val="00303A36"/>
    <w:rsid w:val="00304312"/>
    <w:rsid w:val="00304D52"/>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A62E0"/>
    <w:rsid w:val="003B12AA"/>
    <w:rsid w:val="003B21FD"/>
    <w:rsid w:val="003B26F4"/>
    <w:rsid w:val="003B44BC"/>
    <w:rsid w:val="003B7B24"/>
    <w:rsid w:val="003C73C0"/>
    <w:rsid w:val="003C793B"/>
    <w:rsid w:val="003D00C8"/>
    <w:rsid w:val="003D442C"/>
    <w:rsid w:val="003D5042"/>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22AEB"/>
    <w:rsid w:val="00423668"/>
    <w:rsid w:val="0043082F"/>
    <w:rsid w:val="004310F1"/>
    <w:rsid w:val="0043190D"/>
    <w:rsid w:val="00432EF3"/>
    <w:rsid w:val="004349E0"/>
    <w:rsid w:val="004376AE"/>
    <w:rsid w:val="00443000"/>
    <w:rsid w:val="004444C2"/>
    <w:rsid w:val="00455701"/>
    <w:rsid w:val="00462E51"/>
    <w:rsid w:val="00464895"/>
    <w:rsid w:val="0047250A"/>
    <w:rsid w:val="0047327C"/>
    <w:rsid w:val="00474EF5"/>
    <w:rsid w:val="0047535F"/>
    <w:rsid w:val="004876E2"/>
    <w:rsid w:val="00494A35"/>
    <w:rsid w:val="00495CA3"/>
    <w:rsid w:val="004967EC"/>
    <w:rsid w:val="004A1F3D"/>
    <w:rsid w:val="004A6232"/>
    <w:rsid w:val="004B25FC"/>
    <w:rsid w:val="004B28CC"/>
    <w:rsid w:val="004B37CE"/>
    <w:rsid w:val="004B3A47"/>
    <w:rsid w:val="004B4663"/>
    <w:rsid w:val="004C303E"/>
    <w:rsid w:val="004C59A7"/>
    <w:rsid w:val="004C76D7"/>
    <w:rsid w:val="004D03CA"/>
    <w:rsid w:val="004D0883"/>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A06"/>
    <w:rsid w:val="005927C2"/>
    <w:rsid w:val="005A035F"/>
    <w:rsid w:val="005A05AC"/>
    <w:rsid w:val="005A1F18"/>
    <w:rsid w:val="005A3200"/>
    <w:rsid w:val="005A3A39"/>
    <w:rsid w:val="005A4B7B"/>
    <w:rsid w:val="005A6A25"/>
    <w:rsid w:val="005B2B15"/>
    <w:rsid w:val="005B44B1"/>
    <w:rsid w:val="005C6B48"/>
    <w:rsid w:val="005D0A3C"/>
    <w:rsid w:val="005E4D97"/>
    <w:rsid w:val="005E50DC"/>
    <w:rsid w:val="005E5832"/>
    <w:rsid w:val="005F41CC"/>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43ED"/>
    <w:rsid w:val="0074099A"/>
    <w:rsid w:val="00741D0A"/>
    <w:rsid w:val="007422B0"/>
    <w:rsid w:val="007466AF"/>
    <w:rsid w:val="00750FEB"/>
    <w:rsid w:val="00752ABE"/>
    <w:rsid w:val="00753B0C"/>
    <w:rsid w:val="00755DDE"/>
    <w:rsid w:val="007570F2"/>
    <w:rsid w:val="00761D1C"/>
    <w:rsid w:val="00764649"/>
    <w:rsid w:val="007721D0"/>
    <w:rsid w:val="00772980"/>
    <w:rsid w:val="00772DF1"/>
    <w:rsid w:val="007743FE"/>
    <w:rsid w:val="00790941"/>
    <w:rsid w:val="00795F9C"/>
    <w:rsid w:val="007974D3"/>
    <w:rsid w:val="00797CF8"/>
    <w:rsid w:val="007A34EF"/>
    <w:rsid w:val="007A627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6C8F"/>
    <w:rsid w:val="008624CA"/>
    <w:rsid w:val="008625DE"/>
    <w:rsid w:val="00864684"/>
    <w:rsid w:val="0086792F"/>
    <w:rsid w:val="008701E5"/>
    <w:rsid w:val="00870B7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79B3"/>
    <w:rsid w:val="008E207F"/>
    <w:rsid w:val="008E21FE"/>
    <w:rsid w:val="008E4EB7"/>
    <w:rsid w:val="008F1C73"/>
    <w:rsid w:val="008F206A"/>
    <w:rsid w:val="008F4406"/>
    <w:rsid w:val="008F6FD5"/>
    <w:rsid w:val="00902FEC"/>
    <w:rsid w:val="0090513D"/>
    <w:rsid w:val="0090671F"/>
    <w:rsid w:val="00910A08"/>
    <w:rsid w:val="00910D46"/>
    <w:rsid w:val="0091651F"/>
    <w:rsid w:val="00930BA7"/>
    <w:rsid w:val="00930F57"/>
    <w:rsid w:val="00930FDB"/>
    <w:rsid w:val="00931286"/>
    <w:rsid w:val="009362C4"/>
    <w:rsid w:val="009368B9"/>
    <w:rsid w:val="009412F3"/>
    <w:rsid w:val="00947F2D"/>
    <w:rsid w:val="0096296B"/>
    <w:rsid w:val="0097181B"/>
    <w:rsid w:val="00972EA9"/>
    <w:rsid w:val="0097548A"/>
    <w:rsid w:val="00982656"/>
    <w:rsid w:val="00983B7C"/>
    <w:rsid w:val="009844CC"/>
    <w:rsid w:val="009847F9"/>
    <w:rsid w:val="0098602D"/>
    <w:rsid w:val="00992577"/>
    <w:rsid w:val="0099635B"/>
    <w:rsid w:val="009A0B27"/>
    <w:rsid w:val="009A17FE"/>
    <w:rsid w:val="009A57C5"/>
    <w:rsid w:val="009B07BA"/>
    <w:rsid w:val="009B545E"/>
    <w:rsid w:val="009B56FA"/>
    <w:rsid w:val="009B6D4C"/>
    <w:rsid w:val="009C14D3"/>
    <w:rsid w:val="009C3D92"/>
    <w:rsid w:val="009C4D45"/>
    <w:rsid w:val="009C55CE"/>
    <w:rsid w:val="009D17BD"/>
    <w:rsid w:val="009D28AD"/>
    <w:rsid w:val="009D3090"/>
    <w:rsid w:val="009D40A1"/>
    <w:rsid w:val="009E34F0"/>
    <w:rsid w:val="009E3F7B"/>
    <w:rsid w:val="009E543B"/>
    <w:rsid w:val="009E6A30"/>
    <w:rsid w:val="009F09D8"/>
    <w:rsid w:val="009F4566"/>
    <w:rsid w:val="00A0263A"/>
    <w:rsid w:val="00A02919"/>
    <w:rsid w:val="00A043C5"/>
    <w:rsid w:val="00A05F6C"/>
    <w:rsid w:val="00A067E4"/>
    <w:rsid w:val="00A10588"/>
    <w:rsid w:val="00A14386"/>
    <w:rsid w:val="00A22039"/>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5D7D"/>
    <w:rsid w:val="00A855B1"/>
    <w:rsid w:val="00A946B8"/>
    <w:rsid w:val="00A96C53"/>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282"/>
    <w:rsid w:val="00B76F4F"/>
    <w:rsid w:val="00B809EF"/>
    <w:rsid w:val="00B84B77"/>
    <w:rsid w:val="00B867D3"/>
    <w:rsid w:val="00B908A1"/>
    <w:rsid w:val="00B91BD7"/>
    <w:rsid w:val="00B93454"/>
    <w:rsid w:val="00B935B8"/>
    <w:rsid w:val="00B950FE"/>
    <w:rsid w:val="00B976D8"/>
    <w:rsid w:val="00BA017A"/>
    <w:rsid w:val="00BA4BE7"/>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6BD1"/>
    <w:rsid w:val="00BE7FE5"/>
    <w:rsid w:val="00BF07C1"/>
    <w:rsid w:val="00BF2585"/>
    <w:rsid w:val="00BF324F"/>
    <w:rsid w:val="00BF4D99"/>
    <w:rsid w:val="00C01A5B"/>
    <w:rsid w:val="00C02420"/>
    <w:rsid w:val="00C10DA0"/>
    <w:rsid w:val="00C23E28"/>
    <w:rsid w:val="00C24236"/>
    <w:rsid w:val="00C25967"/>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6919"/>
    <w:rsid w:val="00C818C9"/>
    <w:rsid w:val="00C837DD"/>
    <w:rsid w:val="00C9019A"/>
    <w:rsid w:val="00C9470D"/>
    <w:rsid w:val="00CA63E7"/>
    <w:rsid w:val="00CB6E14"/>
    <w:rsid w:val="00CB7864"/>
    <w:rsid w:val="00CC134B"/>
    <w:rsid w:val="00CC4B2D"/>
    <w:rsid w:val="00CD0817"/>
    <w:rsid w:val="00CD2EF7"/>
    <w:rsid w:val="00CD6D92"/>
    <w:rsid w:val="00CE2F73"/>
    <w:rsid w:val="00CE3910"/>
    <w:rsid w:val="00CE53B3"/>
    <w:rsid w:val="00CE614C"/>
    <w:rsid w:val="00CE773B"/>
    <w:rsid w:val="00CF1A21"/>
    <w:rsid w:val="00CF6A5F"/>
    <w:rsid w:val="00D01926"/>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419D0"/>
    <w:rsid w:val="00D50717"/>
    <w:rsid w:val="00D512C1"/>
    <w:rsid w:val="00D51B07"/>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D5BB7"/>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317AF"/>
    <w:rsid w:val="00E37251"/>
    <w:rsid w:val="00E425F3"/>
    <w:rsid w:val="00E43FB8"/>
    <w:rsid w:val="00E44CBA"/>
    <w:rsid w:val="00E458EF"/>
    <w:rsid w:val="00E45E6E"/>
    <w:rsid w:val="00E544A2"/>
    <w:rsid w:val="00E54D7D"/>
    <w:rsid w:val="00E565BC"/>
    <w:rsid w:val="00E56C35"/>
    <w:rsid w:val="00E641ED"/>
    <w:rsid w:val="00E707D7"/>
    <w:rsid w:val="00E73A2D"/>
    <w:rsid w:val="00E75EC4"/>
    <w:rsid w:val="00E80E53"/>
    <w:rsid w:val="00E85CC9"/>
    <w:rsid w:val="00E969C4"/>
    <w:rsid w:val="00E96A61"/>
    <w:rsid w:val="00EA1E45"/>
    <w:rsid w:val="00EA3BCB"/>
    <w:rsid w:val="00EA5C83"/>
    <w:rsid w:val="00EB1BC9"/>
    <w:rsid w:val="00EB2BEC"/>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1029">
      <w:bodyDiv w:val="1"/>
      <w:marLeft w:val="0"/>
      <w:marRight w:val="0"/>
      <w:marTop w:val="0"/>
      <w:marBottom w:val="0"/>
      <w:divBdr>
        <w:top w:val="none" w:sz="0" w:space="0" w:color="auto"/>
        <w:left w:val="none" w:sz="0" w:space="0" w:color="auto"/>
        <w:bottom w:val="none" w:sz="0" w:space="0" w:color="auto"/>
        <w:right w:val="none" w:sz="0" w:space="0" w:color="auto"/>
      </w:divBdr>
    </w:div>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 w:id="18630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ABF919-342A-47F0-9F4C-00356320F1E9}"/>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purl.org/dc/dcmitype/"/>
    <ds:schemaRef ds:uri="http://schemas.microsoft.com/office/2006/documentManagement/types"/>
    <ds:schemaRef ds:uri="http://purl.org/dc/elements/1.1/"/>
    <ds:schemaRef ds:uri="http://purl.org/dc/terms/"/>
    <ds:schemaRef ds:uri="e887f2dc-4e4e-436f-8fc9-1ce5bbc2a867"/>
    <ds:schemaRef ds:uri="http://schemas.openxmlformats.org/package/2006/metadata/core-properties"/>
    <ds:schemaRef ds:uri="http://schemas.microsoft.com/office/infopath/2007/PartnerControls"/>
    <ds:schemaRef ds:uri="0b8a22d5-5f43-4d1a-a8c3-4165b374ecf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B956E18C</Template>
  <TotalTime>0</TotalTime>
  <Pages>2</Pages>
  <Words>288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27</cp:revision>
  <cp:lastPrinted>2016-12-15T12:19:00Z</cp:lastPrinted>
  <dcterms:created xsi:type="dcterms:W3CDTF">2016-12-13T09:37:00Z</dcterms:created>
  <dcterms:modified xsi:type="dcterms:W3CDTF">2017-11-14T15:20:00Z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