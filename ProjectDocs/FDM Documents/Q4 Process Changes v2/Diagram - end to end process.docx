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FE1B03" w:rsidRPr="00745F69" w:rsidRDefault="00C85116" w:rsidP="00745F69">
      <w:pPr>
        <w:pStyle w:val="Heading1"/>
      </w:pPr>
      <w:r>
        <w:object w:dxaOrig="10380" w:dyaOrig="14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36.75pt" o:ole="">
            <v:imagedata r:id="rId4" o:title=""/>
          </v:shape>
          <o:OLEObject Type="Embed" ProgID="Visio.Drawing.15" ShapeID="_x0000_i1025" DrawAspect="Content" ObjectID="_1605358390" r:id="rId5"/>
        </w:object>
      </w:r>
      <w:bookmarkEnd w:id="0"/>
    </w:p>
    <w:sectPr w:rsidR="00FE1B03" w:rsidRPr="00745F6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16"/>
    <w:rsid w:val="001232EA"/>
    <w:rsid w:val="00653DC3"/>
    <w:rsid w:val="00745F69"/>
    <w:rsid w:val="0083770A"/>
    <w:rsid w:val="009E3142"/>
    <w:rsid w:val="00BF337F"/>
    <w:rsid w:val="00C85116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65946-335D-4B59-9534-CC299D29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C826E8FC01349BE8AF9B6923EAC51" ma:contentTypeVersion="11" ma:contentTypeDescription="Create a new document." ma:contentTypeScope="" ma:versionID="64ff0548a7339fa0fe3f18757dd35b66">
  <xsd:schema xmlns:xsd="http://www.w3.org/2001/XMLSchema" xmlns:xs="http://www.w3.org/2001/XMLSchema" xmlns:p="http://schemas.microsoft.com/office/2006/metadata/properties" xmlns:ns2="52f53472-72d6-42af-993e-8eae5ea89d63" xmlns:ns3="6027d210-d013-4c48-adf9-3447dca712d5" targetNamespace="http://schemas.microsoft.com/office/2006/metadata/properties" ma:root="true" ma:fieldsID="d47890ec4cfbb0fc5ca51d4d3906dbed" ns2:_="" ns3:_="">
    <xsd:import namespace="52f53472-72d6-42af-993e-8eae5ea89d63"/>
    <xsd:import namespace="6027d210-d013-4c48-adf9-3447dca71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3472-72d6-42af-993e-8eae5ea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d210-d013-4c48-adf9-3447dca71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29108E-1D05-4AFA-9E4D-D749DBBB9EBE}"/>
</file>

<file path=customXml/itemProps2.xml><?xml version="1.0" encoding="utf-8"?>
<ds:datastoreItem xmlns:ds="http://schemas.openxmlformats.org/officeDocument/2006/customXml" ds:itemID="{BF796D36-8C8F-45E8-8858-5F28C39B4734}"/>
</file>

<file path=customXml/itemProps3.xml><?xml version="1.0" encoding="utf-8"?>
<ds:datastoreItem xmlns:ds="http://schemas.openxmlformats.org/officeDocument/2006/customXml" ds:itemID="{B1E2A198-B8B3-4152-B144-CBE27F52AFAC}"/>
</file>

<file path=docProps/app.xml><?xml version="1.0" encoding="utf-8"?>
<Properties xmlns="http://schemas.openxmlformats.org/officeDocument/2006/extended-properties" xmlns:vt="http://schemas.openxmlformats.org/officeDocument/2006/docPropsVTypes">
  <Template>D4AE337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Hardiman</dc:creator>
  <cp:keywords/>
  <dc:description/>
  <cp:lastModifiedBy>Andrew Hardiman</cp:lastModifiedBy>
  <cp:revision>1</cp:revision>
  <dcterms:created xsi:type="dcterms:W3CDTF">2018-12-03T16:06:00Z</dcterms:created>
  <dcterms:modified xsi:type="dcterms:W3CDTF">2018-12-03T16:07:00Z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0x01010085AC826E8FC01349BE8AF9B6923EAC51</vt:lpwstr>
  </property>
</Properties>
</file>