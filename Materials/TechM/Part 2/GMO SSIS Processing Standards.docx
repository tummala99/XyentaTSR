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34308" w14:textId="77777777" w:rsidR="00A4000C" w:rsidRDefault="00840611" w:rsidP="00A4000C">
      <w:pPr>
        <w:pStyle w:val="NormalIndent"/>
      </w:pPr>
      <w:bookmarkStart w:id="0" w:name="_Toc438888179"/>
      <w:r>
        <w:rPr>
          <w:noProof/>
        </w:rPr>
        <w:drawing>
          <wp:inline distT="0" distB="0" distL="0" distR="0" wp14:editId="1E9485C8">
            <wp:extent cx="5486400" cy="553915"/>
            <wp:effectExtent l="0" t="0" r="0" b="0"/>
            <wp:docPr id="9" name="Picture 9" descr="cid:image001.jpg@01CA6144.7289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A6144.728946B0"/>
                    <pic:cNvPicPr>
                      <a:picLocks noChangeAspect="1" noChangeArrowheads="1"/>
                    </pic:cNvPicPr>
                  </pic:nvPicPr>
                  <pic:blipFill>
                    <a:blip r:embed="rId13" r:link="rId14" cstate="print">
                      <a:extLst>
                        <a:ext uri="{28A0092B-C50C-407E-A947-70E740481C1C}">
                          <a14:useLocalDpi xmlns:a14="http://schemas.microsoft.com/office/drawing/2010/main" val="0"/>
                        </a:ext>
                      </a:extLst>
                    </a:blip>
                    <a:srcRect/>
                    <a:stretch>
                      <a:fillRect/>
                    </a:stretch>
                  </pic:blipFill>
                  <pic:spPr bwMode="auto">
                    <a:xfrm>
                      <a:off x="0" y="0"/>
                      <a:ext cx="5486400" cy="55391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CEF65BB" w14:textId="77777777" w:rsidR="00A4000C" w:rsidRDefault="009A2A89" w:rsidP="00A4000C">
      <w:pPr>
        <w:pBdr>
          <w:top w:val="single" w:sz="24" w:space="1" w:color="000080"/>
        </w:pBdr>
        <w:jc w:val="center"/>
        <w:rPr>
          <w:b/>
          <w:i/>
          <w:color w:val="000000"/>
          <w:sz w:val="36"/>
        </w:rPr>
      </w:pPr>
      <w:r>
        <w:rPr>
          <w:b/>
          <w:i/>
          <w:color w:val="000000"/>
          <w:sz w:val="36"/>
        </w:rPr>
        <w:t>SSIS</w:t>
      </w:r>
      <w:r w:rsidR="009003C9">
        <w:rPr>
          <w:b/>
          <w:i/>
          <w:color w:val="000000"/>
          <w:sz w:val="36"/>
        </w:rPr>
        <w:t xml:space="preserve"> Process</w:t>
      </w:r>
      <w:r w:rsidR="00B34403">
        <w:rPr>
          <w:b/>
          <w:i/>
          <w:color w:val="000000"/>
          <w:sz w:val="36"/>
        </w:rPr>
        <w:t>ing</w:t>
      </w:r>
      <w:r w:rsidR="00AB6E60" w:rsidRPr="00AB6E60">
        <w:rPr>
          <w:b/>
          <w:i/>
          <w:color w:val="000000"/>
          <w:sz w:val="36"/>
        </w:rPr>
        <w:t xml:space="preserve"> Standards</w:t>
      </w:r>
      <w:r w:rsidR="00AF1A3E">
        <w:rPr>
          <w:b/>
          <w:i/>
          <w:color w:val="000000"/>
          <w:sz w:val="36"/>
        </w:rPr>
        <w:t xml:space="preserve"> </w:t>
      </w:r>
    </w:p>
    <w:p w14:paraId="171E9499" w14:textId="77777777" w:rsidR="00A4000C" w:rsidRDefault="00A4000C" w:rsidP="00A4000C">
      <w:pPr>
        <w:rPr>
          <w:b/>
          <w:sz w:val="36"/>
        </w:rPr>
      </w:pPr>
    </w:p>
    <w:p w14:paraId="0B376702" w14:textId="77777777" w:rsidR="00A4000C" w:rsidRDefault="00A4000C" w:rsidP="00A4000C">
      <w:pPr>
        <w:rPr>
          <w:b/>
          <w:sz w:val="36"/>
        </w:rPr>
      </w:pPr>
    </w:p>
    <w:p w14:paraId="67777EC2" w14:textId="77777777" w:rsidR="00A4000C" w:rsidRDefault="00A4000C" w:rsidP="00A4000C">
      <w:pPr>
        <w:rPr>
          <w:b/>
          <w:sz w:val="36"/>
        </w:rPr>
      </w:pPr>
    </w:p>
    <w:p w14:paraId="6E46B9CE" w14:textId="77777777" w:rsidR="00A4000C" w:rsidRDefault="00A4000C" w:rsidP="00A4000C">
      <w:pPr>
        <w:rPr>
          <w:b/>
          <w:sz w:val="36"/>
        </w:rPr>
      </w:pPr>
    </w:p>
    <w:p w14:paraId="2A53122B" w14:textId="77777777" w:rsidR="00A4000C" w:rsidRDefault="00A4000C" w:rsidP="00A4000C">
      <w:pPr>
        <w:rPr>
          <w:b/>
          <w:sz w:val="36"/>
        </w:rPr>
      </w:pPr>
    </w:p>
    <w:p w14:paraId="4FECB8B0" w14:textId="77777777" w:rsidR="00A4000C" w:rsidRDefault="00A4000C" w:rsidP="00A4000C">
      <w:pPr>
        <w:rPr>
          <w:b/>
          <w:sz w:val="36"/>
        </w:rPr>
      </w:pPr>
    </w:p>
    <w:p w14:paraId="47761333" w14:textId="77777777" w:rsidR="00A4000C" w:rsidRDefault="00A4000C" w:rsidP="00A4000C">
      <w:pPr>
        <w:rPr>
          <w:b/>
          <w:sz w:val="36"/>
        </w:rPr>
      </w:pPr>
    </w:p>
    <w:p w14:paraId="17CB6E83" w14:textId="77777777" w:rsidR="00A4000C" w:rsidRDefault="00A4000C" w:rsidP="00A4000C">
      <w:pPr>
        <w:rPr>
          <w:b/>
          <w:sz w:val="36"/>
        </w:rPr>
      </w:pPr>
    </w:p>
    <w:p w14:paraId="725B490A" w14:textId="77777777" w:rsidR="00A4000C" w:rsidRDefault="00A4000C" w:rsidP="00A4000C">
      <w:pPr>
        <w:rPr>
          <w:b/>
          <w:sz w:val="36"/>
        </w:rPr>
      </w:pPr>
    </w:p>
    <w:p w14:paraId="330E0057" w14:textId="77777777" w:rsidR="00A4000C" w:rsidRDefault="00A4000C" w:rsidP="00A4000C">
      <w:pPr>
        <w:rPr>
          <w:b/>
          <w:sz w:val="36"/>
        </w:rPr>
      </w:pPr>
    </w:p>
    <w:p w14:paraId="3B2FDF40" w14:textId="77777777" w:rsidR="00A4000C" w:rsidRDefault="00A4000C" w:rsidP="00A4000C">
      <w:pPr>
        <w:rPr>
          <w:b/>
          <w:sz w:val="36"/>
        </w:rPr>
      </w:pPr>
    </w:p>
    <w:p w14:paraId="36946554" w14:textId="77777777" w:rsidR="00A4000C" w:rsidRDefault="00A4000C" w:rsidP="00A4000C">
      <w:pPr>
        <w:rPr>
          <w:b/>
          <w:sz w:val="36"/>
        </w:rPr>
      </w:pPr>
    </w:p>
    <w:p w14:paraId="76002180" w14:textId="77777777" w:rsidR="00A4000C" w:rsidRDefault="00A4000C" w:rsidP="00A4000C">
      <w:pPr>
        <w:rPr>
          <w:b/>
          <w:sz w:val="36"/>
        </w:rPr>
      </w:pPr>
    </w:p>
    <w:p w14:paraId="7E123178" w14:textId="77777777" w:rsidR="00A4000C" w:rsidRDefault="00A4000C" w:rsidP="00A4000C">
      <w:pPr>
        <w:rPr>
          <w:b/>
          <w:sz w:val="36"/>
        </w:rPr>
      </w:pPr>
    </w:p>
    <w:p w14:paraId="1B00C01B" w14:textId="77777777" w:rsidR="00A4000C" w:rsidRDefault="00A4000C" w:rsidP="00A4000C">
      <w:pPr>
        <w:rPr>
          <w:b/>
          <w:sz w:val="36"/>
        </w:rPr>
      </w:pPr>
    </w:p>
    <w:p w14:paraId="06D69ADD" w14:textId="77777777" w:rsidR="00A4000C" w:rsidRDefault="00A4000C" w:rsidP="00A4000C">
      <w:pPr>
        <w:rPr>
          <w:b/>
          <w:sz w:val="36"/>
        </w:rPr>
      </w:pPr>
    </w:p>
    <w:p w14:paraId="71FFB599" w14:textId="77777777" w:rsidR="00A4000C" w:rsidRDefault="00A4000C" w:rsidP="00A4000C">
      <w:pPr>
        <w:rPr>
          <w:b/>
          <w:sz w:val="36"/>
        </w:rPr>
      </w:pPr>
    </w:p>
    <w:p w14:paraId="79E699F3" w14:textId="77777777" w:rsidR="00A4000C" w:rsidRDefault="00A4000C" w:rsidP="00A4000C">
      <w:pPr>
        <w:rPr>
          <w:b/>
          <w:sz w:val="36"/>
        </w:rPr>
      </w:pPr>
    </w:p>
    <w:p w14:paraId="1EAD0AB9" w14:textId="77777777" w:rsidR="00A4000C" w:rsidRDefault="00A4000C" w:rsidP="00A4000C">
      <w:pPr>
        <w:rPr>
          <w:b/>
          <w:sz w:val="36"/>
        </w:rPr>
      </w:pPr>
    </w:p>
    <w:p w14:paraId="6F811007" w14:textId="77777777" w:rsidR="00A4000C" w:rsidRDefault="00A4000C" w:rsidP="00A4000C">
      <w:pPr>
        <w:rPr>
          <w:b/>
          <w:sz w:val="36"/>
        </w:rPr>
      </w:pPr>
    </w:p>
    <w:p w14:paraId="4550DEEB" w14:textId="77777777" w:rsidR="00A4000C" w:rsidRDefault="00A4000C" w:rsidP="00A4000C">
      <w:pPr>
        <w:jc w:val="right"/>
        <w:rPr>
          <w:b/>
          <w:i/>
          <w:color w:val="000000"/>
          <w:sz w:val="28"/>
        </w:rPr>
      </w:pPr>
    </w:p>
    <w:p w14:paraId="4A84B94F" w14:textId="77777777" w:rsidR="00A4000C" w:rsidRDefault="00A4000C" w:rsidP="00A4000C">
      <w:pPr>
        <w:jc w:val="right"/>
        <w:rPr>
          <w:b/>
          <w:i/>
          <w:color w:val="000000"/>
          <w:sz w:val="28"/>
        </w:rPr>
      </w:pPr>
    </w:p>
    <w:p w14:paraId="60C5E0AB" w14:textId="77777777" w:rsidR="00A4000C" w:rsidRDefault="00A4000C" w:rsidP="00A4000C">
      <w:pPr>
        <w:jc w:val="right"/>
        <w:rPr>
          <w:b/>
          <w:i/>
          <w:color w:val="000000"/>
          <w:sz w:val="28"/>
        </w:rPr>
      </w:pPr>
    </w:p>
    <w:p w14:paraId="2248D937" w14:textId="77777777" w:rsidR="00A4000C" w:rsidRDefault="00A4000C" w:rsidP="00A4000C">
      <w:pPr>
        <w:jc w:val="right"/>
        <w:rPr>
          <w:b/>
          <w:i/>
          <w:color w:val="000000"/>
          <w:sz w:val="28"/>
        </w:rPr>
      </w:pPr>
    </w:p>
    <w:p w14:paraId="5FC1C555" w14:textId="77777777" w:rsidR="00A4000C" w:rsidRDefault="00A4000C" w:rsidP="00A4000C">
      <w:pPr>
        <w:jc w:val="right"/>
        <w:rPr>
          <w:b/>
          <w:i/>
          <w:color w:val="000000"/>
          <w:sz w:val="28"/>
        </w:rPr>
      </w:pPr>
    </w:p>
    <w:p w14:paraId="27BC2A1E" w14:textId="77777777" w:rsidR="00A4000C" w:rsidRDefault="00A4000C" w:rsidP="00A4000C">
      <w:pPr>
        <w:jc w:val="right"/>
        <w:rPr>
          <w:b/>
          <w:i/>
          <w:color w:val="000000"/>
          <w:sz w:val="28"/>
        </w:rPr>
      </w:pPr>
    </w:p>
    <w:p w14:paraId="78A88B60" w14:textId="77777777" w:rsidR="00583B52" w:rsidRDefault="00583B52" w:rsidP="00A4000C">
      <w:pPr>
        <w:jc w:val="right"/>
        <w:rPr>
          <w:b/>
          <w:i/>
          <w:color w:val="000000"/>
          <w:sz w:val="28"/>
        </w:rPr>
      </w:pPr>
    </w:p>
    <w:p w14:paraId="74F7D0D7" w14:textId="77777777" w:rsidR="00A4000C" w:rsidRDefault="00A4000C" w:rsidP="00A4000C">
      <w:pPr>
        <w:jc w:val="right"/>
        <w:rPr>
          <w:b/>
          <w:i/>
          <w:color w:val="000000"/>
          <w:sz w:val="28"/>
        </w:rPr>
      </w:pPr>
      <w:r>
        <w:rPr>
          <w:b/>
          <w:i/>
          <w:color w:val="000000"/>
          <w:sz w:val="28"/>
        </w:rPr>
        <w:t>Microsoft Confidential</w:t>
      </w:r>
    </w:p>
    <w:p w14:paraId="6213C8C1" w14:textId="77777777" w:rsidR="00A4000C" w:rsidRDefault="00065608" w:rsidP="00A4000C">
      <w:pPr>
        <w:pBdr>
          <w:top w:val="single" w:sz="24" w:space="1" w:color="000080"/>
        </w:pBdr>
        <w:jc w:val="right"/>
        <w:rPr>
          <w:b/>
          <w:i/>
          <w:sz w:val="28"/>
        </w:rPr>
      </w:pPr>
      <w:r>
        <w:rPr>
          <w:b/>
          <w:i/>
          <w:sz w:val="28"/>
        </w:rPr>
        <w:fldChar w:fldCharType="begin"/>
      </w:r>
      <w:r w:rsidR="003E2BCF">
        <w:rPr>
          <w:b/>
          <w:i/>
          <w:sz w:val="28"/>
        </w:rPr>
        <w:instrText xml:space="preserve"> DATE  \@ "MMMM d, yyyy"  \* MERGEFORMAT </w:instrText>
      </w:r>
      <w:r>
        <w:rPr>
          <w:b/>
          <w:i/>
          <w:sz w:val="28"/>
        </w:rPr>
        <w:fldChar w:fldCharType="separate"/>
      </w:r>
      <w:r w:rsidR="0043622C">
        <w:rPr>
          <w:b/>
          <w:i/>
          <w:noProof/>
          <w:sz w:val="28"/>
        </w:rPr>
        <w:t>May 5, 2010</w:t>
      </w:r>
      <w:r>
        <w:rPr>
          <w:b/>
          <w:i/>
          <w:sz w:val="28"/>
        </w:rPr>
        <w:fldChar w:fldCharType="end"/>
      </w:r>
    </w:p>
    <w:p w14:paraId="2C098FAC" w14:textId="77777777" w:rsidR="00487187" w:rsidRDefault="00487187">
      <w:pPr>
        <w:pStyle w:val="Footer"/>
        <w:tabs>
          <w:tab w:val="clear" w:pos="8640"/>
          <w:tab w:val="right" w:pos="9360"/>
        </w:tabs>
        <w:jc w:val="center"/>
        <w:rPr>
          <w:rStyle w:val="PageNumber"/>
        </w:rPr>
      </w:pPr>
    </w:p>
    <w:p w14:paraId="05D9811F" w14:textId="77777777" w:rsidR="00487187" w:rsidRDefault="00487187">
      <w:pPr>
        <w:pStyle w:val="SectionHeading"/>
        <w:outlineLvl w:val="0"/>
      </w:pPr>
      <w:bookmarkStart w:id="1" w:name="_Toc260870727"/>
      <w:r>
        <w:lastRenderedPageBreak/>
        <w:t>Table of Contents</w:t>
      </w:r>
      <w:bookmarkEnd w:id="1"/>
    </w:p>
    <w:p w14:paraId="5CA6F819" w14:textId="77777777" w:rsidR="00FC311A" w:rsidRDefault="00065608">
      <w:pPr>
        <w:pStyle w:val="TOC1"/>
        <w:rPr>
          <w:ins w:id="2" w:author="Dwight Mayeda" w:date="2010-05-06T00:56:00Z"/>
          <w:rFonts w:asciiTheme="minorHAnsi" w:eastAsiaTheme="minorEastAsia" w:hAnsiTheme="minorHAnsi" w:cstheme="minorBidi"/>
          <w:b w:val="0"/>
          <w:caps w:val="0"/>
          <w:noProof/>
          <w:sz w:val="22"/>
          <w:szCs w:val="22"/>
        </w:rPr>
      </w:pPr>
      <w:r>
        <w:rPr>
          <w:rStyle w:val="PageNumber"/>
        </w:rPr>
        <w:fldChar w:fldCharType="begin"/>
      </w:r>
      <w:r w:rsidR="00B974E2">
        <w:rPr>
          <w:rStyle w:val="PageNumber"/>
        </w:rPr>
        <w:instrText xml:space="preserve"> TOC \o "1-3" \h \z \u </w:instrText>
      </w:r>
      <w:r>
        <w:rPr>
          <w:rStyle w:val="PageNumber"/>
        </w:rPr>
        <w:fldChar w:fldCharType="separate"/>
      </w:r>
      <w:ins w:id="3" w:author="Dwight Mayeda" w:date="2010-05-06T00:56:00Z">
        <w:r w:rsidR="00FC311A" w:rsidRPr="004A15F3">
          <w:rPr>
            <w:rStyle w:val="Hyperlink"/>
            <w:noProof/>
          </w:rPr>
          <w:fldChar w:fldCharType="begin"/>
        </w:r>
        <w:r w:rsidR="00FC311A" w:rsidRPr="004A15F3">
          <w:rPr>
            <w:rStyle w:val="Hyperlink"/>
            <w:noProof/>
          </w:rPr>
          <w:instrText xml:space="preserve"> </w:instrText>
        </w:r>
        <w:r w:rsidR="00FC311A">
          <w:rPr>
            <w:noProof/>
          </w:rPr>
          <w:instrText>HYPERLINK \l "_Toc260870727"</w:instrText>
        </w:r>
        <w:r w:rsidR="00FC311A" w:rsidRPr="004A15F3">
          <w:rPr>
            <w:rStyle w:val="Hyperlink"/>
            <w:noProof/>
          </w:rPr>
          <w:instrText xml:space="preserve"> </w:instrText>
        </w:r>
        <w:r w:rsidR="00FC311A" w:rsidRPr="004A15F3">
          <w:rPr>
            <w:rStyle w:val="Hyperlink"/>
            <w:noProof/>
          </w:rPr>
        </w:r>
        <w:r w:rsidR="00FC311A" w:rsidRPr="004A15F3">
          <w:rPr>
            <w:rStyle w:val="Hyperlink"/>
            <w:noProof/>
          </w:rPr>
          <w:fldChar w:fldCharType="separate"/>
        </w:r>
        <w:r w:rsidR="00FC311A" w:rsidRPr="004A15F3">
          <w:rPr>
            <w:rStyle w:val="Hyperlink"/>
            <w:noProof/>
          </w:rPr>
          <w:t>Table of Contents</w:t>
        </w:r>
        <w:r w:rsidR="00FC311A">
          <w:rPr>
            <w:noProof/>
            <w:webHidden/>
          </w:rPr>
          <w:tab/>
        </w:r>
        <w:r w:rsidR="00FC311A">
          <w:rPr>
            <w:noProof/>
            <w:webHidden/>
          </w:rPr>
          <w:fldChar w:fldCharType="begin"/>
        </w:r>
        <w:r w:rsidR="00FC311A">
          <w:rPr>
            <w:noProof/>
            <w:webHidden/>
          </w:rPr>
          <w:instrText xml:space="preserve"> PAGEREF _Toc260870727 \h </w:instrText>
        </w:r>
        <w:r w:rsidR="00FC311A">
          <w:rPr>
            <w:noProof/>
            <w:webHidden/>
          </w:rPr>
        </w:r>
      </w:ins>
      <w:r w:rsidR="00FC311A">
        <w:rPr>
          <w:noProof/>
          <w:webHidden/>
        </w:rPr>
        <w:fldChar w:fldCharType="separate"/>
      </w:r>
      <w:ins w:id="4" w:author="Dwight Mayeda" w:date="2010-05-06T00:56:00Z">
        <w:r w:rsidR="00FC311A">
          <w:rPr>
            <w:noProof/>
            <w:webHidden/>
          </w:rPr>
          <w:t>2</w:t>
        </w:r>
        <w:r w:rsidR="00FC311A">
          <w:rPr>
            <w:noProof/>
            <w:webHidden/>
          </w:rPr>
          <w:fldChar w:fldCharType="end"/>
        </w:r>
        <w:r w:rsidR="00FC311A" w:rsidRPr="004A15F3">
          <w:rPr>
            <w:rStyle w:val="Hyperlink"/>
            <w:noProof/>
          </w:rPr>
          <w:fldChar w:fldCharType="end"/>
        </w:r>
      </w:ins>
    </w:p>
    <w:p w14:paraId="0C88BC8A" w14:textId="77777777" w:rsidR="00FC311A" w:rsidRDefault="00FC311A">
      <w:pPr>
        <w:pStyle w:val="TOC1"/>
        <w:rPr>
          <w:ins w:id="5" w:author="Dwight Mayeda" w:date="2010-05-06T00:56:00Z"/>
          <w:rFonts w:asciiTheme="minorHAnsi" w:eastAsiaTheme="minorEastAsia" w:hAnsiTheme="minorHAnsi" w:cstheme="minorBidi"/>
          <w:b w:val="0"/>
          <w:caps w:val="0"/>
          <w:noProof/>
          <w:sz w:val="22"/>
          <w:szCs w:val="22"/>
        </w:rPr>
      </w:pPr>
      <w:ins w:id="6"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"_Toc260870728"</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Document History</w:t>
        </w:r>
        <w:r>
          <w:rPr>
            <w:noProof/>
            <w:webHidden/>
          </w:rPr>
          <w:tab/>
        </w:r>
        <w:r>
          <w:rPr>
            <w:noProof/>
            <w:webHidden/>
          </w:rPr>
          <w:fldChar w:fldCharType="begin"/>
        </w:r>
        <w:r>
          <w:rPr>
            <w:noProof/>
            <w:webHidden/>
          </w:rPr>
          <w:instrText xml:space="preserve"> PAGEREF _Toc260870728 \h </w:instrText>
        </w:r>
        <w:r>
          <w:rPr>
            <w:noProof/>
            <w:webHidden/>
          </w:rPr>
        </w:r>
      </w:ins>
      <w:r>
        <w:rPr>
          <w:noProof/>
          <w:webHidden/>
        </w:rPr>
        <w:fldChar w:fldCharType="separate"/>
      </w:r>
      <w:ins w:id="7" w:author="Dwight Mayeda" w:date="2010-05-06T00:56:00Z">
        <w:r>
          <w:rPr>
            <w:noProof/>
            <w:webHidden/>
          </w:rPr>
          <w:t>3</w:t>
        </w:r>
        <w:r>
          <w:rPr>
            <w:noProof/>
            <w:webHidden/>
          </w:rPr>
          <w:fldChar w:fldCharType="end"/>
        </w:r>
        <w:r w:rsidRPr="004A15F3">
          <w:rPr>
            <w:rStyle w:val="Hyperlink"/>
            <w:noProof/>
          </w:rPr>
          <w:fldChar w:fldCharType="end"/>
        </w:r>
      </w:ins>
    </w:p>
    <w:p w14:paraId="74B5AB5C" w14:textId="77777777" w:rsidR="00FC311A" w:rsidRDefault="00FC311A">
      <w:pPr>
        <w:pStyle w:val="TOC1"/>
        <w:rPr>
          <w:ins w:id="8" w:author="Dwight Mayeda" w:date="2010-05-06T00:56:00Z"/>
          <w:rFonts w:asciiTheme="minorHAnsi" w:eastAsiaTheme="minorEastAsia" w:hAnsiTheme="minorHAnsi" w:cstheme="minorBidi"/>
          <w:b w:val="0"/>
          <w:caps w:val="0"/>
          <w:noProof/>
          <w:sz w:val="22"/>
          <w:szCs w:val="22"/>
        </w:rPr>
      </w:pPr>
      <w:ins w:id="9"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"_Toc260870729"</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ETL Process Conventions</w:t>
        </w:r>
        <w:r>
          <w:rPr>
            <w:noProof/>
            <w:webHidden/>
          </w:rPr>
          <w:tab/>
        </w:r>
        <w:r>
          <w:rPr>
            <w:noProof/>
            <w:webHidden/>
          </w:rPr>
          <w:fldChar w:fldCharType="begin"/>
        </w:r>
        <w:r>
          <w:rPr>
            <w:noProof/>
            <w:webHidden/>
          </w:rPr>
          <w:instrText xml:space="preserve"> PAGEREF _Toc260870729 \h </w:instrText>
        </w:r>
        <w:r>
          <w:rPr>
            <w:noProof/>
            <w:webHidden/>
          </w:rPr>
        </w:r>
      </w:ins>
      <w:r>
        <w:rPr>
          <w:noProof/>
          <w:webHidden/>
        </w:rPr>
        <w:fldChar w:fldCharType="separate"/>
      </w:r>
      <w:ins w:id="10" w:author="Dwight Mayeda" w:date="2010-05-06T00:56:00Z">
        <w:r>
          <w:rPr>
            <w:noProof/>
            <w:webHidden/>
          </w:rPr>
          <w:t>3</w:t>
        </w:r>
        <w:r>
          <w:rPr>
            <w:noProof/>
            <w:webHidden/>
          </w:rPr>
          <w:fldChar w:fldCharType="end"/>
        </w:r>
        <w:r w:rsidRPr="004A15F3">
          <w:rPr>
            <w:rStyle w:val="Hyperlink"/>
            <w:noProof/>
          </w:rPr>
          <w:fldChar w:fldCharType="end"/>
        </w:r>
      </w:ins>
    </w:p>
    <w:p w14:paraId="787BCF38" w14:textId="77777777" w:rsidR="00FC311A" w:rsidRDefault="00FC311A">
      <w:pPr>
        <w:pStyle w:val="TOC2"/>
        <w:tabs>
          <w:tab w:val="left" w:pos="800"/>
          <w:tab w:val="right" w:leader="dot" w:pos="10790"/>
        </w:tabs>
        <w:rPr>
          <w:ins w:id="11" w:author="Dwight Mayeda" w:date="2010-05-06T00:56:00Z"/>
          <w:rFonts w:asciiTheme="minorHAnsi" w:eastAsiaTheme="minorEastAsia" w:hAnsiTheme="minorHAnsi" w:cstheme="minorBidi"/>
          <w:smallCaps w:val="0"/>
          <w:noProof/>
          <w:sz w:val="22"/>
          <w:szCs w:val="22"/>
        </w:rPr>
      </w:pPr>
      <w:ins w:id="12"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"_Toc260870730"</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1.</w:t>
        </w:r>
        <w:r>
          <w:rPr>
            <w:rFonts w:asciiTheme="minorHAnsi" w:eastAsiaTheme="minorEastAsia" w:hAnsiTheme="minorHAnsi" w:cstheme="minorBidi"/>
            <w:smallCaps w:val="0"/>
            <w:noProof/>
            <w:sz w:val="22"/>
            <w:szCs w:val="22"/>
          </w:rPr>
          <w:tab/>
        </w:r>
        <w:r w:rsidRPr="004A15F3">
          <w:rPr>
            <w:rStyle w:val="Hyperlink"/>
            <w:noProof/>
          </w:rPr>
          <w:t>General Guidelines for Automated Processes</w:t>
        </w:r>
        <w:r>
          <w:rPr>
            <w:noProof/>
            <w:webHidden/>
          </w:rPr>
          <w:tab/>
        </w:r>
        <w:r>
          <w:rPr>
            <w:noProof/>
            <w:webHidden/>
          </w:rPr>
          <w:fldChar w:fldCharType="begin"/>
        </w:r>
        <w:r>
          <w:rPr>
            <w:noProof/>
            <w:webHidden/>
          </w:rPr>
          <w:instrText xml:space="preserve"> PAGEREF _Toc260870730 \h </w:instrText>
        </w:r>
        <w:r>
          <w:rPr>
            <w:noProof/>
            <w:webHidden/>
          </w:rPr>
        </w:r>
      </w:ins>
      <w:r>
        <w:rPr>
          <w:noProof/>
          <w:webHidden/>
        </w:rPr>
        <w:fldChar w:fldCharType="separate"/>
      </w:r>
      <w:ins w:id="13" w:author="Dwight Mayeda" w:date="2010-05-06T00:56:00Z">
        <w:r>
          <w:rPr>
            <w:noProof/>
            <w:webHidden/>
          </w:rPr>
          <w:t>3</w:t>
        </w:r>
        <w:r>
          <w:rPr>
            <w:noProof/>
            <w:webHidden/>
          </w:rPr>
          <w:fldChar w:fldCharType="end"/>
        </w:r>
        <w:r w:rsidRPr="004A15F3">
          <w:rPr>
            <w:rStyle w:val="Hyperlink"/>
            <w:noProof/>
          </w:rPr>
          <w:fldChar w:fldCharType="end"/>
        </w:r>
      </w:ins>
    </w:p>
    <w:p w14:paraId="40C99FA3" w14:textId="77777777" w:rsidR="00FC311A" w:rsidRDefault="00FC311A">
      <w:pPr>
        <w:pStyle w:val="TOC2"/>
        <w:tabs>
          <w:tab w:val="left" w:pos="800"/>
          <w:tab w:val="right" w:leader="dot" w:pos="10790"/>
        </w:tabs>
        <w:rPr>
          <w:ins w:id="14" w:author="Dwight Mayeda" w:date="2010-05-06T00:56:00Z"/>
          <w:rFonts w:asciiTheme="minorHAnsi" w:eastAsiaTheme="minorEastAsia" w:hAnsiTheme="minorHAnsi" w:cstheme="minorBidi"/>
          <w:smallCaps w:val="0"/>
          <w:noProof/>
          <w:sz w:val="22"/>
          <w:szCs w:val="22"/>
        </w:rPr>
      </w:pPr>
      <w:ins w:id="15"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"_Toc260870731"</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2.</w:t>
        </w:r>
        <w:r>
          <w:rPr>
            <w:rFonts w:asciiTheme="minorHAnsi" w:eastAsiaTheme="minorEastAsia" w:hAnsiTheme="minorHAnsi" w:cstheme="minorBidi"/>
            <w:smallCaps w:val="0"/>
            <w:noProof/>
            <w:sz w:val="22"/>
            <w:szCs w:val="22"/>
          </w:rPr>
          <w:tab/>
        </w:r>
        <w:r w:rsidRPr="004A15F3">
          <w:rPr>
            <w:rStyle w:val="Hyperlink"/>
            <w:noProof/>
          </w:rPr>
          <w:t>General Guidelines for SSIS Packages</w:t>
        </w:r>
        <w:r>
          <w:rPr>
            <w:noProof/>
            <w:webHidden/>
          </w:rPr>
          <w:tab/>
        </w:r>
        <w:r>
          <w:rPr>
            <w:noProof/>
            <w:webHidden/>
          </w:rPr>
          <w:fldChar w:fldCharType="begin"/>
        </w:r>
        <w:r>
          <w:rPr>
            <w:noProof/>
            <w:webHidden/>
          </w:rPr>
          <w:instrText xml:space="preserve"> PAGEREF _Toc260870731 \h </w:instrText>
        </w:r>
        <w:r>
          <w:rPr>
            <w:noProof/>
            <w:webHidden/>
          </w:rPr>
        </w:r>
      </w:ins>
      <w:r>
        <w:rPr>
          <w:noProof/>
          <w:webHidden/>
        </w:rPr>
        <w:fldChar w:fldCharType="separate"/>
      </w:r>
      <w:ins w:id="16" w:author="Dwight Mayeda" w:date="2010-05-06T00:56:00Z">
        <w:r>
          <w:rPr>
            <w:noProof/>
            <w:webHidden/>
          </w:rPr>
          <w:t>3</w:t>
        </w:r>
        <w:r>
          <w:rPr>
            <w:noProof/>
            <w:webHidden/>
          </w:rPr>
          <w:fldChar w:fldCharType="end"/>
        </w:r>
        <w:r w:rsidRPr="004A15F3">
          <w:rPr>
            <w:rStyle w:val="Hyperlink"/>
            <w:noProof/>
          </w:rPr>
          <w:fldChar w:fldCharType="end"/>
        </w:r>
      </w:ins>
    </w:p>
    <w:p w14:paraId="11FE19A4" w14:textId="77777777" w:rsidR="00FC311A" w:rsidRDefault="00FC311A">
      <w:pPr>
        <w:pStyle w:val="TOC2"/>
        <w:tabs>
          <w:tab w:val="left" w:pos="800"/>
          <w:tab w:val="right" w:leader="dot" w:pos="10790"/>
        </w:tabs>
        <w:rPr>
          <w:ins w:id="17" w:author="Dwight Mayeda" w:date="2010-05-06T00:56:00Z"/>
          <w:rFonts w:asciiTheme="minorHAnsi" w:eastAsiaTheme="minorEastAsia" w:hAnsiTheme="minorHAnsi" w:cstheme="minorBidi"/>
          <w:smallCaps w:val="0"/>
          <w:noProof/>
          <w:sz w:val="22"/>
          <w:szCs w:val="22"/>
        </w:rPr>
      </w:pPr>
      <w:ins w:id="18"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"_Toc260870732"</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3.</w:t>
        </w:r>
        <w:r>
          <w:rPr>
            <w:rFonts w:asciiTheme="minorHAnsi" w:eastAsiaTheme="minorEastAsia" w:hAnsiTheme="minorHAnsi" w:cstheme="minorBidi"/>
            <w:smallCaps w:val="0"/>
            <w:noProof/>
            <w:sz w:val="22"/>
            <w:szCs w:val="22"/>
          </w:rPr>
          <w:tab/>
        </w:r>
        <w:r w:rsidRPr="004A15F3">
          <w:rPr>
            <w:rStyle w:val="Hyperlink"/>
            <w:noProof/>
          </w:rPr>
          <w:t>SSIS Package Naming Conventions</w:t>
        </w:r>
        <w:r>
          <w:rPr>
            <w:noProof/>
            <w:webHidden/>
          </w:rPr>
          <w:tab/>
        </w:r>
        <w:r>
          <w:rPr>
            <w:noProof/>
            <w:webHidden/>
          </w:rPr>
          <w:fldChar w:fldCharType="begin"/>
        </w:r>
        <w:r>
          <w:rPr>
            <w:noProof/>
            <w:webHidden/>
          </w:rPr>
          <w:instrText xml:space="preserve"> PAGEREF _Toc260870732 \h </w:instrText>
        </w:r>
        <w:r>
          <w:rPr>
            <w:noProof/>
            <w:webHidden/>
          </w:rPr>
        </w:r>
      </w:ins>
      <w:r>
        <w:rPr>
          <w:noProof/>
          <w:webHidden/>
        </w:rPr>
        <w:fldChar w:fldCharType="separate"/>
      </w:r>
      <w:ins w:id="19" w:author="Dwight Mayeda" w:date="2010-05-06T00:56:00Z">
        <w:r>
          <w:rPr>
            <w:noProof/>
            <w:webHidden/>
          </w:rPr>
          <w:t>4</w:t>
        </w:r>
        <w:r>
          <w:rPr>
            <w:noProof/>
            <w:webHidden/>
          </w:rPr>
          <w:fldChar w:fldCharType="end"/>
        </w:r>
        <w:r w:rsidRPr="004A15F3">
          <w:rPr>
            <w:rStyle w:val="Hyperlink"/>
            <w:noProof/>
          </w:rPr>
          <w:fldChar w:fldCharType="end"/>
        </w:r>
      </w:ins>
    </w:p>
    <w:p w14:paraId="5C2A71DB" w14:textId="77777777" w:rsidR="00FC311A" w:rsidRDefault="00FC311A">
      <w:pPr>
        <w:pStyle w:val="TOC2"/>
        <w:tabs>
          <w:tab w:val="left" w:pos="800"/>
          <w:tab w:val="right" w:leader="dot" w:pos="10790"/>
        </w:tabs>
        <w:rPr>
          <w:ins w:id="20" w:author="Dwight Mayeda" w:date="2010-05-06T00:56:00Z"/>
          <w:rFonts w:asciiTheme="minorHAnsi" w:eastAsiaTheme="minorEastAsia" w:hAnsiTheme="minorHAnsi" w:cstheme="minorBidi"/>
          <w:smallCaps w:val="0"/>
          <w:noProof/>
          <w:sz w:val="22"/>
          <w:szCs w:val="22"/>
        </w:rPr>
      </w:pPr>
      <w:ins w:id="21"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"_Toc260870733"</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4.</w:t>
        </w:r>
        <w:r>
          <w:rPr>
            <w:rFonts w:asciiTheme="minorHAnsi" w:eastAsiaTheme="minorEastAsia" w:hAnsiTheme="minorHAnsi" w:cstheme="minorBidi"/>
            <w:smallCaps w:val="0"/>
            <w:noProof/>
            <w:sz w:val="22"/>
            <w:szCs w:val="22"/>
          </w:rPr>
          <w:tab/>
        </w:r>
        <w:r w:rsidRPr="004A15F3">
          <w:rPr>
            <w:rStyle w:val="Hyperlink"/>
            <w:noProof/>
          </w:rPr>
          <w:t>Use of Configuration Files/Configuration Database</w:t>
        </w:r>
        <w:r>
          <w:rPr>
            <w:noProof/>
            <w:webHidden/>
          </w:rPr>
          <w:tab/>
        </w:r>
        <w:r>
          <w:rPr>
            <w:noProof/>
            <w:webHidden/>
          </w:rPr>
          <w:fldChar w:fldCharType="begin"/>
        </w:r>
        <w:r>
          <w:rPr>
            <w:noProof/>
            <w:webHidden/>
          </w:rPr>
          <w:instrText xml:space="preserve"> PAGEREF _Toc260870733 \h </w:instrText>
        </w:r>
        <w:r>
          <w:rPr>
            <w:noProof/>
            <w:webHidden/>
          </w:rPr>
        </w:r>
      </w:ins>
      <w:r>
        <w:rPr>
          <w:noProof/>
          <w:webHidden/>
        </w:rPr>
        <w:fldChar w:fldCharType="separate"/>
      </w:r>
      <w:ins w:id="22" w:author="Dwight Mayeda" w:date="2010-05-06T00:56:00Z">
        <w:r>
          <w:rPr>
            <w:noProof/>
            <w:webHidden/>
          </w:rPr>
          <w:t>4</w:t>
        </w:r>
        <w:r>
          <w:rPr>
            <w:noProof/>
            <w:webHidden/>
          </w:rPr>
          <w:fldChar w:fldCharType="end"/>
        </w:r>
        <w:r w:rsidRPr="004A15F3">
          <w:rPr>
            <w:rStyle w:val="Hyperlink"/>
            <w:noProof/>
          </w:rPr>
          <w:fldChar w:fldCharType="end"/>
        </w:r>
      </w:ins>
    </w:p>
    <w:p w14:paraId="635ED11F" w14:textId="77777777" w:rsidR="00FC311A" w:rsidRDefault="00FC311A">
      <w:pPr>
        <w:pStyle w:val="TOC2"/>
        <w:tabs>
          <w:tab w:val="left" w:pos="800"/>
          <w:tab w:val="right" w:leader="dot" w:pos="10790"/>
        </w:tabs>
        <w:rPr>
          <w:ins w:id="23" w:author="Dwight Mayeda" w:date="2010-05-06T00:56:00Z"/>
          <w:rFonts w:asciiTheme="minorHAnsi" w:eastAsiaTheme="minorEastAsia" w:hAnsiTheme="minorHAnsi" w:cstheme="minorBidi"/>
          <w:smallCaps w:val="0"/>
          <w:noProof/>
          <w:sz w:val="22"/>
          <w:szCs w:val="22"/>
        </w:rPr>
      </w:pPr>
      <w:ins w:id="24"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"_Toc260870734"</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5.</w:t>
        </w:r>
        <w:r>
          <w:rPr>
            <w:rFonts w:asciiTheme="minorHAnsi" w:eastAsiaTheme="minorEastAsia" w:hAnsiTheme="minorHAnsi" w:cstheme="minorBidi"/>
            <w:smallCaps w:val="0"/>
            <w:noProof/>
            <w:sz w:val="22"/>
            <w:szCs w:val="22"/>
          </w:rPr>
          <w:tab/>
        </w:r>
        <w:r w:rsidRPr="004A15F3">
          <w:rPr>
            <w:rStyle w:val="Hyperlink"/>
            <w:noProof/>
          </w:rPr>
          <w:t>Package Logging</w:t>
        </w:r>
        <w:r>
          <w:rPr>
            <w:noProof/>
            <w:webHidden/>
          </w:rPr>
          <w:tab/>
        </w:r>
        <w:r>
          <w:rPr>
            <w:noProof/>
            <w:webHidden/>
          </w:rPr>
          <w:fldChar w:fldCharType="begin"/>
        </w:r>
        <w:r>
          <w:rPr>
            <w:noProof/>
            <w:webHidden/>
          </w:rPr>
          <w:instrText xml:space="preserve"> PAGEREF _Toc260870734 \h </w:instrText>
        </w:r>
        <w:r>
          <w:rPr>
            <w:noProof/>
            <w:webHidden/>
          </w:rPr>
        </w:r>
      </w:ins>
      <w:r>
        <w:rPr>
          <w:noProof/>
          <w:webHidden/>
        </w:rPr>
        <w:fldChar w:fldCharType="separate"/>
      </w:r>
      <w:ins w:id="25" w:author="Dwight Mayeda" w:date="2010-05-06T00:56:00Z">
        <w:r>
          <w:rPr>
            <w:noProof/>
            <w:webHidden/>
          </w:rPr>
          <w:t>5</w:t>
        </w:r>
        <w:r>
          <w:rPr>
            <w:noProof/>
            <w:webHidden/>
          </w:rPr>
          <w:fldChar w:fldCharType="end"/>
        </w:r>
        <w:r w:rsidRPr="004A15F3">
          <w:rPr>
            <w:rStyle w:val="Hyperlink"/>
            <w:noProof/>
          </w:rPr>
          <w:fldChar w:fldCharType="end"/>
        </w:r>
      </w:ins>
    </w:p>
    <w:p w14:paraId="4789880D" w14:textId="77777777" w:rsidR="00FC311A" w:rsidRDefault="00FC311A">
      <w:pPr>
        <w:pStyle w:val="TOC2"/>
        <w:tabs>
          <w:tab w:val="left" w:pos="800"/>
          <w:tab w:val="right" w:leader="dot" w:pos="10790"/>
        </w:tabs>
        <w:rPr>
          <w:ins w:id="26" w:author="Dwight Mayeda" w:date="2010-05-06T00:56:00Z"/>
          <w:rFonts w:asciiTheme="minorHAnsi" w:eastAsiaTheme="minorEastAsia" w:hAnsiTheme="minorHAnsi" w:cstheme="minorBidi"/>
          <w:smallCaps w:val="0"/>
          <w:noProof/>
          <w:sz w:val="22"/>
          <w:szCs w:val="22"/>
        </w:rPr>
      </w:pPr>
      <w:ins w:id="27"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"_Toc260870735"</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6.</w:t>
        </w:r>
        <w:r>
          <w:rPr>
            <w:rFonts w:asciiTheme="minorHAnsi" w:eastAsiaTheme="minorEastAsia" w:hAnsiTheme="minorHAnsi" w:cstheme="minorBidi"/>
            <w:smallCaps w:val="0"/>
            <w:noProof/>
            <w:sz w:val="22"/>
            <w:szCs w:val="22"/>
          </w:rPr>
          <w:tab/>
        </w:r>
        <w:r w:rsidRPr="004A15F3">
          <w:rPr>
            <w:rStyle w:val="Hyperlink"/>
            <w:noProof/>
          </w:rPr>
          <w:t>Package Deployment</w:t>
        </w:r>
        <w:r>
          <w:rPr>
            <w:noProof/>
            <w:webHidden/>
          </w:rPr>
          <w:tab/>
        </w:r>
        <w:r>
          <w:rPr>
            <w:noProof/>
            <w:webHidden/>
          </w:rPr>
          <w:fldChar w:fldCharType="begin"/>
        </w:r>
        <w:r>
          <w:rPr>
            <w:noProof/>
            <w:webHidden/>
          </w:rPr>
          <w:instrText xml:space="preserve"> PAGEREF _Toc260870735 \h </w:instrText>
        </w:r>
        <w:r>
          <w:rPr>
            <w:noProof/>
            <w:webHidden/>
          </w:rPr>
        </w:r>
      </w:ins>
      <w:r>
        <w:rPr>
          <w:noProof/>
          <w:webHidden/>
        </w:rPr>
        <w:fldChar w:fldCharType="separate"/>
      </w:r>
      <w:ins w:id="28" w:author="Dwight Mayeda" w:date="2010-05-06T00:56:00Z">
        <w:r>
          <w:rPr>
            <w:noProof/>
            <w:webHidden/>
          </w:rPr>
          <w:t>5</w:t>
        </w:r>
        <w:r>
          <w:rPr>
            <w:noProof/>
            <w:webHidden/>
          </w:rPr>
          <w:fldChar w:fldCharType="end"/>
        </w:r>
        <w:r w:rsidRPr="004A15F3">
          <w:rPr>
            <w:rStyle w:val="Hyperlink"/>
            <w:noProof/>
          </w:rPr>
          <w:fldChar w:fldCharType="end"/>
        </w:r>
      </w:ins>
    </w:p>
    <w:p w14:paraId="023522E2" w14:textId="77777777" w:rsidR="00FC311A" w:rsidRDefault="00FC311A">
      <w:pPr>
        <w:pStyle w:val="TOC2"/>
        <w:tabs>
          <w:tab w:val="left" w:pos="800"/>
          <w:tab w:val="right" w:leader="dot" w:pos="10790"/>
        </w:tabs>
        <w:rPr>
          <w:ins w:id="29" w:author="Dwight Mayeda" w:date="2010-05-06T00:56:00Z"/>
          <w:rFonts w:asciiTheme="minorHAnsi" w:eastAsiaTheme="minorEastAsia" w:hAnsiTheme="minorHAnsi" w:cstheme="minorBidi"/>
          <w:smallCaps w:val="0"/>
          <w:noProof/>
          <w:sz w:val="22"/>
          <w:szCs w:val="22"/>
        </w:rPr>
      </w:pPr>
      <w:ins w:id="30"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"_Toc260870736"</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7.</w:t>
        </w:r>
        <w:r>
          <w:rPr>
            <w:rFonts w:asciiTheme="minorHAnsi" w:eastAsiaTheme="minorEastAsia" w:hAnsiTheme="minorHAnsi" w:cstheme="minorBidi"/>
            <w:smallCaps w:val="0"/>
            <w:noProof/>
            <w:sz w:val="22"/>
            <w:szCs w:val="22"/>
          </w:rPr>
          <w:tab/>
        </w:r>
        <w:r w:rsidRPr="004A15F3">
          <w:rPr>
            <w:rStyle w:val="Hyperlink"/>
            <w:noProof/>
          </w:rPr>
          <w:t>Package Design Guidelines</w:t>
        </w:r>
        <w:r>
          <w:rPr>
            <w:noProof/>
            <w:webHidden/>
          </w:rPr>
          <w:tab/>
        </w:r>
        <w:r>
          <w:rPr>
            <w:noProof/>
            <w:webHidden/>
          </w:rPr>
          <w:fldChar w:fldCharType="begin"/>
        </w:r>
        <w:r>
          <w:rPr>
            <w:noProof/>
            <w:webHidden/>
          </w:rPr>
          <w:instrText xml:space="preserve"> PAGEREF _Toc260870736 \h </w:instrText>
        </w:r>
        <w:r>
          <w:rPr>
            <w:noProof/>
            <w:webHidden/>
          </w:rPr>
        </w:r>
      </w:ins>
      <w:r>
        <w:rPr>
          <w:noProof/>
          <w:webHidden/>
        </w:rPr>
        <w:fldChar w:fldCharType="separate"/>
      </w:r>
      <w:ins w:id="31" w:author="Dwight Mayeda" w:date="2010-05-06T00:56:00Z">
        <w:r>
          <w:rPr>
            <w:noProof/>
            <w:webHidden/>
          </w:rPr>
          <w:t>7</w:t>
        </w:r>
        <w:r>
          <w:rPr>
            <w:noProof/>
            <w:webHidden/>
          </w:rPr>
          <w:fldChar w:fldCharType="end"/>
        </w:r>
        <w:r w:rsidRPr="004A15F3">
          <w:rPr>
            <w:rStyle w:val="Hyperlink"/>
            <w:noProof/>
          </w:rPr>
          <w:fldChar w:fldCharType="end"/>
        </w:r>
      </w:ins>
    </w:p>
    <w:p w14:paraId="4B87E881" w14:textId="77777777" w:rsidR="00FC311A" w:rsidRDefault="00FC311A">
      <w:pPr>
        <w:pStyle w:val="TOC2"/>
        <w:tabs>
          <w:tab w:val="left" w:pos="800"/>
          <w:tab w:val="right" w:leader="dot" w:pos="10790"/>
        </w:tabs>
        <w:rPr>
          <w:ins w:id="32" w:author="Dwight Mayeda" w:date="2010-05-06T00:56:00Z"/>
          <w:rFonts w:asciiTheme="minorHAnsi" w:eastAsiaTheme="minorEastAsia" w:hAnsiTheme="minorHAnsi" w:cstheme="minorBidi"/>
          <w:smallCaps w:val="0"/>
          <w:noProof/>
          <w:sz w:val="22"/>
          <w:szCs w:val="22"/>
        </w:rPr>
      </w:pPr>
      <w:ins w:id="33"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"_Toc260870737"</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8.</w:t>
        </w:r>
        <w:r>
          <w:rPr>
            <w:rFonts w:asciiTheme="minorHAnsi" w:eastAsiaTheme="minorEastAsia" w:hAnsiTheme="minorHAnsi" w:cstheme="minorBidi"/>
            <w:smallCaps w:val="0"/>
            <w:noProof/>
            <w:sz w:val="22"/>
            <w:szCs w:val="22"/>
          </w:rPr>
          <w:tab/>
        </w:r>
        <w:r w:rsidRPr="004A15F3">
          <w:rPr>
            <w:rStyle w:val="Hyperlink"/>
            <w:noProof/>
          </w:rPr>
          <w:t>Package Component Naming Conventions</w:t>
        </w:r>
        <w:r>
          <w:rPr>
            <w:noProof/>
            <w:webHidden/>
          </w:rPr>
          <w:tab/>
        </w:r>
        <w:r>
          <w:rPr>
            <w:noProof/>
            <w:webHidden/>
          </w:rPr>
          <w:fldChar w:fldCharType="begin"/>
        </w:r>
        <w:r>
          <w:rPr>
            <w:noProof/>
            <w:webHidden/>
          </w:rPr>
          <w:instrText xml:space="preserve"> PAGEREF _Toc260870737 \h </w:instrText>
        </w:r>
        <w:r>
          <w:rPr>
            <w:noProof/>
            <w:webHidden/>
          </w:rPr>
        </w:r>
      </w:ins>
      <w:r>
        <w:rPr>
          <w:noProof/>
          <w:webHidden/>
        </w:rPr>
        <w:fldChar w:fldCharType="separate"/>
      </w:r>
      <w:ins w:id="34" w:author="Dwight Mayeda" w:date="2010-05-06T00:56:00Z">
        <w:r>
          <w:rPr>
            <w:noProof/>
            <w:webHidden/>
          </w:rPr>
          <w:t>8</w:t>
        </w:r>
        <w:r>
          <w:rPr>
            <w:noProof/>
            <w:webHidden/>
          </w:rPr>
          <w:fldChar w:fldCharType="end"/>
        </w:r>
        <w:r w:rsidRPr="004A15F3">
          <w:rPr>
            <w:rStyle w:val="Hyperlink"/>
            <w:noProof/>
          </w:rPr>
          <w:fldChar w:fldCharType="end"/>
        </w:r>
      </w:ins>
    </w:p>
    <w:p w14:paraId="37EF83BE" w14:textId="77777777" w:rsidR="00FC311A" w:rsidRDefault="00FC311A">
      <w:pPr>
        <w:pStyle w:val="TOC2"/>
        <w:tabs>
          <w:tab w:val="left" w:pos="800"/>
          <w:tab w:val="right" w:leader="dot" w:pos="10790"/>
        </w:tabs>
        <w:rPr>
          <w:ins w:id="35" w:author="Dwight Mayeda" w:date="2010-05-06T00:56:00Z"/>
          <w:rFonts w:asciiTheme="minorHAnsi" w:eastAsiaTheme="minorEastAsia" w:hAnsiTheme="minorHAnsi" w:cstheme="minorBidi"/>
          <w:smallCaps w:val="0"/>
          <w:noProof/>
          <w:sz w:val="22"/>
          <w:szCs w:val="22"/>
        </w:rPr>
      </w:pPr>
      <w:ins w:id="36" w:author="Dwight Mayeda" w:date="2010-05-06T00:56:00Z">
        <w:r w:rsidRPr="004A15F3">
          <w:rPr>
            <w:rStyle w:val="Hyperlink"/>
            <w:noProof/>
          </w:rPr>
          <w:fldChar w:fldCharType="begin"/>
        </w:r>
        <w:r w:rsidRPr="004A15F3">
          <w:rPr>
            <w:rStyle w:val="Hyperlink"/>
            <w:noProof/>
          </w:rPr>
          <w:instrText xml:space="preserve"> </w:instrText>
        </w:r>
        <w:r>
          <w:rPr>
            <w:noProof/>
          </w:rPr>
          <w:instrText>HYPERLINK \l "_Toc260870738"</w:instrText>
        </w:r>
        <w:r w:rsidRPr="004A15F3">
          <w:rPr>
            <w:rStyle w:val="Hyperlink"/>
            <w:noProof/>
          </w:rPr>
          <w:instrText xml:space="preserve"> </w:instrText>
        </w:r>
        <w:r w:rsidRPr="004A15F3">
          <w:rPr>
            <w:rStyle w:val="Hyperlink"/>
            <w:noProof/>
          </w:rPr>
        </w:r>
        <w:r w:rsidRPr="004A15F3">
          <w:rPr>
            <w:rStyle w:val="Hyperlink"/>
            <w:noProof/>
          </w:rPr>
          <w:fldChar w:fldCharType="separate"/>
        </w:r>
        <w:r w:rsidRPr="004A15F3">
          <w:rPr>
            <w:rStyle w:val="Hyperlink"/>
            <w:noProof/>
          </w:rPr>
          <w:t>9.</w:t>
        </w:r>
        <w:r>
          <w:rPr>
            <w:rFonts w:asciiTheme="minorHAnsi" w:eastAsiaTheme="minorEastAsia" w:hAnsiTheme="minorHAnsi" w:cstheme="minorBidi"/>
            <w:smallCaps w:val="0"/>
            <w:noProof/>
            <w:sz w:val="22"/>
            <w:szCs w:val="22"/>
          </w:rPr>
          <w:tab/>
        </w:r>
        <w:r w:rsidRPr="004A15F3">
          <w:rPr>
            <w:rStyle w:val="Hyperlink"/>
            <w:noProof/>
          </w:rPr>
          <w:t>Operational Considerations:</w:t>
        </w:r>
        <w:r>
          <w:rPr>
            <w:noProof/>
            <w:webHidden/>
          </w:rPr>
          <w:tab/>
        </w:r>
        <w:r>
          <w:rPr>
            <w:noProof/>
            <w:webHidden/>
          </w:rPr>
          <w:fldChar w:fldCharType="begin"/>
        </w:r>
        <w:r>
          <w:rPr>
            <w:noProof/>
            <w:webHidden/>
          </w:rPr>
          <w:instrText xml:space="preserve"> PAGEREF _Toc260870738 \h </w:instrText>
        </w:r>
        <w:r>
          <w:rPr>
            <w:noProof/>
            <w:webHidden/>
          </w:rPr>
        </w:r>
      </w:ins>
      <w:r>
        <w:rPr>
          <w:noProof/>
          <w:webHidden/>
        </w:rPr>
        <w:fldChar w:fldCharType="separate"/>
      </w:r>
      <w:ins w:id="37" w:author="Dwight Mayeda" w:date="2010-05-06T00:56:00Z">
        <w:r>
          <w:rPr>
            <w:noProof/>
            <w:webHidden/>
          </w:rPr>
          <w:t>10</w:t>
        </w:r>
        <w:r>
          <w:rPr>
            <w:noProof/>
            <w:webHidden/>
          </w:rPr>
          <w:fldChar w:fldCharType="end"/>
        </w:r>
        <w:r w:rsidRPr="004A15F3">
          <w:rPr>
            <w:rStyle w:val="Hyperlink"/>
            <w:noProof/>
          </w:rPr>
          <w:fldChar w:fldCharType="end"/>
        </w:r>
      </w:ins>
    </w:p>
    <w:p w14:paraId="043B2841" w14:textId="77777777" w:rsidR="00D73763" w:rsidDel="00FC311A" w:rsidRDefault="00D73763">
      <w:pPr>
        <w:pStyle w:val="TOC1"/>
        <w:rPr>
          <w:del w:id="38" w:author="Dwight Mayeda" w:date="2010-05-06T00:55:00Z"/>
          <w:rFonts w:asciiTheme="minorHAnsi" w:eastAsiaTheme="minorEastAsia" w:hAnsiTheme="minorHAnsi" w:cstheme="minorBidi"/>
          <w:b w:val="0"/>
          <w:caps w:val="0"/>
          <w:noProof/>
          <w:sz w:val="22"/>
          <w:szCs w:val="22"/>
        </w:rPr>
      </w:pPr>
      <w:del w:id="39" w:author="Dwight Mayeda" w:date="2010-05-06T00:55:00Z">
        <w:r w:rsidRPr="00FC311A" w:rsidDel="00FC311A">
          <w:rPr>
            <w:noProof/>
            <w:rPrChange w:id="40" w:author="Dwight Mayeda" w:date="2010-05-06T00:55:00Z">
              <w:rPr>
                <w:rStyle w:val="Hyperlink"/>
                <w:noProof/>
              </w:rPr>
            </w:rPrChange>
          </w:rPr>
          <w:delText>Table of Contents</w:delText>
        </w:r>
        <w:r w:rsidDel="00FC311A">
          <w:rPr>
            <w:noProof/>
            <w:webHidden/>
          </w:rPr>
          <w:tab/>
          <w:delText>2</w:delText>
        </w:r>
      </w:del>
    </w:p>
    <w:p w14:paraId="6C83FC9C" w14:textId="77777777" w:rsidR="00D73763" w:rsidDel="00FC311A" w:rsidRDefault="00D73763">
      <w:pPr>
        <w:pStyle w:val="TOC1"/>
        <w:rPr>
          <w:del w:id="41" w:author="Dwight Mayeda" w:date="2010-05-06T00:55:00Z"/>
          <w:rFonts w:asciiTheme="minorHAnsi" w:eastAsiaTheme="minorEastAsia" w:hAnsiTheme="minorHAnsi" w:cstheme="minorBidi"/>
          <w:b w:val="0"/>
          <w:caps w:val="0"/>
          <w:noProof/>
          <w:sz w:val="22"/>
          <w:szCs w:val="22"/>
        </w:rPr>
      </w:pPr>
      <w:del w:id="42" w:author="Dwight Mayeda" w:date="2010-05-06T00:55:00Z">
        <w:r w:rsidRPr="00FC311A" w:rsidDel="00FC311A">
          <w:rPr>
            <w:noProof/>
            <w:rPrChange w:id="43" w:author="Dwight Mayeda" w:date="2010-05-06T00:55:00Z">
              <w:rPr>
                <w:rStyle w:val="Hyperlink"/>
                <w:noProof/>
              </w:rPr>
            </w:rPrChange>
          </w:rPr>
          <w:delText>Document History</w:delText>
        </w:r>
        <w:r w:rsidDel="00FC311A">
          <w:rPr>
            <w:noProof/>
            <w:webHidden/>
          </w:rPr>
          <w:tab/>
          <w:delText>3</w:delText>
        </w:r>
      </w:del>
    </w:p>
    <w:p w14:paraId="1E7ED2F4" w14:textId="77777777" w:rsidR="00D73763" w:rsidDel="00FC311A" w:rsidRDefault="00D73763">
      <w:pPr>
        <w:pStyle w:val="TOC1"/>
        <w:rPr>
          <w:del w:id="44" w:author="Dwight Mayeda" w:date="2010-05-06T00:55:00Z"/>
          <w:rFonts w:asciiTheme="minorHAnsi" w:eastAsiaTheme="minorEastAsia" w:hAnsiTheme="minorHAnsi" w:cstheme="minorBidi"/>
          <w:b w:val="0"/>
          <w:caps w:val="0"/>
          <w:noProof/>
          <w:sz w:val="22"/>
          <w:szCs w:val="22"/>
        </w:rPr>
      </w:pPr>
      <w:del w:id="45" w:author="Dwight Mayeda" w:date="2010-05-06T00:55:00Z">
        <w:r w:rsidRPr="00FC311A" w:rsidDel="00FC311A">
          <w:rPr>
            <w:noProof/>
            <w:rPrChange w:id="46" w:author="Dwight Mayeda" w:date="2010-05-06T00:55:00Z">
              <w:rPr>
                <w:rStyle w:val="Hyperlink"/>
                <w:noProof/>
              </w:rPr>
            </w:rPrChange>
          </w:rPr>
          <w:delText>ETL Process Conventions</w:delText>
        </w:r>
        <w:r w:rsidDel="00FC311A">
          <w:rPr>
            <w:noProof/>
            <w:webHidden/>
          </w:rPr>
          <w:tab/>
          <w:delText>3</w:delText>
        </w:r>
      </w:del>
    </w:p>
    <w:p w14:paraId="026F8BDF" w14:textId="77777777" w:rsidR="00D73763" w:rsidDel="00FC311A" w:rsidRDefault="00D73763">
      <w:pPr>
        <w:pStyle w:val="TOC2"/>
        <w:tabs>
          <w:tab w:val="left" w:pos="800"/>
          <w:tab w:val="right" w:leader="dot" w:pos="10790"/>
        </w:tabs>
        <w:rPr>
          <w:del w:id="47" w:author="Dwight Mayeda" w:date="2010-05-06T00:55:00Z"/>
          <w:rFonts w:asciiTheme="minorHAnsi" w:eastAsiaTheme="minorEastAsia" w:hAnsiTheme="minorHAnsi" w:cstheme="minorBidi"/>
          <w:smallCaps w:val="0"/>
          <w:noProof/>
          <w:sz w:val="22"/>
          <w:szCs w:val="22"/>
        </w:rPr>
      </w:pPr>
      <w:del w:id="48" w:author="Dwight Mayeda" w:date="2010-05-06T00:55:00Z">
        <w:r w:rsidRPr="00FC311A" w:rsidDel="00FC311A">
          <w:rPr>
            <w:noProof/>
            <w:rPrChange w:id="49" w:author="Dwight Mayeda" w:date="2010-05-06T00:55:00Z">
              <w:rPr>
                <w:rStyle w:val="Hyperlink"/>
                <w:noProof/>
              </w:rPr>
            </w:rPrChange>
          </w:rPr>
          <w:delText>1.</w:delText>
        </w:r>
        <w:r w:rsidDel="00FC311A">
          <w:rPr>
            <w:rFonts w:asciiTheme="minorHAnsi" w:eastAsiaTheme="minorEastAsia" w:hAnsiTheme="minorHAnsi" w:cstheme="minorBidi"/>
            <w:smallCaps w:val="0"/>
            <w:noProof/>
            <w:sz w:val="22"/>
            <w:szCs w:val="22"/>
          </w:rPr>
          <w:tab/>
        </w:r>
        <w:r w:rsidRPr="00FC311A" w:rsidDel="00FC311A">
          <w:rPr>
            <w:noProof/>
            <w:rPrChange w:id="50" w:author="Dwight Mayeda" w:date="2010-05-06T00:55:00Z">
              <w:rPr>
                <w:rStyle w:val="Hyperlink"/>
                <w:noProof/>
              </w:rPr>
            </w:rPrChange>
          </w:rPr>
          <w:delText>General Guidelines for Automated Processes</w:delText>
        </w:r>
        <w:r w:rsidDel="00FC311A">
          <w:rPr>
            <w:noProof/>
            <w:webHidden/>
          </w:rPr>
          <w:tab/>
          <w:delText>3</w:delText>
        </w:r>
      </w:del>
    </w:p>
    <w:p w14:paraId="0C55AA74" w14:textId="77777777" w:rsidR="00D73763" w:rsidDel="00FC311A" w:rsidRDefault="00D73763">
      <w:pPr>
        <w:pStyle w:val="TOC2"/>
        <w:tabs>
          <w:tab w:val="left" w:pos="800"/>
          <w:tab w:val="right" w:leader="dot" w:pos="10790"/>
        </w:tabs>
        <w:rPr>
          <w:del w:id="51" w:author="Dwight Mayeda" w:date="2010-05-06T00:55:00Z"/>
          <w:rFonts w:asciiTheme="minorHAnsi" w:eastAsiaTheme="minorEastAsia" w:hAnsiTheme="minorHAnsi" w:cstheme="minorBidi"/>
          <w:smallCaps w:val="0"/>
          <w:noProof/>
          <w:sz w:val="22"/>
          <w:szCs w:val="22"/>
        </w:rPr>
      </w:pPr>
      <w:del w:id="52" w:author="Dwight Mayeda" w:date="2010-05-06T00:55:00Z">
        <w:r w:rsidRPr="00FC311A" w:rsidDel="00FC311A">
          <w:rPr>
            <w:noProof/>
            <w:rPrChange w:id="53" w:author="Dwight Mayeda" w:date="2010-05-06T00:55:00Z">
              <w:rPr>
                <w:rStyle w:val="Hyperlink"/>
                <w:noProof/>
              </w:rPr>
            </w:rPrChange>
          </w:rPr>
          <w:delText>2.</w:delText>
        </w:r>
        <w:r w:rsidDel="00FC311A">
          <w:rPr>
            <w:rFonts w:asciiTheme="minorHAnsi" w:eastAsiaTheme="minorEastAsia" w:hAnsiTheme="minorHAnsi" w:cstheme="minorBidi"/>
            <w:smallCaps w:val="0"/>
            <w:noProof/>
            <w:sz w:val="22"/>
            <w:szCs w:val="22"/>
          </w:rPr>
          <w:tab/>
        </w:r>
        <w:r w:rsidRPr="00FC311A" w:rsidDel="00FC311A">
          <w:rPr>
            <w:noProof/>
            <w:rPrChange w:id="54" w:author="Dwight Mayeda" w:date="2010-05-06T00:55:00Z">
              <w:rPr>
                <w:rStyle w:val="Hyperlink"/>
                <w:noProof/>
              </w:rPr>
            </w:rPrChange>
          </w:rPr>
          <w:delText>General Guidelines for SSIS Packages</w:delText>
        </w:r>
        <w:r w:rsidDel="00FC311A">
          <w:rPr>
            <w:noProof/>
            <w:webHidden/>
          </w:rPr>
          <w:tab/>
          <w:delText>3</w:delText>
        </w:r>
      </w:del>
    </w:p>
    <w:p w14:paraId="4D78DFB6" w14:textId="77777777" w:rsidR="00487187" w:rsidRDefault="00065608">
      <w:pPr>
        <w:pStyle w:val="Footer"/>
        <w:tabs>
          <w:tab w:val="clear" w:pos="8640"/>
          <w:tab w:val="right" w:pos="9360"/>
        </w:tabs>
        <w:jc w:val="center"/>
        <w:rPr>
          <w:rStyle w:val="PageNumber"/>
        </w:rPr>
      </w:pPr>
      <w:r>
        <w:rPr>
          <w:rStyle w:val="PageNumber"/>
          <w:rFonts w:ascii="Verdana" w:hAnsi="Verdana"/>
        </w:rPr>
        <w:fldChar w:fldCharType="end"/>
      </w:r>
    </w:p>
    <w:p w14:paraId="312B2319" w14:textId="77777777" w:rsidR="00487187" w:rsidRDefault="00487187">
      <w:pPr>
        <w:pStyle w:val="Footer"/>
        <w:tabs>
          <w:tab w:val="clear" w:pos="8640"/>
          <w:tab w:val="right" w:pos="9360"/>
        </w:tabs>
        <w:jc w:val="center"/>
      </w:pPr>
      <w:r>
        <w:rPr>
          <w:rStyle w:val="PageNumber"/>
        </w:rPr>
        <w:br w:type="page"/>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Change w:id="55" w:author="Dwight Mayeda" w:date="2010-05-06T01:06:00Z">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10188"/>
        <w:tblGridChange w:id="56">
          <w:tblGrid>
            <w:gridCol w:w="8856"/>
          </w:tblGrid>
        </w:tblGridChange>
      </w:tblGrid>
      <w:tr w:rsidR="00487187" w14:paraId="760FD2D4" w14:textId="77777777" w:rsidTr="00DA1E9E">
        <w:tc>
          <w:tcPr>
            <w:tcW w:w="10188" w:type="dxa"/>
            <w:shd w:val="solid" w:color="000000" w:fill="FFFFFF"/>
            <w:tcPrChange w:id="57" w:author="Dwight Mayeda" w:date="2010-05-06T01:06:00Z">
              <w:tcPr>
                <w:tcW w:w="8856" w:type="dxa"/>
                <w:shd w:val="solid" w:color="000000" w:fill="FFFFFF"/>
              </w:tcPr>
            </w:tcPrChange>
          </w:tcPr>
          <w:p w14:paraId="5EEE4667" w14:textId="77777777" w:rsidR="00487187" w:rsidRDefault="00487187" w:rsidP="00385824">
            <w:pPr>
              <w:pStyle w:val="Heading1"/>
            </w:pPr>
            <w:bookmarkStart w:id="58" w:name="_Toc446990364"/>
            <w:bookmarkStart w:id="59" w:name="_Toc446990483"/>
            <w:bookmarkStart w:id="60" w:name="_Toc462131171"/>
            <w:bookmarkStart w:id="61" w:name="_Toc446990120"/>
            <w:bookmarkStart w:id="62" w:name="_Toc260870728"/>
            <w:bookmarkEnd w:id="0"/>
            <w:r>
              <w:lastRenderedPageBreak/>
              <w:t xml:space="preserve">Document </w:t>
            </w:r>
            <w:r w:rsidRPr="00385824">
              <w:t>History</w:t>
            </w:r>
            <w:bookmarkEnd w:id="58"/>
            <w:bookmarkEnd w:id="59"/>
            <w:bookmarkEnd w:id="60"/>
            <w:bookmarkEnd w:id="62"/>
          </w:p>
        </w:tc>
      </w:tr>
      <w:bookmarkEnd w:id="61"/>
    </w:tbl>
    <w:p w14:paraId="5818010E" w14:textId="77777777" w:rsidR="00487187" w:rsidRDefault="00487187">
      <w:pPr>
        <w:pStyle w:val="Heading1"/>
        <w:rPr>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63" w:author="Dwight Mayeda" w:date="2010-05-06T01:0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2952"/>
        <w:gridCol w:w="2952"/>
        <w:gridCol w:w="4284"/>
        <w:tblGridChange w:id="64">
          <w:tblGrid>
            <w:gridCol w:w="2952"/>
            <w:gridCol w:w="2952"/>
            <w:gridCol w:w="2952"/>
            <w:gridCol w:w="1332"/>
          </w:tblGrid>
        </w:tblGridChange>
      </w:tblGrid>
      <w:tr w:rsidR="00487187" w14:paraId="1EF1E316" w14:textId="77777777" w:rsidTr="00DA1E9E">
        <w:trPr>
          <w:trPrChange w:id="65" w:author="Dwight Mayeda" w:date="2010-05-06T01:07:00Z">
            <w:trPr>
              <w:gridAfter w:val="0"/>
            </w:trPr>
          </w:trPrChange>
        </w:trPr>
        <w:tc>
          <w:tcPr>
            <w:tcW w:w="2952" w:type="dxa"/>
            <w:tcPrChange w:id="66" w:author="Dwight Mayeda" w:date="2010-05-06T01:07:00Z">
              <w:tcPr>
                <w:tcW w:w="2952" w:type="dxa"/>
              </w:tcPr>
            </w:tcPrChange>
          </w:tcPr>
          <w:p w14:paraId="2BED619C" w14:textId="77777777" w:rsidR="00487187" w:rsidRDefault="00487187">
            <w:pPr>
              <w:rPr>
                <w:b/>
                <w:bCs/>
                <w:sz w:val="22"/>
              </w:rPr>
            </w:pPr>
            <w:bookmarkStart w:id="67" w:name="_Toc446990121"/>
            <w:bookmarkStart w:id="68" w:name="_Toc446990365"/>
            <w:bookmarkStart w:id="69" w:name="_Toc446990484"/>
            <w:bookmarkStart w:id="70" w:name="_Toc462131172"/>
            <w:r>
              <w:rPr>
                <w:b/>
                <w:bCs/>
                <w:sz w:val="22"/>
              </w:rPr>
              <w:t>Last Updated By</w:t>
            </w:r>
            <w:bookmarkEnd w:id="67"/>
            <w:bookmarkEnd w:id="68"/>
            <w:bookmarkEnd w:id="69"/>
            <w:bookmarkEnd w:id="70"/>
          </w:p>
        </w:tc>
        <w:tc>
          <w:tcPr>
            <w:tcW w:w="2952" w:type="dxa"/>
            <w:tcPrChange w:id="71" w:author="Dwight Mayeda" w:date="2010-05-06T01:07:00Z">
              <w:tcPr>
                <w:tcW w:w="2952" w:type="dxa"/>
              </w:tcPr>
            </w:tcPrChange>
          </w:tcPr>
          <w:p w14:paraId="4CC66A40" w14:textId="77777777" w:rsidR="00487187" w:rsidRDefault="00487187">
            <w:pPr>
              <w:rPr>
                <w:b/>
                <w:bCs/>
                <w:sz w:val="22"/>
              </w:rPr>
            </w:pPr>
            <w:bookmarkStart w:id="72" w:name="_Toc446990122"/>
            <w:bookmarkStart w:id="73" w:name="_Toc446990366"/>
            <w:bookmarkStart w:id="74" w:name="_Toc446990485"/>
            <w:bookmarkStart w:id="75" w:name="_Toc462131173"/>
            <w:r>
              <w:rPr>
                <w:b/>
                <w:bCs/>
                <w:sz w:val="22"/>
              </w:rPr>
              <w:t>Last Updated Date</w:t>
            </w:r>
            <w:bookmarkEnd w:id="72"/>
            <w:bookmarkEnd w:id="73"/>
            <w:bookmarkEnd w:id="74"/>
            <w:bookmarkEnd w:id="75"/>
          </w:p>
        </w:tc>
        <w:tc>
          <w:tcPr>
            <w:tcW w:w="4284" w:type="dxa"/>
            <w:tcPrChange w:id="76" w:author="Dwight Mayeda" w:date="2010-05-06T01:07:00Z">
              <w:tcPr>
                <w:tcW w:w="2952" w:type="dxa"/>
              </w:tcPr>
            </w:tcPrChange>
          </w:tcPr>
          <w:p w14:paraId="72E6E526" w14:textId="77777777" w:rsidR="00487187" w:rsidRDefault="00487187">
            <w:pPr>
              <w:rPr>
                <w:b/>
                <w:bCs/>
                <w:sz w:val="22"/>
              </w:rPr>
            </w:pPr>
            <w:bookmarkStart w:id="77" w:name="_Toc446990123"/>
            <w:bookmarkStart w:id="78" w:name="_Toc446990367"/>
            <w:bookmarkStart w:id="79" w:name="_Toc446990486"/>
            <w:bookmarkStart w:id="80" w:name="_Toc462131174"/>
            <w:r>
              <w:rPr>
                <w:b/>
                <w:bCs/>
                <w:sz w:val="22"/>
              </w:rPr>
              <w:t>Comments</w:t>
            </w:r>
            <w:bookmarkEnd w:id="77"/>
            <w:bookmarkEnd w:id="78"/>
            <w:bookmarkEnd w:id="79"/>
            <w:bookmarkEnd w:id="80"/>
          </w:p>
        </w:tc>
      </w:tr>
      <w:tr w:rsidR="00487187" w14:paraId="4E0548B3" w14:textId="77777777" w:rsidTr="00DA1E9E">
        <w:trPr>
          <w:trPrChange w:id="81" w:author="Dwight Mayeda" w:date="2010-05-06T01:07:00Z">
            <w:trPr>
              <w:gridAfter w:val="0"/>
            </w:trPr>
          </w:trPrChange>
        </w:trPr>
        <w:tc>
          <w:tcPr>
            <w:tcW w:w="2952" w:type="dxa"/>
            <w:tcPrChange w:id="82" w:author="Dwight Mayeda" w:date="2010-05-06T01:07:00Z">
              <w:tcPr>
                <w:tcW w:w="2952" w:type="dxa"/>
              </w:tcPr>
            </w:tcPrChange>
          </w:tcPr>
          <w:p w14:paraId="40A17545" w14:textId="77777777" w:rsidR="00487187" w:rsidRDefault="00583B52">
            <w:r w:rsidRPr="00583B52">
              <w:t>Kelly Carpenter</w:t>
            </w:r>
          </w:p>
        </w:tc>
        <w:tc>
          <w:tcPr>
            <w:tcW w:w="2952" w:type="dxa"/>
            <w:tcPrChange w:id="83" w:author="Dwight Mayeda" w:date="2010-05-06T01:07:00Z">
              <w:tcPr>
                <w:tcW w:w="2952" w:type="dxa"/>
              </w:tcPr>
            </w:tcPrChange>
          </w:tcPr>
          <w:p w14:paraId="0D1CAD57" w14:textId="77777777" w:rsidR="00487187" w:rsidRDefault="00AB6E60" w:rsidP="00583B52">
            <w:r>
              <w:t>1/</w:t>
            </w:r>
            <w:r w:rsidR="00583B52">
              <w:t>30/</w:t>
            </w:r>
            <w:r>
              <w:t>20</w:t>
            </w:r>
            <w:r w:rsidR="00583B52">
              <w:t>10</w:t>
            </w:r>
          </w:p>
        </w:tc>
        <w:tc>
          <w:tcPr>
            <w:tcW w:w="4284" w:type="dxa"/>
            <w:tcPrChange w:id="84" w:author="Dwight Mayeda" w:date="2010-05-06T01:07:00Z">
              <w:tcPr>
                <w:tcW w:w="2952" w:type="dxa"/>
              </w:tcPr>
            </w:tcPrChange>
          </w:tcPr>
          <w:p w14:paraId="20328AD8" w14:textId="77777777" w:rsidR="00487187" w:rsidRDefault="00AB6E60">
            <w:r>
              <w:t>Draft</w:t>
            </w:r>
          </w:p>
        </w:tc>
      </w:tr>
      <w:tr w:rsidR="00583B52" w14:paraId="3DC31E7B" w14:textId="77777777" w:rsidTr="00DA1E9E">
        <w:trPr>
          <w:trPrChange w:id="85" w:author="Dwight Mayeda" w:date="2010-05-06T01:07:00Z">
            <w:trPr>
              <w:gridAfter w:val="0"/>
            </w:trPr>
          </w:trPrChange>
        </w:trPr>
        <w:tc>
          <w:tcPr>
            <w:tcW w:w="2952" w:type="dxa"/>
            <w:tcPrChange w:id="86" w:author="Dwight Mayeda" w:date="2010-05-06T01:07:00Z">
              <w:tcPr>
                <w:tcW w:w="2952" w:type="dxa"/>
              </w:tcPr>
            </w:tcPrChange>
          </w:tcPr>
          <w:p w14:paraId="3BC2D8C3" w14:textId="77777777" w:rsidR="00583B52" w:rsidRDefault="00583B52" w:rsidP="0043622C">
            <w:r>
              <w:t>Kevin Johnston</w:t>
            </w:r>
          </w:p>
        </w:tc>
        <w:tc>
          <w:tcPr>
            <w:tcW w:w="2952" w:type="dxa"/>
            <w:tcPrChange w:id="87" w:author="Dwight Mayeda" w:date="2010-05-06T01:07:00Z">
              <w:tcPr>
                <w:tcW w:w="2952" w:type="dxa"/>
              </w:tcPr>
            </w:tcPrChange>
          </w:tcPr>
          <w:p w14:paraId="3D029399" w14:textId="77777777" w:rsidR="00583B52" w:rsidRDefault="00583B52" w:rsidP="00583B52">
            <w:r>
              <w:t>2/1/2010</w:t>
            </w:r>
          </w:p>
        </w:tc>
        <w:tc>
          <w:tcPr>
            <w:tcW w:w="4284" w:type="dxa"/>
            <w:tcPrChange w:id="88" w:author="Dwight Mayeda" w:date="2010-05-06T01:07:00Z">
              <w:tcPr>
                <w:tcW w:w="2952" w:type="dxa"/>
              </w:tcPr>
            </w:tcPrChange>
          </w:tcPr>
          <w:p w14:paraId="26E5177F" w14:textId="77777777" w:rsidR="00583B52" w:rsidRDefault="00583B52" w:rsidP="0043622C">
            <w:r>
              <w:t>Draft</w:t>
            </w:r>
          </w:p>
        </w:tc>
      </w:tr>
      <w:tr w:rsidR="00583B52" w14:paraId="1CCB511F" w14:textId="77777777" w:rsidTr="00DA1E9E">
        <w:trPr>
          <w:trPrChange w:id="89" w:author="Dwight Mayeda" w:date="2010-05-06T01:07:00Z">
            <w:trPr>
              <w:gridAfter w:val="0"/>
            </w:trPr>
          </w:trPrChange>
        </w:trPr>
        <w:tc>
          <w:tcPr>
            <w:tcW w:w="2952" w:type="dxa"/>
            <w:tcPrChange w:id="90" w:author="Dwight Mayeda" w:date="2010-05-06T01:07:00Z">
              <w:tcPr>
                <w:tcW w:w="2952" w:type="dxa"/>
              </w:tcPr>
            </w:tcPrChange>
          </w:tcPr>
          <w:p w14:paraId="01752922" w14:textId="43C98DDE" w:rsidR="00583B52" w:rsidRDefault="00DA1E9E">
            <w:ins w:id="91" w:author="Dwight Mayeda" w:date="2010-05-06T01:06:00Z">
              <w:r>
                <w:t>Dwight Mayeda</w:t>
              </w:r>
            </w:ins>
          </w:p>
        </w:tc>
        <w:tc>
          <w:tcPr>
            <w:tcW w:w="2952" w:type="dxa"/>
            <w:tcPrChange w:id="92" w:author="Dwight Mayeda" w:date="2010-05-06T01:07:00Z">
              <w:tcPr>
                <w:tcW w:w="2952" w:type="dxa"/>
              </w:tcPr>
            </w:tcPrChange>
          </w:tcPr>
          <w:p w14:paraId="06B7A5AB" w14:textId="26546221" w:rsidR="00583B52" w:rsidRDefault="00DA1E9E">
            <w:ins w:id="93" w:author="Dwight Mayeda" w:date="2010-05-06T01:06:00Z">
              <w:r>
                <w:t>5/6/2010</w:t>
              </w:r>
            </w:ins>
          </w:p>
        </w:tc>
        <w:tc>
          <w:tcPr>
            <w:tcW w:w="4284" w:type="dxa"/>
            <w:tcPrChange w:id="94" w:author="Dwight Mayeda" w:date="2010-05-06T01:07:00Z">
              <w:tcPr>
                <w:tcW w:w="2952" w:type="dxa"/>
              </w:tcPr>
            </w:tcPrChange>
          </w:tcPr>
          <w:p w14:paraId="4E5B39F5" w14:textId="0E4555B9" w:rsidR="00583B52" w:rsidRDefault="00DA1E9E">
            <w:ins w:id="95" w:author="Dwight Mayeda" w:date="2010-05-06T01:06:00Z">
              <w:r>
                <w:t>Updates to config standards</w:t>
              </w:r>
            </w:ins>
          </w:p>
        </w:tc>
      </w:tr>
      <w:tr w:rsidR="00DA1E9E" w14:paraId="43E3B954" w14:textId="77777777" w:rsidTr="00DA1E9E">
        <w:trPr>
          <w:ins w:id="96" w:author="Dwight Mayeda" w:date="2010-05-06T01:07:00Z"/>
        </w:trPr>
        <w:tc>
          <w:tcPr>
            <w:tcW w:w="2952" w:type="dxa"/>
          </w:tcPr>
          <w:p w14:paraId="265FDC72" w14:textId="77777777" w:rsidR="00DA1E9E" w:rsidRDefault="00DA1E9E">
            <w:pPr>
              <w:rPr>
                <w:ins w:id="97" w:author="Dwight Mayeda" w:date="2010-05-06T01:07:00Z"/>
              </w:rPr>
            </w:pPr>
          </w:p>
        </w:tc>
        <w:tc>
          <w:tcPr>
            <w:tcW w:w="2952" w:type="dxa"/>
          </w:tcPr>
          <w:p w14:paraId="4698B963" w14:textId="77777777" w:rsidR="00DA1E9E" w:rsidRDefault="00DA1E9E">
            <w:pPr>
              <w:rPr>
                <w:ins w:id="98" w:author="Dwight Mayeda" w:date="2010-05-06T01:07:00Z"/>
              </w:rPr>
            </w:pPr>
          </w:p>
        </w:tc>
        <w:tc>
          <w:tcPr>
            <w:tcW w:w="4284" w:type="dxa"/>
          </w:tcPr>
          <w:p w14:paraId="6C0CD8BD" w14:textId="77777777" w:rsidR="00DA1E9E" w:rsidRDefault="00DA1E9E">
            <w:pPr>
              <w:rPr>
                <w:ins w:id="99" w:author="Dwight Mayeda" w:date="2010-05-06T01:07:00Z"/>
              </w:rPr>
            </w:pPr>
          </w:p>
        </w:tc>
      </w:tr>
    </w:tbl>
    <w:p w14:paraId="3EF3DDA4" w14:textId="77777777" w:rsidR="00487187" w:rsidRDefault="00487187"/>
    <w:p w14:paraId="2C8AAC14" w14:textId="77777777" w:rsidR="00487187" w:rsidRDefault="00487187"/>
    <w:p w14:paraId="5EF84A63" w14:textId="77777777" w:rsidR="00487187" w:rsidRDefault="00487187"/>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Change w:id="100" w:author="Dwight Mayeda" w:date="2010-05-06T01:06:00Z">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PrChange>
      </w:tblPr>
      <w:tblGrid>
        <w:gridCol w:w="10188"/>
        <w:tblGridChange w:id="101">
          <w:tblGrid>
            <w:gridCol w:w="8856"/>
          </w:tblGrid>
        </w:tblGridChange>
      </w:tblGrid>
      <w:tr w:rsidR="00487187" w14:paraId="2A7427B6" w14:textId="77777777" w:rsidTr="00DA1E9E">
        <w:tc>
          <w:tcPr>
            <w:tcW w:w="10188" w:type="dxa"/>
            <w:shd w:val="solid" w:color="000000" w:fill="FFFFFF"/>
            <w:tcPrChange w:id="102" w:author="Dwight Mayeda" w:date="2010-05-06T01:06:00Z">
              <w:tcPr>
                <w:tcW w:w="8856" w:type="dxa"/>
                <w:shd w:val="solid" w:color="000000" w:fill="FFFFFF"/>
              </w:tcPr>
            </w:tcPrChange>
          </w:tcPr>
          <w:p w14:paraId="764AB0F9" w14:textId="77777777" w:rsidR="00487187" w:rsidRDefault="00583B52" w:rsidP="00385824">
            <w:pPr>
              <w:pStyle w:val="Heading1"/>
            </w:pPr>
            <w:bookmarkStart w:id="103" w:name="_Toc260870729"/>
            <w:r>
              <w:t>ETL Process</w:t>
            </w:r>
            <w:r w:rsidR="00AB6E60">
              <w:t xml:space="preserve"> Conventions</w:t>
            </w:r>
            <w:bookmarkEnd w:id="103"/>
          </w:p>
        </w:tc>
      </w:tr>
    </w:tbl>
    <w:p w14:paraId="45243048" w14:textId="77777777" w:rsidR="00487187" w:rsidRPr="00AB6E60" w:rsidRDefault="00AB6E60" w:rsidP="00FC311A">
      <w:pPr>
        <w:pStyle w:val="Heading2"/>
        <w:numPr>
          <w:ilvl w:val="0"/>
          <w:numId w:val="2"/>
        </w:numPr>
        <w:rPr>
          <w:szCs w:val="24"/>
        </w:rPr>
        <w:pPrChange w:id="104" w:author="Dwight Mayeda" w:date="2010-05-06T00:55:00Z">
          <w:pPr>
            <w:pStyle w:val="Heading2"/>
            <w:numPr>
              <w:numId w:val="2"/>
            </w:numPr>
            <w:tabs>
              <w:tab w:val="num" w:pos="720"/>
            </w:tabs>
            <w:ind w:left="540" w:hanging="360"/>
          </w:pPr>
        </w:pPrChange>
      </w:pPr>
      <w:bookmarkStart w:id="105" w:name="_Toc219197236"/>
      <w:bookmarkStart w:id="106" w:name="_Toc260870730"/>
      <w:r w:rsidRPr="00AB6E60">
        <w:rPr>
          <w:szCs w:val="24"/>
        </w:rPr>
        <w:t xml:space="preserve">General </w:t>
      </w:r>
      <w:bookmarkEnd w:id="105"/>
      <w:r w:rsidR="00B34403">
        <w:rPr>
          <w:szCs w:val="24"/>
        </w:rPr>
        <w:t>Guidelines for Automated Processes</w:t>
      </w:r>
      <w:bookmarkEnd w:id="106"/>
    </w:p>
    <w:p w14:paraId="185D18B8" w14:textId="2AF1EB78" w:rsidR="00AB6E60" w:rsidRDefault="00AB6E60" w:rsidP="00CE4F70">
      <w:pPr>
        <w:ind w:left="720"/>
      </w:pPr>
    </w:p>
    <w:p w14:paraId="468A0729" w14:textId="77777777" w:rsidR="00B34403" w:rsidRDefault="00B34403" w:rsidP="00CE4F70">
      <w:pPr>
        <w:ind w:left="720"/>
      </w:pPr>
      <w:r>
        <w:t>All automated processing will be performed via the SQL Server job engine.</w:t>
      </w:r>
    </w:p>
    <w:p w14:paraId="38419234" w14:textId="77777777" w:rsidR="00B34403" w:rsidRDefault="00B34403" w:rsidP="00CE4F70">
      <w:pPr>
        <w:ind w:left="720"/>
      </w:pPr>
    </w:p>
    <w:p w14:paraId="4692945B" w14:textId="77777777" w:rsidR="00B34403" w:rsidRPr="00AB6E60" w:rsidRDefault="00B34403" w:rsidP="00CE4F70">
      <w:pPr>
        <w:ind w:left="720"/>
      </w:pPr>
      <w:r>
        <w:t xml:space="preserve">All ETL processes will be defined and configured as SSIS packages.  </w:t>
      </w:r>
    </w:p>
    <w:p w14:paraId="00523B22" w14:textId="77777777" w:rsidR="00487187" w:rsidRDefault="00B34403" w:rsidP="00DA1E9E">
      <w:pPr>
        <w:pStyle w:val="Heading2"/>
        <w:numPr>
          <w:ilvl w:val="0"/>
          <w:numId w:val="2"/>
        </w:numPr>
      </w:pPr>
      <w:bookmarkStart w:id="107" w:name="_Toc446990126"/>
      <w:bookmarkStart w:id="108" w:name="_Toc446990370"/>
      <w:bookmarkStart w:id="109" w:name="_Toc446990489"/>
      <w:bookmarkStart w:id="110" w:name="_Toc260870731"/>
      <w:r>
        <w:t>General Guidelines for SSIS Packages</w:t>
      </w:r>
      <w:bookmarkEnd w:id="110"/>
    </w:p>
    <w:p w14:paraId="6DB3332F" w14:textId="1DE31ABC" w:rsidR="00B34403" w:rsidRDefault="00B34403" w:rsidP="006B0C7B">
      <w:pPr>
        <w:ind w:left="720"/>
        <w:pPrChange w:id="111" w:author="Dwight Mayeda" w:date="2010-05-06T16:43:00Z">
          <w:pPr/>
        </w:pPrChange>
      </w:pPr>
    </w:p>
    <w:p w14:paraId="0EBF75E2" w14:textId="77777777" w:rsidR="00B34403" w:rsidRDefault="00B34403" w:rsidP="00CE4F70">
      <w:pPr>
        <w:ind w:left="720"/>
      </w:pPr>
      <w:r>
        <w:t>SSIS packages are used for all ETL work.</w:t>
      </w:r>
    </w:p>
    <w:p w14:paraId="621A1EDD" w14:textId="77777777" w:rsidR="00B34403" w:rsidRDefault="00B34403" w:rsidP="00CE4F70">
      <w:pPr>
        <w:ind w:left="720"/>
      </w:pPr>
    </w:p>
    <w:p w14:paraId="1F1EF43B" w14:textId="697AB4AE" w:rsidR="00B34403" w:rsidRDefault="00B34403" w:rsidP="00CE4F70">
      <w:pPr>
        <w:ind w:left="720"/>
      </w:pPr>
      <w:r>
        <w:t>The scope of a particular SSIS package is limited to one subject area. A “subject area” typically refers to the application that a particular ETL set supports. That said,</w:t>
      </w:r>
      <w:ins w:id="112" w:author="Dwight Mayeda" w:date="2010-05-06T01:12:00Z">
        <w:r w:rsidR="00FC1AC8">
          <w:t xml:space="preserve"> the</w:t>
        </w:r>
      </w:ins>
      <w:r>
        <w:t xml:space="preserve"> amount and variety of data needed to support an application can range from simple to complex. An example of a simple application is one which is supported by data on one server and </w:t>
      </w:r>
      <w:r w:rsidR="00583B52">
        <w:t>small number databases</w:t>
      </w:r>
      <w:r>
        <w:t xml:space="preserve">. A complex </w:t>
      </w:r>
      <w:r w:rsidR="00B6678A">
        <w:t>application can involve multiple servers, databases, and file systems.</w:t>
      </w:r>
    </w:p>
    <w:p w14:paraId="018C3D26" w14:textId="77777777" w:rsidR="00B6678A" w:rsidRDefault="00B6678A" w:rsidP="00CE4F70">
      <w:pPr>
        <w:ind w:left="720"/>
      </w:pPr>
    </w:p>
    <w:p w14:paraId="7C1299BE" w14:textId="77777777" w:rsidR="00B6678A" w:rsidRDefault="00B6678A" w:rsidP="00CE4F70">
      <w:pPr>
        <w:ind w:left="720"/>
        <w:rPr>
          <w:ins w:id="113" w:author="Dwight Mayeda" w:date="2010-05-06T14:29:00Z"/>
        </w:rPr>
      </w:pPr>
      <w:r>
        <w:t xml:space="preserve">Therefore, a smaller subject area can most likely be served by a single ETL; therefore, a single SSIS package. On the other hand, consideration must be given as to whether a large, complex subject area is better served by breaking the ETL into smaller pieces with corresponding </w:t>
      </w:r>
      <w:r w:rsidR="00CF6514">
        <w:t>SSIS packages.</w:t>
      </w:r>
    </w:p>
    <w:p w14:paraId="5ACEDF73" w14:textId="77777777" w:rsidR="00FC0EDB" w:rsidRDefault="00FC0EDB" w:rsidP="00CE4F70">
      <w:pPr>
        <w:ind w:left="720"/>
        <w:rPr>
          <w:ins w:id="114" w:author="Dwight Mayeda" w:date="2010-05-06T14:29:00Z"/>
        </w:rPr>
      </w:pPr>
    </w:p>
    <w:p w14:paraId="4D5F1C96" w14:textId="3B18CE16" w:rsidR="00FC0EDB" w:rsidDel="00FC0EDB" w:rsidRDefault="00122511" w:rsidP="006B0C7B">
      <w:pPr>
        <w:ind w:left="720"/>
        <w:rPr>
          <w:del w:id="115" w:author="Dwight Mayeda" w:date="2010-05-06T14:30:00Z"/>
        </w:rPr>
        <w:pPrChange w:id="116" w:author="Dwight Mayeda" w:date="2010-05-06T16:45:00Z">
          <w:pPr>
            <w:ind w:left="720"/>
          </w:pPr>
        </w:pPrChange>
      </w:pPr>
      <w:ins w:id="117" w:author="Dwight Mayeda" w:date="2010-05-06T17:19:00Z">
        <w:r>
          <w:t xml:space="preserve">Packages should be stored using source control in Visual Studio Team Foundation Server (TFS).  TFS </w:t>
        </w:r>
      </w:ins>
      <w:ins w:id="118" w:author="Dwight Mayeda" w:date="2010-05-06T17:20:00Z">
        <w:r>
          <w:t>s</w:t>
        </w:r>
      </w:ins>
      <w:ins w:id="119" w:author="Dwight Mayeda" w:date="2010-05-06T14:30:00Z">
        <w:r>
          <w:t>ource control guidelines</w:t>
        </w:r>
      </w:ins>
      <w:ins w:id="120" w:author="Dwight Mayeda" w:date="2010-05-06T17:20:00Z">
        <w:r>
          <w:t xml:space="preserve"> and standards </w:t>
        </w:r>
      </w:ins>
      <w:ins w:id="121" w:author="Dwight Mayeda" w:date="2010-05-06T16:45:00Z">
        <w:r w:rsidR="006B0C7B">
          <w:t>are</w:t>
        </w:r>
      </w:ins>
      <w:ins w:id="122" w:author="Dwight Mayeda" w:date="2010-05-06T17:20:00Z">
        <w:r>
          <w:t xml:space="preserve"> currently</w:t>
        </w:r>
      </w:ins>
      <w:ins w:id="123" w:author="Dwight Mayeda" w:date="2010-05-06T16:45:00Z">
        <w:r w:rsidR="006B0C7B">
          <w:t xml:space="preserve"> </w:t>
        </w:r>
      </w:ins>
      <w:ins w:id="124" w:author="Dwight Mayeda" w:date="2010-05-06T14:30:00Z">
        <w:r w:rsidR="00FC0EDB">
          <w:t xml:space="preserve">being created.  </w:t>
        </w:r>
      </w:ins>
      <w:ins w:id="125" w:author="Dwight Mayeda" w:date="2010-05-06T17:21:00Z">
        <w:r>
          <w:t>S</w:t>
        </w:r>
      </w:ins>
      <w:ins w:id="126" w:author="Dwight Mayeda" w:date="2010-05-06T14:31:00Z">
        <w:r w:rsidR="00FC0EDB">
          <w:t>ource control</w:t>
        </w:r>
      </w:ins>
      <w:ins w:id="127" w:author="Dwight Mayeda" w:date="2010-05-06T14:30:00Z">
        <w:r w:rsidR="00FC0EDB">
          <w:t xml:space="preserve"> </w:t>
        </w:r>
      </w:ins>
      <w:ins w:id="128" w:author="Dwight Mayeda" w:date="2010-05-06T17:21:00Z">
        <w:r>
          <w:t xml:space="preserve">for SSIS packages </w:t>
        </w:r>
      </w:ins>
      <w:ins w:id="129" w:author="Dwight Mayeda" w:date="2010-05-06T14:30:00Z">
        <w:r w:rsidR="00FC0EDB">
          <w:t xml:space="preserve">will </w:t>
        </w:r>
      </w:ins>
      <w:ins w:id="130" w:author="Dwight Mayeda" w:date="2010-05-06T16:45:00Z">
        <w:r w:rsidR="006B0C7B">
          <w:t>align</w:t>
        </w:r>
      </w:ins>
      <w:ins w:id="131" w:author="Dwight Mayeda" w:date="2010-05-06T17:20:00Z">
        <w:r>
          <w:t xml:space="preserve"> </w:t>
        </w:r>
      </w:ins>
    </w:p>
    <w:p w14:paraId="1249B04C" w14:textId="13217323" w:rsidR="00DA1E9E" w:rsidDel="00FC0EDB" w:rsidRDefault="00DA1E9E" w:rsidP="006B0C7B">
      <w:pPr>
        <w:ind w:left="720"/>
        <w:rPr>
          <w:del w:id="132" w:author="Dwight Mayeda" w:date="2010-05-06T14:30:00Z"/>
        </w:rPr>
        <w:pPrChange w:id="133" w:author="Dwight Mayeda" w:date="2010-05-06T16:45:00Z">
          <w:pPr>
            <w:ind w:left="720"/>
          </w:pPr>
        </w:pPrChange>
      </w:pPr>
    </w:p>
    <w:p w14:paraId="6B3EC04A" w14:textId="1FEB9040" w:rsidR="00B6678A" w:rsidDel="00FC0EDB" w:rsidRDefault="00B6678A" w:rsidP="006B0C7B">
      <w:pPr>
        <w:ind w:left="720"/>
        <w:rPr>
          <w:del w:id="134" w:author="Dwight Mayeda" w:date="2010-05-06T14:30:00Z"/>
        </w:rPr>
        <w:pPrChange w:id="135" w:author="Dwight Mayeda" w:date="2010-05-06T16:45:00Z">
          <w:pPr>
            <w:ind w:left="720"/>
          </w:pPr>
        </w:pPrChange>
      </w:pPr>
      <w:del w:id="136" w:author="Dwight Mayeda" w:date="2010-05-06T14:30:00Z">
        <w:r w:rsidDel="00FC0EDB">
          <w:delText>SSIS packages reside in the file system on the same server as the central repository for the subject area. For example, if the central repository to support Campaign Calendar is located on a server called “MyCC”, then the SSIS package(s) to support ETLs for this application will also be located on the “MyCC” server.</w:delText>
        </w:r>
      </w:del>
    </w:p>
    <w:p w14:paraId="6163BE0F" w14:textId="2B09A152" w:rsidR="00B6678A" w:rsidDel="00FC0EDB" w:rsidRDefault="00B6678A" w:rsidP="006B0C7B">
      <w:pPr>
        <w:ind w:left="720"/>
        <w:rPr>
          <w:del w:id="137" w:author="Dwight Mayeda" w:date="2010-05-06T14:30:00Z"/>
        </w:rPr>
        <w:pPrChange w:id="138" w:author="Dwight Mayeda" w:date="2010-05-06T16:45:00Z">
          <w:pPr>
            <w:ind w:left="720"/>
          </w:pPr>
        </w:pPrChange>
      </w:pPr>
    </w:p>
    <w:p w14:paraId="4A7F23EF" w14:textId="4CDCB5E5" w:rsidR="00B6678A" w:rsidDel="00FC0EDB" w:rsidRDefault="00CF6514" w:rsidP="006B0C7B">
      <w:pPr>
        <w:ind w:left="720"/>
        <w:rPr>
          <w:del w:id="139" w:author="Dwight Mayeda" w:date="2010-05-06T14:30:00Z"/>
        </w:rPr>
        <w:pPrChange w:id="140" w:author="Dwight Mayeda" w:date="2010-05-06T16:45:00Z">
          <w:pPr>
            <w:ind w:left="720"/>
          </w:pPr>
        </w:pPrChange>
      </w:pPr>
      <w:del w:id="141" w:author="Dwight Mayeda" w:date="2010-05-06T14:30:00Z">
        <w:r w:rsidDel="00FC0EDB">
          <w:delText xml:space="preserve">A subject area is supported by a single folder on the server’s file system. The information stored falls into </w:delText>
        </w:r>
        <w:r w:rsidR="008A4CE6" w:rsidDel="00FC0EDB">
          <w:delText>four</w:delText>
        </w:r>
        <w:r w:rsidDel="00FC0EDB">
          <w:delText xml:space="preserve"> categories which are contained in corresponding sub-folders</w:delText>
        </w:r>
        <w:r w:rsidR="00B86986" w:rsidDel="00FC0EDB">
          <w:delText xml:space="preserve"> of the “Settings” subfolder</w:delText>
        </w:r>
        <w:r w:rsidDel="00FC0EDB">
          <w:delText>:</w:delText>
        </w:r>
      </w:del>
    </w:p>
    <w:p w14:paraId="17417B8D" w14:textId="54B99B55" w:rsidR="00FC0EDB" w:rsidDel="00FC0EDB" w:rsidRDefault="00FC0EDB" w:rsidP="006B0C7B">
      <w:pPr>
        <w:ind w:left="720"/>
        <w:rPr>
          <w:del w:id="142" w:author="Dwight Mayeda" w:date="2010-05-06T14:30:00Z"/>
        </w:rPr>
        <w:pPrChange w:id="143" w:author="Dwight Mayeda" w:date="2010-05-06T16:45:00Z">
          <w:pPr>
            <w:ind w:left="720"/>
          </w:pPr>
        </w:pPrChange>
      </w:pPr>
    </w:p>
    <w:p w14:paraId="2D016533" w14:textId="722C5226" w:rsidR="00CF6514" w:rsidDel="00FC0EDB" w:rsidRDefault="00CF6514" w:rsidP="006B0C7B">
      <w:pPr>
        <w:ind w:left="720"/>
        <w:rPr>
          <w:del w:id="144" w:author="Dwight Mayeda" w:date="2010-05-06T14:30:00Z"/>
        </w:rPr>
        <w:pPrChange w:id="145" w:author="Dwight Mayeda" w:date="2010-05-06T16:45:00Z">
          <w:pPr>
            <w:ind w:left="720"/>
          </w:pPr>
        </w:pPrChange>
      </w:pPr>
      <w:del w:id="146" w:author="Dwight Mayeda" w:date="2010-05-06T14:30:00Z">
        <w:r w:rsidDel="00FC0EDB">
          <w:delText>“SSIS” folder contains SSIS packages, which are files with a .dtsx extension</w:delText>
        </w:r>
      </w:del>
    </w:p>
    <w:p w14:paraId="2994149E" w14:textId="42DDA162" w:rsidR="00CF6514" w:rsidDel="00FC0EDB" w:rsidRDefault="00CF6514" w:rsidP="006B0C7B">
      <w:pPr>
        <w:ind w:left="720"/>
        <w:rPr>
          <w:del w:id="147" w:author="Dwight Mayeda" w:date="2010-05-06T14:30:00Z"/>
        </w:rPr>
        <w:pPrChange w:id="148" w:author="Dwight Mayeda" w:date="2010-05-06T16:45:00Z">
          <w:pPr>
            <w:ind w:left="720"/>
          </w:pPr>
        </w:pPrChange>
      </w:pPr>
      <w:del w:id="149" w:author="Dwight Mayeda" w:date="2010-05-06T14:30:00Z">
        <w:r w:rsidDel="00FC0EDB">
          <w:delText>“Config</w:delText>
        </w:r>
        <w:r w:rsidR="00B86986" w:rsidDel="00FC0EDB">
          <w:delText>s</w:delText>
        </w:r>
        <w:r w:rsidDel="00FC0EDB">
          <w:delText>” folder contains SSIS package configurations, which are files with a .dtsconfig extension</w:delText>
        </w:r>
      </w:del>
    </w:p>
    <w:p w14:paraId="30E7C8FE" w14:textId="2CAB4409" w:rsidR="00CF6514" w:rsidDel="00FC0EDB" w:rsidRDefault="008A4CE6" w:rsidP="006B0C7B">
      <w:pPr>
        <w:ind w:left="720"/>
        <w:rPr>
          <w:del w:id="150" w:author="Dwight Mayeda" w:date="2010-05-06T14:30:00Z"/>
        </w:rPr>
        <w:pPrChange w:id="151" w:author="Dwight Mayeda" w:date="2010-05-06T16:45:00Z">
          <w:pPr>
            <w:ind w:left="720"/>
          </w:pPr>
        </w:pPrChange>
      </w:pPr>
      <w:del w:id="152" w:author="Dwight Mayeda" w:date="2010-05-06T14:30:00Z">
        <w:r w:rsidDel="00FC0EDB">
          <w:delText>“Dev” folder contains development versions of the above, with one folder per deployment</w:delText>
        </w:r>
        <w:r w:rsidR="00CF6514" w:rsidDel="00FC0EDB">
          <w:delText xml:space="preserve">, </w:delText>
        </w:r>
        <w:r w:rsidDel="00FC0EDB">
          <w:delText>identified by</w:delText>
        </w:r>
        <w:r w:rsidR="00CF6514" w:rsidDel="00FC0EDB">
          <w:delText xml:space="preserve"> deployment date</w:delText>
        </w:r>
      </w:del>
    </w:p>
    <w:p w14:paraId="471678B6" w14:textId="410508A3" w:rsidR="00B34403" w:rsidDel="00FC0EDB" w:rsidRDefault="008A4CE6" w:rsidP="006B0C7B">
      <w:pPr>
        <w:ind w:left="720"/>
        <w:rPr>
          <w:del w:id="153" w:author="Dwight Mayeda" w:date="2010-05-06T14:30:00Z"/>
        </w:rPr>
        <w:pPrChange w:id="154" w:author="Dwight Mayeda" w:date="2010-05-06T16:45:00Z">
          <w:pPr>
            <w:ind w:left="720"/>
          </w:pPr>
        </w:pPrChange>
      </w:pPr>
      <w:del w:id="155" w:author="Dwight Mayeda" w:date="2010-05-06T14:30:00Z">
        <w:r w:rsidDel="00FC0EDB">
          <w:delText>“Logs” folder contains execution logs of processed packages</w:delText>
        </w:r>
      </w:del>
    </w:p>
    <w:p w14:paraId="4421C00C" w14:textId="79293293" w:rsidR="008A4CE6" w:rsidDel="00FC0EDB" w:rsidRDefault="008A4CE6" w:rsidP="006B0C7B">
      <w:pPr>
        <w:ind w:left="720"/>
        <w:rPr>
          <w:del w:id="156" w:author="Dwight Mayeda" w:date="2010-05-06T14:30:00Z"/>
        </w:rPr>
        <w:pPrChange w:id="157" w:author="Dwight Mayeda" w:date="2010-05-06T16:45:00Z">
          <w:pPr>
            <w:ind w:left="720"/>
          </w:pPr>
        </w:pPrChange>
      </w:pPr>
    </w:p>
    <w:p w14:paraId="5DD175B5" w14:textId="3C8617AE" w:rsidR="008A4CE6" w:rsidDel="00FC0EDB" w:rsidRDefault="008A4CE6" w:rsidP="006B0C7B">
      <w:pPr>
        <w:ind w:left="720"/>
        <w:rPr>
          <w:del w:id="158" w:author="Dwight Mayeda" w:date="2010-05-06T14:30:00Z"/>
        </w:rPr>
        <w:pPrChange w:id="159" w:author="Dwight Mayeda" w:date="2010-05-06T16:45:00Z">
          <w:pPr>
            <w:ind w:left="720"/>
          </w:pPr>
        </w:pPrChange>
      </w:pPr>
      <w:del w:id="160" w:author="Dwight Mayeda" w:date="2010-05-06T14:30:00Z">
        <w:r w:rsidDel="00FC0EDB">
          <w:delText>The following is an example from the WWLM subject area:</w:delText>
        </w:r>
      </w:del>
    </w:p>
    <w:p w14:paraId="479D896E" w14:textId="6B8321D5" w:rsidR="00B86986" w:rsidRDefault="00122511" w:rsidP="00122511">
      <w:pPr>
        <w:ind w:left="720"/>
        <w:pPrChange w:id="161" w:author="Dwight Mayeda" w:date="2010-05-06T17:20:00Z">
          <w:pPr>
            <w:ind w:left="720"/>
          </w:pPr>
        </w:pPrChange>
      </w:pPr>
      <w:ins w:id="162" w:author="Dwight Mayeda" w:date="2010-05-06T17:20:00Z">
        <w:r>
          <w:t>with</w:t>
        </w:r>
      </w:ins>
      <w:ins w:id="163" w:author="Dwight Mayeda" w:date="2010-05-06T14:31:00Z">
        <w:r w:rsidR="00FC0EDB">
          <w:t xml:space="preserve"> these guidelines.</w:t>
        </w:r>
      </w:ins>
    </w:p>
    <w:p w14:paraId="01AE114A" w14:textId="7F4745CC" w:rsidR="00B86986" w:rsidRDefault="00B86986" w:rsidP="00CE4F70">
      <w:pPr>
        <w:ind w:left="720"/>
      </w:pPr>
      <w:del w:id="164" w:author="Dwight Mayeda" w:date="2010-05-06T14:30:00Z">
        <w:r w:rsidDel="00FC0EDB">
          <w:rPr>
            <w:noProof/>
          </w:rPr>
          <w:drawing>
            <wp:inline distT="0" distB="0" distL="0" distR="0" wp14:editId="6C4DB046">
              <wp:extent cx="2714625" cy="14859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714625" cy="1485900"/>
                      </a:xfrm>
                      <a:prstGeom prst="rect">
                        <a:avLst/>
                      </a:prstGeom>
                      <a:noFill/>
                      <a:ln w="9525">
                        <a:noFill/>
                        <a:miter lim="800000"/>
                        <a:headEnd/>
                        <a:tailEnd/>
                      </a:ln>
                    </pic:spPr>
                  </pic:pic>
                </a:graphicData>
              </a:graphic>
            </wp:inline>
          </w:drawing>
        </w:r>
      </w:del>
    </w:p>
    <w:p w14:paraId="0DD9EC93" w14:textId="0D0F93DA" w:rsidR="008A4CE6" w:rsidDel="00AB6F81" w:rsidRDefault="008A4CE6" w:rsidP="00B34403">
      <w:pPr>
        <w:rPr>
          <w:del w:id="165" w:author="Dwight Mayeda" w:date="2010-05-06T01:21:00Z"/>
        </w:rPr>
      </w:pPr>
    </w:p>
    <w:p w14:paraId="7C5568B7" w14:textId="29A7CBAB" w:rsidR="008A4CE6" w:rsidRPr="00B34403" w:rsidDel="00AB6F81" w:rsidRDefault="008A4CE6" w:rsidP="00B34403">
      <w:pPr>
        <w:rPr>
          <w:del w:id="166" w:author="Dwight Mayeda" w:date="2010-05-06T01:22:00Z"/>
        </w:rPr>
      </w:pPr>
    </w:p>
    <w:p w14:paraId="739F36DA" w14:textId="7B567984" w:rsidR="00AB6E60" w:rsidRPr="00CE4F70" w:rsidRDefault="00B86986" w:rsidP="00FC311A">
      <w:pPr>
        <w:pStyle w:val="Heading2"/>
        <w:numPr>
          <w:ilvl w:val="0"/>
          <w:numId w:val="2"/>
        </w:numPr>
        <w:pPrChange w:id="167" w:author="Dwight Mayeda" w:date="2010-05-06T00:55:00Z">
          <w:pPr>
            <w:pStyle w:val="ListParagraph"/>
            <w:numPr>
              <w:numId w:val="2"/>
            </w:numPr>
            <w:tabs>
              <w:tab w:val="num" w:pos="720"/>
            </w:tabs>
            <w:ind w:hanging="360"/>
          </w:pPr>
        </w:pPrChange>
      </w:pPr>
      <w:bookmarkStart w:id="168" w:name="_Toc260870732"/>
      <w:r w:rsidRPr="00CE4F70">
        <w:t>SSIS Package Naming Conventions</w:t>
      </w:r>
      <w:bookmarkEnd w:id="168"/>
    </w:p>
    <w:p w14:paraId="3E084B7F" w14:textId="77777777" w:rsidR="00B86986" w:rsidRDefault="00B86986" w:rsidP="00CE4F70">
      <w:pPr>
        <w:ind w:left="720"/>
      </w:pPr>
    </w:p>
    <w:p w14:paraId="5F451C2E" w14:textId="41A6FE74" w:rsidR="00B86986" w:rsidRDefault="00B86986" w:rsidP="00CE4F70">
      <w:pPr>
        <w:ind w:left="720"/>
      </w:pPr>
      <w:r>
        <w:t xml:space="preserve">SSIS </w:t>
      </w:r>
      <w:ins w:id="169" w:author="Dwight Mayeda" w:date="2010-05-06T17:21:00Z">
        <w:r w:rsidR="00122511">
          <w:t xml:space="preserve">ETL </w:t>
        </w:r>
      </w:ins>
      <w:r>
        <w:t xml:space="preserve">package names consist of the target database followed by a description of the ETL process. For example: </w:t>
      </w:r>
    </w:p>
    <w:p w14:paraId="7956F0C4" w14:textId="77777777" w:rsidR="00B86986" w:rsidRDefault="00B86986" w:rsidP="006B0C7B">
      <w:pPr>
        <w:ind w:left="720"/>
        <w:pPrChange w:id="170" w:author="Dwight Mayeda" w:date="2010-05-06T16:43:00Z">
          <w:pPr/>
        </w:pPrChange>
      </w:pPr>
    </w:p>
    <w:p w14:paraId="175F8A2A" w14:textId="298E1C07" w:rsidR="00B86986" w:rsidRDefault="00CE4F70" w:rsidP="00122511">
      <w:pPr>
        <w:ind w:left="720"/>
        <w:pPrChange w:id="171" w:author="Dwight Mayeda" w:date="2010-05-06T17:25:00Z">
          <w:pPr/>
        </w:pPrChange>
      </w:pPr>
      <w:del w:id="172" w:author="Dwight Mayeda" w:date="2010-05-06T17:25:00Z">
        <w:r w:rsidDel="00122511">
          <w:rPr>
            <w:noProof/>
          </w:rPr>
          <w:delText xml:space="preserve">          </w:delText>
        </w:r>
      </w:del>
      <w:r w:rsidR="00B86986">
        <w:rPr>
          <w:noProof/>
        </w:rPr>
        <w:drawing>
          <wp:inline distT="0" distB="0" distL="0" distR="0" wp14:editId="36CD4626">
            <wp:extent cx="5943600" cy="41333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srcRect/>
                    <a:stretch>
                      <a:fillRect/>
                    </a:stretch>
                  </pic:blipFill>
                  <pic:spPr bwMode="auto">
                    <a:xfrm>
                      <a:off x="0" y="0"/>
                      <a:ext cx="5943600" cy="4133327"/>
                    </a:xfrm>
                    <a:prstGeom prst="rect">
                      <a:avLst/>
                    </a:prstGeom>
                    <a:noFill/>
                    <a:ln w="9525">
                      <a:noFill/>
                      <a:miter lim="800000"/>
                      <a:headEnd/>
                      <a:tailEnd/>
                    </a:ln>
                  </pic:spPr>
                </pic:pic>
              </a:graphicData>
            </a:graphic>
          </wp:inline>
        </w:drawing>
      </w:r>
    </w:p>
    <w:p w14:paraId="47442395" w14:textId="77777777" w:rsidR="00B86986" w:rsidRDefault="00B86986" w:rsidP="006B0C7B">
      <w:pPr>
        <w:ind w:left="720"/>
        <w:pPrChange w:id="173" w:author="Dwight Mayeda" w:date="2010-05-06T16:43:00Z">
          <w:pPr/>
        </w:pPrChange>
      </w:pPr>
    </w:p>
    <w:p w14:paraId="1C15D90F" w14:textId="77777777" w:rsidR="00B86986" w:rsidRDefault="00B86986" w:rsidP="00CE4F70">
      <w:pPr>
        <w:ind w:left="720"/>
      </w:pPr>
      <w:r>
        <w:t>In the example highlighted above, “ZipToRepList” is the name of the database, whereas “Pull” describes what the ETL does, in this case, data from the source server for ZipToRep is used as input to refresh a local copy.</w:t>
      </w:r>
    </w:p>
    <w:p w14:paraId="0D34C455" w14:textId="56189911" w:rsidR="00B86986" w:rsidDel="0043622C" w:rsidRDefault="00B86986" w:rsidP="00CE4F70">
      <w:pPr>
        <w:ind w:left="720"/>
        <w:rPr>
          <w:del w:id="174" w:author="Dwight Mayeda" w:date="2010-05-06T00:42:00Z"/>
        </w:rPr>
      </w:pPr>
    </w:p>
    <w:p w14:paraId="3C5CA6FA" w14:textId="217640FB" w:rsidR="00B86986" w:rsidDel="0043622C" w:rsidRDefault="00B86986" w:rsidP="00CE4F70">
      <w:pPr>
        <w:ind w:left="720"/>
        <w:rPr>
          <w:del w:id="175" w:author="Dwight Mayeda" w:date="2010-05-06T00:42:00Z"/>
        </w:rPr>
      </w:pPr>
      <w:del w:id="176" w:author="Dwight Mayeda" w:date="2010-05-06T00:42:00Z">
        <w:r w:rsidDel="0043622C">
          <w:delText>Package configuration files follow the same naming convention as for the SSIS package themselves, as in the following example:</w:delText>
        </w:r>
      </w:del>
    </w:p>
    <w:p w14:paraId="497EA434" w14:textId="50A7AACF" w:rsidR="00B86986" w:rsidDel="0043622C" w:rsidRDefault="00B86986" w:rsidP="00CE4F70">
      <w:pPr>
        <w:ind w:left="720"/>
        <w:rPr>
          <w:del w:id="177" w:author="Dwight Mayeda" w:date="2010-05-06T00:42:00Z"/>
        </w:rPr>
      </w:pPr>
    </w:p>
    <w:p w14:paraId="1A6E4180" w14:textId="70474267" w:rsidR="00B86986" w:rsidDel="0043622C" w:rsidRDefault="00CE4F70" w:rsidP="00B86986">
      <w:pPr>
        <w:rPr>
          <w:del w:id="178" w:author="Dwight Mayeda" w:date="2010-05-06T00:42:00Z"/>
        </w:rPr>
      </w:pPr>
      <w:del w:id="179" w:author="Dwight Mayeda" w:date="2010-05-06T00:42:00Z">
        <w:r w:rsidDel="0043622C">
          <w:rPr>
            <w:noProof/>
          </w:rPr>
          <w:delText xml:space="preserve">      </w:delText>
        </w:r>
        <w:r w:rsidR="00B86986" w:rsidDel="0043622C">
          <w:rPr>
            <w:noProof/>
          </w:rPr>
          <w:drawing>
            <wp:inline distT="0" distB="0" distL="0" distR="0" wp14:editId="670B4C44">
              <wp:extent cx="5943600" cy="4107619"/>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cstate="print"/>
                      <a:srcRect/>
                      <a:stretch>
                        <a:fillRect/>
                      </a:stretch>
                    </pic:blipFill>
                    <pic:spPr bwMode="auto">
                      <a:xfrm>
                        <a:off x="0" y="0"/>
                        <a:ext cx="5943600" cy="4107619"/>
                      </a:xfrm>
                      <a:prstGeom prst="rect">
                        <a:avLst/>
                      </a:prstGeom>
                      <a:noFill/>
                      <a:ln w="9525">
                        <a:noFill/>
                        <a:miter lim="800000"/>
                        <a:headEnd/>
                        <a:tailEnd/>
                      </a:ln>
                    </pic:spPr>
                  </pic:pic>
                </a:graphicData>
              </a:graphic>
            </wp:inline>
          </w:drawing>
        </w:r>
      </w:del>
    </w:p>
    <w:p w14:paraId="12D3807A" w14:textId="253D1ED0" w:rsidR="00B86986" w:rsidRPr="00AB6E60" w:rsidDel="00AB6F81" w:rsidRDefault="00B86986" w:rsidP="00B86986">
      <w:pPr>
        <w:rPr>
          <w:del w:id="180" w:author="Dwight Mayeda" w:date="2010-05-06T01:22:00Z"/>
        </w:rPr>
      </w:pPr>
    </w:p>
    <w:p w14:paraId="56F48BE8" w14:textId="34D3D42D" w:rsidR="00B86986" w:rsidDel="00AB6F81" w:rsidRDefault="00B86986" w:rsidP="00AB6E60">
      <w:pPr>
        <w:ind w:left="576"/>
        <w:rPr>
          <w:del w:id="181" w:author="Dwight Mayeda" w:date="2010-05-06T01:22:00Z"/>
        </w:rPr>
      </w:pPr>
    </w:p>
    <w:p w14:paraId="7EA816F9" w14:textId="48B77B59" w:rsidR="00B86986" w:rsidRPr="00CE4F70" w:rsidRDefault="00664DA5" w:rsidP="00FC311A">
      <w:pPr>
        <w:pStyle w:val="Heading2"/>
        <w:numPr>
          <w:ilvl w:val="0"/>
          <w:numId w:val="2"/>
        </w:numPr>
        <w:pPrChange w:id="182" w:author="Dwight Mayeda" w:date="2010-05-06T00:55:00Z">
          <w:pPr>
            <w:pStyle w:val="ListParagraph"/>
            <w:numPr>
              <w:numId w:val="2"/>
            </w:numPr>
            <w:tabs>
              <w:tab w:val="num" w:pos="720"/>
            </w:tabs>
            <w:ind w:hanging="360"/>
          </w:pPr>
        </w:pPrChange>
      </w:pPr>
      <w:bookmarkStart w:id="183" w:name="_Toc260870733"/>
      <w:r w:rsidRPr="00CE4F70">
        <w:t>Use of Configuration Files</w:t>
      </w:r>
      <w:ins w:id="184" w:author="Dwight Mayeda" w:date="2010-05-06T00:38:00Z">
        <w:r w:rsidR="0043622C">
          <w:t>/Configuration Database</w:t>
        </w:r>
      </w:ins>
      <w:bookmarkEnd w:id="183"/>
    </w:p>
    <w:p w14:paraId="11864A8B" w14:textId="77777777" w:rsidR="00664DA5" w:rsidRDefault="00664DA5" w:rsidP="00122511">
      <w:pPr>
        <w:ind w:left="720"/>
        <w:pPrChange w:id="185" w:author="Dwight Mayeda" w:date="2010-05-06T17:25:00Z">
          <w:pPr/>
        </w:pPrChange>
      </w:pPr>
    </w:p>
    <w:p w14:paraId="67E6622D" w14:textId="0E7E0C93" w:rsidR="00664DA5" w:rsidRDefault="00664DA5" w:rsidP="00CE4F70">
      <w:pPr>
        <w:ind w:left="720"/>
      </w:pPr>
      <w:r>
        <w:t>SSIS packages should be designed in a way that a package definition (contained in the .dtsx file) can be deployed to any server to support the various application development stages without requiring any code change. In other words, the Testing, UAT, and Production version of the .dtsx code should be identical, even though the Connection Manager properties are different. This is accomplished by storing server, database, and any other components which may be different, in a separate</w:t>
      </w:r>
      <w:ins w:id="186" w:author="Dwight Mayeda" w:date="2010-05-06T01:27:00Z">
        <w:r w:rsidR="00900FD3">
          <w:t xml:space="preserve"> </w:t>
        </w:r>
      </w:ins>
      <w:del w:id="187" w:author="Dwight Mayeda" w:date="2010-05-06T01:27:00Z">
        <w:r w:rsidDel="00900FD3">
          <w:delText xml:space="preserve"> configuration file</w:delText>
        </w:r>
      </w:del>
      <w:ins w:id="188" w:author="Dwight Mayeda" w:date="2010-05-06T01:11:00Z">
        <w:r w:rsidR="00FC1AC8">
          <w:t>centralized Configuration Database</w:t>
        </w:r>
      </w:ins>
      <w:r>
        <w:t xml:space="preserve">. </w:t>
      </w:r>
    </w:p>
    <w:p w14:paraId="0C515495" w14:textId="77777777" w:rsidR="00664DA5" w:rsidRDefault="00664DA5" w:rsidP="00CE4F70">
      <w:pPr>
        <w:ind w:left="720"/>
      </w:pPr>
    </w:p>
    <w:p w14:paraId="2D9707DE" w14:textId="1534DB83" w:rsidR="0043622C" w:rsidRPr="0043622C" w:rsidRDefault="0043622C" w:rsidP="0043622C">
      <w:pPr>
        <w:ind w:left="720"/>
        <w:rPr>
          <w:ins w:id="189" w:author="Dwight Mayeda" w:date="2010-05-06T00:39:00Z"/>
          <w:rPrChange w:id="190" w:author="Dwight Mayeda" w:date="2010-05-06T00:39:00Z">
            <w:rPr>
              <w:ins w:id="191" w:author="Dwight Mayeda" w:date="2010-05-06T00:39:00Z"/>
              <w:color w:val="1F497D"/>
            </w:rPr>
          </w:rPrChange>
        </w:rPr>
      </w:pPr>
      <w:ins w:id="192" w:author="Dwight Mayeda" w:date="2010-05-06T00:39:00Z">
        <w:r w:rsidRPr="0043622C">
          <w:rPr>
            <w:rPrChange w:id="193" w:author="Dwight Mayeda" w:date="2010-05-06T00:39:00Z">
              <w:rPr>
                <w:color w:val="1F497D"/>
              </w:rPr>
            </w:rPrChange>
          </w:rPr>
          <w:t>As part of standardized deployment of SSIS packages</w:t>
        </w:r>
      </w:ins>
      <w:ins w:id="194" w:author="Dwight Mayeda" w:date="2010-05-06T17:21:00Z">
        <w:r w:rsidR="00122511">
          <w:t>,</w:t>
        </w:r>
      </w:ins>
      <w:ins w:id="195" w:author="Dwight Mayeda" w:date="2010-05-06T00:39:00Z">
        <w:r w:rsidRPr="0043622C">
          <w:rPr>
            <w:rPrChange w:id="196" w:author="Dwight Mayeda" w:date="2010-05-06T00:39:00Z">
              <w:rPr>
                <w:color w:val="1F497D"/>
              </w:rPr>
            </w:rPrChange>
          </w:rPr>
          <w:t xml:space="preserve"> </w:t>
        </w:r>
      </w:ins>
      <w:ins w:id="197" w:author="Dwight Mayeda" w:date="2010-05-06T17:21:00Z">
        <w:r w:rsidR="00122511">
          <w:t>the Ope</w:t>
        </w:r>
      </w:ins>
      <w:ins w:id="198" w:author="Dwight Mayeda" w:date="2010-05-06T17:22:00Z">
        <w:r w:rsidR="00122511">
          <w:t>r</w:t>
        </w:r>
      </w:ins>
      <w:ins w:id="199" w:author="Dwight Mayeda" w:date="2010-05-06T17:21:00Z">
        <w:r w:rsidR="00122511">
          <w:t>ations</w:t>
        </w:r>
      </w:ins>
      <w:ins w:id="200" w:author="Dwight Mayeda" w:date="2010-05-06T00:39:00Z">
        <w:r w:rsidR="00122511">
          <w:rPr>
            <w:rPrChange w:id="201" w:author="Dwight Mayeda" w:date="2010-05-06T00:39:00Z">
              <w:rPr/>
            </w:rPrChange>
          </w:rPr>
          <w:t xml:space="preserve"> </w:t>
        </w:r>
      </w:ins>
      <w:ins w:id="202" w:author="Dwight Mayeda" w:date="2010-05-06T17:22:00Z">
        <w:r w:rsidR="00122511">
          <w:t>T</w:t>
        </w:r>
      </w:ins>
      <w:ins w:id="203" w:author="Dwight Mayeda" w:date="2010-05-06T00:39:00Z">
        <w:r w:rsidRPr="0043622C">
          <w:rPr>
            <w:rPrChange w:id="204" w:author="Dwight Mayeda" w:date="2010-05-06T00:39:00Z">
              <w:rPr>
                <w:color w:val="1F497D"/>
              </w:rPr>
            </w:rPrChange>
          </w:rPr>
          <w:t>eam will start implementing a centralized configuration database. This approach will have two components:</w:t>
        </w:r>
      </w:ins>
    </w:p>
    <w:p w14:paraId="1615A7D8" w14:textId="77777777" w:rsidR="0043622C" w:rsidRPr="0043622C" w:rsidRDefault="0043622C" w:rsidP="0043622C">
      <w:pPr>
        <w:ind w:left="720"/>
        <w:rPr>
          <w:ins w:id="205" w:author="Dwight Mayeda" w:date="2010-05-06T00:39:00Z"/>
          <w:rPrChange w:id="206" w:author="Dwight Mayeda" w:date="2010-05-06T00:39:00Z">
            <w:rPr>
              <w:ins w:id="207" w:author="Dwight Mayeda" w:date="2010-05-06T00:39:00Z"/>
              <w:color w:val="1F497D"/>
            </w:rPr>
          </w:rPrChange>
        </w:rPr>
      </w:pPr>
    </w:p>
    <w:p w14:paraId="57D4B4ED" w14:textId="68C29798" w:rsidR="0043622C" w:rsidRPr="0043622C" w:rsidRDefault="0043622C" w:rsidP="00FC1AC8">
      <w:pPr>
        <w:pStyle w:val="ListParagraph"/>
        <w:numPr>
          <w:ilvl w:val="0"/>
          <w:numId w:val="16"/>
        </w:numPr>
        <w:ind w:left="1440" w:right="1080"/>
        <w:contextualSpacing w:val="0"/>
        <w:rPr>
          <w:ins w:id="208" w:author="Dwight Mayeda" w:date="2010-05-06T00:39:00Z"/>
          <w:rPrChange w:id="209" w:author="Dwight Mayeda" w:date="2010-05-06T00:39:00Z">
            <w:rPr>
              <w:ins w:id="210" w:author="Dwight Mayeda" w:date="2010-05-06T00:39:00Z"/>
              <w:color w:val="1F497D"/>
            </w:rPr>
          </w:rPrChange>
        </w:rPr>
      </w:pPr>
      <w:ins w:id="211" w:author="Dwight Mayeda" w:date="2010-05-06T00:39:00Z">
        <w:r w:rsidRPr="0043622C">
          <w:rPr>
            <w:rPrChange w:id="212" w:author="Dwight Mayeda" w:date="2010-05-06T00:39:00Z">
              <w:rPr>
                <w:color w:val="1F497D"/>
              </w:rPr>
            </w:rPrChange>
          </w:rPr>
          <w:t>An environment variable that will be used as the bootstrap configuration location to point each package to the server where a centralized configuration database is located.</w:t>
        </w:r>
      </w:ins>
    </w:p>
    <w:p w14:paraId="162DCF6D" w14:textId="77777777" w:rsidR="0043622C" w:rsidRPr="0043622C" w:rsidRDefault="0043622C" w:rsidP="00FC1AC8">
      <w:pPr>
        <w:pStyle w:val="ListParagraph"/>
        <w:numPr>
          <w:ilvl w:val="0"/>
          <w:numId w:val="16"/>
        </w:numPr>
        <w:ind w:left="1440" w:right="1080"/>
        <w:contextualSpacing w:val="0"/>
        <w:rPr>
          <w:ins w:id="213" w:author="Dwight Mayeda" w:date="2010-05-06T00:39:00Z"/>
          <w:rPrChange w:id="214" w:author="Dwight Mayeda" w:date="2010-05-06T00:39:00Z">
            <w:rPr>
              <w:ins w:id="215" w:author="Dwight Mayeda" w:date="2010-05-06T00:39:00Z"/>
              <w:color w:val="1F497D"/>
            </w:rPr>
          </w:rPrChange>
        </w:rPr>
      </w:pPr>
      <w:ins w:id="216" w:author="Dwight Mayeda" w:date="2010-05-06T00:39:00Z">
        <w:r w:rsidRPr="0043622C">
          <w:rPr>
            <w:rPrChange w:id="217" w:author="Dwight Mayeda" w:date="2010-05-06T00:39:00Z">
              <w:rPr>
                <w:color w:val="1F497D"/>
              </w:rPr>
            </w:rPrChange>
          </w:rPr>
          <w:t>A centralized configuration database that will be used by all packages. This database will be standard in all environments.</w:t>
        </w:r>
      </w:ins>
    </w:p>
    <w:p w14:paraId="767B4E94" w14:textId="77777777" w:rsidR="0043622C" w:rsidRPr="0043622C" w:rsidRDefault="0043622C" w:rsidP="0043622C">
      <w:pPr>
        <w:ind w:left="720"/>
        <w:rPr>
          <w:ins w:id="218" w:author="Dwight Mayeda" w:date="2010-05-06T00:39:00Z"/>
          <w:rPrChange w:id="219" w:author="Dwight Mayeda" w:date="2010-05-06T00:39:00Z">
            <w:rPr>
              <w:ins w:id="220" w:author="Dwight Mayeda" w:date="2010-05-06T00:39:00Z"/>
              <w:color w:val="1F497D"/>
            </w:rPr>
          </w:rPrChange>
        </w:rPr>
      </w:pPr>
    </w:p>
    <w:p w14:paraId="04A5DBBF" w14:textId="0ECB350B" w:rsidR="00122511" w:rsidRDefault="0043622C" w:rsidP="00122511">
      <w:pPr>
        <w:ind w:left="720"/>
        <w:rPr>
          <w:ins w:id="221" w:author="Dwight Mayeda" w:date="2010-05-06T17:23:00Z"/>
        </w:rPr>
        <w:pPrChange w:id="222" w:author="Dwight Mayeda" w:date="2010-05-06T17:23:00Z">
          <w:pPr>
            <w:ind w:left="720"/>
          </w:pPr>
        </w:pPrChange>
      </w:pPr>
      <w:ins w:id="223" w:author="Dwight Mayeda" w:date="2010-05-06T00:40:00Z">
        <w:r>
          <w:t>The e</w:t>
        </w:r>
      </w:ins>
      <w:ins w:id="224" w:author="Dwight Mayeda" w:date="2010-05-06T00:39:00Z">
        <w:r w:rsidRPr="0043622C">
          <w:rPr>
            <w:rPrChange w:id="225" w:author="Dwight Mayeda" w:date="2010-05-06T00:39:00Z">
              <w:rPr>
                <w:color w:val="1F497D"/>
              </w:rPr>
            </w:rPrChange>
          </w:rPr>
          <w:t>nvironment variable will point to different configuration database depending on which server the package is run: on production servers, it will point to production configuration database, on development servers to deve</w:t>
        </w:r>
        <w:r w:rsidR="00122511">
          <w:rPr>
            <w:rPrChange w:id="226" w:author="Dwight Mayeda" w:date="2010-05-06T00:39:00Z">
              <w:rPr/>
            </w:rPrChange>
          </w:rPr>
          <w:t>lopment configuration database</w:t>
        </w:r>
      </w:ins>
      <w:ins w:id="227" w:author="Dwight Mayeda" w:date="2010-05-06T17:22:00Z">
        <w:r w:rsidR="00122511">
          <w:t>.</w:t>
        </w:r>
      </w:ins>
      <w:ins w:id="228" w:author="Dwight Mayeda" w:date="2010-05-06T17:23:00Z">
        <w:r w:rsidR="00122511">
          <w:t xml:space="preserve">  </w:t>
        </w:r>
      </w:ins>
      <w:ins w:id="229" w:author="Dwight Mayeda" w:date="2010-05-06T17:22:00Z">
        <w:r w:rsidR="00122511">
          <w:t>The e</w:t>
        </w:r>
        <w:r w:rsidR="00122511" w:rsidRPr="007C7EBD">
          <w:t xml:space="preserve">nvironment variable will </w:t>
        </w:r>
      </w:ins>
      <w:ins w:id="230" w:author="Dwight Mayeda" w:date="2010-05-06T17:23:00Z">
        <w:r w:rsidR="00122511">
          <w:t>contain</w:t>
        </w:r>
      </w:ins>
      <w:ins w:id="231" w:author="Dwight Mayeda" w:date="2010-05-06T17:22:00Z">
        <w:r w:rsidR="00122511" w:rsidRPr="00DA1E9E">
          <w:t xml:space="preserve"> the </w:t>
        </w:r>
        <w:r w:rsidR="00122511">
          <w:t>OLE DB</w:t>
        </w:r>
        <w:r w:rsidR="00122511" w:rsidRPr="007C7EBD">
          <w:t xml:space="preserve"> connection parameter for connecting to </w:t>
        </w:r>
        <w:r w:rsidR="00122511">
          <w:t xml:space="preserve">the central </w:t>
        </w:r>
        <w:r w:rsidR="00122511" w:rsidRPr="007C7EBD">
          <w:t>configuration databas</w:t>
        </w:r>
        <w:r w:rsidR="00122511" w:rsidRPr="00DA1E9E">
          <w:t>e.</w:t>
        </w:r>
      </w:ins>
    </w:p>
    <w:p w14:paraId="24BE8F16" w14:textId="77777777" w:rsidR="00122511" w:rsidRDefault="00122511" w:rsidP="00122511">
      <w:pPr>
        <w:ind w:left="720"/>
        <w:rPr>
          <w:ins w:id="232" w:author="Dwight Mayeda" w:date="2010-05-06T17:23:00Z"/>
        </w:rPr>
        <w:pPrChange w:id="233" w:author="Dwight Mayeda" w:date="2010-05-06T17:23:00Z">
          <w:pPr>
            <w:ind w:left="720"/>
          </w:pPr>
        </w:pPrChange>
      </w:pPr>
    </w:p>
    <w:p w14:paraId="44373A65" w14:textId="15C81953" w:rsidR="00122511" w:rsidRDefault="00122511" w:rsidP="00122511">
      <w:pPr>
        <w:ind w:left="720"/>
        <w:rPr>
          <w:ins w:id="234" w:author="Dwight Mayeda" w:date="2010-05-06T17:23:00Z"/>
        </w:rPr>
        <w:pPrChange w:id="235" w:author="Dwight Mayeda" w:date="2010-05-06T17:23:00Z">
          <w:pPr>
            <w:ind w:left="720"/>
          </w:pPr>
        </w:pPrChange>
      </w:pPr>
      <w:ins w:id="236" w:author="Dwight Mayeda" w:date="2010-05-06T17:23:00Z">
        <w:r>
          <w:t>All other configuration elements will be stored in the configuration database.</w:t>
        </w:r>
      </w:ins>
    </w:p>
    <w:p w14:paraId="1CCE4FBD" w14:textId="77777777" w:rsidR="00122511" w:rsidRDefault="00122511" w:rsidP="00122511">
      <w:pPr>
        <w:ind w:left="720"/>
        <w:rPr>
          <w:ins w:id="237" w:author="Dwight Mayeda" w:date="2010-05-06T17:22:00Z"/>
        </w:rPr>
      </w:pPr>
    </w:p>
    <w:p w14:paraId="69EBDCFD" w14:textId="77777777" w:rsidR="00122511" w:rsidRPr="007C7EBD" w:rsidRDefault="00122511" w:rsidP="00122511">
      <w:pPr>
        <w:ind w:left="720"/>
        <w:rPr>
          <w:ins w:id="238" w:author="Dwight Mayeda" w:date="2010-05-06T17:22:00Z"/>
        </w:rPr>
      </w:pPr>
      <w:ins w:id="239" w:author="Dwight Mayeda" w:date="2010-05-06T17:22:00Z">
        <w:r>
          <w:t>The c</w:t>
        </w:r>
        <w:r w:rsidRPr="007C7EBD">
          <w:t>onfiguration database will have the same name and structure across all environments.</w:t>
        </w:r>
      </w:ins>
    </w:p>
    <w:p w14:paraId="7ACB297F" w14:textId="77777777" w:rsidR="00122511" w:rsidRPr="007C7EBD" w:rsidRDefault="00122511" w:rsidP="00122511">
      <w:pPr>
        <w:ind w:left="720"/>
        <w:rPr>
          <w:ins w:id="240" w:author="Dwight Mayeda" w:date="2010-05-06T17:22:00Z"/>
        </w:rPr>
      </w:pPr>
    </w:p>
    <w:p w14:paraId="03D18201" w14:textId="1D54BCA6" w:rsidR="0043622C" w:rsidRDefault="0043622C" w:rsidP="0043622C">
      <w:pPr>
        <w:ind w:left="720"/>
        <w:rPr>
          <w:ins w:id="241" w:author="Dwight Mayeda" w:date="2010-05-06T17:22:00Z"/>
        </w:rPr>
      </w:pPr>
      <w:ins w:id="242" w:author="Dwight Mayeda" w:date="2010-05-06T00:39:00Z">
        <w:r w:rsidRPr="0043622C">
          <w:rPr>
            <w:rPrChange w:id="243" w:author="Dwight Mayeda" w:date="2010-05-06T00:39:00Z">
              <w:rPr>
                <w:color w:val="1F497D"/>
              </w:rPr>
            </w:rPrChange>
          </w:rPr>
          <w:t>To configure a package two sets of configuration will be added</w:t>
        </w:r>
      </w:ins>
      <w:ins w:id="244" w:author="Dwight Mayeda" w:date="2010-05-06T00:40:00Z">
        <w:r>
          <w:t>:</w:t>
        </w:r>
      </w:ins>
      <w:ins w:id="245" w:author="Dwight Mayeda" w:date="2010-05-06T00:39:00Z">
        <w:r w:rsidRPr="0043622C">
          <w:rPr>
            <w:rPrChange w:id="246" w:author="Dwight Mayeda" w:date="2010-05-06T00:39:00Z">
              <w:rPr>
                <w:color w:val="1F497D"/>
              </w:rPr>
            </w:rPrChange>
          </w:rPr>
          <w:t xml:space="preserve"> one based on environment variable and </w:t>
        </w:r>
      </w:ins>
      <w:ins w:id="247" w:author="Dwight Mayeda" w:date="2010-05-06T17:23:00Z">
        <w:r w:rsidR="00122511">
          <w:t>the rest based on</w:t>
        </w:r>
      </w:ins>
      <w:ins w:id="248" w:author="Dwight Mayeda" w:date="2010-05-06T00:39:00Z">
        <w:r w:rsidRPr="0043622C">
          <w:rPr>
            <w:rPrChange w:id="249" w:author="Dwight Mayeda" w:date="2010-05-06T00:39:00Z">
              <w:rPr>
                <w:color w:val="1F497D"/>
              </w:rPr>
            </w:rPrChange>
          </w:rPr>
          <w:t xml:space="preserve"> </w:t>
        </w:r>
      </w:ins>
      <w:ins w:id="250" w:author="Dwight Mayeda" w:date="2010-05-06T17:24:00Z">
        <w:r w:rsidR="00122511">
          <w:t>centralized SQL Server configuration database.</w:t>
        </w:r>
      </w:ins>
    </w:p>
    <w:p w14:paraId="135C2869" w14:textId="77777777" w:rsidR="00122511" w:rsidRPr="0043622C" w:rsidRDefault="00122511" w:rsidP="0043622C">
      <w:pPr>
        <w:ind w:left="720"/>
        <w:rPr>
          <w:ins w:id="251" w:author="Dwight Mayeda" w:date="2010-05-06T00:39:00Z"/>
          <w:rPrChange w:id="252" w:author="Dwight Mayeda" w:date="2010-05-06T00:39:00Z">
            <w:rPr>
              <w:ins w:id="253" w:author="Dwight Mayeda" w:date="2010-05-06T00:39:00Z"/>
              <w:color w:val="1F497D"/>
            </w:rPr>
          </w:rPrChange>
        </w:rPr>
      </w:pPr>
    </w:p>
    <w:p w14:paraId="3813C3C7" w14:textId="3DBC47D3" w:rsidR="00AB6F81" w:rsidRDefault="0043622C" w:rsidP="0043622C">
      <w:pPr>
        <w:ind w:left="720"/>
        <w:rPr>
          <w:ins w:id="254" w:author="Dwight Mayeda" w:date="2010-05-06T01:21:00Z"/>
        </w:rPr>
      </w:pPr>
      <w:ins w:id="255" w:author="Dwight Mayeda" w:date="2010-05-06T00:39:00Z">
        <w:r w:rsidRPr="0043622C">
          <w:rPr>
            <w:rPrChange w:id="256" w:author="Dwight Mayeda" w:date="2010-05-06T00:39:00Z">
              <w:rPr>
                <w:color w:val="1F497D"/>
              </w:rPr>
            </w:rPrChange>
          </w:rPr>
          <w:t xml:space="preserve">As part of each deployment, </w:t>
        </w:r>
      </w:ins>
      <w:ins w:id="257" w:author="Dwight Mayeda" w:date="2010-05-06T00:41:00Z">
        <w:r w:rsidRPr="00122511">
          <w:rPr>
            <w:rPrChange w:id="258" w:author="Dwight Mayeda" w:date="2010-05-06T17:19:00Z">
              <w:rPr/>
            </w:rPrChange>
          </w:rPr>
          <w:t xml:space="preserve">the </w:t>
        </w:r>
      </w:ins>
      <w:ins w:id="259" w:author="Dwight Mayeda" w:date="2010-05-06T00:39:00Z">
        <w:r w:rsidRPr="00122511">
          <w:rPr>
            <w:rPrChange w:id="260" w:author="Dwight Mayeda" w:date="2010-05-06T17:19:00Z">
              <w:rPr>
                <w:color w:val="1F497D"/>
              </w:rPr>
            </w:rPrChange>
          </w:rPr>
          <w:t>dev</w:t>
        </w:r>
      </w:ins>
      <w:ins w:id="261" w:author="Dwight Mayeda" w:date="2010-05-06T01:13:00Z">
        <w:r w:rsidR="00FC1AC8" w:rsidRPr="00122511">
          <w:rPr>
            <w:rPrChange w:id="262" w:author="Dwight Mayeda" w:date="2010-05-06T17:19:00Z">
              <w:rPr/>
            </w:rPrChange>
          </w:rPr>
          <w:t>elopment</w:t>
        </w:r>
      </w:ins>
      <w:ins w:id="263" w:author="Dwight Mayeda" w:date="2010-05-06T00:39:00Z">
        <w:r w:rsidRPr="00122511">
          <w:rPr>
            <w:rPrChange w:id="264" w:author="Dwight Mayeda" w:date="2010-05-06T17:19:00Z">
              <w:rPr>
                <w:color w:val="1F497D"/>
              </w:rPr>
            </w:rPrChange>
          </w:rPr>
          <w:t xml:space="preserve"> team</w:t>
        </w:r>
        <w:r w:rsidRPr="0043622C">
          <w:rPr>
            <w:rPrChange w:id="265" w:author="Dwight Mayeda" w:date="2010-05-06T00:39:00Z">
              <w:rPr>
                <w:color w:val="1F497D"/>
              </w:rPr>
            </w:rPrChange>
          </w:rPr>
          <w:t xml:space="preserve"> will </w:t>
        </w:r>
      </w:ins>
      <w:ins w:id="266" w:author="Dwight Mayeda" w:date="2010-05-06T00:41:00Z">
        <w:r>
          <w:t xml:space="preserve">be </w:t>
        </w:r>
      </w:ins>
      <w:ins w:id="267" w:author="Dwight Mayeda" w:date="2010-05-06T00:39:00Z">
        <w:r w:rsidRPr="0043622C">
          <w:rPr>
            <w:rPrChange w:id="268" w:author="Dwight Mayeda" w:date="2010-05-06T00:39:00Z">
              <w:rPr>
                <w:color w:val="1F497D"/>
              </w:rPr>
            </w:rPrChange>
          </w:rPr>
          <w:t>asked provide a script to populate the configuration database in production environment in addition to the package.</w:t>
        </w:r>
      </w:ins>
      <w:ins w:id="269" w:author="Dwight Mayeda" w:date="2010-05-06T14:44:00Z">
        <w:r w:rsidR="009B3252">
          <w:t xml:space="preserve">  </w:t>
        </w:r>
      </w:ins>
    </w:p>
    <w:p w14:paraId="320EE359" w14:textId="77777777" w:rsidR="00AB6F81" w:rsidRDefault="00AB6F81" w:rsidP="00AB6F81">
      <w:pPr>
        <w:ind w:left="720"/>
        <w:rPr>
          <w:ins w:id="270" w:author="Dwight Mayeda" w:date="2010-05-06T01:21:00Z"/>
        </w:rPr>
        <w:pPrChange w:id="271" w:author="Dwight Mayeda" w:date="2010-05-06T01:21:00Z">
          <w:pPr>
            <w:pStyle w:val="ListParagraph"/>
            <w:numPr>
              <w:numId w:val="12"/>
            </w:numPr>
            <w:ind w:left="1080" w:hanging="360"/>
            <w:contextualSpacing w:val="0"/>
          </w:pPr>
        </w:pPrChange>
      </w:pPr>
    </w:p>
    <w:p w14:paraId="694A85FA" w14:textId="7B1C2E0F" w:rsidR="00AB6F81" w:rsidDel="00491FB8" w:rsidRDefault="00AB6F81" w:rsidP="00AB6F81">
      <w:pPr>
        <w:ind w:left="720"/>
        <w:rPr>
          <w:del w:id="272" w:author="Dwight Mayeda" w:date="2010-05-06T01:21:00Z"/>
        </w:rPr>
      </w:pPr>
      <w:moveToRangeStart w:id="273" w:author="Dwight Mayeda" w:date="2010-05-06T01:21:00Z" w:name="move260872218"/>
      <w:moveTo w:id="274" w:author="Dwight Mayeda" w:date="2010-05-06T01:21:00Z">
        <w:r w:rsidRPr="007B17AF">
          <w:t>Make sure package configuration uses unique names so that they can be used as a filter to for specific package when there are multiple packages. If the configuration is shared then use a common name.</w:t>
        </w:r>
      </w:moveTo>
      <w:ins w:id="275" w:author="Dwight Mayeda" w:date="2010-05-06T14:45:00Z">
        <w:r w:rsidR="009B3252">
          <w:t xml:space="preserve">  Validate configuration names against the centralized database before making additions/updates to the database.</w:t>
        </w:r>
      </w:ins>
    </w:p>
    <w:p w14:paraId="196F08DE" w14:textId="77777777" w:rsidR="00491FB8" w:rsidRDefault="00491FB8" w:rsidP="00AB6F81">
      <w:pPr>
        <w:ind w:left="720"/>
        <w:rPr>
          <w:ins w:id="276" w:author="Dwight Mayeda" w:date="2010-05-06T16:55:00Z"/>
        </w:rPr>
        <w:pPrChange w:id="277" w:author="Dwight Mayeda" w:date="2010-05-06T01:21:00Z">
          <w:pPr>
            <w:pStyle w:val="ListParagraph"/>
            <w:numPr>
              <w:numId w:val="12"/>
            </w:numPr>
            <w:ind w:left="1080" w:hanging="360"/>
            <w:contextualSpacing w:val="0"/>
          </w:pPr>
        </w:pPrChange>
      </w:pPr>
    </w:p>
    <w:p w14:paraId="5A594DAE" w14:textId="77777777" w:rsidR="00491FB8" w:rsidRPr="007B17AF" w:rsidRDefault="00491FB8" w:rsidP="00AB6F81">
      <w:pPr>
        <w:ind w:left="720"/>
        <w:rPr>
          <w:ins w:id="278" w:author="Dwight Mayeda" w:date="2010-05-06T16:55:00Z"/>
        </w:rPr>
        <w:pPrChange w:id="279" w:author="Dwight Mayeda" w:date="2010-05-06T01:21:00Z">
          <w:pPr>
            <w:pStyle w:val="ListParagraph"/>
            <w:numPr>
              <w:numId w:val="12"/>
            </w:numPr>
            <w:ind w:left="1080" w:hanging="360"/>
            <w:contextualSpacing w:val="0"/>
          </w:pPr>
        </w:pPrChange>
      </w:pPr>
    </w:p>
    <w:p w14:paraId="6B02BC1B" w14:textId="77777777" w:rsidR="00AB6F81" w:rsidDel="00491FB8" w:rsidRDefault="00AB6F81" w:rsidP="00AB6F81">
      <w:pPr>
        <w:ind w:left="720"/>
        <w:rPr>
          <w:del w:id="280" w:author="Dwight Mayeda" w:date="2010-05-06T01:21:00Z"/>
        </w:rPr>
      </w:pPr>
    </w:p>
    <w:p w14:paraId="4477EC5F" w14:textId="062F2DCE" w:rsidR="00491FB8" w:rsidRPr="007B17AF" w:rsidRDefault="00491FB8" w:rsidP="00491FB8">
      <w:pPr>
        <w:ind w:left="720"/>
        <w:rPr>
          <w:ins w:id="281" w:author="Dwight Mayeda" w:date="2010-05-06T16:55:00Z"/>
        </w:rPr>
        <w:pPrChange w:id="282" w:author="Dwight Mayeda" w:date="2010-05-06T16:56:00Z">
          <w:pPr/>
        </w:pPrChange>
      </w:pPr>
      <w:ins w:id="283" w:author="Dwight Mayeda" w:date="2010-05-06T16:56:00Z">
        <w:r>
          <w:rPr>
            <w:noProof/>
          </w:rPr>
          <w:drawing>
            <wp:inline distT="0" distB="0" distL="0" distR="0" wp14:editId="5AFCF62D">
              <wp:extent cx="5867400" cy="2447925"/>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867400" cy="2447925"/>
                      </a:xfrm>
                      <a:prstGeom prst="rect">
                        <a:avLst/>
                      </a:prstGeom>
                    </pic:spPr>
                  </pic:pic>
                </a:graphicData>
              </a:graphic>
            </wp:inline>
          </w:drawing>
        </w:r>
      </w:ins>
    </w:p>
    <w:moveToRangeEnd w:id="273"/>
    <w:p w14:paraId="357CFAFC" w14:textId="63F2FFE8" w:rsidR="00491FB8" w:rsidRDefault="00491FB8" w:rsidP="00AB6F81">
      <w:pPr>
        <w:ind w:left="720"/>
        <w:rPr>
          <w:ins w:id="284" w:author="Dwight Mayeda" w:date="2010-05-06T16:56:00Z"/>
        </w:rPr>
      </w:pPr>
      <w:ins w:id="285" w:author="Dwight Mayeda" w:date="2010-05-06T16:56:00Z">
        <w:r>
          <w:t>Setting up environment variable configuration</w:t>
        </w:r>
      </w:ins>
    </w:p>
    <w:p w14:paraId="16B558D6" w14:textId="77777777" w:rsidR="00491FB8" w:rsidRDefault="00491FB8" w:rsidP="00AB6F81">
      <w:pPr>
        <w:ind w:left="720"/>
        <w:rPr>
          <w:ins w:id="286" w:author="Dwight Mayeda" w:date="2010-05-06T16:56:00Z"/>
        </w:rPr>
      </w:pPr>
    </w:p>
    <w:p w14:paraId="461DC190" w14:textId="475AD450" w:rsidR="00491FB8" w:rsidRDefault="00491FB8" w:rsidP="00AB6F81">
      <w:pPr>
        <w:ind w:left="720"/>
        <w:rPr>
          <w:ins w:id="287" w:author="Dwight Mayeda" w:date="2010-05-06T16:56:00Z"/>
        </w:rPr>
      </w:pPr>
      <w:ins w:id="288" w:author="Dwight Mayeda" w:date="2010-05-06T16:56:00Z">
        <w:r>
          <w:rPr>
            <w:noProof/>
          </w:rPr>
          <w:drawing>
            <wp:inline distT="0" distB="0" distL="0" distR="0" wp14:editId="028FDBE1">
              <wp:extent cx="5943600" cy="4935855"/>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935855"/>
                      </a:xfrm>
                      <a:prstGeom prst="rect">
                        <a:avLst/>
                      </a:prstGeom>
                    </pic:spPr>
                  </pic:pic>
                </a:graphicData>
              </a:graphic>
            </wp:inline>
          </w:drawing>
        </w:r>
      </w:ins>
    </w:p>
    <w:p w14:paraId="272691C0" w14:textId="7C5057D3" w:rsidR="00664DA5" w:rsidDel="0043622C" w:rsidRDefault="00491FB8" w:rsidP="00AB6F81">
      <w:pPr>
        <w:rPr>
          <w:del w:id="289" w:author="Dwight Mayeda" w:date="2010-05-06T00:39:00Z"/>
        </w:rPr>
        <w:pPrChange w:id="290" w:author="Dwight Mayeda" w:date="2010-05-06T01:21:00Z">
          <w:pPr>
            <w:ind w:left="720"/>
          </w:pPr>
        </w:pPrChange>
      </w:pPr>
      <w:ins w:id="291" w:author="Dwight Mayeda" w:date="2010-05-06T16:56:00Z">
        <w:r>
          <w:t>Setting up SQL Server database configuration</w:t>
        </w:r>
      </w:ins>
      <w:del w:id="292" w:author="Dwight Mayeda" w:date="2010-05-06T00:39:00Z">
        <w:r w:rsidR="00664DA5" w:rsidDel="0043622C">
          <w:delText>Here is an example of the configuration for the ZipToRep package:</w:delText>
        </w:r>
      </w:del>
    </w:p>
    <w:p w14:paraId="0DB24061" w14:textId="5D9B0507" w:rsidR="00664DA5" w:rsidDel="0043622C" w:rsidRDefault="00664DA5" w:rsidP="00AB6F81">
      <w:pPr>
        <w:rPr>
          <w:del w:id="293" w:author="Dwight Mayeda" w:date="2010-05-06T00:39:00Z"/>
        </w:rPr>
        <w:pPrChange w:id="294" w:author="Dwight Mayeda" w:date="2010-05-06T01:21:00Z">
          <w:pPr>
            <w:ind w:left="720"/>
          </w:pPr>
        </w:pPrChange>
      </w:pPr>
    </w:p>
    <w:p w14:paraId="0A5C839C" w14:textId="5FB86640" w:rsidR="00664DA5" w:rsidDel="0043622C" w:rsidRDefault="00CE4F70" w:rsidP="00AB6F81">
      <w:pPr>
        <w:rPr>
          <w:del w:id="295" w:author="Dwight Mayeda" w:date="2010-05-06T00:39:00Z"/>
        </w:rPr>
        <w:pPrChange w:id="296" w:author="Dwight Mayeda" w:date="2010-05-06T01:21:00Z">
          <w:pPr>
            <w:ind w:left="720"/>
          </w:pPr>
        </w:pPrChange>
      </w:pPr>
      <w:del w:id="297" w:author="Dwight Mayeda" w:date="2010-05-06T00:39:00Z">
        <w:r w:rsidDel="0043622C">
          <w:delText xml:space="preserve">     </w:delText>
        </w:r>
        <w:r w:rsidR="00664DA5" w:rsidDel="0043622C">
          <w:drawing>
            <wp:inline distT="0" distB="0" distL="0" distR="0" wp14:editId="7DB7739F">
              <wp:extent cx="5943600" cy="37045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943600" cy="3704573"/>
                      </a:xfrm>
                      <a:prstGeom prst="rect">
                        <a:avLst/>
                      </a:prstGeom>
                      <a:noFill/>
                      <a:ln w="9525">
                        <a:noFill/>
                        <a:miter lim="800000"/>
                        <a:headEnd/>
                        <a:tailEnd/>
                      </a:ln>
                    </pic:spPr>
                  </pic:pic>
                </a:graphicData>
              </a:graphic>
            </wp:inline>
          </w:drawing>
        </w:r>
      </w:del>
    </w:p>
    <w:p w14:paraId="1A31BE42" w14:textId="77777777" w:rsidR="00664DA5" w:rsidRDefault="00664DA5" w:rsidP="00AB6F81">
      <w:pPr>
        <w:ind w:left="720"/>
      </w:pPr>
    </w:p>
    <w:p w14:paraId="015CA181" w14:textId="77777777" w:rsidR="00664DA5" w:rsidDel="00FC1AC8" w:rsidRDefault="00664DA5" w:rsidP="00664DA5">
      <w:pPr>
        <w:rPr>
          <w:del w:id="298" w:author="Dwight Mayeda" w:date="2010-05-06T01:13:00Z"/>
        </w:rPr>
      </w:pPr>
    </w:p>
    <w:p w14:paraId="59AC75D4" w14:textId="3D7F882E" w:rsidR="00664DA5" w:rsidDel="00AB6F81" w:rsidRDefault="00664DA5" w:rsidP="00664DA5">
      <w:pPr>
        <w:rPr>
          <w:del w:id="299" w:author="Dwight Mayeda" w:date="2010-05-06T01:22:00Z"/>
        </w:rPr>
      </w:pPr>
    </w:p>
    <w:p w14:paraId="2CD2CFD8" w14:textId="28F19408" w:rsidR="00FC311A" w:rsidRDefault="00FC311A" w:rsidP="00FC311A">
      <w:pPr>
        <w:pStyle w:val="Heading2"/>
        <w:numPr>
          <w:ilvl w:val="0"/>
          <w:numId w:val="2"/>
        </w:numPr>
        <w:rPr>
          <w:ins w:id="300" w:author="Dwight Mayeda" w:date="2010-05-06T00:52:00Z"/>
        </w:rPr>
        <w:pPrChange w:id="301" w:author="Dwight Mayeda" w:date="2010-05-06T00:56:00Z">
          <w:pPr>
            <w:pStyle w:val="ListParagraph"/>
            <w:numPr>
              <w:numId w:val="2"/>
            </w:numPr>
            <w:tabs>
              <w:tab w:val="num" w:pos="720"/>
            </w:tabs>
            <w:ind w:hanging="360"/>
          </w:pPr>
        </w:pPrChange>
      </w:pPr>
      <w:bookmarkStart w:id="302" w:name="_Toc260870734"/>
      <w:ins w:id="303" w:author="Dwight Mayeda" w:date="2010-05-06T00:52:00Z">
        <w:r>
          <w:t>Package Logging</w:t>
        </w:r>
        <w:bookmarkEnd w:id="302"/>
      </w:ins>
    </w:p>
    <w:p w14:paraId="2E7C538F" w14:textId="77777777" w:rsidR="00FC311A" w:rsidRDefault="00FC311A" w:rsidP="00FC311A">
      <w:pPr>
        <w:pStyle w:val="ListParagraph"/>
        <w:rPr>
          <w:ins w:id="304" w:author="Dwight Mayeda" w:date="2010-05-06T00:52:00Z"/>
          <w:b/>
        </w:rPr>
        <w:pPrChange w:id="305" w:author="Dwight Mayeda" w:date="2010-05-06T00:52:00Z">
          <w:pPr>
            <w:pStyle w:val="ListParagraph"/>
            <w:numPr>
              <w:numId w:val="2"/>
            </w:numPr>
            <w:tabs>
              <w:tab w:val="num" w:pos="720"/>
            </w:tabs>
            <w:ind w:hanging="360"/>
          </w:pPr>
        </w:pPrChange>
      </w:pPr>
    </w:p>
    <w:p w14:paraId="729E505D" w14:textId="6EF6236B" w:rsidR="00FC311A" w:rsidRDefault="00FC1AC8" w:rsidP="00FC311A">
      <w:pPr>
        <w:pStyle w:val="ListParagraph"/>
        <w:rPr>
          <w:ins w:id="306" w:author="Dwight Mayeda" w:date="2010-05-06T16:47:00Z"/>
        </w:rPr>
        <w:pPrChange w:id="307" w:author="Dwight Mayeda" w:date="2010-05-06T00:52:00Z">
          <w:pPr>
            <w:pStyle w:val="ListParagraph"/>
            <w:numPr>
              <w:numId w:val="2"/>
            </w:numPr>
            <w:tabs>
              <w:tab w:val="num" w:pos="720"/>
            </w:tabs>
            <w:ind w:hanging="360"/>
          </w:pPr>
        </w:pPrChange>
      </w:pPr>
      <w:ins w:id="308" w:author="Dwight Mayeda" w:date="2010-05-06T01:13:00Z">
        <w:r>
          <w:t xml:space="preserve">All </w:t>
        </w:r>
      </w:ins>
      <w:ins w:id="309" w:author="Dwight Mayeda" w:date="2010-05-06T00:52:00Z">
        <w:r w:rsidR="00FC311A" w:rsidRPr="00FC311A">
          <w:rPr>
            <w:rPrChange w:id="310" w:author="Dwight Mayeda" w:date="2010-05-06T00:52:00Z">
              <w:rPr>
                <w:b/>
              </w:rPr>
            </w:rPrChange>
          </w:rPr>
          <w:t>SSIS</w:t>
        </w:r>
      </w:ins>
      <w:ins w:id="311" w:author="Dwight Mayeda" w:date="2010-05-06T00:53:00Z">
        <w:r w:rsidR="00FC311A">
          <w:t xml:space="preserve"> packages should have logging enabled.  Log</w:t>
        </w:r>
      </w:ins>
      <w:ins w:id="312" w:author="Dwight Mayeda" w:date="2010-05-06T16:44:00Z">
        <w:r w:rsidR="006B0C7B">
          <w:t>ging should be configured to point</w:t>
        </w:r>
      </w:ins>
      <w:ins w:id="313" w:author="Dwight Mayeda" w:date="2010-05-06T00:53:00Z">
        <w:r w:rsidR="00FC311A">
          <w:t xml:space="preserve"> to</w:t>
        </w:r>
      </w:ins>
      <w:ins w:id="314" w:author="Dwight Mayeda" w:date="2010-05-06T14:45:00Z">
        <w:r w:rsidR="009B3252">
          <w:t xml:space="preserve"> </w:t>
        </w:r>
      </w:ins>
      <w:ins w:id="315" w:author="Dwight Mayeda" w:date="2010-05-06T16:44:00Z">
        <w:r w:rsidR="006B0C7B">
          <w:t xml:space="preserve">the same </w:t>
        </w:r>
      </w:ins>
      <w:ins w:id="316" w:author="Dwight Mayeda" w:date="2010-05-06T14:45:00Z">
        <w:r w:rsidR="009B3252">
          <w:t>centralized</w:t>
        </w:r>
      </w:ins>
      <w:ins w:id="317" w:author="Dwight Mayeda" w:date="2010-05-06T00:53:00Z">
        <w:r w:rsidR="009B3252">
          <w:t xml:space="preserve"> SQL Server</w:t>
        </w:r>
      </w:ins>
      <w:ins w:id="318" w:author="Dwight Mayeda" w:date="2010-05-06T16:44:00Z">
        <w:r w:rsidR="006B0C7B">
          <w:t xml:space="preserve"> used for package configuration</w:t>
        </w:r>
      </w:ins>
      <w:ins w:id="319" w:author="Dwight Mayeda" w:date="2010-05-06T14:45:00Z">
        <w:r w:rsidR="009B3252">
          <w:t>.</w:t>
        </w:r>
      </w:ins>
    </w:p>
    <w:p w14:paraId="2AC3C855" w14:textId="77777777" w:rsidR="006B0C7B" w:rsidRDefault="006B0C7B" w:rsidP="00FC311A">
      <w:pPr>
        <w:pStyle w:val="ListParagraph"/>
        <w:rPr>
          <w:ins w:id="320" w:author="Dwight Mayeda" w:date="2010-05-06T01:13:00Z"/>
        </w:rPr>
        <w:pPrChange w:id="321" w:author="Dwight Mayeda" w:date="2010-05-06T00:52:00Z">
          <w:pPr>
            <w:pStyle w:val="ListParagraph"/>
            <w:numPr>
              <w:numId w:val="2"/>
            </w:numPr>
            <w:tabs>
              <w:tab w:val="num" w:pos="720"/>
            </w:tabs>
            <w:ind w:hanging="360"/>
          </w:pPr>
        </w:pPrChange>
      </w:pPr>
    </w:p>
    <w:p w14:paraId="2BC5B785" w14:textId="1941B949" w:rsidR="00FC1AC8" w:rsidRDefault="006B0C7B" w:rsidP="00FC311A">
      <w:pPr>
        <w:pStyle w:val="ListParagraph"/>
        <w:rPr>
          <w:ins w:id="322" w:author="Dwight Mayeda" w:date="2010-05-06T01:13:00Z"/>
        </w:rPr>
        <w:pPrChange w:id="323" w:author="Dwight Mayeda" w:date="2010-05-06T00:52:00Z">
          <w:pPr>
            <w:pStyle w:val="ListParagraph"/>
            <w:numPr>
              <w:numId w:val="2"/>
            </w:numPr>
            <w:tabs>
              <w:tab w:val="num" w:pos="720"/>
            </w:tabs>
            <w:ind w:hanging="360"/>
          </w:pPr>
        </w:pPrChange>
      </w:pPr>
      <w:ins w:id="324" w:author="Dwight Mayeda" w:date="2010-05-06T16:47:00Z">
        <w:r>
          <w:rPr>
            <w:noProof/>
          </w:rPr>
          <w:drawing>
            <wp:inline distT="0" distB="0" distL="0" distR="0" wp14:editId="096DF10E">
              <wp:extent cx="5943600" cy="1682750"/>
              <wp:effectExtent l="0" t="0" r="0" b="0"/>
              <wp:docPr id="2"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682750"/>
                      </a:xfrm>
                      <a:prstGeom prst="rect">
                        <a:avLst/>
                      </a:prstGeom>
                    </pic:spPr>
                  </pic:pic>
                </a:graphicData>
              </a:graphic>
            </wp:inline>
          </w:drawing>
        </w:r>
      </w:ins>
    </w:p>
    <w:p w14:paraId="498BB454" w14:textId="77777777" w:rsidR="006B0C7B" w:rsidRDefault="006B0C7B" w:rsidP="00FC311A">
      <w:pPr>
        <w:pStyle w:val="ListParagraph"/>
        <w:rPr>
          <w:ins w:id="325" w:author="Dwight Mayeda" w:date="2010-05-06T16:47:00Z"/>
        </w:rPr>
        <w:pPrChange w:id="326" w:author="Dwight Mayeda" w:date="2010-05-06T00:52:00Z">
          <w:pPr>
            <w:pStyle w:val="ListParagraph"/>
            <w:numPr>
              <w:numId w:val="2"/>
            </w:numPr>
            <w:tabs>
              <w:tab w:val="num" w:pos="720"/>
            </w:tabs>
            <w:ind w:hanging="360"/>
          </w:pPr>
        </w:pPrChange>
      </w:pPr>
    </w:p>
    <w:p w14:paraId="1FDB05B5" w14:textId="34ADB32C" w:rsidR="00FC1AC8" w:rsidRDefault="00FC1AC8" w:rsidP="00FC311A">
      <w:pPr>
        <w:pStyle w:val="ListParagraph"/>
        <w:rPr>
          <w:ins w:id="327" w:author="Dwight Mayeda" w:date="2010-05-06T16:48:00Z"/>
        </w:rPr>
        <w:pPrChange w:id="328" w:author="Dwight Mayeda" w:date="2010-05-06T00:52:00Z">
          <w:pPr>
            <w:pStyle w:val="ListParagraph"/>
            <w:numPr>
              <w:numId w:val="2"/>
            </w:numPr>
            <w:tabs>
              <w:tab w:val="num" w:pos="720"/>
            </w:tabs>
            <w:ind w:hanging="360"/>
          </w:pPr>
        </w:pPrChange>
      </w:pPr>
      <w:ins w:id="329" w:author="Dwight Mayeda" w:date="2010-05-06T01:13:00Z">
        <w:r>
          <w:t xml:space="preserve">When packages are deployed to Production, </w:t>
        </w:r>
      </w:ins>
      <w:ins w:id="330" w:author="Dwight Mayeda" w:date="2010-05-06T01:14:00Z">
        <w:r w:rsidR="009B3252">
          <w:t>the “OnError”</w:t>
        </w:r>
      </w:ins>
      <w:ins w:id="331" w:author="Dwight Mayeda" w:date="2010-05-06T14:46:00Z">
        <w:r w:rsidR="009B3252">
          <w:t xml:space="preserve">, </w:t>
        </w:r>
      </w:ins>
      <w:ins w:id="332" w:author="Dwight Mayeda" w:date="2010-05-06T16:47:00Z">
        <w:r w:rsidR="006B0C7B">
          <w:t>“OnPostExecute”</w:t>
        </w:r>
      </w:ins>
      <w:ins w:id="333" w:author="Dwight Mayeda" w:date="2010-05-06T16:48:00Z">
        <w:r w:rsidR="006B0C7B">
          <w:t>,</w:t>
        </w:r>
      </w:ins>
      <w:ins w:id="334" w:author="Dwight Mayeda" w:date="2010-05-06T16:47:00Z">
        <w:r w:rsidR="006B0C7B">
          <w:t xml:space="preserve"> </w:t>
        </w:r>
      </w:ins>
      <w:ins w:id="335" w:author="Dwight Mayeda" w:date="2010-05-06T16:48:00Z">
        <w:r w:rsidR="006B0C7B">
          <w:t xml:space="preserve">“OnPreExecute” and </w:t>
        </w:r>
      </w:ins>
      <w:ins w:id="336" w:author="Dwight Mayeda" w:date="2010-05-06T14:46:00Z">
        <w:r w:rsidR="009B3252">
          <w:t xml:space="preserve">“OnTaskFailure”, </w:t>
        </w:r>
      </w:ins>
      <w:ins w:id="337" w:author="Dwight Mayeda" w:date="2010-05-06T01:14:00Z">
        <w:r>
          <w:t>event</w:t>
        </w:r>
      </w:ins>
      <w:ins w:id="338" w:author="Dwight Mayeda" w:date="2010-05-06T14:46:00Z">
        <w:r w:rsidR="009B3252">
          <w:t>s</w:t>
        </w:r>
      </w:ins>
      <w:ins w:id="339" w:author="Dwight Mayeda" w:date="2010-05-06T01:14:00Z">
        <w:r w:rsidR="006B0C7B">
          <w:t xml:space="preserve"> </w:t>
        </w:r>
      </w:ins>
      <w:ins w:id="340" w:author="Dwight Mayeda" w:date="2010-05-06T16:44:00Z">
        <w:r w:rsidR="006B0C7B">
          <w:t>should</w:t>
        </w:r>
      </w:ins>
      <w:ins w:id="341" w:author="Dwight Mayeda" w:date="2010-05-06T01:14:00Z">
        <w:r>
          <w:t xml:space="preserve"> be logged.</w:t>
        </w:r>
      </w:ins>
    </w:p>
    <w:p w14:paraId="06BF7A1A" w14:textId="77777777" w:rsidR="006B0C7B" w:rsidRDefault="006B0C7B" w:rsidP="00FC311A">
      <w:pPr>
        <w:pStyle w:val="ListParagraph"/>
        <w:rPr>
          <w:ins w:id="342" w:author="Dwight Mayeda" w:date="2010-05-06T16:47:00Z"/>
        </w:rPr>
        <w:pPrChange w:id="343" w:author="Dwight Mayeda" w:date="2010-05-06T00:52:00Z">
          <w:pPr>
            <w:pStyle w:val="ListParagraph"/>
            <w:numPr>
              <w:numId w:val="2"/>
            </w:numPr>
            <w:tabs>
              <w:tab w:val="num" w:pos="720"/>
            </w:tabs>
            <w:ind w:hanging="360"/>
          </w:pPr>
        </w:pPrChange>
      </w:pPr>
    </w:p>
    <w:p w14:paraId="0F91CAFE" w14:textId="55460FA8" w:rsidR="006B0C7B" w:rsidRPr="00FC311A" w:rsidRDefault="006B0C7B" w:rsidP="00FC311A">
      <w:pPr>
        <w:pStyle w:val="ListParagraph"/>
        <w:rPr>
          <w:ins w:id="344" w:author="Dwight Mayeda" w:date="2010-05-06T00:52:00Z"/>
          <w:rPrChange w:id="345" w:author="Dwight Mayeda" w:date="2010-05-06T00:52:00Z">
            <w:rPr>
              <w:ins w:id="346" w:author="Dwight Mayeda" w:date="2010-05-06T00:52:00Z"/>
              <w:b/>
            </w:rPr>
          </w:rPrChange>
        </w:rPr>
        <w:pPrChange w:id="347" w:author="Dwight Mayeda" w:date="2010-05-06T00:52:00Z">
          <w:pPr>
            <w:pStyle w:val="ListParagraph"/>
            <w:numPr>
              <w:numId w:val="2"/>
            </w:numPr>
            <w:tabs>
              <w:tab w:val="num" w:pos="720"/>
            </w:tabs>
            <w:ind w:hanging="360"/>
          </w:pPr>
        </w:pPrChange>
      </w:pPr>
      <w:ins w:id="348" w:author="Dwight Mayeda" w:date="2010-05-06T16:48:00Z">
        <w:r>
          <w:rPr>
            <w:noProof/>
          </w:rPr>
          <w:drawing>
            <wp:inline distT="0" distB="0" distL="0" distR="0" wp14:editId="7BD3755F">
              <wp:extent cx="5943600" cy="4152900"/>
              <wp:effectExtent l="0" t="0" r="0" b="0"/>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152900"/>
                      </a:xfrm>
                      <a:prstGeom prst="rect">
                        <a:avLst/>
                      </a:prstGeom>
                    </pic:spPr>
                  </pic:pic>
                </a:graphicData>
              </a:graphic>
            </wp:inline>
          </w:drawing>
        </w:r>
      </w:ins>
    </w:p>
    <w:p w14:paraId="4831270C" w14:textId="6BE11BE6" w:rsidR="00B86986" w:rsidRPr="00CE4F70" w:rsidRDefault="00664DA5" w:rsidP="00FC311A">
      <w:pPr>
        <w:pStyle w:val="Heading2"/>
        <w:numPr>
          <w:ilvl w:val="0"/>
          <w:numId w:val="2"/>
        </w:numPr>
        <w:pPrChange w:id="349" w:author="Dwight Mayeda" w:date="2010-05-06T00:56:00Z">
          <w:pPr>
            <w:pStyle w:val="ListParagraph"/>
            <w:numPr>
              <w:numId w:val="2"/>
            </w:numPr>
            <w:tabs>
              <w:tab w:val="num" w:pos="720"/>
            </w:tabs>
            <w:ind w:hanging="360"/>
          </w:pPr>
        </w:pPrChange>
      </w:pPr>
      <w:bookmarkStart w:id="350" w:name="_Toc260870735"/>
      <w:r w:rsidRPr="00CE4F70">
        <w:t>Package Deployment</w:t>
      </w:r>
      <w:bookmarkEnd w:id="350"/>
    </w:p>
    <w:p w14:paraId="20B3E548" w14:textId="3C37B3FD" w:rsidR="00664DA5" w:rsidDel="00491FB8" w:rsidRDefault="00664DA5" w:rsidP="00491FB8">
      <w:pPr>
        <w:ind w:left="720"/>
        <w:rPr>
          <w:del w:id="351" w:author="Dwight Mayeda" w:date="2010-05-06T16:59:00Z"/>
        </w:rPr>
        <w:pPrChange w:id="352" w:author="Dwight Mayeda" w:date="2010-05-06T17:00:00Z">
          <w:pPr/>
        </w:pPrChange>
      </w:pPr>
    </w:p>
    <w:p w14:paraId="306FC08B" w14:textId="501C91EE" w:rsidR="00664DA5" w:rsidDel="009B3252" w:rsidRDefault="00664DA5" w:rsidP="00491FB8">
      <w:pPr>
        <w:ind w:left="720"/>
        <w:rPr>
          <w:del w:id="353" w:author="Dwight Mayeda" w:date="2010-05-06T14:47:00Z"/>
        </w:rPr>
        <w:pPrChange w:id="354" w:author="Dwight Mayeda" w:date="2010-05-06T17:00:00Z">
          <w:pPr>
            <w:ind w:left="720"/>
          </w:pPr>
        </w:pPrChange>
      </w:pPr>
      <w:del w:id="355" w:author="Dwight Mayeda" w:date="2010-05-06T14:47:00Z">
        <w:r w:rsidDel="009B3252">
          <w:delText xml:space="preserve">Packages are deployed on the file system, not in SQL Server. </w:delText>
        </w:r>
        <w:r w:rsidR="007047DB" w:rsidDel="009B3252">
          <w:delText>This is accomplished through settings in the job definition as follows:</w:delText>
        </w:r>
      </w:del>
    </w:p>
    <w:p w14:paraId="4000CBA6" w14:textId="77777777" w:rsidR="00491FB8" w:rsidRDefault="00491FB8" w:rsidP="00491FB8">
      <w:pPr>
        <w:ind w:left="720"/>
        <w:rPr>
          <w:ins w:id="356" w:author="Dwight Mayeda" w:date="2010-05-06T16:59:00Z"/>
        </w:rPr>
        <w:pPrChange w:id="357" w:author="Dwight Mayeda" w:date="2010-05-06T17:00:00Z">
          <w:pPr>
            <w:pStyle w:val="ListParagraph"/>
            <w:numPr>
              <w:numId w:val="12"/>
            </w:numPr>
            <w:ind w:hanging="360"/>
            <w:contextualSpacing w:val="0"/>
          </w:pPr>
        </w:pPrChange>
      </w:pPr>
    </w:p>
    <w:p w14:paraId="73317A49" w14:textId="22CE5BBA" w:rsidR="009B3252" w:rsidRPr="007B17AF" w:rsidRDefault="009B3252" w:rsidP="00491FB8">
      <w:pPr>
        <w:ind w:left="720"/>
        <w:rPr>
          <w:ins w:id="358" w:author="Dwight Mayeda" w:date="2010-05-06T14:47:00Z"/>
        </w:rPr>
        <w:pPrChange w:id="359" w:author="Dwight Mayeda" w:date="2010-05-06T17:00:00Z">
          <w:pPr>
            <w:pStyle w:val="ListParagraph"/>
            <w:numPr>
              <w:numId w:val="12"/>
            </w:numPr>
            <w:ind w:left="1080" w:hanging="360"/>
            <w:contextualSpacing w:val="0"/>
          </w:pPr>
        </w:pPrChange>
      </w:pPr>
      <w:ins w:id="360" w:author="Dwight Mayeda" w:date="2010-05-06T14:47:00Z">
        <w:r>
          <w:t>All packages will</w:t>
        </w:r>
      </w:ins>
      <w:ins w:id="361" w:author="Dwight Mayeda" w:date="2010-05-06T17:00:00Z">
        <w:r w:rsidR="00491FB8">
          <w:t xml:space="preserve"> </w:t>
        </w:r>
      </w:ins>
      <w:ins w:id="362" w:author="Dwight Mayeda" w:date="2010-05-06T14:47:00Z">
        <w:r w:rsidRPr="007B17AF">
          <w:t>be stored in SQL Server DB when deployed in production. This will allow the backup of the packages with MSDB backups.</w:t>
        </w:r>
      </w:ins>
    </w:p>
    <w:p w14:paraId="0B706DD0" w14:textId="77777777" w:rsidR="009B3252" w:rsidRDefault="009B3252" w:rsidP="00491FB8">
      <w:pPr>
        <w:ind w:left="720"/>
        <w:rPr>
          <w:ins w:id="363" w:author="Dwight Mayeda" w:date="2010-05-06T17:00:00Z"/>
        </w:rPr>
        <w:pPrChange w:id="364" w:author="Dwight Mayeda" w:date="2010-05-06T17:00:00Z">
          <w:pPr/>
        </w:pPrChange>
      </w:pPr>
    </w:p>
    <w:p w14:paraId="61A1AFD5" w14:textId="2CA7E0E7" w:rsidR="00491FB8" w:rsidRDefault="00491FB8" w:rsidP="00491FB8">
      <w:pPr>
        <w:ind w:left="720"/>
        <w:rPr>
          <w:ins w:id="365" w:author="Dwight Mayeda" w:date="2010-05-06T17:00:00Z"/>
        </w:rPr>
        <w:pPrChange w:id="366" w:author="Dwight Mayeda" w:date="2010-05-06T17:00:00Z">
          <w:pPr/>
        </w:pPrChange>
      </w:pPr>
      <w:ins w:id="367" w:author="Dwight Mayeda" w:date="2010-05-06T17:00:00Z">
        <w:r>
          <w:rPr>
            <w:noProof/>
          </w:rPr>
          <w:drawing>
            <wp:inline distT="0" distB="0" distL="0" distR="0" wp14:editId="3F6BB7D7">
              <wp:extent cx="2876550" cy="3476625"/>
              <wp:effectExtent l="0" t="0" r="0" b="0"/>
              <wp:docPr id="1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6550" cy="3476625"/>
                      </a:xfrm>
                      <a:prstGeom prst="rect">
                        <a:avLst/>
                      </a:prstGeom>
                    </pic:spPr>
                  </pic:pic>
                </a:graphicData>
              </a:graphic>
            </wp:inline>
          </w:drawing>
        </w:r>
      </w:ins>
    </w:p>
    <w:p w14:paraId="12E3603D" w14:textId="77777777" w:rsidR="00491FB8" w:rsidRDefault="00491FB8" w:rsidP="00491FB8">
      <w:pPr>
        <w:ind w:left="720"/>
        <w:rPr>
          <w:ins w:id="368" w:author="Dwight Mayeda" w:date="2010-05-06T14:47:00Z"/>
        </w:rPr>
        <w:pPrChange w:id="369" w:author="Dwight Mayeda" w:date="2010-05-06T17:00:00Z">
          <w:pPr/>
        </w:pPrChange>
      </w:pPr>
    </w:p>
    <w:p w14:paraId="73174574" w14:textId="3B1C20CC" w:rsidR="009B3252" w:rsidDel="00491FB8" w:rsidRDefault="00491FB8" w:rsidP="00491FB8">
      <w:pPr>
        <w:ind w:left="720"/>
        <w:rPr>
          <w:del w:id="370" w:author="Dwight Mayeda" w:date="2010-05-06T16:59:00Z"/>
        </w:rPr>
      </w:pPr>
      <w:ins w:id="371" w:author="Dwight Mayeda" w:date="2010-05-06T16:59:00Z">
        <w:r>
          <w:rPr>
            <w:noProof/>
          </w:rPr>
          <w:drawing>
            <wp:inline distT="0" distB="0" distL="0" distR="0" wp14:editId="4122FC5D">
              <wp:extent cx="5943600" cy="5395595"/>
              <wp:effectExtent l="0" t="0" r="0" b="0"/>
              <wp:docPr id="8"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395595"/>
                      </a:xfrm>
                      <a:prstGeom prst="rect">
                        <a:avLst/>
                      </a:prstGeom>
                    </pic:spPr>
                  </pic:pic>
                </a:graphicData>
              </a:graphic>
            </wp:inline>
          </w:drawing>
        </w:r>
      </w:ins>
    </w:p>
    <w:p w14:paraId="3A0D1FF0" w14:textId="314623C1" w:rsidR="007047DB" w:rsidRDefault="00CE4F70" w:rsidP="00491FB8">
      <w:pPr>
        <w:ind w:left="720"/>
      </w:pPr>
      <w:r>
        <w:rPr>
          <w:noProof/>
        </w:rPr>
        <w:t xml:space="preserve">     </w:t>
      </w:r>
      <w:del w:id="372" w:author="Dwight Mayeda" w:date="2010-05-06T16:58:00Z">
        <w:r w:rsidR="007047DB" w:rsidDel="00491FB8">
          <w:rPr>
            <w:noProof/>
          </w:rPr>
          <w:drawing>
            <wp:inline distT="0" distB="0" distL="0" distR="0" wp14:editId="6AD65E61">
              <wp:extent cx="5943600" cy="53450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5943600" cy="5345025"/>
                      </a:xfrm>
                      <a:prstGeom prst="rect">
                        <a:avLst/>
                      </a:prstGeom>
                      <a:noFill/>
                      <a:ln w="9525">
                        <a:noFill/>
                        <a:miter lim="800000"/>
                        <a:headEnd/>
                        <a:tailEnd/>
                      </a:ln>
                    </pic:spPr>
                  </pic:pic>
                </a:graphicData>
              </a:graphic>
            </wp:inline>
          </w:drawing>
        </w:r>
      </w:del>
    </w:p>
    <w:p w14:paraId="248F153A" w14:textId="77777777" w:rsidR="00B86986" w:rsidRDefault="00B86986" w:rsidP="00AB6E60">
      <w:pPr>
        <w:ind w:left="576"/>
      </w:pPr>
    </w:p>
    <w:p w14:paraId="202E2026" w14:textId="763855D9" w:rsidR="00B86986" w:rsidDel="00491FB8" w:rsidRDefault="00B86986" w:rsidP="00AB6E60">
      <w:pPr>
        <w:ind w:left="576"/>
        <w:rPr>
          <w:del w:id="373" w:author="Dwight Mayeda" w:date="2010-05-06T16:59:00Z"/>
        </w:rPr>
      </w:pPr>
    </w:p>
    <w:p w14:paraId="69CF8084" w14:textId="425493E7" w:rsidR="009B3252" w:rsidDel="009B3252" w:rsidRDefault="007047DB" w:rsidP="00AB6E60">
      <w:pPr>
        <w:ind w:left="576"/>
        <w:rPr>
          <w:del w:id="374" w:author="Dwight Mayeda" w:date="2010-05-06T14:48:00Z"/>
        </w:rPr>
      </w:pPr>
      <w:del w:id="375" w:author="Dwight Mayeda" w:date="2010-05-06T16:59:00Z">
        <w:r w:rsidDel="00491FB8">
          <w:delText>The configuration for the package is also specified in the job definition as follows:</w:delText>
        </w:r>
      </w:del>
    </w:p>
    <w:p w14:paraId="5F281AFB" w14:textId="41BAE427" w:rsidR="007047DB" w:rsidDel="00491FB8" w:rsidRDefault="007047DB" w:rsidP="00AB6E60">
      <w:pPr>
        <w:ind w:left="576"/>
        <w:rPr>
          <w:del w:id="376" w:author="Dwight Mayeda" w:date="2010-05-06T16:59:00Z"/>
        </w:rPr>
      </w:pPr>
    </w:p>
    <w:p w14:paraId="209FEF52" w14:textId="688E7552" w:rsidR="007047DB" w:rsidDel="00491FB8" w:rsidRDefault="007047DB" w:rsidP="00AB6E60">
      <w:pPr>
        <w:ind w:left="576"/>
        <w:rPr>
          <w:del w:id="377" w:author="Dwight Mayeda" w:date="2010-05-06T16:59:00Z"/>
        </w:rPr>
      </w:pPr>
      <w:del w:id="378" w:author="Dwight Mayeda" w:date="2010-05-06T16:59:00Z">
        <w:r w:rsidDel="00491FB8">
          <w:rPr>
            <w:noProof/>
          </w:rPr>
          <w:drawing>
            <wp:inline distT="0" distB="0" distL="0" distR="0" wp14:editId="5F92D5F6">
              <wp:extent cx="5943600" cy="535261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srcRect/>
                      <a:stretch>
                        <a:fillRect/>
                      </a:stretch>
                    </pic:blipFill>
                    <pic:spPr bwMode="auto">
                      <a:xfrm>
                        <a:off x="0" y="0"/>
                        <a:ext cx="5943600" cy="5352617"/>
                      </a:xfrm>
                      <a:prstGeom prst="rect">
                        <a:avLst/>
                      </a:prstGeom>
                      <a:noFill/>
                      <a:ln w="9525">
                        <a:noFill/>
                        <a:miter lim="800000"/>
                        <a:headEnd/>
                        <a:tailEnd/>
                      </a:ln>
                    </pic:spPr>
                  </pic:pic>
                </a:graphicData>
              </a:graphic>
            </wp:inline>
          </w:drawing>
        </w:r>
      </w:del>
    </w:p>
    <w:p w14:paraId="32ACD1FD" w14:textId="609831A3" w:rsidR="007047DB" w:rsidDel="00AB6F81" w:rsidRDefault="007047DB" w:rsidP="00AB6E60">
      <w:pPr>
        <w:ind w:left="576"/>
        <w:rPr>
          <w:del w:id="379" w:author="Dwight Mayeda" w:date="2010-05-06T01:22:00Z"/>
        </w:rPr>
      </w:pPr>
    </w:p>
    <w:p w14:paraId="2B00AF67" w14:textId="49B52DC1" w:rsidR="007047DB" w:rsidDel="00AB6F81" w:rsidRDefault="007047DB" w:rsidP="00AB6E60">
      <w:pPr>
        <w:ind w:left="576"/>
        <w:rPr>
          <w:del w:id="380" w:author="Dwight Mayeda" w:date="2010-05-06T01:22:00Z"/>
        </w:rPr>
      </w:pPr>
    </w:p>
    <w:p w14:paraId="5455C9C0" w14:textId="46A92266" w:rsidR="007047DB" w:rsidDel="00AB6F81" w:rsidRDefault="007047DB" w:rsidP="00AB6E60">
      <w:pPr>
        <w:ind w:left="576"/>
        <w:rPr>
          <w:del w:id="381" w:author="Dwight Mayeda" w:date="2010-05-06T01:22:00Z"/>
        </w:rPr>
      </w:pPr>
    </w:p>
    <w:p w14:paraId="7A29A197" w14:textId="0FF8FB13" w:rsidR="007047DB" w:rsidRPr="00CE4F70" w:rsidRDefault="007047DB" w:rsidP="00FC311A">
      <w:pPr>
        <w:pStyle w:val="Heading2"/>
        <w:numPr>
          <w:ilvl w:val="0"/>
          <w:numId w:val="2"/>
        </w:numPr>
        <w:pPrChange w:id="382" w:author="Dwight Mayeda" w:date="2010-05-06T00:56:00Z">
          <w:pPr>
            <w:pStyle w:val="ListParagraph"/>
            <w:numPr>
              <w:numId w:val="2"/>
            </w:numPr>
            <w:tabs>
              <w:tab w:val="num" w:pos="720"/>
            </w:tabs>
            <w:ind w:hanging="360"/>
          </w:pPr>
        </w:pPrChange>
      </w:pPr>
      <w:bookmarkStart w:id="383" w:name="_Toc260870736"/>
      <w:r w:rsidRPr="00CE4F70">
        <w:t>Package Design Guidelines</w:t>
      </w:r>
      <w:bookmarkEnd w:id="383"/>
    </w:p>
    <w:p w14:paraId="2A290BB4" w14:textId="77777777" w:rsidR="007047DB" w:rsidRDefault="007047DB" w:rsidP="00122511">
      <w:pPr>
        <w:ind w:left="720"/>
        <w:pPrChange w:id="384" w:author="Dwight Mayeda" w:date="2010-05-06T17:25:00Z">
          <w:pPr/>
        </w:pPrChange>
      </w:pPr>
    </w:p>
    <w:p w14:paraId="03B2B6F6" w14:textId="77777777" w:rsidR="007047DB" w:rsidRDefault="007047DB" w:rsidP="00CE4F70">
      <w:pPr>
        <w:ind w:left="720"/>
      </w:pPr>
      <w:r>
        <w:t xml:space="preserve">Smaller, simpler packages are preferable to larger, complex ones. </w:t>
      </w:r>
    </w:p>
    <w:p w14:paraId="7A21A22D" w14:textId="77777777" w:rsidR="007047DB" w:rsidRDefault="007047DB" w:rsidP="00CE4F70">
      <w:pPr>
        <w:ind w:left="720"/>
      </w:pPr>
    </w:p>
    <w:p w14:paraId="77579BFE" w14:textId="77777777" w:rsidR="007047DB" w:rsidRDefault="007047DB" w:rsidP="00CE4F70">
      <w:pPr>
        <w:ind w:left="720"/>
      </w:pPr>
      <w:r>
        <w:t>Tasks that can be run in parallel should be placed in separate sequence containers.</w:t>
      </w:r>
    </w:p>
    <w:p w14:paraId="77086504" w14:textId="77777777" w:rsidR="007047DB" w:rsidRDefault="007047DB" w:rsidP="00CE4F70">
      <w:pPr>
        <w:ind w:left="720"/>
      </w:pPr>
    </w:p>
    <w:p w14:paraId="18185380" w14:textId="77777777" w:rsidR="007047DB" w:rsidRDefault="007047DB" w:rsidP="00CE4F70">
      <w:pPr>
        <w:ind w:left="720"/>
      </w:pPr>
      <w:r>
        <w:t>Data transformations that can be run in parallel should be placed in the same Data Flow task.</w:t>
      </w:r>
    </w:p>
    <w:p w14:paraId="78481184" w14:textId="77777777" w:rsidR="007047DB" w:rsidRDefault="007047DB" w:rsidP="00CE4F70">
      <w:pPr>
        <w:ind w:left="720"/>
      </w:pPr>
    </w:p>
    <w:p w14:paraId="7FD4E1BF" w14:textId="77777777" w:rsidR="007047DB" w:rsidRDefault="007047DB" w:rsidP="00CE4F70">
      <w:pPr>
        <w:ind w:left="720"/>
      </w:pPr>
      <w:r>
        <w:t>All tasks should contain proper error handling and post to a logging mechanism.</w:t>
      </w:r>
    </w:p>
    <w:p w14:paraId="24E552B3" w14:textId="77777777" w:rsidR="007047DB" w:rsidRDefault="007047DB" w:rsidP="00CE4F70">
      <w:pPr>
        <w:ind w:left="720"/>
      </w:pPr>
    </w:p>
    <w:p w14:paraId="0CA26FAD" w14:textId="43C08C03" w:rsidR="007047DB" w:rsidRDefault="007047DB" w:rsidP="00CE4F70">
      <w:pPr>
        <w:ind w:left="720"/>
      </w:pPr>
      <w:r>
        <w:t xml:space="preserve">Execute SQL tasks should not contain a large amount of code. Instead the code should be placed in stored procedures and executed from the Execute SQL task. </w:t>
      </w:r>
      <w:ins w:id="385" w:author="Dwight Mayeda" w:date="2010-05-06T17:01:00Z">
        <w:r w:rsidR="00491FB8">
          <w:t xml:space="preserve"> </w:t>
        </w:r>
      </w:ins>
      <w:r>
        <w:t xml:space="preserve">Consequently, </w:t>
      </w:r>
      <w:r w:rsidR="003D1FC1">
        <w:t xml:space="preserve">the code for all dependent </w:t>
      </w:r>
      <w:r>
        <w:t xml:space="preserve">stored procedures </w:t>
      </w:r>
      <w:r w:rsidR="003D1FC1">
        <w:t>should be included in the same Visual Studio solution as the SSIS package.</w:t>
      </w:r>
    </w:p>
    <w:p w14:paraId="4EA300BC" w14:textId="77777777" w:rsidR="003D1FC1" w:rsidRDefault="003D1FC1" w:rsidP="00CE4F70">
      <w:pPr>
        <w:ind w:left="720"/>
      </w:pPr>
    </w:p>
    <w:p w14:paraId="5E6011AC" w14:textId="77777777" w:rsidR="003D1FC1" w:rsidRDefault="003D1FC1" w:rsidP="00CE4F70">
      <w:pPr>
        <w:ind w:left="720"/>
      </w:pPr>
      <w:r>
        <w:t>Processes which perform ETL on tables in the same database are better served by stored procedures and executed by Execute SQL tasks.</w:t>
      </w:r>
    </w:p>
    <w:p w14:paraId="2692EA79" w14:textId="77777777" w:rsidR="003D1FC1" w:rsidRDefault="003D1FC1" w:rsidP="00CE4F70">
      <w:pPr>
        <w:ind w:left="720"/>
      </w:pPr>
    </w:p>
    <w:p w14:paraId="6D39E884" w14:textId="2278763E" w:rsidR="003D1FC1" w:rsidDel="00491FB8" w:rsidRDefault="003D1FC1" w:rsidP="00CE4F70">
      <w:pPr>
        <w:ind w:left="720"/>
        <w:rPr>
          <w:del w:id="386" w:author="Dwight Mayeda" w:date="2010-05-06T17:01:00Z"/>
        </w:rPr>
      </w:pPr>
      <w:del w:id="387" w:author="Dwight Mayeda" w:date="2010-05-06T17:01:00Z">
        <w:r w:rsidDel="00491FB8">
          <w:delText>The above two guidelines will improve code readability and maintenance.</w:delText>
        </w:r>
      </w:del>
    </w:p>
    <w:p w14:paraId="6199F182" w14:textId="025CF8C7" w:rsidR="003D1FC1" w:rsidDel="00491FB8" w:rsidRDefault="003D1FC1" w:rsidP="00CE4F70">
      <w:pPr>
        <w:ind w:left="720"/>
        <w:rPr>
          <w:del w:id="388" w:author="Dwight Mayeda" w:date="2010-05-06T17:01:00Z"/>
        </w:rPr>
      </w:pPr>
    </w:p>
    <w:p w14:paraId="69D2F53F" w14:textId="2A534BFC" w:rsidR="003D1FC1" w:rsidRDefault="003D1FC1" w:rsidP="00CE4F70">
      <w:pPr>
        <w:ind w:left="720"/>
      </w:pPr>
      <w:r>
        <w:t xml:space="preserve">Tasks involving multiple databases and servers should be defined in Data Flow tasks, employing Connection Manager </w:t>
      </w:r>
      <w:r w:rsidR="00CE4F70">
        <w:t>Definitions</w:t>
      </w:r>
      <w:r>
        <w:t xml:space="preserve"> for each database object involved, the specifics of which are prescribed in the </w:t>
      </w:r>
      <w:ins w:id="389" w:author="Dwight Mayeda" w:date="2010-05-06T01:09:00Z">
        <w:r w:rsidR="00FC1AC8">
          <w:t>Configuration database</w:t>
        </w:r>
      </w:ins>
      <w:del w:id="390" w:author="Dwight Mayeda" w:date="2010-05-06T01:09:00Z">
        <w:r w:rsidDel="00FC1AC8">
          <w:delText>package’s .d</w:delText>
        </w:r>
      </w:del>
      <w:del w:id="391" w:author="Dwight Mayeda" w:date="2010-05-06T01:08:00Z">
        <w:r w:rsidDel="00FC1AC8">
          <w:delText>tsConfig file</w:delText>
        </w:r>
      </w:del>
      <w:r>
        <w:t>.</w:t>
      </w:r>
    </w:p>
    <w:p w14:paraId="5D1756BD" w14:textId="6199825D" w:rsidR="007047DB" w:rsidDel="00AB6F81" w:rsidRDefault="007047DB" w:rsidP="00AB6E60">
      <w:pPr>
        <w:ind w:left="576"/>
        <w:rPr>
          <w:del w:id="392" w:author="Dwight Mayeda" w:date="2010-05-06T01:22:00Z"/>
        </w:rPr>
      </w:pPr>
    </w:p>
    <w:p w14:paraId="63677D3B" w14:textId="592B056C" w:rsidR="007047DB" w:rsidDel="00AB6F81" w:rsidRDefault="007047DB" w:rsidP="00AB6E60">
      <w:pPr>
        <w:ind w:left="576"/>
        <w:rPr>
          <w:del w:id="393" w:author="Dwight Mayeda" w:date="2010-05-06T01:22:00Z"/>
        </w:rPr>
      </w:pPr>
    </w:p>
    <w:p w14:paraId="143C21D8" w14:textId="61A28F66" w:rsidR="003D1FC1" w:rsidRPr="00CE4F70" w:rsidRDefault="003D1FC1" w:rsidP="00FC311A">
      <w:pPr>
        <w:pStyle w:val="Heading2"/>
        <w:numPr>
          <w:ilvl w:val="0"/>
          <w:numId w:val="2"/>
        </w:numPr>
        <w:pPrChange w:id="394" w:author="Dwight Mayeda" w:date="2010-05-06T00:56:00Z">
          <w:pPr>
            <w:pStyle w:val="ListParagraph"/>
            <w:numPr>
              <w:numId w:val="2"/>
            </w:numPr>
            <w:tabs>
              <w:tab w:val="num" w:pos="720"/>
            </w:tabs>
            <w:ind w:hanging="360"/>
          </w:pPr>
        </w:pPrChange>
      </w:pPr>
      <w:bookmarkStart w:id="395" w:name="_Toc260870737"/>
      <w:r w:rsidRPr="00CE4F70">
        <w:t>Package Component Naming Conventions</w:t>
      </w:r>
      <w:bookmarkEnd w:id="395"/>
    </w:p>
    <w:p w14:paraId="61EB140A" w14:textId="77777777" w:rsidR="003D1FC1" w:rsidDel="006B0C7B" w:rsidRDefault="003D1FC1" w:rsidP="00122511">
      <w:pPr>
        <w:ind w:left="720"/>
        <w:rPr>
          <w:del w:id="396" w:author="Dwight Mayeda" w:date="2010-05-06T16:41:00Z"/>
        </w:rPr>
      </w:pPr>
    </w:p>
    <w:p w14:paraId="313341BB" w14:textId="77777777" w:rsidR="00731910" w:rsidRDefault="00731910" w:rsidP="00122511">
      <w:pPr>
        <w:ind w:left="720"/>
        <w:rPr>
          <w:ins w:id="397" w:author="Dwight Mayeda" w:date="2010-05-06T14:52:00Z"/>
        </w:rPr>
        <w:pPrChange w:id="398" w:author="Dwight Mayeda" w:date="2010-05-06T16:41:00Z">
          <w:pPr>
            <w:ind w:left="720"/>
          </w:pPr>
        </w:pPrChange>
      </w:pPr>
    </w:p>
    <w:p w14:paraId="126CA2CB" w14:textId="39788367" w:rsidR="003D1FC1" w:rsidRDefault="003D1FC1" w:rsidP="00CE4F70">
      <w:pPr>
        <w:ind w:left="720"/>
      </w:pPr>
      <w:r>
        <w:t xml:space="preserve">This section </w:t>
      </w:r>
      <w:del w:id="399" w:author="Dwight Mayeda" w:date="2010-05-06T00:47:00Z">
        <w:r w:rsidDel="0043622C">
          <w:delText xml:space="preserve">should </w:delText>
        </w:r>
      </w:del>
      <w:r>
        <w:t>prescribe</w:t>
      </w:r>
      <w:ins w:id="400" w:author="Dwight Mayeda" w:date="2010-05-06T00:47:00Z">
        <w:r w:rsidR="0043622C">
          <w:t>s</w:t>
        </w:r>
      </w:ins>
      <w:r>
        <w:t xml:space="preserve"> best practices for naming the various objects in a package, such as sequence containers, execute SQL tasks, data flow tasks, the objects within a data flow task, such as source, destination, and transform</w:t>
      </w:r>
      <w:ins w:id="401" w:author="Dwight Mayeda" w:date="2010-05-06T00:47:00Z">
        <w:r w:rsidR="0043622C">
          <w:t>ation tasks, etc.</w:t>
        </w:r>
      </w:ins>
      <w:del w:id="402" w:author="Dwight Mayeda" w:date="2010-05-06T00:47:00Z">
        <w:r w:rsidDel="0043622C">
          <w:delText>. Bla, bla, bla….</w:delText>
        </w:r>
      </w:del>
    </w:p>
    <w:p w14:paraId="6CAE1372" w14:textId="5F55DCBC" w:rsidR="003D1FC1" w:rsidDel="0043622C" w:rsidRDefault="003D1FC1" w:rsidP="00122511">
      <w:pPr>
        <w:ind w:left="720"/>
        <w:rPr>
          <w:del w:id="403" w:author="Dwight Mayeda" w:date="2010-05-06T00:47:00Z"/>
        </w:rPr>
      </w:pPr>
    </w:p>
    <w:p w14:paraId="6D2CE41D" w14:textId="7C01FBB9" w:rsidR="003D1FC1" w:rsidDel="0043622C" w:rsidRDefault="003D1FC1" w:rsidP="00122511">
      <w:pPr>
        <w:ind w:left="720"/>
        <w:rPr>
          <w:del w:id="404" w:author="Dwight Mayeda" w:date="2010-05-06T00:47:00Z"/>
        </w:rPr>
      </w:pPr>
    </w:p>
    <w:p w14:paraId="6E38155B" w14:textId="1D71735D" w:rsidR="003D1FC1" w:rsidDel="0043622C" w:rsidRDefault="003D1FC1" w:rsidP="00122511">
      <w:pPr>
        <w:ind w:left="720"/>
        <w:rPr>
          <w:del w:id="405" w:author="Dwight Mayeda" w:date="2010-05-06T00:47:00Z"/>
        </w:rPr>
      </w:pPr>
      <w:del w:id="406" w:author="Dwight Mayeda" w:date="2010-05-06T00:47:00Z">
        <w:r w:rsidDel="0043622C">
          <w:delText>What follows are tables and boxes and such that can be used as needed….</w:delText>
        </w:r>
      </w:del>
    </w:p>
    <w:p w14:paraId="789848C1" w14:textId="24636851" w:rsidR="003D1FC1" w:rsidDel="0043622C" w:rsidRDefault="003D1FC1" w:rsidP="00122511">
      <w:pPr>
        <w:ind w:left="720"/>
        <w:rPr>
          <w:del w:id="407" w:author="Dwight Mayeda" w:date="2010-05-06T00:47:00Z"/>
        </w:rPr>
      </w:pPr>
    </w:p>
    <w:p w14:paraId="052C0855" w14:textId="14A5A161" w:rsidR="003D1FC1" w:rsidDel="0043622C" w:rsidRDefault="003D1FC1" w:rsidP="00122511">
      <w:pPr>
        <w:ind w:left="720"/>
        <w:rPr>
          <w:del w:id="408" w:author="Dwight Mayeda" w:date="2010-05-06T00:47:00Z"/>
        </w:rPr>
      </w:pPr>
    </w:p>
    <w:p w14:paraId="05484DDE" w14:textId="77777777" w:rsidR="003D1FC1" w:rsidRDefault="003D1FC1" w:rsidP="00122511">
      <w:pPr>
        <w:ind w:left="720"/>
      </w:pPr>
    </w:p>
    <w:p w14:paraId="41DFFED6" w14:textId="77777777" w:rsidR="00AB6E60" w:rsidRDefault="00AB6E60" w:rsidP="00AB6E60">
      <w:pPr>
        <w:ind w:left="720"/>
      </w:pPr>
      <w:r>
        <w:t>Set of recommended verbs:</w:t>
      </w:r>
    </w:p>
    <w:tbl>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409" w:author="Dwight Mayeda" w:date="2010-05-06T17:13:00Z">
          <w:tblPr>
            <w:tblW w:w="84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2880"/>
        <w:gridCol w:w="5526"/>
        <w:tblGridChange w:id="410">
          <w:tblGrid>
            <w:gridCol w:w="3816"/>
            <w:gridCol w:w="4590"/>
          </w:tblGrid>
        </w:tblGridChange>
      </w:tblGrid>
      <w:tr w:rsidR="00491FB8" w:rsidRPr="00491FB8" w14:paraId="2CDB4655" w14:textId="77777777" w:rsidTr="006A29DD">
        <w:tc>
          <w:tcPr>
            <w:tcW w:w="2880" w:type="dxa"/>
            <w:shd w:val="clear" w:color="auto" w:fill="1F497D" w:themeFill="text2"/>
            <w:tcPrChange w:id="411" w:author="Dwight Mayeda" w:date="2010-05-06T17:13:00Z">
              <w:tcPr>
                <w:tcW w:w="3816" w:type="dxa"/>
                <w:shd w:val="clear" w:color="auto" w:fill="1F497D" w:themeFill="text2"/>
              </w:tcPr>
            </w:tcPrChange>
          </w:tcPr>
          <w:p w14:paraId="494032A1" w14:textId="77777777" w:rsidR="00AB6E60" w:rsidRPr="00491FB8" w:rsidRDefault="00AB6E60" w:rsidP="00DA6861">
            <w:pPr>
              <w:pStyle w:val="List1"/>
              <w:rPr>
                <w:rFonts w:ascii="Verdana" w:hAnsi="Verdana"/>
                <w:b/>
                <w:bCs/>
                <w:color w:val="FFFFFF" w:themeColor="background1"/>
                <w:rPrChange w:id="412" w:author="Dwight Mayeda" w:date="2010-05-06T17:03:00Z">
                  <w:rPr>
                    <w:b/>
                    <w:bCs/>
                  </w:rPr>
                </w:rPrChange>
              </w:rPr>
            </w:pPr>
            <w:r w:rsidRPr="00491FB8">
              <w:rPr>
                <w:rFonts w:ascii="Verdana" w:hAnsi="Verdana"/>
                <w:b/>
                <w:bCs/>
                <w:color w:val="FFFFFF" w:themeColor="background1"/>
                <w:rPrChange w:id="413" w:author="Dwight Mayeda" w:date="2010-05-06T17:03:00Z">
                  <w:rPr>
                    <w:b/>
                    <w:bCs/>
                  </w:rPr>
                </w:rPrChange>
              </w:rPr>
              <w:t>Verb</w:t>
            </w:r>
          </w:p>
        </w:tc>
        <w:tc>
          <w:tcPr>
            <w:tcW w:w="5526" w:type="dxa"/>
            <w:shd w:val="clear" w:color="auto" w:fill="1F497D" w:themeFill="text2"/>
            <w:tcPrChange w:id="414" w:author="Dwight Mayeda" w:date="2010-05-06T17:13:00Z">
              <w:tcPr>
                <w:tcW w:w="4590" w:type="dxa"/>
                <w:shd w:val="clear" w:color="auto" w:fill="1F497D" w:themeFill="text2"/>
              </w:tcPr>
            </w:tcPrChange>
          </w:tcPr>
          <w:p w14:paraId="3EE330FE" w14:textId="77777777" w:rsidR="00AB6E60" w:rsidRPr="00491FB8" w:rsidRDefault="00AB6E60" w:rsidP="00DA6861">
            <w:pPr>
              <w:pStyle w:val="List1"/>
              <w:rPr>
                <w:rFonts w:ascii="Verdana" w:hAnsi="Verdana"/>
                <w:b/>
                <w:bCs/>
                <w:color w:val="FFFFFF" w:themeColor="background1"/>
                <w:rPrChange w:id="415" w:author="Dwight Mayeda" w:date="2010-05-06T17:03:00Z">
                  <w:rPr>
                    <w:b/>
                    <w:bCs/>
                  </w:rPr>
                </w:rPrChange>
              </w:rPr>
            </w:pPr>
            <w:r w:rsidRPr="00491FB8">
              <w:rPr>
                <w:rFonts w:ascii="Verdana" w:hAnsi="Verdana"/>
                <w:b/>
                <w:bCs/>
                <w:color w:val="FFFFFF" w:themeColor="background1"/>
                <w:rPrChange w:id="416" w:author="Dwight Mayeda" w:date="2010-05-06T17:03:00Z">
                  <w:rPr>
                    <w:b/>
                    <w:bCs/>
                  </w:rPr>
                </w:rPrChange>
              </w:rPr>
              <w:t>Description</w:t>
            </w:r>
          </w:p>
        </w:tc>
      </w:tr>
      <w:tr w:rsidR="00AB6E60" w:rsidRPr="00491FB8" w14:paraId="5010F0B6" w14:textId="77777777" w:rsidTr="006A29DD">
        <w:tc>
          <w:tcPr>
            <w:tcW w:w="2880" w:type="dxa"/>
            <w:tcPrChange w:id="417" w:author="Dwight Mayeda" w:date="2010-05-06T17:13:00Z">
              <w:tcPr>
                <w:tcW w:w="3816" w:type="dxa"/>
              </w:tcPr>
            </w:tcPrChange>
          </w:tcPr>
          <w:p w14:paraId="7325FE59" w14:textId="77777777" w:rsidR="00AB6E60" w:rsidRPr="00491FB8" w:rsidRDefault="00AB6E60" w:rsidP="00DA6861">
            <w:pPr>
              <w:pStyle w:val="List1"/>
              <w:rPr>
                <w:rFonts w:ascii="Verdana" w:hAnsi="Verdana"/>
                <w:rPrChange w:id="418" w:author="Dwight Mayeda" w:date="2010-05-06T17:03:00Z">
                  <w:rPr/>
                </w:rPrChange>
              </w:rPr>
            </w:pPr>
            <w:r w:rsidRPr="00491FB8">
              <w:rPr>
                <w:rFonts w:ascii="Verdana" w:hAnsi="Verdana"/>
                <w:rPrChange w:id="419" w:author="Dwight Mayeda" w:date="2010-05-06T17:03:00Z">
                  <w:rPr/>
                </w:rPrChange>
              </w:rPr>
              <w:t>Add or Insert</w:t>
            </w:r>
          </w:p>
        </w:tc>
        <w:tc>
          <w:tcPr>
            <w:tcW w:w="5526" w:type="dxa"/>
            <w:tcPrChange w:id="420" w:author="Dwight Mayeda" w:date="2010-05-06T17:13:00Z">
              <w:tcPr>
                <w:tcW w:w="4590" w:type="dxa"/>
              </w:tcPr>
            </w:tcPrChange>
          </w:tcPr>
          <w:p w14:paraId="139B8383" w14:textId="77777777" w:rsidR="00AB6E60" w:rsidRPr="00491FB8" w:rsidRDefault="00AB6E60" w:rsidP="00DA6861">
            <w:pPr>
              <w:pStyle w:val="List1"/>
              <w:rPr>
                <w:rFonts w:ascii="Verdana" w:hAnsi="Verdana"/>
                <w:rPrChange w:id="421" w:author="Dwight Mayeda" w:date="2010-05-06T17:03:00Z">
                  <w:rPr/>
                </w:rPrChange>
              </w:rPr>
            </w:pPr>
            <w:r w:rsidRPr="00491FB8">
              <w:rPr>
                <w:rFonts w:ascii="Verdana" w:hAnsi="Verdana"/>
                <w:rPrChange w:id="422" w:author="Dwight Mayeda" w:date="2010-05-06T17:03:00Z">
                  <w:rPr/>
                </w:rPrChange>
              </w:rPr>
              <w:t>Insert a specific row.</w:t>
            </w:r>
          </w:p>
        </w:tc>
      </w:tr>
      <w:tr w:rsidR="00AB6E60" w:rsidRPr="00491FB8" w14:paraId="496D8C81" w14:textId="77777777" w:rsidTr="006A29DD">
        <w:tc>
          <w:tcPr>
            <w:tcW w:w="2880" w:type="dxa"/>
            <w:tcPrChange w:id="423" w:author="Dwight Mayeda" w:date="2010-05-06T17:13:00Z">
              <w:tcPr>
                <w:tcW w:w="3816" w:type="dxa"/>
              </w:tcPr>
            </w:tcPrChange>
          </w:tcPr>
          <w:p w14:paraId="34EF51D5" w14:textId="77777777" w:rsidR="00AB6E60" w:rsidRPr="00491FB8" w:rsidRDefault="00AB6E60" w:rsidP="00DA6861">
            <w:pPr>
              <w:pStyle w:val="List1"/>
              <w:rPr>
                <w:rFonts w:ascii="Verdana" w:hAnsi="Verdana"/>
                <w:rPrChange w:id="424" w:author="Dwight Mayeda" w:date="2010-05-06T17:03:00Z">
                  <w:rPr/>
                </w:rPrChange>
              </w:rPr>
            </w:pPr>
            <w:r w:rsidRPr="00491FB8">
              <w:rPr>
                <w:rFonts w:ascii="Verdana" w:hAnsi="Verdana"/>
                <w:rPrChange w:id="425" w:author="Dwight Mayeda" w:date="2010-05-06T17:03:00Z">
                  <w:rPr/>
                </w:rPrChange>
              </w:rPr>
              <w:t>Delete</w:t>
            </w:r>
          </w:p>
        </w:tc>
        <w:tc>
          <w:tcPr>
            <w:tcW w:w="5526" w:type="dxa"/>
            <w:tcPrChange w:id="426" w:author="Dwight Mayeda" w:date="2010-05-06T17:13:00Z">
              <w:tcPr>
                <w:tcW w:w="4590" w:type="dxa"/>
              </w:tcPr>
            </w:tcPrChange>
          </w:tcPr>
          <w:p w14:paraId="5C231871" w14:textId="77777777" w:rsidR="00AB6E60" w:rsidRPr="00491FB8" w:rsidRDefault="00AB6E60" w:rsidP="00DA6861">
            <w:pPr>
              <w:pStyle w:val="List1"/>
              <w:rPr>
                <w:rFonts w:ascii="Verdana" w:hAnsi="Verdana"/>
                <w:rPrChange w:id="427" w:author="Dwight Mayeda" w:date="2010-05-06T17:03:00Z">
                  <w:rPr/>
                </w:rPrChange>
              </w:rPr>
            </w:pPr>
            <w:r w:rsidRPr="00491FB8">
              <w:rPr>
                <w:rFonts w:ascii="Verdana" w:hAnsi="Verdana"/>
                <w:rPrChange w:id="428" w:author="Dwight Mayeda" w:date="2010-05-06T17:03:00Z">
                  <w:rPr/>
                </w:rPrChange>
              </w:rPr>
              <w:t>Delete a specific row or set of rows.  (Usually based on a column for the table).</w:t>
            </w:r>
          </w:p>
        </w:tc>
      </w:tr>
      <w:tr w:rsidR="00AB6E60" w:rsidRPr="00491FB8" w14:paraId="3D236F7C" w14:textId="77777777" w:rsidTr="006A29DD">
        <w:tc>
          <w:tcPr>
            <w:tcW w:w="2880" w:type="dxa"/>
            <w:tcPrChange w:id="429" w:author="Dwight Mayeda" w:date="2010-05-06T17:13:00Z">
              <w:tcPr>
                <w:tcW w:w="3816" w:type="dxa"/>
              </w:tcPr>
            </w:tcPrChange>
          </w:tcPr>
          <w:p w14:paraId="0AB40875" w14:textId="77777777" w:rsidR="00AB6E60" w:rsidRPr="00491FB8" w:rsidRDefault="00AB6E60" w:rsidP="00DA6861">
            <w:pPr>
              <w:pStyle w:val="List1"/>
              <w:rPr>
                <w:rFonts w:ascii="Verdana" w:hAnsi="Verdana"/>
                <w:rPrChange w:id="430" w:author="Dwight Mayeda" w:date="2010-05-06T17:03:00Z">
                  <w:rPr/>
                </w:rPrChange>
              </w:rPr>
            </w:pPr>
            <w:r w:rsidRPr="00491FB8">
              <w:rPr>
                <w:rFonts w:ascii="Verdana" w:hAnsi="Verdana"/>
                <w:rPrChange w:id="431" w:author="Dwight Mayeda" w:date="2010-05-06T17:03:00Z">
                  <w:rPr/>
                </w:rPrChange>
              </w:rPr>
              <w:t>Get</w:t>
            </w:r>
          </w:p>
        </w:tc>
        <w:tc>
          <w:tcPr>
            <w:tcW w:w="5526" w:type="dxa"/>
            <w:tcPrChange w:id="432" w:author="Dwight Mayeda" w:date="2010-05-06T17:13:00Z">
              <w:tcPr>
                <w:tcW w:w="4590" w:type="dxa"/>
              </w:tcPr>
            </w:tcPrChange>
          </w:tcPr>
          <w:p w14:paraId="37B530F1" w14:textId="77777777" w:rsidR="00AB6E60" w:rsidRPr="00491FB8" w:rsidRDefault="00AB6E60" w:rsidP="00DA6861">
            <w:pPr>
              <w:pStyle w:val="List1"/>
              <w:rPr>
                <w:rFonts w:ascii="Verdana" w:hAnsi="Verdana"/>
                <w:rPrChange w:id="433" w:author="Dwight Mayeda" w:date="2010-05-06T17:03:00Z">
                  <w:rPr/>
                </w:rPrChange>
              </w:rPr>
            </w:pPr>
            <w:r w:rsidRPr="00491FB8">
              <w:rPr>
                <w:rFonts w:ascii="Verdana" w:hAnsi="Verdana"/>
                <w:rPrChange w:id="434" w:author="Dwight Mayeda" w:date="2010-05-06T17:03:00Z">
                  <w:rPr/>
                </w:rPrChange>
              </w:rPr>
              <w:t>Select and return a specific row or a set of related rows.  (Usually based on a column for the table).</w:t>
            </w:r>
          </w:p>
        </w:tc>
      </w:tr>
      <w:tr w:rsidR="00AB6E60" w:rsidRPr="00491FB8" w14:paraId="7C423673" w14:textId="77777777" w:rsidTr="006A29DD">
        <w:tc>
          <w:tcPr>
            <w:tcW w:w="2880" w:type="dxa"/>
            <w:tcPrChange w:id="435" w:author="Dwight Mayeda" w:date="2010-05-06T17:13:00Z">
              <w:tcPr>
                <w:tcW w:w="3816" w:type="dxa"/>
              </w:tcPr>
            </w:tcPrChange>
          </w:tcPr>
          <w:p w14:paraId="1378AB09" w14:textId="77777777" w:rsidR="00AB6E60" w:rsidRPr="00491FB8" w:rsidRDefault="00AB6E60" w:rsidP="00DA6861">
            <w:pPr>
              <w:pStyle w:val="List1"/>
              <w:rPr>
                <w:rFonts w:ascii="Verdana" w:hAnsi="Verdana"/>
                <w:rPrChange w:id="436" w:author="Dwight Mayeda" w:date="2010-05-06T17:03:00Z">
                  <w:rPr/>
                </w:rPrChange>
              </w:rPr>
            </w:pPr>
            <w:r w:rsidRPr="00491FB8">
              <w:rPr>
                <w:rFonts w:ascii="Verdana" w:hAnsi="Verdana"/>
                <w:rPrChange w:id="437" w:author="Dwight Mayeda" w:date="2010-05-06T17:03:00Z">
                  <w:rPr/>
                </w:rPrChange>
              </w:rPr>
              <w:t>List</w:t>
            </w:r>
          </w:p>
        </w:tc>
        <w:tc>
          <w:tcPr>
            <w:tcW w:w="5526" w:type="dxa"/>
            <w:tcPrChange w:id="438" w:author="Dwight Mayeda" w:date="2010-05-06T17:13:00Z">
              <w:tcPr>
                <w:tcW w:w="4590" w:type="dxa"/>
              </w:tcPr>
            </w:tcPrChange>
          </w:tcPr>
          <w:p w14:paraId="17463A95" w14:textId="77777777" w:rsidR="00AB6E60" w:rsidRPr="00491FB8" w:rsidRDefault="00AB6E60" w:rsidP="00DA6861">
            <w:pPr>
              <w:pStyle w:val="List1"/>
              <w:rPr>
                <w:rFonts w:ascii="Verdana" w:hAnsi="Verdana"/>
                <w:rPrChange w:id="439" w:author="Dwight Mayeda" w:date="2010-05-06T17:03:00Z">
                  <w:rPr/>
                </w:rPrChange>
              </w:rPr>
            </w:pPr>
            <w:r w:rsidRPr="00491FB8">
              <w:rPr>
                <w:rFonts w:ascii="Verdana" w:hAnsi="Verdana"/>
                <w:rPrChange w:id="440" w:author="Dwight Mayeda" w:date="2010-05-06T17:03:00Z">
                  <w:rPr/>
                </w:rPrChange>
              </w:rPr>
              <w:t xml:space="preserve">Select and return all rows for a table. </w:t>
            </w:r>
          </w:p>
        </w:tc>
      </w:tr>
      <w:tr w:rsidR="00AB6E60" w:rsidRPr="00491FB8" w14:paraId="3C015190" w14:textId="77777777" w:rsidTr="006A29DD">
        <w:tc>
          <w:tcPr>
            <w:tcW w:w="2880" w:type="dxa"/>
            <w:tcPrChange w:id="441" w:author="Dwight Mayeda" w:date="2010-05-06T17:13:00Z">
              <w:tcPr>
                <w:tcW w:w="3816" w:type="dxa"/>
              </w:tcPr>
            </w:tcPrChange>
          </w:tcPr>
          <w:p w14:paraId="132FCF31" w14:textId="77777777" w:rsidR="00AB6E60" w:rsidRPr="00491FB8" w:rsidRDefault="00AB6E60" w:rsidP="00DA6861">
            <w:pPr>
              <w:pStyle w:val="List1"/>
              <w:rPr>
                <w:rFonts w:ascii="Verdana" w:hAnsi="Verdana"/>
                <w:rPrChange w:id="442" w:author="Dwight Mayeda" w:date="2010-05-06T17:03:00Z">
                  <w:rPr/>
                </w:rPrChange>
              </w:rPr>
            </w:pPr>
            <w:r w:rsidRPr="00491FB8">
              <w:rPr>
                <w:rFonts w:ascii="Verdana" w:hAnsi="Verdana"/>
                <w:rPrChange w:id="443" w:author="Dwight Mayeda" w:date="2010-05-06T17:03:00Z">
                  <w:rPr/>
                </w:rPrChange>
              </w:rPr>
              <w:t>Update</w:t>
            </w:r>
          </w:p>
        </w:tc>
        <w:tc>
          <w:tcPr>
            <w:tcW w:w="5526" w:type="dxa"/>
            <w:tcPrChange w:id="444" w:author="Dwight Mayeda" w:date="2010-05-06T17:13:00Z">
              <w:tcPr>
                <w:tcW w:w="4590" w:type="dxa"/>
              </w:tcPr>
            </w:tcPrChange>
          </w:tcPr>
          <w:p w14:paraId="2C2C568E" w14:textId="77777777" w:rsidR="00AB6E60" w:rsidRPr="00491FB8" w:rsidRDefault="00AB6E60" w:rsidP="00DA6861">
            <w:pPr>
              <w:pStyle w:val="List1"/>
              <w:rPr>
                <w:rFonts w:ascii="Verdana" w:hAnsi="Verdana"/>
                <w:rPrChange w:id="445" w:author="Dwight Mayeda" w:date="2010-05-06T17:03:00Z">
                  <w:rPr/>
                </w:rPrChange>
              </w:rPr>
            </w:pPr>
            <w:r w:rsidRPr="00491FB8">
              <w:rPr>
                <w:rFonts w:ascii="Verdana" w:hAnsi="Verdana"/>
                <w:rPrChange w:id="446" w:author="Dwight Mayeda" w:date="2010-05-06T17:03:00Z">
                  <w:rPr/>
                </w:rPrChange>
              </w:rPr>
              <w:t>Update a specific row or set of rows.  UPDATE ONLY processing is recommended for Set stored procedures.</w:t>
            </w:r>
          </w:p>
        </w:tc>
      </w:tr>
      <w:tr w:rsidR="00AB6E60" w:rsidRPr="00491FB8" w14:paraId="75724B37" w14:textId="77777777" w:rsidTr="006A29DD">
        <w:tc>
          <w:tcPr>
            <w:tcW w:w="2880" w:type="dxa"/>
            <w:tcPrChange w:id="447" w:author="Dwight Mayeda" w:date="2010-05-06T17:13:00Z">
              <w:tcPr>
                <w:tcW w:w="3816" w:type="dxa"/>
              </w:tcPr>
            </w:tcPrChange>
          </w:tcPr>
          <w:p w14:paraId="19A2E233" w14:textId="77777777" w:rsidR="00AB6E60" w:rsidRPr="00491FB8" w:rsidRDefault="00AB6E60" w:rsidP="00DA6861">
            <w:pPr>
              <w:pStyle w:val="List1"/>
              <w:rPr>
                <w:rFonts w:ascii="Verdana" w:hAnsi="Verdana"/>
                <w:rPrChange w:id="448" w:author="Dwight Mayeda" w:date="2010-05-06T17:03:00Z">
                  <w:rPr/>
                </w:rPrChange>
              </w:rPr>
            </w:pPr>
            <w:r w:rsidRPr="00491FB8">
              <w:rPr>
                <w:rFonts w:ascii="Verdana" w:hAnsi="Verdana"/>
                <w:rPrChange w:id="449" w:author="Dwight Mayeda" w:date="2010-05-06T17:03:00Z">
                  <w:rPr/>
                </w:rPrChange>
              </w:rPr>
              <w:t>Validate</w:t>
            </w:r>
          </w:p>
        </w:tc>
        <w:tc>
          <w:tcPr>
            <w:tcW w:w="5526" w:type="dxa"/>
            <w:tcPrChange w:id="450" w:author="Dwight Mayeda" w:date="2010-05-06T17:13:00Z">
              <w:tcPr>
                <w:tcW w:w="4590" w:type="dxa"/>
              </w:tcPr>
            </w:tcPrChange>
          </w:tcPr>
          <w:p w14:paraId="18CC6CB0" w14:textId="77777777" w:rsidR="00AB6E60" w:rsidRPr="00491FB8" w:rsidRDefault="00AB6E60" w:rsidP="00DA6861">
            <w:pPr>
              <w:pStyle w:val="List1"/>
              <w:rPr>
                <w:rFonts w:ascii="Verdana" w:hAnsi="Verdana"/>
                <w:rPrChange w:id="451" w:author="Dwight Mayeda" w:date="2010-05-06T17:03:00Z">
                  <w:rPr/>
                </w:rPrChange>
              </w:rPr>
            </w:pPr>
            <w:r w:rsidRPr="00491FB8">
              <w:rPr>
                <w:rFonts w:ascii="Verdana" w:hAnsi="Verdana"/>
                <w:rPrChange w:id="452" w:author="Dwight Mayeda" w:date="2010-05-06T17:03:00Z">
                  <w:rPr/>
                </w:rPrChange>
              </w:rPr>
              <w:t>Perform validation of rows to be operated</w:t>
            </w:r>
          </w:p>
        </w:tc>
      </w:tr>
      <w:tr w:rsidR="00AB6E60" w:rsidRPr="00491FB8" w14:paraId="2325CD0F" w14:textId="77777777" w:rsidTr="006A29DD">
        <w:tc>
          <w:tcPr>
            <w:tcW w:w="2880" w:type="dxa"/>
            <w:tcPrChange w:id="453" w:author="Dwight Mayeda" w:date="2010-05-06T17:13:00Z">
              <w:tcPr>
                <w:tcW w:w="3816" w:type="dxa"/>
              </w:tcPr>
            </w:tcPrChange>
          </w:tcPr>
          <w:p w14:paraId="3CBC6E6C" w14:textId="77777777" w:rsidR="00AB6E60" w:rsidRPr="00491FB8" w:rsidRDefault="00AB6E60" w:rsidP="00DA6861">
            <w:pPr>
              <w:pStyle w:val="List1"/>
              <w:rPr>
                <w:rFonts w:ascii="Verdana" w:hAnsi="Verdana"/>
                <w:rPrChange w:id="454" w:author="Dwight Mayeda" w:date="2010-05-06T17:03:00Z">
                  <w:rPr/>
                </w:rPrChange>
              </w:rPr>
            </w:pPr>
            <w:r w:rsidRPr="00491FB8">
              <w:rPr>
                <w:rFonts w:ascii="Verdana" w:hAnsi="Verdana"/>
                <w:rPrChange w:id="455" w:author="Dwight Mayeda" w:date="2010-05-06T17:03:00Z">
                  <w:rPr/>
                </w:rPrChange>
              </w:rPr>
              <w:t>Log</w:t>
            </w:r>
          </w:p>
        </w:tc>
        <w:tc>
          <w:tcPr>
            <w:tcW w:w="5526" w:type="dxa"/>
            <w:tcPrChange w:id="456" w:author="Dwight Mayeda" w:date="2010-05-06T17:13:00Z">
              <w:tcPr>
                <w:tcW w:w="4590" w:type="dxa"/>
              </w:tcPr>
            </w:tcPrChange>
          </w:tcPr>
          <w:p w14:paraId="23E4FF60" w14:textId="77777777" w:rsidR="00AB6E60" w:rsidRPr="00491FB8" w:rsidRDefault="00AB6E60" w:rsidP="00DA6861">
            <w:pPr>
              <w:pStyle w:val="List1"/>
              <w:rPr>
                <w:rFonts w:ascii="Verdana" w:hAnsi="Verdana"/>
                <w:rPrChange w:id="457" w:author="Dwight Mayeda" w:date="2010-05-06T17:03:00Z">
                  <w:rPr/>
                </w:rPrChange>
              </w:rPr>
            </w:pPr>
            <w:r w:rsidRPr="00491FB8">
              <w:rPr>
                <w:rFonts w:ascii="Verdana" w:hAnsi="Verdana"/>
                <w:rPrChange w:id="458" w:author="Dwight Mayeda" w:date="2010-05-06T17:03:00Z">
                  <w:rPr/>
                </w:rPrChange>
              </w:rPr>
              <w:t xml:space="preserve">Log changes (update, insert, delete) to a specific row or a set of related rows. </w:t>
            </w:r>
          </w:p>
        </w:tc>
      </w:tr>
    </w:tbl>
    <w:p w14:paraId="7C38815A" w14:textId="039CA1A5" w:rsidR="00AB6E60" w:rsidDel="006B0C7B" w:rsidRDefault="00AB6E60">
      <w:pPr>
        <w:pStyle w:val="Heading1"/>
        <w:rPr>
          <w:del w:id="459" w:author="Dwight Mayeda" w:date="2010-05-06T16:42:00Z"/>
        </w:rPr>
      </w:pPr>
    </w:p>
    <w:bookmarkEnd w:id="107"/>
    <w:bookmarkEnd w:id="108"/>
    <w:bookmarkEnd w:id="109"/>
    <w:p w14:paraId="25D74DDF" w14:textId="38034599" w:rsidR="0043622C" w:rsidRPr="007B17AF" w:rsidRDefault="0043622C" w:rsidP="0043622C">
      <w:pPr>
        <w:spacing w:before="100" w:beforeAutospacing="1" w:after="100" w:afterAutospacing="1"/>
        <w:ind w:left="720"/>
      </w:pPr>
      <w:moveToRangeStart w:id="460" w:author="Dwight Mayeda" w:date="2010-05-06T00:47:00Z" w:name="move260870193"/>
      <w:moveTo w:id="461" w:author="Dwight Mayeda" w:date="2010-05-06T00:47:00Z">
        <w:r w:rsidRPr="007B17AF">
          <w:t xml:space="preserve">The acronyms below should be used at the beginning of the names of </w:t>
        </w:r>
        <w:del w:id="462" w:author="Dwight Mayeda" w:date="2010-05-06T17:14:00Z">
          <w:r w:rsidRPr="007B17AF" w:rsidDel="006A29DD">
            <w:delText>tasks</w:delText>
          </w:r>
        </w:del>
      </w:moveTo>
      <w:ins w:id="463" w:author="Dwight Mayeda" w:date="2010-05-06T17:14:00Z">
        <w:r w:rsidR="006A29DD">
          <w:t>Control Flow Objects</w:t>
        </w:r>
      </w:ins>
      <w:moveTo w:id="464" w:author="Dwight Mayeda" w:date="2010-05-06T00:47:00Z">
        <w:r w:rsidRPr="007B17AF">
          <w:t xml:space="preserve"> to identify what type of </w:t>
        </w:r>
        <w:del w:id="465" w:author="Dwight Mayeda" w:date="2010-05-06T17:14:00Z">
          <w:r w:rsidRPr="007B17AF" w:rsidDel="006A29DD">
            <w:delText>task</w:delText>
          </w:r>
        </w:del>
      </w:moveTo>
      <w:ins w:id="466" w:author="Dwight Mayeda" w:date="2010-05-06T17:14:00Z">
        <w:r w:rsidR="006A29DD">
          <w:t>component</w:t>
        </w:r>
      </w:ins>
      <w:moveTo w:id="467" w:author="Dwight Mayeda" w:date="2010-05-06T00:47:00Z">
        <w:r w:rsidRPr="007B17AF">
          <w:t xml:space="preserve"> it is.</w:t>
        </w:r>
      </w:moveTo>
    </w:p>
    <w:tbl>
      <w:tblPr>
        <w:tblW w:w="0" w:type="auto"/>
        <w:tblInd w:w="760" w:type="dxa"/>
        <w:tblCellMar>
          <w:left w:w="0" w:type="dxa"/>
          <w:right w:w="0" w:type="dxa"/>
        </w:tblCellMar>
        <w:tblLook w:val="04A0" w:firstRow="1" w:lastRow="0" w:firstColumn="1" w:lastColumn="0" w:noHBand="0" w:noVBand="1"/>
        <w:tblPrChange w:id="468" w:author="Dwight Mayeda" w:date="2010-05-06T17:12:00Z">
          <w:tblPr>
            <w:tblW w:w="0" w:type="auto"/>
            <w:tblInd w:w="858" w:type="dxa"/>
            <w:tblCellMar>
              <w:left w:w="0" w:type="dxa"/>
              <w:right w:w="0" w:type="dxa"/>
            </w:tblCellMar>
            <w:tblLook w:val="04A0" w:firstRow="1" w:lastRow="0" w:firstColumn="1" w:lastColumn="0" w:noHBand="0" w:noVBand="1"/>
          </w:tblPr>
        </w:tblPrChange>
      </w:tblPr>
      <w:tblGrid>
        <w:gridCol w:w="2850"/>
        <w:gridCol w:w="3870"/>
        <w:gridCol w:w="1440"/>
        <w:tblGridChange w:id="469">
          <w:tblGrid>
            <w:gridCol w:w="3901"/>
            <w:gridCol w:w="3901"/>
            <w:gridCol w:w="4499"/>
          </w:tblGrid>
        </w:tblGridChange>
      </w:tblGrid>
      <w:tr w:rsidR="00491FB8" w:rsidRPr="00491FB8" w14:paraId="43A4E781" w14:textId="77777777" w:rsidTr="006A29DD">
        <w:trPr>
          <w:ins w:id="470" w:author="Dwight Mayeda" w:date="2010-05-06T00:47:00Z"/>
        </w:trPr>
        <w:tc>
          <w:tcPr>
            <w:tcW w:w="2850" w:type="dxa"/>
            <w:tcBorders>
              <w:top w:val="single" w:sz="8" w:space="0" w:color="auto"/>
              <w:left w:val="single" w:sz="8" w:space="0" w:color="auto"/>
              <w:bottom w:val="single" w:sz="8" w:space="0" w:color="auto"/>
              <w:right w:val="single" w:sz="8" w:space="0" w:color="auto"/>
            </w:tcBorders>
            <w:shd w:val="clear" w:color="auto" w:fill="1F497D" w:themeFill="text2"/>
            <w:tcPrChange w:id="471" w:author="Dwight Mayeda" w:date="2010-05-06T17:12:00Z">
              <w:tcPr>
                <w:tcW w:w="3901" w:type="dxa"/>
                <w:tcBorders>
                  <w:top w:val="single" w:sz="8" w:space="0" w:color="auto"/>
                  <w:left w:val="single" w:sz="8" w:space="0" w:color="auto"/>
                  <w:bottom w:val="single" w:sz="8" w:space="0" w:color="auto"/>
                  <w:right w:val="single" w:sz="8" w:space="0" w:color="auto"/>
                </w:tcBorders>
                <w:shd w:val="clear" w:color="auto" w:fill="1F497D" w:themeFill="text2"/>
              </w:tcPr>
            </w:tcPrChange>
          </w:tcPr>
          <w:p w14:paraId="45A222A9" w14:textId="4B978606" w:rsidR="00491FB8" w:rsidRPr="00491FB8" w:rsidRDefault="006A29DD" w:rsidP="0043622C">
            <w:pPr>
              <w:spacing w:before="100" w:beforeAutospacing="1" w:after="100" w:afterAutospacing="1"/>
              <w:rPr>
                <w:ins w:id="472" w:author="Dwight Mayeda" w:date="2010-05-06T17:03:00Z"/>
                <w:rFonts w:cs="Arial"/>
                <w:b/>
                <w:color w:val="FFFFFF"/>
                <w:rPrChange w:id="473" w:author="Dwight Mayeda" w:date="2010-05-06T17:03:00Z">
                  <w:rPr>
                    <w:ins w:id="474" w:author="Dwight Mayeda" w:date="2010-05-06T17:03:00Z"/>
                    <w:rFonts w:cs="Arial"/>
                    <w:b/>
                    <w:color w:val="FFFFFF"/>
                  </w:rPr>
                </w:rPrChange>
              </w:rPr>
            </w:pPr>
            <w:ins w:id="475" w:author="Dwight Mayeda" w:date="2010-05-06T17:06:00Z">
              <w:r>
                <w:rPr>
                  <w:rFonts w:cs="Arial"/>
                  <w:b/>
                  <w:color w:val="FFFFFF"/>
                </w:rPr>
                <w:t>Type</w:t>
              </w:r>
            </w:ins>
          </w:p>
        </w:tc>
        <w:tc>
          <w:tcPr>
            <w:tcW w:w="3870" w:type="dxa"/>
            <w:tcBorders>
              <w:top w:val="single" w:sz="8" w:space="0" w:color="auto"/>
              <w:left w:val="single" w:sz="8" w:space="0" w:color="auto"/>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476" w:author="Dwight Mayeda" w:date="2010-05-06T17:12:00Z">
              <w:tcPr>
                <w:tcW w:w="3901" w:type="dxa"/>
                <w:tcBorders>
                  <w:top w:val="single" w:sz="8" w:space="0" w:color="auto"/>
                  <w:left w:val="single" w:sz="8" w:space="0" w:color="auto"/>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
            </w:tcPrChange>
          </w:tcPr>
          <w:p w14:paraId="4FD3354F" w14:textId="2AAAF83D" w:rsidR="00491FB8" w:rsidRPr="00491FB8" w:rsidRDefault="00491FB8" w:rsidP="0043622C">
            <w:pPr>
              <w:spacing w:before="100" w:beforeAutospacing="1" w:after="100" w:afterAutospacing="1"/>
              <w:rPr>
                <w:rFonts w:eastAsiaTheme="minorHAnsi" w:cs="Arial"/>
                <w:b/>
                <w:rPrChange w:id="477" w:author="Dwight Mayeda" w:date="2010-05-06T17:03:00Z">
                  <w:rPr>
                    <w:rFonts w:eastAsiaTheme="minorHAnsi"/>
                  </w:rPr>
                </w:rPrChange>
              </w:rPr>
            </w:pPr>
            <w:moveTo w:id="478" w:author="Dwight Mayeda" w:date="2010-05-06T00:47:00Z">
              <w:del w:id="479" w:author="Dwight Mayeda" w:date="2010-05-06T17:06:00Z">
                <w:r w:rsidRPr="00491FB8" w:rsidDel="006A29DD">
                  <w:rPr>
                    <w:rFonts w:cs="Arial"/>
                    <w:b/>
                    <w:color w:val="FFFFFF"/>
                    <w:rPrChange w:id="480" w:author="Dwight Mayeda" w:date="2010-05-06T17:03:00Z">
                      <w:rPr>
                        <w:rFonts w:cs="Arial"/>
                        <w:color w:val="FFFFFF"/>
                      </w:rPr>
                    </w:rPrChange>
                  </w:rPr>
                  <w:delText>Task</w:delText>
                </w:r>
              </w:del>
            </w:moveTo>
            <w:ins w:id="481" w:author="Dwight Mayeda" w:date="2010-05-06T17:06:00Z">
              <w:r w:rsidR="006A29DD">
                <w:rPr>
                  <w:rFonts w:cs="Arial"/>
                  <w:b/>
                  <w:color w:val="FFFFFF"/>
                </w:rPr>
                <w:t>Control Flow Object</w:t>
              </w:r>
            </w:ins>
          </w:p>
        </w:tc>
        <w:tc>
          <w:tcPr>
            <w:tcW w:w="1440" w:type="dxa"/>
            <w:tcBorders>
              <w:top w:val="single" w:sz="8" w:space="0" w:color="auto"/>
              <w:left w:val="nil"/>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482" w:author="Dwight Mayeda" w:date="2010-05-06T17:12:00Z">
              <w:tcPr>
                <w:tcW w:w="4499" w:type="dxa"/>
                <w:tcBorders>
                  <w:top w:val="single" w:sz="8" w:space="0" w:color="auto"/>
                  <w:left w:val="nil"/>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
            </w:tcPrChange>
          </w:tcPr>
          <w:p w14:paraId="74B0F49B" w14:textId="77777777" w:rsidR="00491FB8" w:rsidRPr="00491FB8" w:rsidRDefault="00491FB8" w:rsidP="0043622C">
            <w:pPr>
              <w:spacing w:before="100" w:beforeAutospacing="1" w:after="100" w:afterAutospacing="1"/>
              <w:rPr>
                <w:rFonts w:eastAsiaTheme="minorHAnsi" w:cs="Arial"/>
                <w:b/>
                <w:rPrChange w:id="483" w:author="Dwight Mayeda" w:date="2010-05-06T17:03:00Z">
                  <w:rPr>
                    <w:rFonts w:eastAsiaTheme="minorHAnsi"/>
                  </w:rPr>
                </w:rPrChange>
              </w:rPr>
            </w:pPr>
            <w:moveTo w:id="484" w:author="Dwight Mayeda" w:date="2010-05-06T00:47:00Z">
              <w:r w:rsidRPr="00491FB8">
                <w:rPr>
                  <w:rFonts w:cs="Arial"/>
                  <w:b/>
                  <w:color w:val="FFFFFF"/>
                  <w:rPrChange w:id="485" w:author="Dwight Mayeda" w:date="2010-05-06T17:03:00Z">
                    <w:rPr>
                      <w:rFonts w:cs="Arial"/>
                      <w:color w:val="FFFFFF"/>
                    </w:rPr>
                  </w:rPrChange>
                </w:rPr>
                <w:t>Prefix</w:t>
              </w:r>
            </w:moveTo>
          </w:p>
        </w:tc>
      </w:tr>
      <w:tr w:rsidR="00491FB8" w:rsidRPr="00491FB8" w14:paraId="7A40EE61" w14:textId="77777777" w:rsidTr="006A29DD">
        <w:trPr>
          <w:ins w:id="486" w:author="Dwight Mayeda" w:date="2010-05-06T00:47:00Z"/>
        </w:trPr>
        <w:tc>
          <w:tcPr>
            <w:tcW w:w="2850" w:type="dxa"/>
            <w:tcBorders>
              <w:top w:val="nil"/>
              <w:left w:val="single" w:sz="8" w:space="0" w:color="auto"/>
              <w:bottom w:val="single" w:sz="8" w:space="0" w:color="auto"/>
              <w:right w:val="single" w:sz="8" w:space="0" w:color="auto"/>
            </w:tcBorders>
            <w:tcPrChange w:id="487" w:author="Dwight Mayeda" w:date="2010-05-06T17:12:00Z">
              <w:tcPr>
                <w:tcW w:w="3901" w:type="dxa"/>
                <w:tcBorders>
                  <w:top w:val="nil"/>
                  <w:left w:val="single" w:sz="8" w:space="0" w:color="auto"/>
                  <w:bottom w:val="single" w:sz="8" w:space="0" w:color="auto"/>
                  <w:right w:val="single" w:sz="8" w:space="0" w:color="auto"/>
                </w:tcBorders>
              </w:tcPr>
            </w:tcPrChange>
          </w:tcPr>
          <w:p w14:paraId="5FB57E38" w14:textId="7C0208E2" w:rsidR="00491FB8" w:rsidRPr="00491FB8" w:rsidRDefault="006A29DD" w:rsidP="0043622C">
            <w:pPr>
              <w:spacing w:before="100" w:beforeAutospacing="1" w:after="100" w:afterAutospacing="1"/>
              <w:rPr>
                <w:ins w:id="488" w:author="Dwight Mayeda" w:date="2010-05-06T17:03:00Z"/>
                <w:rFonts w:cs="Arial"/>
                <w:rPrChange w:id="489" w:author="Dwight Mayeda" w:date="2010-05-06T17:03:00Z">
                  <w:rPr>
                    <w:ins w:id="490" w:author="Dwight Mayeda" w:date="2010-05-06T17:03:00Z"/>
                    <w:rFonts w:cs="Arial"/>
                  </w:rPr>
                </w:rPrChange>
              </w:rPr>
            </w:pPr>
            <w:ins w:id="491" w:author="Dwight Mayeda" w:date="2010-05-06T17:06:00Z">
              <w:r>
                <w:rPr>
                  <w:rFonts w:cs="Arial"/>
                </w:rPr>
                <w:t>Container</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49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85209D2" w14:textId="7818850F" w:rsidR="00491FB8" w:rsidRPr="00491FB8" w:rsidRDefault="00491FB8" w:rsidP="0043622C">
            <w:pPr>
              <w:spacing w:before="100" w:beforeAutospacing="1" w:after="100" w:afterAutospacing="1"/>
              <w:rPr>
                <w:rFonts w:eastAsiaTheme="minorHAnsi" w:cs="Arial"/>
                <w:rPrChange w:id="493" w:author="Dwight Mayeda" w:date="2010-05-06T17:03:00Z">
                  <w:rPr>
                    <w:rFonts w:eastAsiaTheme="minorHAnsi"/>
                  </w:rPr>
                </w:rPrChange>
              </w:rPr>
            </w:pPr>
            <w:moveTo w:id="494" w:author="Dwight Mayeda" w:date="2010-05-06T00:47:00Z">
              <w:r w:rsidRPr="00491FB8">
                <w:rPr>
                  <w:rFonts w:cs="Arial"/>
                  <w:rPrChange w:id="495" w:author="Dwight Mayeda" w:date="2010-05-06T17:03:00Z">
                    <w:rPr>
                      <w:rFonts w:cs="Arial"/>
                    </w:rPr>
                  </w:rPrChange>
                </w:rPr>
                <w:t>For Loop Container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49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E4F7B7A" w14:textId="77777777" w:rsidR="00491FB8" w:rsidRPr="00491FB8" w:rsidRDefault="00491FB8" w:rsidP="0043622C">
            <w:pPr>
              <w:spacing w:before="100" w:beforeAutospacing="1" w:after="100" w:afterAutospacing="1"/>
              <w:rPr>
                <w:rFonts w:eastAsiaTheme="minorHAnsi" w:cs="Arial"/>
                <w:rPrChange w:id="497" w:author="Dwight Mayeda" w:date="2010-05-06T17:03:00Z">
                  <w:rPr>
                    <w:rFonts w:eastAsiaTheme="minorHAnsi"/>
                  </w:rPr>
                </w:rPrChange>
              </w:rPr>
            </w:pPr>
            <w:moveTo w:id="498" w:author="Dwight Mayeda" w:date="2010-05-06T00:47:00Z">
              <w:r w:rsidRPr="00491FB8">
                <w:rPr>
                  <w:rFonts w:cs="Arial"/>
                  <w:rPrChange w:id="499" w:author="Dwight Mayeda" w:date="2010-05-06T17:03:00Z">
                    <w:rPr>
                      <w:rFonts w:cs="Arial"/>
                    </w:rPr>
                  </w:rPrChange>
                </w:rPr>
                <w:t>FLC</w:t>
              </w:r>
            </w:moveTo>
          </w:p>
        </w:tc>
      </w:tr>
      <w:tr w:rsidR="00491FB8" w:rsidRPr="00491FB8" w14:paraId="222FD23E" w14:textId="77777777" w:rsidTr="006A29DD">
        <w:trPr>
          <w:ins w:id="500" w:author="Dwight Mayeda" w:date="2010-05-06T00:47:00Z"/>
        </w:trPr>
        <w:tc>
          <w:tcPr>
            <w:tcW w:w="2850" w:type="dxa"/>
            <w:tcBorders>
              <w:top w:val="nil"/>
              <w:left w:val="single" w:sz="8" w:space="0" w:color="auto"/>
              <w:bottom w:val="single" w:sz="8" w:space="0" w:color="auto"/>
              <w:right w:val="single" w:sz="8" w:space="0" w:color="auto"/>
            </w:tcBorders>
            <w:tcPrChange w:id="501" w:author="Dwight Mayeda" w:date="2010-05-06T17:12:00Z">
              <w:tcPr>
                <w:tcW w:w="3901" w:type="dxa"/>
                <w:tcBorders>
                  <w:top w:val="nil"/>
                  <w:left w:val="single" w:sz="8" w:space="0" w:color="auto"/>
                  <w:bottom w:val="single" w:sz="8" w:space="0" w:color="auto"/>
                  <w:right w:val="single" w:sz="8" w:space="0" w:color="auto"/>
                </w:tcBorders>
              </w:tcPr>
            </w:tcPrChange>
          </w:tcPr>
          <w:p w14:paraId="3F2089C3" w14:textId="443FB610" w:rsidR="00491FB8" w:rsidRPr="00491FB8" w:rsidRDefault="006A29DD" w:rsidP="0043622C">
            <w:pPr>
              <w:spacing w:before="100" w:beforeAutospacing="1" w:after="100" w:afterAutospacing="1"/>
              <w:rPr>
                <w:ins w:id="502" w:author="Dwight Mayeda" w:date="2010-05-06T17:03:00Z"/>
                <w:rFonts w:cs="Arial"/>
                <w:rPrChange w:id="503" w:author="Dwight Mayeda" w:date="2010-05-06T17:03:00Z">
                  <w:rPr>
                    <w:ins w:id="504" w:author="Dwight Mayeda" w:date="2010-05-06T17:03:00Z"/>
                    <w:rFonts w:cs="Arial"/>
                  </w:rPr>
                </w:rPrChange>
              </w:rPr>
            </w:pPr>
            <w:ins w:id="505" w:author="Dwight Mayeda" w:date="2010-05-06T17:06:00Z">
              <w:r>
                <w:rPr>
                  <w:rFonts w:cs="Arial"/>
                </w:rPr>
                <w:t>Container</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0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805F135" w14:textId="50B8083A" w:rsidR="00491FB8" w:rsidRPr="00491FB8" w:rsidRDefault="00491FB8" w:rsidP="0043622C">
            <w:pPr>
              <w:spacing w:before="100" w:beforeAutospacing="1" w:after="100" w:afterAutospacing="1"/>
              <w:rPr>
                <w:rFonts w:eastAsiaTheme="minorHAnsi" w:cs="Arial"/>
                <w:rPrChange w:id="507" w:author="Dwight Mayeda" w:date="2010-05-06T17:03:00Z">
                  <w:rPr>
                    <w:rFonts w:eastAsiaTheme="minorHAnsi"/>
                  </w:rPr>
                </w:rPrChange>
              </w:rPr>
            </w:pPr>
            <w:moveTo w:id="508" w:author="Dwight Mayeda" w:date="2010-05-06T00:47:00Z">
              <w:r w:rsidRPr="00491FB8">
                <w:rPr>
                  <w:rFonts w:cs="Arial"/>
                  <w:rPrChange w:id="509" w:author="Dwight Mayeda" w:date="2010-05-06T17:03:00Z">
                    <w:rPr>
                      <w:rFonts w:cs="Arial"/>
                    </w:rPr>
                  </w:rPrChange>
                </w:rPr>
                <w:t>Foreach Loop Container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1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7033C60" w14:textId="77777777" w:rsidR="00491FB8" w:rsidRPr="00491FB8" w:rsidRDefault="00491FB8" w:rsidP="0043622C">
            <w:pPr>
              <w:spacing w:before="100" w:beforeAutospacing="1" w:after="100" w:afterAutospacing="1"/>
              <w:rPr>
                <w:rFonts w:eastAsiaTheme="minorHAnsi" w:cs="Arial"/>
                <w:rPrChange w:id="511" w:author="Dwight Mayeda" w:date="2010-05-06T17:03:00Z">
                  <w:rPr>
                    <w:rFonts w:eastAsiaTheme="minorHAnsi"/>
                  </w:rPr>
                </w:rPrChange>
              </w:rPr>
            </w:pPr>
            <w:moveTo w:id="512" w:author="Dwight Mayeda" w:date="2010-05-06T00:47:00Z">
              <w:r w:rsidRPr="00491FB8">
                <w:rPr>
                  <w:rFonts w:cs="Arial"/>
                  <w:rPrChange w:id="513" w:author="Dwight Mayeda" w:date="2010-05-06T17:03:00Z">
                    <w:rPr>
                      <w:rFonts w:cs="Arial"/>
                    </w:rPr>
                  </w:rPrChange>
                </w:rPr>
                <w:t>FELC</w:t>
              </w:r>
            </w:moveTo>
          </w:p>
        </w:tc>
      </w:tr>
      <w:tr w:rsidR="00491FB8" w:rsidRPr="00491FB8" w14:paraId="6D099BC3" w14:textId="77777777" w:rsidTr="006A29DD">
        <w:trPr>
          <w:ins w:id="514" w:author="Dwight Mayeda" w:date="2010-05-06T00:47:00Z"/>
        </w:trPr>
        <w:tc>
          <w:tcPr>
            <w:tcW w:w="2850" w:type="dxa"/>
            <w:tcBorders>
              <w:top w:val="nil"/>
              <w:left w:val="single" w:sz="8" w:space="0" w:color="auto"/>
              <w:bottom w:val="single" w:sz="8" w:space="0" w:color="auto"/>
              <w:right w:val="single" w:sz="8" w:space="0" w:color="auto"/>
            </w:tcBorders>
            <w:tcPrChange w:id="515" w:author="Dwight Mayeda" w:date="2010-05-06T17:12:00Z">
              <w:tcPr>
                <w:tcW w:w="3901" w:type="dxa"/>
                <w:tcBorders>
                  <w:top w:val="nil"/>
                  <w:left w:val="single" w:sz="8" w:space="0" w:color="auto"/>
                  <w:bottom w:val="single" w:sz="8" w:space="0" w:color="auto"/>
                  <w:right w:val="single" w:sz="8" w:space="0" w:color="auto"/>
                </w:tcBorders>
              </w:tcPr>
            </w:tcPrChange>
          </w:tcPr>
          <w:p w14:paraId="05DFF379" w14:textId="5B3854E2" w:rsidR="00491FB8" w:rsidRPr="00491FB8" w:rsidRDefault="006A29DD" w:rsidP="0043622C">
            <w:pPr>
              <w:spacing w:before="100" w:beforeAutospacing="1" w:after="100" w:afterAutospacing="1"/>
              <w:rPr>
                <w:ins w:id="516" w:author="Dwight Mayeda" w:date="2010-05-06T17:03:00Z"/>
                <w:rFonts w:cs="Arial"/>
                <w:rPrChange w:id="517" w:author="Dwight Mayeda" w:date="2010-05-06T17:03:00Z">
                  <w:rPr>
                    <w:ins w:id="518" w:author="Dwight Mayeda" w:date="2010-05-06T17:03:00Z"/>
                    <w:rFonts w:cs="Arial"/>
                  </w:rPr>
                </w:rPrChange>
              </w:rPr>
            </w:pPr>
            <w:ins w:id="519" w:author="Dwight Mayeda" w:date="2010-05-06T17:06:00Z">
              <w:r>
                <w:rPr>
                  <w:rFonts w:cs="Arial"/>
                </w:rPr>
                <w:t>Container</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2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FA1642D" w14:textId="5E51DEDF" w:rsidR="00491FB8" w:rsidRPr="00491FB8" w:rsidRDefault="00491FB8" w:rsidP="0043622C">
            <w:pPr>
              <w:spacing w:before="100" w:beforeAutospacing="1" w:after="100" w:afterAutospacing="1"/>
              <w:rPr>
                <w:rFonts w:eastAsiaTheme="minorHAnsi" w:cs="Arial"/>
                <w:rPrChange w:id="521" w:author="Dwight Mayeda" w:date="2010-05-06T17:03:00Z">
                  <w:rPr>
                    <w:rFonts w:eastAsiaTheme="minorHAnsi"/>
                  </w:rPr>
                </w:rPrChange>
              </w:rPr>
            </w:pPr>
            <w:moveTo w:id="522" w:author="Dwight Mayeda" w:date="2010-05-06T00:47:00Z">
              <w:r w:rsidRPr="00491FB8">
                <w:rPr>
                  <w:rFonts w:cs="Arial"/>
                  <w:rPrChange w:id="523" w:author="Dwight Mayeda" w:date="2010-05-06T17:03:00Z">
                    <w:rPr>
                      <w:rFonts w:cs="Arial"/>
                    </w:rPr>
                  </w:rPrChange>
                </w:rPr>
                <w:t>Sequence Container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2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D8CC90C" w14:textId="77777777" w:rsidR="00491FB8" w:rsidRPr="00491FB8" w:rsidRDefault="00491FB8" w:rsidP="0043622C">
            <w:pPr>
              <w:spacing w:before="100" w:beforeAutospacing="1" w:after="100" w:afterAutospacing="1"/>
              <w:rPr>
                <w:rFonts w:eastAsiaTheme="minorHAnsi" w:cs="Arial"/>
                <w:rPrChange w:id="525" w:author="Dwight Mayeda" w:date="2010-05-06T17:03:00Z">
                  <w:rPr>
                    <w:rFonts w:eastAsiaTheme="minorHAnsi"/>
                  </w:rPr>
                </w:rPrChange>
              </w:rPr>
            </w:pPr>
            <w:moveTo w:id="526" w:author="Dwight Mayeda" w:date="2010-05-06T00:47:00Z">
              <w:r w:rsidRPr="00491FB8">
                <w:rPr>
                  <w:rFonts w:cs="Arial"/>
                  <w:rPrChange w:id="527" w:author="Dwight Mayeda" w:date="2010-05-06T17:03:00Z">
                    <w:rPr>
                      <w:rFonts w:cs="Arial"/>
                    </w:rPr>
                  </w:rPrChange>
                </w:rPr>
                <w:t>SEQC</w:t>
              </w:r>
            </w:moveTo>
          </w:p>
        </w:tc>
      </w:tr>
      <w:tr w:rsidR="00491FB8" w:rsidRPr="00491FB8" w14:paraId="5CBDE1D3" w14:textId="77777777" w:rsidTr="006A29DD">
        <w:trPr>
          <w:ins w:id="528" w:author="Dwight Mayeda" w:date="2010-05-06T00:47:00Z"/>
        </w:trPr>
        <w:tc>
          <w:tcPr>
            <w:tcW w:w="2850" w:type="dxa"/>
            <w:tcBorders>
              <w:top w:val="nil"/>
              <w:left w:val="single" w:sz="8" w:space="0" w:color="auto"/>
              <w:bottom w:val="single" w:sz="8" w:space="0" w:color="auto"/>
              <w:right w:val="single" w:sz="8" w:space="0" w:color="auto"/>
            </w:tcBorders>
            <w:tcPrChange w:id="529" w:author="Dwight Mayeda" w:date="2010-05-06T17:12:00Z">
              <w:tcPr>
                <w:tcW w:w="3901" w:type="dxa"/>
                <w:tcBorders>
                  <w:top w:val="nil"/>
                  <w:left w:val="single" w:sz="8" w:space="0" w:color="auto"/>
                  <w:bottom w:val="single" w:sz="8" w:space="0" w:color="auto"/>
                  <w:right w:val="single" w:sz="8" w:space="0" w:color="auto"/>
                </w:tcBorders>
              </w:tcPr>
            </w:tcPrChange>
          </w:tcPr>
          <w:p w14:paraId="474E7577" w14:textId="5BB30B8E" w:rsidR="00491FB8" w:rsidRPr="00491FB8" w:rsidRDefault="006A29DD" w:rsidP="0043622C">
            <w:pPr>
              <w:spacing w:before="100" w:beforeAutospacing="1" w:after="100" w:afterAutospacing="1"/>
              <w:rPr>
                <w:ins w:id="530" w:author="Dwight Mayeda" w:date="2010-05-06T17:03:00Z"/>
                <w:rFonts w:cs="Arial"/>
                <w:rPrChange w:id="531" w:author="Dwight Mayeda" w:date="2010-05-06T17:03:00Z">
                  <w:rPr>
                    <w:ins w:id="532" w:author="Dwight Mayeda" w:date="2010-05-06T17:03:00Z"/>
                    <w:rFonts w:cs="Arial"/>
                  </w:rPr>
                </w:rPrChange>
              </w:rPr>
            </w:pPr>
            <w:ins w:id="533"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3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4A96FD8" w14:textId="7B8C0FFE" w:rsidR="00491FB8" w:rsidRPr="00491FB8" w:rsidRDefault="00491FB8" w:rsidP="0043622C">
            <w:pPr>
              <w:spacing w:before="100" w:beforeAutospacing="1" w:after="100" w:afterAutospacing="1"/>
              <w:rPr>
                <w:rFonts w:eastAsiaTheme="minorHAnsi" w:cs="Arial"/>
                <w:rPrChange w:id="535" w:author="Dwight Mayeda" w:date="2010-05-06T17:03:00Z">
                  <w:rPr>
                    <w:rFonts w:eastAsiaTheme="minorHAnsi"/>
                  </w:rPr>
                </w:rPrChange>
              </w:rPr>
            </w:pPr>
            <w:moveTo w:id="536" w:author="Dwight Mayeda" w:date="2010-05-06T00:47:00Z">
              <w:r w:rsidRPr="00491FB8">
                <w:rPr>
                  <w:rFonts w:cs="Arial"/>
                  <w:rPrChange w:id="537" w:author="Dwight Mayeda" w:date="2010-05-06T17:03:00Z">
                    <w:rPr>
                      <w:rFonts w:cs="Arial"/>
                    </w:rPr>
                  </w:rPrChange>
                </w:rPr>
                <w:t>ActiveX Script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3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3346971" w14:textId="77777777" w:rsidR="00491FB8" w:rsidRPr="00491FB8" w:rsidRDefault="00491FB8" w:rsidP="0043622C">
            <w:pPr>
              <w:spacing w:before="100" w:beforeAutospacing="1" w:after="100" w:afterAutospacing="1"/>
              <w:rPr>
                <w:rFonts w:eastAsiaTheme="minorHAnsi" w:cs="Arial"/>
                <w:rPrChange w:id="539" w:author="Dwight Mayeda" w:date="2010-05-06T17:03:00Z">
                  <w:rPr>
                    <w:rFonts w:eastAsiaTheme="minorHAnsi"/>
                  </w:rPr>
                </w:rPrChange>
              </w:rPr>
            </w:pPr>
            <w:moveTo w:id="540" w:author="Dwight Mayeda" w:date="2010-05-06T00:47:00Z">
              <w:r w:rsidRPr="00491FB8">
                <w:rPr>
                  <w:rFonts w:cs="Arial"/>
                  <w:rPrChange w:id="541" w:author="Dwight Mayeda" w:date="2010-05-06T17:03:00Z">
                    <w:rPr>
                      <w:rFonts w:cs="Arial"/>
                    </w:rPr>
                  </w:rPrChange>
                </w:rPr>
                <w:t>AXS</w:t>
              </w:r>
            </w:moveTo>
          </w:p>
        </w:tc>
      </w:tr>
      <w:tr w:rsidR="00491FB8" w:rsidRPr="00491FB8" w14:paraId="37AA9069" w14:textId="77777777" w:rsidTr="006A29DD">
        <w:trPr>
          <w:ins w:id="542" w:author="Dwight Mayeda" w:date="2010-05-06T00:47:00Z"/>
        </w:trPr>
        <w:tc>
          <w:tcPr>
            <w:tcW w:w="2850" w:type="dxa"/>
            <w:tcBorders>
              <w:top w:val="nil"/>
              <w:left w:val="single" w:sz="8" w:space="0" w:color="auto"/>
              <w:bottom w:val="single" w:sz="8" w:space="0" w:color="auto"/>
              <w:right w:val="single" w:sz="8" w:space="0" w:color="auto"/>
            </w:tcBorders>
            <w:tcPrChange w:id="543" w:author="Dwight Mayeda" w:date="2010-05-06T17:12:00Z">
              <w:tcPr>
                <w:tcW w:w="3901" w:type="dxa"/>
                <w:tcBorders>
                  <w:top w:val="nil"/>
                  <w:left w:val="single" w:sz="8" w:space="0" w:color="auto"/>
                  <w:bottom w:val="single" w:sz="8" w:space="0" w:color="auto"/>
                  <w:right w:val="single" w:sz="8" w:space="0" w:color="auto"/>
                </w:tcBorders>
              </w:tcPr>
            </w:tcPrChange>
          </w:tcPr>
          <w:p w14:paraId="3621801C" w14:textId="428413E0" w:rsidR="00491FB8" w:rsidRPr="00491FB8" w:rsidRDefault="006A29DD" w:rsidP="0043622C">
            <w:pPr>
              <w:spacing w:before="100" w:beforeAutospacing="1" w:after="100" w:afterAutospacing="1"/>
              <w:rPr>
                <w:ins w:id="544" w:author="Dwight Mayeda" w:date="2010-05-06T17:03:00Z"/>
                <w:rFonts w:cs="Arial"/>
                <w:rPrChange w:id="545" w:author="Dwight Mayeda" w:date="2010-05-06T17:03:00Z">
                  <w:rPr>
                    <w:ins w:id="546" w:author="Dwight Mayeda" w:date="2010-05-06T17:03:00Z"/>
                    <w:rFonts w:cs="Arial"/>
                  </w:rPr>
                </w:rPrChange>
              </w:rPr>
            </w:pPr>
            <w:ins w:id="547"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4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B8D4A51" w14:textId="27FD292E" w:rsidR="00491FB8" w:rsidRPr="00491FB8" w:rsidRDefault="00491FB8" w:rsidP="0043622C">
            <w:pPr>
              <w:spacing w:before="100" w:beforeAutospacing="1" w:after="100" w:afterAutospacing="1"/>
              <w:rPr>
                <w:rFonts w:eastAsiaTheme="minorHAnsi" w:cs="Arial"/>
                <w:rPrChange w:id="549" w:author="Dwight Mayeda" w:date="2010-05-06T17:03:00Z">
                  <w:rPr>
                    <w:rFonts w:eastAsiaTheme="minorHAnsi"/>
                  </w:rPr>
                </w:rPrChange>
              </w:rPr>
            </w:pPr>
            <w:moveTo w:id="550" w:author="Dwight Mayeda" w:date="2010-05-06T00:47:00Z">
              <w:r w:rsidRPr="00491FB8">
                <w:rPr>
                  <w:rFonts w:cs="Arial"/>
                  <w:rPrChange w:id="551" w:author="Dwight Mayeda" w:date="2010-05-06T17:03:00Z">
                    <w:rPr>
                      <w:rFonts w:cs="Arial"/>
                    </w:rPr>
                  </w:rPrChange>
                </w:rPr>
                <w:t>Analysis Services Execute DDL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5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669107D" w14:textId="77777777" w:rsidR="00491FB8" w:rsidRPr="00491FB8" w:rsidRDefault="00491FB8" w:rsidP="0043622C">
            <w:pPr>
              <w:spacing w:before="100" w:beforeAutospacing="1" w:after="100" w:afterAutospacing="1"/>
              <w:rPr>
                <w:rFonts w:eastAsiaTheme="minorHAnsi" w:cs="Arial"/>
                <w:rPrChange w:id="553" w:author="Dwight Mayeda" w:date="2010-05-06T17:03:00Z">
                  <w:rPr>
                    <w:rFonts w:eastAsiaTheme="minorHAnsi"/>
                  </w:rPr>
                </w:rPrChange>
              </w:rPr>
            </w:pPr>
            <w:moveTo w:id="554" w:author="Dwight Mayeda" w:date="2010-05-06T00:47:00Z">
              <w:r w:rsidRPr="00491FB8">
                <w:rPr>
                  <w:rFonts w:cs="Arial"/>
                  <w:rPrChange w:id="555" w:author="Dwight Mayeda" w:date="2010-05-06T17:03:00Z">
                    <w:rPr>
                      <w:rFonts w:cs="Arial"/>
                    </w:rPr>
                  </w:rPrChange>
                </w:rPr>
                <w:t>ASE</w:t>
              </w:r>
            </w:moveTo>
          </w:p>
        </w:tc>
      </w:tr>
      <w:tr w:rsidR="00491FB8" w:rsidRPr="00491FB8" w14:paraId="59561488" w14:textId="77777777" w:rsidTr="006A29DD">
        <w:trPr>
          <w:ins w:id="556" w:author="Dwight Mayeda" w:date="2010-05-06T00:47:00Z"/>
        </w:trPr>
        <w:tc>
          <w:tcPr>
            <w:tcW w:w="2850" w:type="dxa"/>
            <w:tcBorders>
              <w:top w:val="nil"/>
              <w:left w:val="single" w:sz="8" w:space="0" w:color="auto"/>
              <w:bottom w:val="single" w:sz="8" w:space="0" w:color="auto"/>
              <w:right w:val="single" w:sz="8" w:space="0" w:color="auto"/>
            </w:tcBorders>
            <w:tcPrChange w:id="557" w:author="Dwight Mayeda" w:date="2010-05-06T17:12:00Z">
              <w:tcPr>
                <w:tcW w:w="3901" w:type="dxa"/>
                <w:tcBorders>
                  <w:top w:val="nil"/>
                  <w:left w:val="single" w:sz="8" w:space="0" w:color="auto"/>
                  <w:bottom w:val="single" w:sz="8" w:space="0" w:color="auto"/>
                  <w:right w:val="single" w:sz="8" w:space="0" w:color="auto"/>
                </w:tcBorders>
              </w:tcPr>
            </w:tcPrChange>
          </w:tcPr>
          <w:p w14:paraId="3316694C" w14:textId="5FFB42ED" w:rsidR="00491FB8" w:rsidRPr="00491FB8" w:rsidRDefault="006A29DD" w:rsidP="0043622C">
            <w:pPr>
              <w:spacing w:before="100" w:beforeAutospacing="1" w:after="100" w:afterAutospacing="1"/>
              <w:rPr>
                <w:ins w:id="558" w:author="Dwight Mayeda" w:date="2010-05-06T17:03:00Z"/>
                <w:rFonts w:cs="Arial"/>
                <w:rPrChange w:id="559" w:author="Dwight Mayeda" w:date="2010-05-06T17:03:00Z">
                  <w:rPr>
                    <w:ins w:id="560" w:author="Dwight Mayeda" w:date="2010-05-06T17:03:00Z"/>
                    <w:rFonts w:cs="Arial"/>
                  </w:rPr>
                </w:rPrChange>
              </w:rPr>
            </w:pPr>
            <w:ins w:id="561"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6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572CF82" w14:textId="3E3C8711" w:rsidR="00491FB8" w:rsidRPr="00491FB8" w:rsidRDefault="00491FB8" w:rsidP="0043622C">
            <w:pPr>
              <w:spacing w:before="100" w:beforeAutospacing="1" w:after="100" w:afterAutospacing="1"/>
              <w:rPr>
                <w:rFonts w:eastAsiaTheme="minorHAnsi" w:cs="Arial"/>
                <w:rPrChange w:id="563" w:author="Dwight Mayeda" w:date="2010-05-06T17:03:00Z">
                  <w:rPr>
                    <w:rFonts w:eastAsiaTheme="minorHAnsi"/>
                  </w:rPr>
                </w:rPrChange>
              </w:rPr>
            </w:pPr>
            <w:moveTo w:id="564" w:author="Dwight Mayeda" w:date="2010-05-06T00:47:00Z">
              <w:r w:rsidRPr="00491FB8">
                <w:rPr>
                  <w:rFonts w:cs="Arial"/>
                  <w:rPrChange w:id="565" w:author="Dwight Mayeda" w:date="2010-05-06T17:03:00Z">
                    <w:rPr>
                      <w:rFonts w:cs="Arial"/>
                    </w:rPr>
                  </w:rPrChange>
                </w:rPr>
                <w:t>Analysis Services Processing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6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08F6D04" w14:textId="77777777" w:rsidR="00491FB8" w:rsidRPr="00491FB8" w:rsidRDefault="00491FB8" w:rsidP="0043622C">
            <w:pPr>
              <w:spacing w:before="100" w:beforeAutospacing="1" w:after="100" w:afterAutospacing="1"/>
              <w:rPr>
                <w:rFonts w:eastAsiaTheme="minorHAnsi" w:cs="Arial"/>
                <w:rPrChange w:id="567" w:author="Dwight Mayeda" w:date="2010-05-06T17:03:00Z">
                  <w:rPr>
                    <w:rFonts w:eastAsiaTheme="minorHAnsi"/>
                  </w:rPr>
                </w:rPrChange>
              </w:rPr>
            </w:pPr>
            <w:moveTo w:id="568" w:author="Dwight Mayeda" w:date="2010-05-06T00:47:00Z">
              <w:r w:rsidRPr="00491FB8">
                <w:rPr>
                  <w:rFonts w:cs="Arial"/>
                  <w:rPrChange w:id="569" w:author="Dwight Mayeda" w:date="2010-05-06T17:03:00Z">
                    <w:rPr>
                      <w:rFonts w:cs="Arial"/>
                    </w:rPr>
                  </w:rPrChange>
                </w:rPr>
                <w:t>ASP</w:t>
              </w:r>
            </w:moveTo>
          </w:p>
        </w:tc>
      </w:tr>
      <w:tr w:rsidR="00491FB8" w:rsidRPr="00491FB8" w14:paraId="5F11875E" w14:textId="77777777" w:rsidTr="006A29DD">
        <w:trPr>
          <w:ins w:id="570" w:author="Dwight Mayeda" w:date="2010-05-06T00:47:00Z"/>
        </w:trPr>
        <w:tc>
          <w:tcPr>
            <w:tcW w:w="2850" w:type="dxa"/>
            <w:tcBorders>
              <w:top w:val="nil"/>
              <w:left w:val="single" w:sz="8" w:space="0" w:color="auto"/>
              <w:bottom w:val="single" w:sz="8" w:space="0" w:color="auto"/>
              <w:right w:val="single" w:sz="8" w:space="0" w:color="auto"/>
            </w:tcBorders>
            <w:tcPrChange w:id="571" w:author="Dwight Mayeda" w:date="2010-05-06T17:12:00Z">
              <w:tcPr>
                <w:tcW w:w="3901" w:type="dxa"/>
                <w:tcBorders>
                  <w:top w:val="nil"/>
                  <w:left w:val="single" w:sz="8" w:space="0" w:color="auto"/>
                  <w:bottom w:val="single" w:sz="8" w:space="0" w:color="auto"/>
                  <w:right w:val="single" w:sz="8" w:space="0" w:color="auto"/>
                </w:tcBorders>
              </w:tcPr>
            </w:tcPrChange>
          </w:tcPr>
          <w:p w14:paraId="0B8AA248" w14:textId="45437409" w:rsidR="00491FB8" w:rsidRPr="00491FB8" w:rsidRDefault="006A29DD" w:rsidP="0043622C">
            <w:pPr>
              <w:spacing w:before="100" w:beforeAutospacing="1" w:after="100" w:afterAutospacing="1"/>
              <w:rPr>
                <w:ins w:id="572" w:author="Dwight Mayeda" w:date="2010-05-06T17:03:00Z"/>
                <w:rFonts w:cs="Arial"/>
                <w:rPrChange w:id="573" w:author="Dwight Mayeda" w:date="2010-05-06T17:03:00Z">
                  <w:rPr>
                    <w:ins w:id="574" w:author="Dwight Mayeda" w:date="2010-05-06T17:03:00Z"/>
                    <w:rFonts w:cs="Arial"/>
                  </w:rPr>
                </w:rPrChange>
              </w:rPr>
            </w:pPr>
            <w:ins w:id="575"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7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65E9CB1" w14:textId="7DD26571" w:rsidR="00491FB8" w:rsidRPr="00491FB8" w:rsidRDefault="00491FB8" w:rsidP="0043622C">
            <w:pPr>
              <w:spacing w:before="100" w:beforeAutospacing="1" w:after="100" w:afterAutospacing="1"/>
              <w:rPr>
                <w:rFonts w:eastAsiaTheme="minorHAnsi" w:cs="Arial"/>
                <w:rPrChange w:id="577" w:author="Dwight Mayeda" w:date="2010-05-06T17:03:00Z">
                  <w:rPr>
                    <w:rFonts w:eastAsiaTheme="minorHAnsi"/>
                  </w:rPr>
                </w:rPrChange>
              </w:rPr>
            </w:pPr>
            <w:moveTo w:id="578" w:author="Dwight Mayeda" w:date="2010-05-06T00:47:00Z">
              <w:r w:rsidRPr="00491FB8">
                <w:rPr>
                  <w:rFonts w:cs="Arial"/>
                  <w:rPrChange w:id="579" w:author="Dwight Mayeda" w:date="2010-05-06T17:03:00Z">
                    <w:rPr>
                      <w:rFonts w:cs="Arial"/>
                    </w:rPr>
                  </w:rPrChange>
                </w:rPr>
                <w:t>Bulk Insert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8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6AE12BD" w14:textId="77777777" w:rsidR="00491FB8" w:rsidRPr="00491FB8" w:rsidRDefault="00491FB8" w:rsidP="0043622C">
            <w:pPr>
              <w:spacing w:before="100" w:beforeAutospacing="1" w:after="100" w:afterAutospacing="1"/>
              <w:rPr>
                <w:rFonts w:eastAsiaTheme="minorHAnsi" w:cs="Arial"/>
                <w:rPrChange w:id="581" w:author="Dwight Mayeda" w:date="2010-05-06T17:03:00Z">
                  <w:rPr>
                    <w:rFonts w:eastAsiaTheme="minorHAnsi"/>
                  </w:rPr>
                </w:rPrChange>
              </w:rPr>
            </w:pPr>
            <w:moveTo w:id="582" w:author="Dwight Mayeda" w:date="2010-05-06T00:47:00Z">
              <w:r w:rsidRPr="00491FB8">
                <w:rPr>
                  <w:rFonts w:cs="Arial"/>
                  <w:rPrChange w:id="583" w:author="Dwight Mayeda" w:date="2010-05-06T17:03:00Z">
                    <w:rPr>
                      <w:rFonts w:cs="Arial"/>
                    </w:rPr>
                  </w:rPrChange>
                </w:rPr>
                <w:t>BLK</w:t>
              </w:r>
            </w:moveTo>
          </w:p>
        </w:tc>
      </w:tr>
      <w:tr w:rsidR="00491FB8" w:rsidRPr="00491FB8" w14:paraId="5918BC8F" w14:textId="77777777" w:rsidTr="006A29DD">
        <w:trPr>
          <w:ins w:id="584" w:author="Dwight Mayeda" w:date="2010-05-06T00:47:00Z"/>
        </w:trPr>
        <w:tc>
          <w:tcPr>
            <w:tcW w:w="2850" w:type="dxa"/>
            <w:tcBorders>
              <w:top w:val="nil"/>
              <w:left w:val="single" w:sz="8" w:space="0" w:color="auto"/>
              <w:bottom w:val="single" w:sz="8" w:space="0" w:color="auto"/>
              <w:right w:val="single" w:sz="8" w:space="0" w:color="auto"/>
            </w:tcBorders>
            <w:tcPrChange w:id="585" w:author="Dwight Mayeda" w:date="2010-05-06T17:12:00Z">
              <w:tcPr>
                <w:tcW w:w="3901" w:type="dxa"/>
                <w:tcBorders>
                  <w:top w:val="nil"/>
                  <w:left w:val="single" w:sz="8" w:space="0" w:color="auto"/>
                  <w:bottom w:val="single" w:sz="8" w:space="0" w:color="auto"/>
                  <w:right w:val="single" w:sz="8" w:space="0" w:color="auto"/>
                </w:tcBorders>
              </w:tcPr>
            </w:tcPrChange>
          </w:tcPr>
          <w:p w14:paraId="34E887F5" w14:textId="47C7535D" w:rsidR="00491FB8" w:rsidRPr="00491FB8" w:rsidRDefault="006A29DD" w:rsidP="0043622C">
            <w:pPr>
              <w:spacing w:before="100" w:beforeAutospacing="1" w:after="100" w:afterAutospacing="1"/>
              <w:rPr>
                <w:ins w:id="586" w:author="Dwight Mayeda" w:date="2010-05-06T17:03:00Z"/>
                <w:rFonts w:cs="Arial"/>
                <w:rPrChange w:id="587" w:author="Dwight Mayeda" w:date="2010-05-06T17:03:00Z">
                  <w:rPr>
                    <w:ins w:id="588" w:author="Dwight Mayeda" w:date="2010-05-06T17:03:00Z"/>
                    <w:rFonts w:cs="Arial"/>
                  </w:rPr>
                </w:rPrChange>
              </w:rPr>
            </w:pPr>
            <w:ins w:id="589"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59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E830F85" w14:textId="60804BCB" w:rsidR="00491FB8" w:rsidRPr="00491FB8" w:rsidRDefault="00491FB8" w:rsidP="0043622C">
            <w:pPr>
              <w:spacing w:before="100" w:beforeAutospacing="1" w:after="100" w:afterAutospacing="1"/>
              <w:rPr>
                <w:rFonts w:eastAsiaTheme="minorHAnsi" w:cs="Arial"/>
                <w:rPrChange w:id="591" w:author="Dwight Mayeda" w:date="2010-05-06T17:03:00Z">
                  <w:rPr>
                    <w:rFonts w:eastAsiaTheme="minorHAnsi"/>
                  </w:rPr>
                </w:rPrChange>
              </w:rPr>
            </w:pPr>
            <w:moveTo w:id="592" w:author="Dwight Mayeda" w:date="2010-05-06T00:47:00Z">
              <w:r w:rsidRPr="00491FB8">
                <w:rPr>
                  <w:rFonts w:cs="Arial"/>
                  <w:rPrChange w:id="593" w:author="Dwight Mayeda" w:date="2010-05-06T17:03:00Z">
                    <w:rPr>
                      <w:rFonts w:cs="Arial"/>
                    </w:rPr>
                  </w:rPrChange>
                </w:rPr>
                <w:t>Data Flow</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59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4F72A26" w14:textId="77777777" w:rsidR="00491FB8" w:rsidRPr="00491FB8" w:rsidRDefault="00491FB8" w:rsidP="0043622C">
            <w:pPr>
              <w:spacing w:before="100" w:beforeAutospacing="1" w:after="100" w:afterAutospacing="1"/>
              <w:rPr>
                <w:rFonts w:eastAsiaTheme="minorHAnsi" w:cs="Arial"/>
                <w:rPrChange w:id="595" w:author="Dwight Mayeda" w:date="2010-05-06T17:03:00Z">
                  <w:rPr>
                    <w:rFonts w:eastAsiaTheme="minorHAnsi"/>
                  </w:rPr>
                </w:rPrChange>
              </w:rPr>
            </w:pPr>
            <w:moveTo w:id="596" w:author="Dwight Mayeda" w:date="2010-05-06T00:47:00Z">
              <w:r w:rsidRPr="00491FB8">
                <w:rPr>
                  <w:rFonts w:cs="Arial"/>
                  <w:rPrChange w:id="597" w:author="Dwight Mayeda" w:date="2010-05-06T17:03:00Z">
                    <w:rPr>
                      <w:rFonts w:cs="Arial"/>
                    </w:rPr>
                  </w:rPrChange>
                </w:rPr>
                <w:t>DFT</w:t>
              </w:r>
            </w:moveTo>
          </w:p>
        </w:tc>
      </w:tr>
      <w:tr w:rsidR="00491FB8" w:rsidRPr="00491FB8" w14:paraId="3F59B998" w14:textId="77777777" w:rsidTr="006A29DD">
        <w:trPr>
          <w:ins w:id="598" w:author="Dwight Mayeda" w:date="2010-05-06T00:47:00Z"/>
        </w:trPr>
        <w:tc>
          <w:tcPr>
            <w:tcW w:w="2850" w:type="dxa"/>
            <w:tcBorders>
              <w:top w:val="nil"/>
              <w:left w:val="single" w:sz="8" w:space="0" w:color="auto"/>
              <w:bottom w:val="single" w:sz="8" w:space="0" w:color="auto"/>
              <w:right w:val="single" w:sz="8" w:space="0" w:color="auto"/>
            </w:tcBorders>
            <w:tcPrChange w:id="599" w:author="Dwight Mayeda" w:date="2010-05-06T17:12:00Z">
              <w:tcPr>
                <w:tcW w:w="3901" w:type="dxa"/>
                <w:tcBorders>
                  <w:top w:val="nil"/>
                  <w:left w:val="single" w:sz="8" w:space="0" w:color="auto"/>
                  <w:bottom w:val="single" w:sz="8" w:space="0" w:color="auto"/>
                  <w:right w:val="single" w:sz="8" w:space="0" w:color="auto"/>
                </w:tcBorders>
              </w:tcPr>
            </w:tcPrChange>
          </w:tcPr>
          <w:p w14:paraId="469201BA" w14:textId="44D5E54F" w:rsidR="00491FB8" w:rsidRPr="00491FB8" w:rsidRDefault="006A29DD" w:rsidP="0043622C">
            <w:pPr>
              <w:spacing w:before="100" w:beforeAutospacing="1" w:after="100" w:afterAutospacing="1"/>
              <w:rPr>
                <w:ins w:id="600" w:author="Dwight Mayeda" w:date="2010-05-06T17:03:00Z"/>
                <w:rFonts w:cs="Arial"/>
                <w:rPrChange w:id="601" w:author="Dwight Mayeda" w:date="2010-05-06T17:03:00Z">
                  <w:rPr>
                    <w:ins w:id="602" w:author="Dwight Mayeda" w:date="2010-05-06T17:03:00Z"/>
                    <w:rFonts w:cs="Arial"/>
                  </w:rPr>
                </w:rPrChange>
              </w:rPr>
            </w:pPr>
            <w:ins w:id="603"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0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506A21A" w14:textId="57B49A58" w:rsidR="00491FB8" w:rsidRPr="00491FB8" w:rsidRDefault="00491FB8" w:rsidP="0043622C">
            <w:pPr>
              <w:spacing w:before="100" w:beforeAutospacing="1" w:after="100" w:afterAutospacing="1"/>
              <w:rPr>
                <w:rFonts w:eastAsiaTheme="minorHAnsi" w:cs="Arial"/>
                <w:rPrChange w:id="605" w:author="Dwight Mayeda" w:date="2010-05-06T17:03:00Z">
                  <w:rPr>
                    <w:rFonts w:eastAsiaTheme="minorHAnsi"/>
                  </w:rPr>
                </w:rPrChange>
              </w:rPr>
            </w:pPr>
            <w:moveTo w:id="606" w:author="Dwight Mayeda" w:date="2010-05-06T00:47:00Z">
              <w:r w:rsidRPr="00491FB8">
                <w:rPr>
                  <w:rFonts w:cs="Arial"/>
                  <w:rPrChange w:id="607" w:author="Dwight Mayeda" w:date="2010-05-06T17:03:00Z">
                    <w:rPr>
                      <w:rFonts w:cs="Arial"/>
                    </w:rPr>
                  </w:rPrChange>
                </w:rPr>
                <w:t>Data Mining Query</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0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A85855B" w14:textId="77777777" w:rsidR="00491FB8" w:rsidRPr="00491FB8" w:rsidRDefault="00491FB8" w:rsidP="0043622C">
            <w:pPr>
              <w:spacing w:before="100" w:beforeAutospacing="1" w:after="100" w:afterAutospacing="1"/>
              <w:rPr>
                <w:rFonts w:eastAsiaTheme="minorHAnsi" w:cs="Arial"/>
                <w:rPrChange w:id="609" w:author="Dwight Mayeda" w:date="2010-05-06T17:03:00Z">
                  <w:rPr>
                    <w:rFonts w:eastAsiaTheme="minorHAnsi"/>
                  </w:rPr>
                </w:rPrChange>
              </w:rPr>
            </w:pPr>
            <w:moveTo w:id="610" w:author="Dwight Mayeda" w:date="2010-05-06T00:47:00Z">
              <w:r w:rsidRPr="00491FB8">
                <w:rPr>
                  <w:rFonts w:cs="Arial"/>
                  <w:rPrChange w:id="611" w:author="Dwight Mayeda" w:date="2010-05-06T17:03:00Z">
                    <w:rPr>
                      <w:rFonts w:cs="Arial"/>
                    </w:rPr>
                  </w:rPrChange>
                </w:rPr>
                <w:t>DMQ</w:t>
              </w:r>
            </w:moveTo>
          </w:p>
        </w:tc>
      </w:tr>
      <w:tr w:rsidR="00491FB8" w:rsidRPr="00491FB8" w14:paraId="3A930A25" w14:textId="77777777" w:rsidTr="006A29DD">
        <w:trPr>
          <w:ins w:id="612" w:author="Dwight Mayeda" w:date="2010-05-06T00:47:00Z"/>
        </w:trPr>
        <w:tc>
          <w:tcPr>
            <w:tcW w:w="2850" w:type="dxa"/>
            <w:tcBorders>
              <w:top w:val="nil"/>
              <w:left w:val="single" w:sz="8" w:space="0" w:color="auto"/>
              <w:bottom w:val="single" w:sz="8" w:space="0" w:color="auto"/>
              <w:right w:val="single" w:sz="8" w:space="0" w:color="auto"/>
            </w:tcBorders>
            <w:tcPrChange w:id="613" w:author="Dwight Mayeda" w:date="2010-05-06T17:12:00Z">
              <w:tcPr>
                <w:tcW w:w="3901" w:type="dxa"/>
                <w:tcBorders>
                  <w:top w:val="nil"/>
                  <w:left w:val="single" w:sz="8" w:space="0" w:color="auto"/>
                  <w:bottom w:val="single" w:sz="8" w:space="0" w:color="auto"/>
                  <w:right w:val="single" w:sz="8" w:space="0" w:color="auto"/>
                </w:tcBorders>
              </w:tcPr>
            </w:tcPrChange>
          </w:tcPr>
          <w:p w14:paraId="7786C2C3" w14:textId="5CCAEF53" w:rsidR="00491FB8" w:rsidRPr="00491FB8" w:rsidRDefault="006A29DD" w:rsidP="0043622C">
            <w:pPr>
              <w:spacing w:before="100" w:beforeAutospacing="1" w:after="100" w:afterAutospacing="1"/>
              <w:rPr>
                <w:ins w:id="614" w:author="Dwight Mayeda" w:date="2010-05-06T17:03:00Z"/>
                <w:rFonts w:cs="Arial"/>
                <w:rPrChange w:id="615" w:author="Dwight Mayeda" w:date="2010-05-06T17:03:00Z">
                  <w:rPr>
                    <w:ins w:id="616" w:author="Dwight Mayeda" w:date="2010-05-06T17:03:00Z"/>
                    <w:rFonts w:cs="Arial"/>
                  </w:rPr>
                </w:rPrChange>
              </w:rPr>
            </w:pPr>
            <w:ins w:id="617"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1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031C545" w14:textId="6A591BA7" w:rsidR="00491FB8" w:rsidRPr="00491FB8" w:rsidRDefault="00491FB8" w:rsidP="0043622C">
            <w:pPr>
              <w:spacing w:before="100" w:beforeAutospacing="1" w:after="100" w:afterAutospacing="1"/>
              <w:rPr>
                <w:rFonts w:eastAsiaTheme="minorHAnsi" w:cs="Arial"/>
                <w:rPrChange w:id="619" w:author="Dwight Mayeda" w:date="2010-05-06T17:03:00Z">
                  <w:rPr>
                    <w:rFonts w:eastAsiaTheme="minorHAnsi"/>
                  </w:rPr>
                </w:rPrChange>
              </w:rPr>
            </w:pPr>
            <w:moveTo w:id="620" w:author="Dwight Mayeda" w:date="2010-05-06T00:47:00Z">
              <w:r w:rsidRPr="00491FB8">
                <w:rPr>
                  <w:rFonts w:cs="Arial"/>
                  <w:rPrChange w:id="621" w:author="Dwight Mayeda" w:date="2010-05-06T17:03:00Z">
                    <w:rPr>
                      <w:rFonts w:cs="Arial"/>
                    </w:rPr>
                  </w:rPrChange>
                </w:rPr>
                <w:t>Execute DTS 2000 Package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2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069EC17" w14:textId="77777777" w:rsidR="00491FB8" w:rsidRPr="00491FB8" w:rsidRDefault="00491FB8" w:rsidP="0043622C">
            <w:pPr>
              <w:spacing w:before="100" w:beforeAutospacing="1" w:after="100" w:afterAutospacing="1"/>
              <w:rPr>
                <w:rFonts w:eastAsiaTheme="minorHAnsi" w:cs="Arial"/>
                <w:rPrChange w:id="623" w:author="Dwight Mayeda" w:date="2010-05-06T17:03:00Z">
                  <w:rPr>
                    <w:rFonts w:eastAsiaTheme="minorHAnsi"/>
                  </w:rPr>
                </w:rPrChange>
              </w:rPr>
            </w:pPr>
            <w:moveTo w:id="624" w:author="Dwight Mayeda" w:date="2010-05-06T00:47:00Z">
              <w:r w:rsidRPr="00491FB8">
                <w:rPr>
                  <w:rFonts w:cs="Arial"/>
                  <w:rPrChange w:id="625" w:author="Dwight Mayeda" w:date="2010-05-06T17:03:00Z">
                    <w:rPr>
                      <w:rFonts w:cs="Arial"/>
                    </w:rPr>
                  </w:rPrChange>
                </w:rPr>
                <w:t>EDPT</w:t>
              </w:r>
            </w:moveTo>
          </w:p>
        </w:tc>
      </w:tr>
      <w:tr w:rsidR="00491FB8" w:rsidRPr="00491FB8" w14:paraId="486999D9" w14:textId="77777777" w:rsidTr="006A29DD">
        <w:trPr>
          <w:ins w:id="626" w:author="Dwight Mayeda" w:date="2010-05-06T00:47:00Z"/>
        </w:trPr>
        <w:tc>
          <w:tcPr>
            <w:tcW w:w="2850" w:type="dxa"/>
            <w:tcBorders>
              <w:top w:val="nil"/>
              <w:left w:val="single" w:sz="8" w:space="0" w:color="auto"/>
              <w:bottom w:val="single" w:sz="8" w:space="0" w:color="auto"/>
              <w:right w:val="single" w:sz="8" w:space="0" w:color="auto"/>
            </w:tcBorders>
            <w:tcPrChange w:id="627" w:author="Dwight Mayeda" w:date="2010-05-06T17:12:00Z">
              <w:tcPr>
                <w:tcW w:w="3901" w:type="dxa"/>
                <w:tcBorders>
                  <w:top w:val="nil"/>
                  <w:left w:val="single" w:sz="8" w:space="0" w:color="auto"/>
                  <w:bottom w:val="single" w:sz="8" w:space="0" w:color="auto"/>
                  <w:right w:val="single" w:sz="8" w:space="0" w:color="auto"/>
                </w:tcBorders>
              </w:tcPr>
            </w:tcPrChange>
          </w:tcPr>
          <w:p w14:paraId="4ED5A1EB" w14:textId="704C2502" w:rsidR="00491FB8" w:rsidRPr="00491FB8" w:rsidRDefault="006A29DD" w:rsidP="0043622C">
            <w:pPr>
              <w:spacing w:before="100" w:beforeAutospacing="1" w:after="100" w:afterAutospacing="1"/>
              <w:rPr>
                <w:ins w:id="628" w:author="Dwight Mayeda" w:date="2010-05-06T17:03:00Z"/>
                <w:rFonts w:cs="Arial"/>
                <w:rPrChange w:id="629" w:author="Dwight Mayeda" w:date="2010-05-06T17:03:00Z">
                  <w:rPr>
                    <w:ins w:id="630" w:author="Dwight Mayeda" w:date="2010-05-06T17:03:00Z"/>
                    <w:rFonts w:cs="Arial"/>
                  </w:rPr>
                </w:rPrChange>
              </w:rPr>
            </w:pPr>
            <w:ins w:id="631"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3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5F8F479" w14:textId="07EA9EAA" w:rsidR="00491FB8" w:rsidRPr="00491FB8" w:rsidRDefault="00491FB8" w:rsidP="0043622C">
            <w:pPr>
              <w:spacing w:before="100" w:beforeAutospacing="1" w:after="100" w:afterAutospacing="1"/>
              <w:rPr>
                <w:rFonts w:eastAsiaTheme="minorHAnsi" w:cs="Arial"/>
                <w:rPrChange w:id="633" w:author="Dwight Mayeda" w:date="2010-05-06T17:03:00Z">
                  <w:rPr>
                    <w:rFonts w:eastAsiaTheme="minorHAnsi"/>
                  </w:rPr>
                </w:rPrChange>
              </w:rPr>
            </w:pPr>
            <w:moveTo w:id="634" w:author="Dwight Mayeda" w:date="2010-05-06T00:47:00Z">
              <w:r w:rsidRPr="00491FB8">
                <w:rPr>
                  <w:rFonts w:cs="Arial"/>
                  <w:rPrChange w:id="635" w:author="Dwight Mayeda" w:date="2010-05-06T17:03:00Z">
                    <w:rPr>
                      <w:rFonts w:cs="Arial"/>
                    </w:rPr>
                  </w:rPrChange>
                </w:rPr>
                <w:t>Execute Package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3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AC7A74A" w14:textId="77777777" w:rsidR="00491FB8" w:rsidRPr="00491FB8" w:rsidRDefault="00491FB8" w:rsidP="0043622C">
            <w:pPr>
              <w:spacing w:before="100" w:beforeAutospacing="1" w:after="100" w:afterAutospacing="1"/>
              <w:rPr>
                <w:rFonts w:eastAsiaTheme="minorHAnsi" w:cs="Arial"/>
                <w:rPrChange w:id="637" w:author="Dwight Mayeda" w:date="2010-05-06T17:03:00Z">
                  <w:rPr>
                    <w:rFonts w:eastAsiaTheme="minorHAnsi"/>
                  </w:rPr>
                </w:rPrChange>
              </w:rPr>
            </w:pPr>
            <w:moveTo w:id="638" w:author="Dwight Mayeda" w:date="2010-05-06T00:47:00Z">
              <w:r w:rsidRPr="00491FB8">
                <w:rPr>
                  <w:rFonts w:cs="Arial"/>
                  <w:rPrChange w:id="639" w:author="Dwight Mayeda" w:date="2010-05-06T17:03:00Z">
                    <w:rPr>
                      <w:rFonts w:cs="Arial"/>
                    </w:rPr>
                  </w:rPrChange>
                </w:rPr>
                <w:t>EPT</w:t>
              </w:r>
            </w:moveTo>
          </w:p>
        </w:tc>
      </w:tr>
      <w:tr w:rsidR="00491FB8" w:rsidRPr="00491FB8" w14:paraId="74ECF924" w14:textId="77777777" w:rsidTr="006A29DD">
        <w:trPr>
          <w:ins w:id="640" w:author="Dwight Mayeda" w:date="2010-05-06T00:47:00Z"/>
        </w:trPr>
        <w:tc>
          <w:tcPr>
            <w:tcW w:w="2850" w:type="dxa"/>
            <w:tcBorders>
              <w:top w:val="nil"/>
              <w:left w:val="single" w:sz="8" w:space="0" w:color="auto"/>
              <w:bottom w:val="single" w:sz="8" w:space="0" w:color="auto"/>
              <w:right w:val="single" w:sz="8" w:space="0" w:color="auto"/>
            </w:tcBorders>
            <w:tcPrChange w:id="641" w:author="Dwight Mayeda" w:date="2010-05-06T17:12:00Z">
              <w:tcPr>
                <w:tcW w:w="3901" w:type="dxa"/>
                <w:tcBorders>
                  <w:top w:val="nil"/>
                  <w:left w:val="single" w:sz="8" w:space="0" w:color="auto"/>
                  <w:bottom w:val="single" w:sz="8" w:space="0" w:color="auto"/>
                  <w:right w:val="single" w:sz="8" w:space="0" w:color="auto"/>
                </w:tcBorders>
              </w:tcPr>
            </w:tcPrChange>
          </w:tcPr>
          <w:p w14:paraId="5CE5858D" w14:textId="3434A01C" w:rsidR="00491FB8" w:rsidRPr="00491FB8" w:rsidRDefault="006A29DD" w:rsidP="0043622C">
            <w:pPr>
              <w:spacing w:before="100" w:beforeAutospacing="1" w:after="100" w:afterAutospacing="1"/>
              <w:rPr>
                <w:ins w:id="642" w:author="Dwight Mayeda" w:date="2010-05-06T17:03:00Z"/>
                <w:rFonts w:cs="Arial"/>
                <w:rPrChange w:id="643" w:author="Dwight Mayeda" w:date="2010-05-06T17:03:00Z">
                  <w:rPr>
                    <w:ins w:id="644" w:author="Dwight Mayeda" w:date="2010-05-06T17:03:00Z"/>
                    <w:rFonts w:cs="Arial"/>
                  </w:rPr>
                </w:rPrChange>
              </w:rPr>
            </w:pPr>
            <w:ins w:id="645"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4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63FFD1D" w14:textId="74B19D1E" w:rsidR="00491FB8" w:rsidRPr="00491FB8" w:rsidRDefault="00491FB8" w:rsidP="0043622C">
            <w:pPr>
              <w:spacing w:before="100" w:beforeAutospacing="1" w:after="100" w:afterAutospacing="1"/>
              <w:rPr>
                <w:rFonts w:eastAsiaTheme="minorHAnsi" w:cs="Arial"/>
                <w:rPrChange w:id="647" w:author="Dwight Mayeda" w:date="2010-05-06T17:03:00Z">
                  <w:rPr>
                    <w:rFonts w:eastAsiaTheme="minorHAnsi"/>
                  </w:rPr>
                </w:rPrChange>
              </w:rPr>
            </w:pPr>
            <w:moveTo w:id="648" w:author="Dwight Mayeda" w:date="2010-05-06T00:47:00Z">
              <w:r w:rsidRPr="00491FB8">
                <w:rPr>
                  <w:rFonts w:cs="Arial"/>
                  <w:rPrChange w:id="649" w:author="Dwight Mayeda" w:date="2010-05-06T17:03:00Z">
                    <w:rPr>
                      <w:rFonts w:cs="Arial"/>
                    </w:rPr>
                  </w:rPrChange>
                </w:rPr>
                <w:t>Execute Process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5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FDE0EDD" w14:textId="77777777" w:rsidR="00491FB8" w:rsidRPr="00491FB8" w:rsidRDefault="00491FB8" w:rsidP="0043622C">
            <w:pPr>
              <w:spacing w:before="100" w:beforeAutospacing="1" w:after="100" w:afterAutospacing="1"/>
              <w:rPr>
                <w:rFonts w:eastAsiaTheme="minorHAnsi" w:cs="Arial"/>
                <w:rPrChange w:id="651" w:author="Dwight Mayeda" w:date="2010-05-06T17:03:00Z">
                  <w:rPr>
                    <w:rFonts w:eastAsiaTheme="minorHAnsi"/>
                  </w:rPr>
                </w:rPrChange>
              </w:rPr>
            </w:pPr>
            <w:moveTo w:id="652" w:author="Dwight Mayeda" w:date="2010-05-06T00:47:00Z">
              <w:r w:rsidRPr="00491FB8">
                <w:rPr>
                  <w:rFonts w:cs="Arial"/>
                  <w:rPrChange w:id="653" w:author="Dwight Mayeda" w:date="2010-05-06T17:03:00Z">
                    <w:rPr>
                      <w:rFonts w:cs="Arial"/>
                    </w:rPr>
                  </w:rPrChange>
                </w:rPr>
                <w:t>EPR</w:t>
              </w:r>
            </w:moveTo>
          </w:p>
        </w:tc>
      </w:tr>
      <w:tr w:rsidR="00491FB8" w:rsidRPr="00491FB8" w14:paraId="5ABFC973" w14:textId="77777777" w:rsidTr="006A29DD">
        <w:trPr>
          <w:ins w:id="654" w:author="Dwight Mayeda" w:date="2010-05-06T00:47:00Z"/>
        </w:trPr>
        <w:tc>
          <w:tcPr>
            <w:tcW w:w="2850" w:type="dxa"/>
            <w:tcBorders>
              <w:top w:val="nil"/>
              <w:left w:val="single" w:sz="8" w:space="0" w:color="auto"/>
              <w:bottom w:val="single" w:sz="8" w:space="0" w:color="auto"/>
              <w:right w:val="single" w:sz="8" w:space="0" w:color="auto"/>
            </w:tcBorders>
            <w:tcPrChange w:id="655" w:author="Dwight Mayeda" w:date="2010-05-06T17:12:00Z">
              <w:tcPr>
                <w:tcW w:w="3901" w:type="dxa"/>
                <w:tcBorders>
                  <w:top w:val="nil"/>
                  <w:left w:val="single" w:sz="8" w:space="0" w:color="auto"/>
                  <w:bottom w:val="single" w:sz="8" w:space="0" w:color="auto"/>
                  <w:right w:val="single" w:sz="8" w:space="0" w:color="auto"/>
                </w:tcBorders>
              </w:tcPr>
            </w:tcPrChange>
          </w:tcPr>
          <w:p w14:paraId="23966AE1" w14:textId="61EF18AD" w:rsidR="00491FB8" w:rsidRPr="00491FB8" w:rsidRDefault="006A29DD" w:rsidP="0043622C">
            <w:pPr>
              <w:spacing w:before="100" w:beforeAutospacing="1" w:after="100" w:afterAutospacing="1"/>
              <w:rPr>
                <w:ins w:id="656" w:author="Dwight Mayeda" w:date="2010-05-06T17:03:00Z"/>
                <w:rFonts w:cs="Arial"/>
                <w:rPrChange w:id="657" w:author="Dwight Mayeda" w:date="2010-05-06T17:03:00Z">
                  <w:rPr>
                    <w:ins w:id="658" w:author="Dwight Mayeda" w:date="2010-05-06T17:03:00Z"/>
                    <w:rFonts w:cs="Arial"/>
                  </w:rPr>
                </w:rPrChange>
              </w:rPr>
            </w:pPr>
            <w:ins w:id="659"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6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21ED782" w14:textId="6C416396" w:rsidR="00491FB8" w:rsidRPr="00491FB8" w:rsidRDefault="00491FB8" w:rsidP="0043622C">
            <w:pPr>
              <w:spacing w:before="100" w:beforeAutospacing="1" w:after="100" w:afterAutospacing="1"/>
              <w:rPr>
                <w:rFonts w:eastAsiaTheme="minorHAnsi" w:cs="Arial"/>
                <w:rPrChange w:id="661" w:author="Dwight Mayeda" w:date="2010-05-06T17:03:00Z">
                  <w:rPr>
                    <w:rFonts w:eastAsiaTheme="minorHAnsi"/>
                  </w:rPr>
                </w:rPrChange>
              </w:rPr>
            </w:pPr>
            <w:moveTo w:id="662" w:author="Dwight Mayeda" w:date="2010-05-06T00:47:00Z">
              <w:r w:rsidRPr="00491FB8">
                <w:rPr>
                  <w:rFonts w:cs="Arial"/>
                  <w:rPrChange w:id="663" w:author="Dwight Mayeda" w:date="2010-05-06T17:03:00Z">
                    <w:rPr>
                      <w:rFonts w:cs="Arial"/>
                    </w:rPr>
                  </w:rPrChange>
                </w:rPr>
                <w:t>Execute SQL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6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43E729D" w14:textId="77777777" w:rsidR="00491FB8" w:rsidRPr="00491FB8" w:rsidRDefault="00491FB8" w:rsidP="0043622C">
            <w:pPr>
              <w:spacing w:before="100" w:beforeAutospacing="1" w:after="100" w:afterAutospacing="1"/>
              <w:rPr>
                <w:rFonts w:eastAsiaTheme="minorHAnsi" w:cs="Arial"/>
                <w:rPrChange w:id="665" w:author="Dwight Mayeda" w:date="2010-05-06T17:03:00Z">
                  <w:rPr>
                    <w:rFonts w:eastAsiaTheme="minorHAnsi"/>
                  </w:rPr>
                </w:rPrChange>
              </w:rPr>
            </w:pPr>
            <w:moveTo w:id="666" w:author="Dwight Mayeda" w:date="2010-05-06T00:47:00Z">
              <w:r w:rsidRPr="00491FB8">
                <w:rPr>
                  <w:rFonts w:cs="Arial"/>
                  <w:rPrChange w:id="667" w:author="Dwight Mayeda" w:date="2010-05-06T17:03:00Z">
                    <w:rPr>
                      <w:rFonts w:cs="Arial"/>
                    </w:rPr>
                  </w:rPrChange>
                </w:rPr>
                <w:t>SQL</w:t>
              </w:r>
            </w:moveTo>
          </w:p>
        </w:tc>
      </w:tr>
      <w:tr w:rsidR="00491FB8" w:rsidRPr="00491FB8" w14:paraId="6A613E1F" w14:textId="77777777" w:rsidTr="006A29DD">
        <w:trPr>
          <w:ins w:id="668" w:author="Dwight Mayeda" w:date="2010-05-06T00:47:00Z"/>
        </w:trPr>
        <w:tc>
          <w:tcPr>
            <w:tcW w:w="2850" w:type="dxa"/>
            <w:tcBorders>
              <w:top w:val="nil"/>
              <w:left w:val="single" w:sz="8" w:space="0" w:color="auto"/>
              <w:bottom w:val="single" w:sz="8" w:space="0" w:color="auto"/>
              <w:right w:val="single" w:sz="8" w:space="0" w:color="auto"/>
            </w:tcBorders>
            <w:tcPrChange w:id="669" w:author="Dwight Mayeda" w:date="2010-05-06T17:12:00Z">
              <w:tcPr>
                <w:tcW w:w="3901" w:type="dxa"/>
                <w:tcBorders>
                  <w:top w:val="nil"/>
                  <w:left w:val="single" w:sz="8" w:space="0" w:color="auto"/>
                  <w:bottom w:val="single" w:sz="8" w:space="0" w:color="auto"/>
                  <w:right w:val="single" w:sz="8" w:space="0" w:color="auto"/>
                </w:tcBorders>
              </w:tcPr>
            </w:tcPrChange>
          </w:tcPr>
          <w:p w14:paraId="73AA9794" w14:textId="2C92A221" w:rsidR="00491FB8" w:rsidRPr="00491FB8" w:rsidRDefault="006A29DD" w:rsidP="0043622C">
            <w:pPr>
              <w:spacing w:before="100" w:beforeAutospacing="1" w:after="100" w:afterAutospacing="1"/>
              <w:rPr>
                <w:ins w:id="670" w:author="Dwight Mayeda" w:date="2010-05-06T17:03:00Z"/>
                <w:rFonts w:cs="Arial"/>
                <w:rPrChange w:id="671" w:author="Dwight Mayeda" w:date="2010-05-06T17:03:00Z">
                  <w:rPr>
                    <w:ins w:id="672" w:author="Dwight Mayeda" w:date="2010-05-06T17:03:00Z"/>
                    <w:rFonts w:cs="Arial"/>
                  </w:rPr>
                </w:rPrChange>
              </w:rPr>
            </w:pPr>
            <w:ins w:id="673"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7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AA02782" w14:textId="5C8EF71A" w:rsidR="00491FB8" w:rsidRPr="00491FB8" w:rsidRDefault="00491FB8" w:rsidP="0043622C">
            <w:pPr>
              <w:spacing w:before="100" w:beforeAutospacing="1" w:after="100" w:afterAutospacing="1"/>
              <w:rPr>
                <w:rFonts w:eastAsiaTheme="minorHAnsi" w:cs="Arial"/>
                <w:rPrChange w:id="675" w:author="Dwight Mayeda" w:date="2010-05-06T17:03:00Z">
                  <w:rPr>
                    <w:rFonts w:eastAsiaTheme="minorHAnsi"/>
                  </w:rPr>
                </w:rPrChange>
              </w:rPr>
            </w:pPr>
            <w:moveTo w:id="676" w:author="Dwight Mayeda" w:date="2010-05-06T00:47:00Z">
              <w:r w:rsidRPr="00491FB8">
                <w:rPr>
                  <w:rFonts w:cs="Arial"/>
                  <w:rPrChange w:id="677" w:author="Dwight Mayeda" w:date="2010-05-06T17:03:00Z">
                    <w:rPr>
                      <w:rFonts w:cs="Arial"/>
                    </w:rPr>
                  </w:rPrChange>
                </w:rPr>
                <w:t>File System</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7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D185AD4" w14:textId="77777777" w:rsidR="00491FB8" w:rsidRPr="00491FB8" w:rsidRDefault="00491FB8" w:rsidP="0043622C">
            <w:pPr>
              <w:spacing w:before="100" w:beforeAutospacing="1" w:after="100" w:afterAutospacing="1"/>
              <w:rPr>
                <w:rFonts w:eastAsiaTheme="minorHAnsi" w:cs="Arial"/>
                <w:rPrChange w:id="679" w:author="Dwight Mayeda" w:date="2010-05-06T17:03:00Z">
                  <w:rPr>
                    <w:rFonts w:eastAsiaTheme="minorHAnsi"/>
                  </w:rPr>
                </w:rPrChange>
              </w:rPr>
            </w:pPr>
            <w:moveTo w:id="680" w:author="Dwight Mayeda" w:date="2010-05-06T00:47:00Z">
              <w:r w:rsidRPr="00491FB8">
                <w:rPr>
                  <w:rFonts w:cs="Arial"/>
                  <w:rPrChange w:id="681" w:author="Dwight Mayeda" w:date="2010-05-06T17:03:00Z">
                    <w:rPr>
                      <w:rFonts w:cs="Arial"/>
                    </w:rPr>
                  </w:rPrChange>
                </w:rPr>
                <w:t>FSYS</w:t>
              </w:r>
            </w:moveTo>
          </w:p>
        </w:tc>
      </w:tr>
      <w:tr w:rsidR="00491FB8" w:rsidRPr="00491FB8" w14:paraId="21399530" w14:textId="77777777" w:rsidTr="006A29DD">
        <w:trPr>
          <w:ins w:id="682" w:author="Dwight Mayeda" w:date="2010-05-06T00:47:00Z"/>
        </w:trPr>
        <w:tc>
          <w:tcPr>
            <w:tcW w:w="2850" w:type="dxa"/>
            <w:tcBorders>
              <w:top w:val="nil"/>
              <w:left w:val="single" w:sz="8" w:space="0" w:color="auto"/>
              <w:bottom w:val="single" w:sz="8" w:space="0" w:color="auto"/>
              <w:right w:val="single" w:sz="8" w:space="0" w:color="auto"/>
            </w:tcBorders>
            <w:tcPrChange w:id="683" w:author="Dwight Mayeda" w:date="2010-05-06T17:12:00Z">
              <w:tcPr>
                <w:tcW w:w="3901" w:type="dxa"/>
                <w:tcBorders>
                  <w:top w:val="nil"/>
                  <w:left w:val="single" w:sz="8" w:space="0" w:color="auto"/>
                  <w:bottom w:val="single" w:sz="8" w:space="0" w:color="auto"/>
                  <w:right w:val="single" w:sz="8" w:space="0" w:color="auto"/>
                </w:tcBorders>
              </w:tcPr>
            </w:tcPrChange>
          </w:tcPr>
          <w:p w14:paraId="19F93084" w14:textId="10629A71" w:rsidR="00491FB8" w:rsidRPr="00491FB8" w:rsidRDefault="006A29DD" w:rsidP="0043622C">
            <w:pPr>
              <w:spacing w:before="100" w:beforeAutospacing="1" w:after="100" w:afterAutospacing="1"/>
              <w:rPr>
                <w:ins w:id="684" w:author="Dwight Mayeda" w:date="2010-05-06T17:03:00Z"/>
                <w:rFonts w:cs="Arial"/>
                <w:rPrChange w:id="685" w:author="Dwight Mayeda" w:date="2010-05-06T17:03:00Z">
                  <w:rPr>
                    <w:ins w:id="686" w:author="Dwight Mayeda" w:date="2010-05-06T17:03:00Z"/>
                    <w:rFonts w:cs="Arial"/>
                  </w:rPr>
                </w:rPrChange>
              </w:rPr>
            </w:pPr>
            <w:ins w:id="687"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68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F991390" w14:textId="7286019F" w:rsidR="00491FB8" w:rsidRPr="00491FB8" w:rsidRDefault="00491FB8" w:rsidP="0043622C">
            <w:pPr>
              <w:spacing w:before="100" w:beforeAutospacing="1" w:after="100" w:afterAutospacing="1"/>
              <w:rPr>
                <w:rFonts w:eastAsiaTheme="minorHAnsi" w:cs="Arial"/>
                <w:rPrChange w:id="689" w:author="Dwight Mayeda" w:date="2010-05-06T17:03:00Z">
                  <w:rPr>
                    <w:rFonts w:eastAsiaTheme="minorHAnsi"/>
                  </w:rPr>
                </w:rPrChange>
              </w:rPr>
            </w:pPr>
            <w:moveTo w:id="690" w:author="Dwight Mayeda" w:date="2010-05-06T00:47:00Z">
              <w:r w:rsidRPr="00491FB8">
                <w:rPr>
                  <w:rFonts w:cs="Arial"/>
                  <w:rPrChange w:id="691" w:author="Dwight Mayeda" w:date="2010-05-06T17:03:00Z">
                    <w:rPr>
                      <w:rFonts w:cs="Arial"/>
                    </w:rPr>
                  </w:rPrChange>
                </w:rPr>
                <w:t>FTP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69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E904F29" w14:textId="77777777" w:rsidR="00491FB8" w:rsidRPr="00491FB8" w:rsidRDefault="00491FB8" w:rsidP="0043622C">
            <w:pPr>
              <w:spacing w:before="100" w:beforeAutospacing="1" w:after="100" w:afterAutospacing="1"/>
              <w:rPr>
                <w:rFonts w:eastAsiaTheme="minorHAnsi" w:cs="Arial"/>
                <w:rPrChange w:id="693" w:author="Dwight Mayeda" w:date="2010-05-06T17:03:00Z">
                  <w:rPr>
                    <w:rFonts w:eastAsiaTheme="minorHAnsi"/>
                  </w:rPr>
                </w:rPrChange>
              </w:rPr>
            </w:pPr>
            <w:moveTo w:id="694" w:author="Dwight Mayeda" w:date="2010-05-06T00:47:00Z">
              <w:r w:rsidRPr="00491FB8">
                <w:rPr>
                  <w:rFonts w:cs="Arial"/>
                  <w:rPrChange w:id="695" w:author="Dwight Mayeda" w:date="2010-05-06T17:03:00Z">
                    <w:rPr>
                      <w:rFonts w:cs="Arial"/>
                    </w:rPr>
                  </w:rPrChange>
                </w:rPr>
                <w:t>FTP</w:t>
              </w:r>
            </w:moveTo>
          </w:p>
        </w:tc>
      </w:tr>
      <w:tr w:rsidR="00491FB8" w:rsidRPr="00491FB8" w14:paraId="74893704" w14:textId="77777777" w:rsidTr="006A29DD">
        <w:trPr>
          <w:ins w:id="696" w:author="Dwight Mayeda" w:date="2010-05-06T00:47:00Z"/>
        </w:trPr>
        <w:tc>
          <w:tcPr>
            <w:tcW w:w="2850" w:type="dxa"/>
            <w:tcBorders>
              <w:top w:val="nil"/>
              <w:left w:val="single" w:sz="8" w:space="0" w:color="auto"/>
              <w:bottom w:val="single" w:sz="8" w:space="0" w:color="auto"/>
              <w:right w:val="single" w:sz="8" w:space="0" w:color="auto"/>
            </w:tcBorders>
            <w:tcPrChange w:id="697" w:author="Dwight Mayeda" w:date="2010-05-06T17:12:00Z">
              <w:tcPr>
                <w:tcW w:w="3901" w:type="dxa"/>
                <w:tcBorders>
                  <w:top w:val="nil"/>
                  <w:left w:val="single" w:sz="8" w:space="0" w:color="auto"/>
                  <w:bottom w:val="single" w:sz="8" w:space="0" w:color="auto"/>
                  <w:right w:val="single" w:sz="8" w:space="0" w:color="auto"/>
                </w:tcBorders>
              </w:tcPr>
            </w:tcPrChange>
          </w:tcPr>
          <w:p w14:paraId="7947BE55" w14:textId="31CB9B59" w:rsidR="00491FB8" w:rsidRPr="00491FB8" w:rsidRDefault="006A29DD" w:rsidP="0043622C">
            <w:pPr>
              <w:spacing w:before="100" w:beforeAutospacing="1" w:after="100" w:afterAutospacing="1"/>
              <w:rPr>
                <w:ins w:id="698" w:author="Dwight Mayeda" w:date="2010-05-06T17:03:00Z"/>
                <w:rFonts w:cs="Arial"/>
                <w:rPrChange w:id="699" w:author="Dwight Mayeda" w:date="2010-05-06T17:03:00Z">
                  <w:rPr>
                    <w:ins w:id="700" w:author="Dwight Mayeda" w:date="2010-05-06T17:03:00Z"/>
                    <w:rFonts w:cs="Arial"/>
                  </w:rPr>
                </w:rPrChange>
              </w:rPr>
            </w:pPr>
            <w:ins w:id="701"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0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91D1C3E" w14:textId="07C70642" w:rsidR="00491FB8" w:rsidRPr="00491FB8" w:rsidRDefault="00491FB8" w:rsidP="0043622C">
            <w:pPr>
              <w:spacing w:before="100" w:beforeAutospacing="1" w:after="100" w:afterAutospacing="1"/>
              <w:rPr>
                <w:rFonts w:eastAsiaTheme="minorHAnsi" w:cs="Arial"/>
                <w:rPrChange w:id="703" w:author="Dwight Mayeda" w:date="2010-05-06T17:03:00Z">
                  <w:rPr>
                    <w:rFonts w:eastAsiaTheme="minorHAnsi"/>
                  </w:rPr>
                </w:rPrChange>
              </w:rPr>
            </w:pPr>
            <w:moveTo w:id="704" w:author="Dwight Mayeda" w:date="2010-05-06T00:47:00Z">
              <w:r w:rsidRPr="00491FB8">
                <w:rPr>
                  <w:rFonts w:cs="Arial"/>
                  <w:rPrChange w:id="705" w:author="Dwight Mayeda" w:date="2010-05-06T17:03:00Z">
                    <w:rPr>
                      <w:rFonts w:cs="Arial"/>
                    </w:rPr>
                  </w:rPrChange>
                </w:rPr>
                <w:t>Message Queue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0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CD14D24" w14:textId="77777777" w:rsidR="00491FB8" w:rsidRPr="00491FB8" w:rsidRDefault="00491FB8" w:rsidP="0043622C">
            <w:pPr>
              <w:spacing w:before="100" w:beforeAutospacing="1" w:after="100" w:afterAutospacing="1"/>
              <w:rPr>
                <w:rFonts w:eastAsiaTheme="minorHAnsi" w:cs="Arial"/>
                <w:rPrChange w:id="707" w:author="Dwight Mayeda" w:date="2010-05-06T17:03:00Z">
                  <w:rPr>
                    <w:rFonts w:eastAsiaTheme="minorHAnsi"/>
                  </w:rPr>
                </w:rPrChange>
              </w:rPr>
            </w:pPr>
            <w:moveTo w:id="708" w:author="Dwight Mayeda" w:date="2010-05-06T00:47:00Z">
              <w:r w:rsidRPr="00491FB8">
                <w:rPr>
                  <w:rFonts w:cs="Arial"/>
                  <w:rPrChange w:id="709" w:author="Dwight Mayeda" w:date="2010-05-06T17:03:00Z">
                    <w:rPr>
                      <w:rFonts w:cs="Arial"/>
                    </w:rPr>
                  </w:rPrChange>
                </w:rPr>
                <w:t>MSMQ</w:t>
              </w:r>
            </w:moveTo>
          </w:p>
        </w:tc>
      </w:tr>
      <w:tr w:rsidR="00491FB8" w:rsidRPr="00491FB8" w14:paraId="43A828C2" w14:textId="77777777" w:rsidTr="006A29DD">
        <w:trPr>
          <w:ins w:id="710" w:author="Dwight Mayeda" w:date="2010-05-06T00:47:00Z"/>
        </w:trPr>
        <w:tc>
          <w:tcPr>
            <w:tcW w:w="2850" w:type="dxa"/>
            <w:tcBorders>
              <w:top w:val="nil"/>
              <w:left w:val="single" w:sz="8" w:space="0" w:color="auto"/>
              <w:bottom w:val="single" w:sz="8" w:space="0" w:color="auto"/>
              <w:right w:val="single" w:sz="8" w:space="0" w:color="auto"/>
            </w:tcBorders>
            <w:tcPrChange w:id="711" w:author="Dwight Mayeda" w:date="2010-05-06T17:12:00Z">
              <w:tcPr>
                <w:tcW w:w="3901" w:type="dxa"/>
                <w:tcBorders>
                  <w:top w:val="nil"/>
                  <w:left w:val="single" w:sz="8" w:space="0" w:color="auto"/>
                  <w:bottom w:val="single" w:sz="8" w:space="0" w:color="auto"/>
                  <w:right w:val="single" w:sz="8" w:space="0" w:color="auto"/>
                </w:tcBorders>
              </w:tcPr>
            </w:tcPrChange>
          </w:tcPr>
          <w:p w14:paraId="355FED6A" w14:textId="6B1364F2" w:rsidR="00491FB8" w:rsidRPr="00491FB8" w:rsidRDefault="006A29DD" w:rsidP="0043622C">
            <w:pPr>
              <w:spacing w:before="100" w:beforeAutospacing="1" w:after="100" w:afterAutospacing="1"/>
              <w:rPr>
                <w:ins w:id="712" w:author="Dwight Mayeda" w:date="2010-05-06T17:03:00Z"/>
                <w:rFonts w:cs="Arial"/>
                <w:rPrChange w:id="713" w:author="Dwight Mayeda" w:date="2010-05-06T17:03:00Z">
                  <w:rPr>
                    <w:ins w:id="714" w:author="Dwight Mayeda" w:date="2010-05-06T17:03:00Z"/>
                    <w:rFonts w:cs="Arial"/>
                  </w:rPr>
                </w:rPrChange>
              </w:rPr>
            </w:pPr>
            <w:ins w:id="715" w:author="Dwight Mayeda" w:date="2010-05-06T17:06: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1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F108598" w14:textId="505DB119" w:rsidR="00491FB8" w:rsidRPr="00491FB8" w:rsidRDefault="00491FB8" w:rsidP="0043622C">
            <w:pPr>
              <w:spacing w:before="100" w:beforeAutospacing="1" w:after="100" w:afterAutospacing="1"/>
              <w:rPr>
                <w:rFonts w:eastAsiaTheme="minorHAnsi" w:cs="Arial"/>
                <w:rPrChange w:id="717" w:author="Dwight Mayeda" w:date="2010-05-06T17:03:00Z">
                  <w:rPr>
                    <w:rFonts w:eastAsiaTheme="minorHAnsi"/>
                  </w:rPr>
                </w:rPrChange>
              </w:rPr>
            </w:pPr>
            <w:moveTo w:id="718" w:author="Dwight Mayeda" w:date="2010-05-06T00:47:00Z">
              <w:r w:rsidRPr="00491FB8">
                <w:rPr>
                  <w:rFonts w:cs="Arial"/>
                  <w:rPrChange w:id="719" w:author="Dwight Mayeda" w:date="2010-05-06T17:03:00Z">
                    <w:rPr>
                      <w:rFonts w:cs="Arial"/>
                    </w:rPr>
                  </w:rPrChange>
                </w:rPr>
                <w:t>Script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2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7E1FCB3" w14:textId="77777777" w:rsidR="00491FB8" w:rsidRPr="00491FB8" w:rsidRDefault="00491FB8" w:rsidP="0043622C">
            <w:pPr>
              <w:spacing w:before="100" w:beforeAutospacing="1" w:after="100" w:afterAutospacing="1"/>
              <w:rPr>
                <w:rFonts w:eastAsiaTheme="minorHAnsi" w:cs="Arial"/>
                <w:rPrChange w:id="721" w:author="Dwight Mayeda" w:date="2010-05-06T17:03:00Z">
                  <w:rPr>
                    <w:rFonts w:eastAsiaTheme="minorHAnsi"/>
                  </w:rPr>
                </w:rPrChange>
              </w:rPr>
            </w:pPr>
            <w:moveTo w:id="722" w:author="Dwight Mayeda" w:date="2010-05-06T00:47:00Z">
              <w:r w:rsidRPr="00491FB8">
                <w:rPr>
                  <w:rFonts w:cs="Arial"/>
                  <w:rPrChange w:id="723" w:author="Dwight Mayeda" w:date="2010-05-06T17:03:00Z">
                    <w:rPr>
                      <w:rFonts w:cs="Arial"/>
                    </w:rPr>
                  </w:rPrChange>
                </w:rPr>
                <w:t>SCR</w:t>
              </w:r>
            </w:moveTo>
          </w:p>
        </w:tc>
      </w:tr>
      <w:tr w:rsidR="00491FB8" w:rsidRPr="00491FB8" w14:paraId="16C66C58" w14:textId="77777777" w:rsidTr="006A29DD">
        <w:trPr>
          <w:ins w:id="724" w:author="Dwight Mayeda" w:date="2010-05-06T00:47:00Z"/>
        </w:trPr>
        <w:tc>
          <w:tcPr>
            <w:tcW w:w="2850" w:type="dxa"/>
            <w:tcBorders>
              <w:top w:val="nil"/>
              <w:left w:val="single" w:sz="8" w:space="0" w:color="auto"/>
              <w:bottom w:val="single" w:sz="8" w:space="0" w:color="auto"/>
              <w:right w:val="single" w:sz="8" w:space="0" w:color="auto"/>
            </w:tcBorders>
            <w:tcPrChange w:id="725" w:author="Dwight Mayeda" w:date="2010-05-06T17:12:00Z">
              <w:tcPr>
                <w:tcW w:w="3901" w:type="dxa"/>
                <w:tcBorders>
                  <w:top w:val="nil"/>
                  <w:left w:val="single" w:sz="8" w:space="0" w:color="auto"/>
                  <w:bottom w:val="single" w:sz="8" w:space="0" w:color="auto"/>
                  <w:right w:val="single" w:sz="8" w:space="0" w:color="auto"/>
                </w:tcBorders>
              </w:tcPr>
            </w:tcPrChange>
          </w:tcPr>
          <w:p w14:paraId="4574AC3D" w14:textId="621479EB" w:rsidR="00491FB8" w:rsidRPr="00491FB8" w:rsidRDefault="006A29DD" w:rsidP="0043622C">
            <w:pPr>
              <w:spacing w:before="100" w:beforeAutospacing="1" w:after="100" w:afterAutospacing="1"/>
              <w:rPr>
                <w:ins w:id="726" w:author="Dwight Mayeda" w:date="2010-05-06T17:03:00Z"/>
                <w:rFonts w:cs="Arial"/>
                <w:rPrChange w:id="727" w:author="Dwight Mayeda" w:date="2010-05-06T17:03:00Z">
                  <w:rPr>
                    <w:ins w:id="728" w:author="Dwight Mayeda" w:date="2010-05-06T17:03:00Z"/>
                    <w:rFonts w:cs="Arial"/>
                  </w:rPr>
                </w:rPrChange>
              </w:rPr>
            </w:pPr>
            <w:ins w:id="729"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3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5306A21" w14:textId="3C23D379" w:rsidR="00491FB8" w:rsidRPr="00491FB8" w:rsidRDefault="00491FB8" w:rsidP="0043622C">
            <w:pPr>
              <w:spacing w:before="100" w:beforeAutospacing="1" w:after="100" w:afterAutospacing="1"/>
              <w:rPr>
                <w:rFonts w:eastAsiaTheme="minorHAnsi" w:cs="Arial"/>
                <w:rPrChange w:id="731" w:author="Dwight Mayeda" w:date="2010-05-06T17:03:00Z">
                  <w:rPr>
                    <w:rFonts w:eastAsiaTheme="minorHAnsi"/>
                  </w:rPr>
                </w:rPrChange>
              </w:rPr>
            </w:pPr>
            <w:moveTo w:id="732" w:author="Dwight Mayeda" w:date="2010-05-06T00:47:00Z">
              <w:r w:rsidRPr="00491FB8">
                <w:rPr>
                  <w:rFonts w:cs="Arial"/>
                  <w:rPrChange w:id="733" w:author="Dwight Mayeda" w:date="2010-05-06T17:03:00Z">
                    <w:rPr>
                      <w:rFonts w:cs="Arial"/>
                    </w:rPr>
                  </w:rPrChange>
                </w:rPr>
                <w:t>Send Mail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3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D642AAF" w14:textId="77777777" w:rsidR="00491FB8" w:rsidRPr="00491FB8" w:rsidRDefault="00491FB8" w:rsidP="0043622C">
            <w:pPr>
              <w:spacing w:before="100" w:beforeAutospacing="1" w:after="100" w:afterAutospacing="1"/>
              <w:rPr>
                <w:rFonts w:eastAsiaTheme="minorHAnsi" w:cs="Arial"/>
                <w:rPrChange w:id="735" w:author="Dwight Mayeda" w:date="2010-05-06T17:03:00Z">
                  <w:rPr>
                    <w:rFonts w:eastAsiaTheme="minorHAnsi"/>
                  </w:rPr>
                </w:rPrChange>
              </w:rPr>
            </w:pPr>
            <w:moveTo w:id="736" w:author="Dwight Mayeda" w:date="2010-05-06T00:47:00Z">
              <w:r w:rsidRPr="00491FB8">
                <w:rPr>
                  <w:rFonts w:cs="Arial"/>
                  <w:rPrChange w:id="737" w:author="Dwight Mayeda" w:date="2010-05-06T17:03:00Z">
                    <w:rPr>
                      <w:rFonts w:cs="Arial"/>
                    </w:rPr>
                  </w:rPrChange>
                </w:rPr>
                <w:t>SMT</w:t>
              </w:r>
            </w:moveTo>
          </w:p>
        </w:tc>
      </w:tr>
      <w:tr w:rsidR="00491FB8" w:rsidRPr="00491FB8" w14:paraId="0A5D94B8" w14:textId="77777777" w:rsidTr="006A29DD">
        <w:trPr>
          <w:ins w:id="738" w:author="Dwight Mayeda" w:date="2010-05-06T00:47:00Z"/>
        </w:trPr>
        <w:tc>
          <w:tcPr>
            <w:tcW w:w="2850" w:type="dxa"/>
            <w:tcBorders>
              <w:top w:val="nil"/>
              <w:left w:val="single" w:sz="8" w:space="0" w:color="auto"/>
              <w:bottom w:val="single" w:sz="8" w:space="0" w:color="auto"/>
              <w:right w:val="single" w:sz="8" w:space="0" w:color="auto"/>
            </w:tcBorders>
            <w:tcPrChange w:id="739" w:author="Dwight Mayeda" w:date="2010-05-06T17:12:00Z">
              <w:tcPr>
                <w:tcW w:w="3901" w:type="dxa"/>
                <w:tcBorders>
                  <w:top w:val="nil"/>
                  <w:left w:val="single" w:sz="8" w:space="0" w:color="auto"/>
                  <w:bottom w:val="single" w:sz="8" w:space="0" w:color="auto"/>
                  <w:right w:val="single" w:sz="8" w:space="0" w:color="auto"/>
                </w:tcBorders>
              </w:tcPr>
            </w:tcPrChange>
          </w:tcPr>
          <w:p w14:paraId="33751945" w14:textId="46961CB0" w:rsidR="00491FB8" w:rsidRPr="00491FB8" w:rsidRDefault="006A29DD" w:rsidP="0043622C">
            <w:pPr>
              <w:spacing w:before="100" w:beforeAutospacing="1" w:after="100" w:afterAutospacing="1"/>
              <w:rPr>
                <w:ins w:id="740" w:author="Dwight Mayeda" w:date="2010-05-06T17:03:00Z"/>
                <w:rFonts w:cs="Arial"/>
                <w:rPrChange w:id="741" w:author="Dwight Mayeda" w:date="2010-05-06T17:03:00Z">
                  <w:rPr>
                    <w:ins w:id="742" w:author="Dwight Mayeda" w:date="2010-05-06T17:03:00Z"/>
                    <w:rFonts w:cs="Arial"/>
                  </w:rPr>
                </w:rPrChange>
              </w:rPr>
            </w:pPr>
            <w:ins w:id="743"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4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5372D9B" w14:textId="28006D7D" w:rsidR="00491FB8" w:rsidRPr="00491FB8" w:rsidRDefault="00491FB8" w:rsidP="0043622C">
            <w:pPr>
              <w:spacing w:before="100" w:beforeAutospacing="1" w:after="100" w:afterAutospacing="1"/>
              <w:rPr>
                <w:rFonts w:eastAsiaTheme="minorHAnsi" w:cs="Arial"/>
                <w:rPrChange w:id="745" w:author="Dwight Mayeda" w:date="2010-05-06T17:03:00Z">
                  <w:rPr>
                    <w:rFonts w:eastAsiaTheme="minorHAnsi"/>
                  </w:rPr>
                </w:rPrChange>
              </w:rPr>
            </w:pPr>
            <w:moveTo w:id="746" w:author="Dwight Mayeda" w:date="2010-05-06T00:47:00Z">
              <w:r w:rsidRPr="00491FB8">
                <w:rPr>
                  <w:rFonts w:cs="Arial"/>
                  <w:rPrChange w:id="747" w:author="Dwight Mayeda" w:date="2010-05-06T17:03:00Z">
                    <w:rPr>
                      <w:rFonts w:cs="Arial"/>
                    </w:rPr>
                  </w:rPrChange>
                </w:rPr>
                <w:t>Transfer Database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4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0DD71A5" w14:textId="77777777" w:rsidR="00491FB8" w:rsidRPr="00491FB8" w:rsidRDefault="00491FB8" w:rsidP="0043622C">
            <w:pPr>
              <w:spacing w:before="100" w:beforeAutospacing="1" w:after="100" w:afterAutospacing="1"/>
              <w:rPr>
                <w:rFonts w:eastAsiaTheme="minorHAnsi" w:cs="Arial"/>
                <w:rPrChange w:id="749" w:author="Dwight Mayeda" w:date="2010-05-06T17:03:00Z">
                  <w:rPr>
                    <w:rFonts w:eastAsiaTheme="minorHAnsi"/>
                  </w:rPr>
                </w:rPrChange>
              </w:rPr>
            </w:pPr>
            <w:moveTo w:id="750" w:author="Dwight Mayeda" w:date="2010-05-06T00:47:00Z">
              <w:r w:rsidRPr="00491FB8">
                <w:rPr>
                  <w:rFonts w:cs="Arial"/>
                  <w:rPrChange w:id="751" w:author="Dwight Mayeda" w:date="2010-05-06T17:03:00Z">
                    <w:rPr>
                      <w:rFonts w:cs="Arial"/>
                    </w:rPr>
                  </w:rPrChange>
                </w:rPr>
                <w:t>TDB</w:t>
              </w:r>
            </w:moveTo>
          </w:p>
        </w:tc>
      </w:tr>
      <w:tr w:rsidR="00491FB8" w:rsidRPr="00491FB8" w14:paraId="01772EDD" w14:textId="77777777" w:rsidTr="006A29DD">
        <w:trPr>
          <w:ins w:id="752" w:author="Dwight Mayeda" w:date="2010-05-06T00:47:00Z"/>
        </w:trPr>
        <w:tc>
          <w:tcPr>
            <w:tcW w:w="2850" w:type="dxa"/>
            <w:tcBorders>
              <w:top w:val="nil"/>
              <w:left w:val="single" w:sz="8" w:space="0" w:color="auto"/>
              <w:bottom w:val="single" w:sz="8" w:space="0" w:color="auto"/>
              <w:right w:val="single" w:sz="8" w:space="0" w:color="auto"/>
            </w:tcBorders>
            <w:tcPrChange w:id="753" w:author="Dwight Mayeda" w:date="2010-05-06T17:12:00Z">
              <w:tcPr>
                <w:tcW w:w="3901" w:type="dxa"/>
                <w:tcBorders>
                  <w:top w:val="nil"/>
                  <w:left w:val="single" w:sz="8" w:space="0" w:color="auto"/>
                  <w:bottom w:val="single" w:sz="8" w:space="0" w:color="auto"/>
                  <w:right w:val="single" w:sz="8" w:space="0" w:color="auto"/>
                </w:tcBorders>
              </w:tcPr>
            </w:tcPrChange>
          </w:tcPr>
          <w:p w14:paraId="64B74BBC" w14:textId="07D7707F" w:rsidR="00491FB8" w:rsidRPr="00491FB8" w:rsidRDefault="006A29DD" w:rsidP="0043622C">
            <w:pPr>
              <w:spacing w:before="100" w:beforeAutospacing="1" w:after="100" w:afterAutospacing="1"/>
              <w:rPr>
                <w:ins w:id="754" w:author="Dwight Mayeda" w:date="2010-05-06T17:03:00Z"/>
                <w:rFonts w:cs="Arial"/>
                <w:rPrChange w:id="755" w:author="Dwight Mayeda" w:date="2010-05-06T17:03:00Z">
                  <w:rPr>
                    <w:ins w:id="756" w:author="Dwight Mayeda" w:date="2010-05-06T17:03:00Z"/>
                    <w:rFonts w:cs="Arial"/>
                  </w:rPr>
                </w:rPrChange>
              </w:rPr>
            </w:pPr>
            <w:ins w:id="757"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5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31F1F26" w14:textId="2E574322" w:rsidR="00491FB8" w:rsidRPr="00491FB8" w:rsidRDefault="00491FB8" w:rsidP="0043622C">
            <w:pPr>
              <w:spacing w:before="100" w:beforeAutospacing="1" w:after="100" w:afterAutospacing="1"/>
              <w:rPr>
                <w:rFonts w:eastAsiaTheme="minorHAnsi" w:cs="Arial"/>
                <w:rPrChange w:id="759" w:author="Dwight Mayeda" w:date="2010-05-06T17:03:00Z">
                  <w:rPr>
                    <w:rFonts w:eastAsiaTheme="minorHAnsi"/>
                  </w:rPr>
                </w:rPrChange>
              </w:rPr>
            </w:pPr>
            <w:moveTo w:id="760" w:author="Dwight Mayeda" w:date="2010-05-06T00:47:00Z">
              <w:r w:rsidRPr="00491FB8">
                <w:rPr>
                  <w:rFonts w:cs="Arial"/>
                  <w:rPrChange w:id="761" w:author="Dwight Mayeda" w:date="2010-05-06T17:03:00Z">
                    <w:rPr>
                      <w:rFonts w:cs="Arial"/>
                    </w:rPr>
                  </w:rPrChange>
                </w:rPr>
                <w:t>Transfer Error Messages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6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BFAD983" w14:textId="77777777" w:rsidR="00491FB8" w:rsidRPr="00491FB8" w:rsidRDefault="00491FB8" w:rsidP="0043622C">
            <w:pPr>
              <w:spacing w:before="100" w:beforeAutospacing="1" w:after="100" w:afterAutospacing="1"/>
              <w:rPr>
                <w:rFonts w:eastAsiaTheme="minorHAnsi" w:cs="Arial"/>
                <w:rPrChange w:id="763" w:author="Dwight Mayeda" w:date="2010-05-06T17:03:00Z">
                  <w:rPr>
                    <w:rFonts w:eastAsiaTheme="minorHAnsi"/>
                  </w:rPr>
                </w:rPrChange>
              </w:rPr>
            </w:pPr>
            <w:moveTo w:id="764" w:author="Dwight Mayeda" w:date="2010-05-06T00:47:00Z">
              <w:r w:rsidRPr="00491FB8">
                <w:rPr>
                  <w:rFonts w:cs="Arial"/>
                  <w:rPrChange w:id="765" w:author="Dwight Mayeda" w:date="2010-05-06T17:03:00Z">
                    <w:rPr>
                      <w:rFonts w:cs="Arial"/>
                    </w:rPr>
                  </w:rPrChange>
                </w:rPr>
                <w:t>TEM</w:t>
              </w:r>
            </w:moveTo>
          </w:p>
        </w:tc>
      </w:tr>
      <w:tr w:rsidR="00491FB8" w:rsidRPr="00491FB8" w14:paraId="41756E60" w14:textId="77777777" w:rsidTr="006A29DD">
        <w:trPr>
          <w:ins w:id="766" w:author="Dwight Mayeda" w:date="2010-05-06T00:47:00Z"/>
        </w:trPr>
        <w:tc>
          <w:tcPr>
            <w:tcW w:w="2850" w:type="dxa"/>
            <w:tcBorders>
              <w:top w:val="nil"/>
              <w:left w:val="single" w:sz="8" w:space="0" w:color="auto"/>
              <w:bottom w:val="single" w:sz="8" w:space="0" w:color="auto"/>
              <w:right w:val="single" w:sz="8" w:space="0" w:color="auto"/>
            </w:tcBorders>
            <w:tcPrChange w:id="767" w:author="Dwight Mayeda" w:date="2010-05-06T17:12:00Z">
              <w:tcPr>
                <w:tcW w:w="3901" w:type="dxa"/>
                <w:tcBorders>
                  <w:top w:val="nil"/>
                  <w:left w:val="single" w:sz="8" w:space="0" w:color="auto"/>
                  <w:bottom w:val="single" w:sz="8" w:space="0" w:color="auto"/>
                  <w:right w:val="single" w:sz="8" w:space="0" w:color="auto"/>
                </w:tcBorders>
              </w:tcPr>
            </w:tcPrChange>
          </w:tcPr>
          <w:p w14:paraId="70AF41A0" w14:textId="6F036278" w:rsidR="00491FB8" w:rsidRPr="00491FB8" w:rsidRDefault="006A29DD" w:rsidP="0043622C">
            <w:pPr>
              <w:spacing w:before="100" w:beforeAutospacing="1" w:after="100" w:afterAutospacing="1"/>
              <w:rPr>
                <w:ins w:id="768" w:author="Dwight Mayeda" w:date="2010-05-06T17:03:00Z"/>
                <w:rFonts w:cs="Arial"/>
                <w:rPrChange w:id="769" w:author="Dwight Mayeda" w:date="2010-05-06T17:03:00Z">
                  <w:rPr>
                    <w:ins w:id="770" w:author="Dwight Mayeda" w:date="2010-05-06T17:03:00Z"/>
                    <w:rFonts w:cs="Arial"/>
                  </w:rPr>
                </w:rPrChange>
              </w:rPr>
            </w:pPr>
            <w:ins w:id="771"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7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44D9792" w14:textId="66E16A13" w:rsidR="00491FB8" w:rsidRPr="00491FB8" w:rsidRDefault="00491FB8" w:rsidP="0043622C">
            <w:pPr>
              <w:spacing w:before="100" w:beforeAutospacing="1" w:after="100" w:afterAutospacing="1"/>
              <w:rPr>
                <w:rFonts w:eastAsiaTheme="minorHAnsi" w:cs="Arial"/>
                <w:rPrChange w:id="773" w:author="Dwight Mayeda" w:date="2010-05-06T17:03:00Z">
                  <w:rPr>
                    <w:rFonts w:eastAsiaTheme="minorHAnsi"/>
                  </w:rPr>
                </w:rPrChange>
              </w:rPr>
            </w:pPr>
            <w:moveTo w:id="774" w:author="Dwight Mayeda" w:date="2010-05-06T00:47:00Z">
              <w:r w:rsidRPr="00491FB8">
                <w:rPr>
                  <w:rFonts w:cs="Arial"/>
                  <w:rPrChange w:id="775" w:author="Dwight Mayeda" w:date="2010-05-06T17:03:00Z">
                    <w:rPr>
                      <w:rFonts w:cs="Arial"/>
                    </w:rPr>
                  </w:rPrChange>
                </w:rPr>
                <w:t>Transfer Jobs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7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FBC9A3A" w14:textId="77777777" w:rsidR="00491FB8" w:rsidRPr="00491FB8" w:rsidRDefault="00491FB8" w:rsidP="0043622C">
            <w:pPr>
              <w:spacing w:before="100" w:beforeAutospacing="1" w:after="100" w:afterAutospacing="1"/>
              <w:rPr>
                <w:rFonts w:eastAsiaTheme="minorHAnsi" w:cs="Arial"/>
                <w:rPrChange w:id="777" w:author="Dwight Mayeda" w:date="2010-05-06T17:03:00Z">
                  <w:rPr>
                    <w:rFonts w:eastAsiaTheme="minorHAnsi"/>
                  </w:rPr>
                </w:rPrChange>
              </w:rPr>
            </w:pPr>
            <w:moveTo w:id="778" w:author="Dwight Mayeda" w:date="2010-05-06T00:47:00Z">
              <w:r w:rsidRPr="00491FB8">
                <w:rPr>
                  <w:rFonts w:cs="Arial"/>
                  <w:rPrChange w:id="779" w:author="Dwight Mayeda" w:date="2010-05-06T17:03:00Z">
                    <w:rPr>
                      <w:rFonts w:cs="Arial"/>
                    </w:rPr>
                  </w:rPrChange>
                </w:rPr>
                <w:t>TJT</w:t>
              </w:r>
            </w:moveTo>
          </w:p>
        </w:tc>
      </w:tr>
      <w:tr w:rsidR="00491FB8" w:rsidRPr="00491FB8" w14:paraId="4744ECD0" w14:textId="77777777" w:rsidTr="006A29DD">
        <w:trPr>
          <w:ins w:id="780" w:author="Dwight Mayeda" w:date="2010-05-06T00:47:00Z"/>
        </w:trPr>
        <w:tc>
          <w:tcPr>
            <w:tcW w:w="2850" w:type="dxa"/>
            <w:tcBorders>
              <w:top w:val="nil"/>
              <w:left w:val="single" w:sz="8" w:space="0" w:color="auto"/>
              <w:bottom w:val="single" w:sz="8" w:space="0" w:color="auto"/>
              <w:right w:val="single" w:sz="8" w:space="0" w:color="auto"/>
            </w:tcBorders>
            <w:tcPrChange w:id="781" w:author="Dwight Mayeda" w:date="2010-05-06T17:12:00Z">
              <w:tcPr>
                <w:tcW w:w="3901" w:type="dxa"/>
                <w:tcBorders>
                  <w:top w:val="nil"/>
                  <w:left w:val="single" w:sz="8" w:space="0" w:color="auto"/>
                  <w:bottom w:val="single" w:sz="8" w:space="0" w:color="auto"/>
                  <w:right w:val="single" w:sz="8" w:space="0" w:color="auto"/>
                </w:tcBorders>
              </w:tcPr>
            </w:tcPrChange>
          </w:tcPr>
          <w:p w14:paraId="5066613F" w14:textId="6FE5877B" w:rsidR="00491FB8" w:rsidRPr="00491FB8" w:rsidRDefault="006A29DD" w:rsidP="0043622C">
            <w:pPr>
              <w:spacing w:before="100" w:beforeAutospacing="1" w:after="100" w:afterAutospacing="1"/>
              <w:rPr>
                <w:ins w:id="782" w:author="Dwight Mayeda" w:date="2010-05-06T17:03:00Z"/>
                <w:rFonts w:cs="Arial"/>
                <w:rPrChange w:id="783" w:author="Dwight Mayeda" w:date="2010-05-06T17:03:00Z">
                  <w:rPr>
                    <w:ins w:id="784" w:author="Dwight Mayeda" w:date="2010-05-06T17:03:00Z"/>
                    <w:rFonts w:cs="Arial"/>
                  </w:rPr>
                </w:rPrChange>
              </w:rPr>
            </w:pPr>
            <w:ins w:id="785"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78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1182168" w14:textId="0E759874" w:rsidR="00491FB8" w:rsidRPr="00491FB8" w:rsidRDefault="00491FB8" w:rsidP="0043622C">
            <w:pPr>
              <w:spacing w:before="100" w:beforeAutospacing="1" w:after="100" w:afterAutospacing="1"/>
              <w:rPr>
                <w:rFonts w:eastAsiaTheme="minorHAnsi" w:cs="Arial"/>
                <w:rPrChange w:id="787" w:author="Dwight Mayeda" w:date="2010-05-06T17:03:00Z">
                  <w:rPr>
                    <w:rFonts w:eastAsiaTheme="minorHAnsi"/>
                  </w:rPr>
                </w:rPrChange>
              </w:rPr>
            </w:pPr>
            <w:moveTo w:id="788" w:author="Dwight Mayeda" w:date="2010-05-06T00:47:00Z">
              <w:r w:rsidRPr="00491FB8">
                <w:rPr>
                  <w:rFonts w:cs="Arial"/>
                  <w:rPrChange w:id="789" w:author="Dwight Mayeda" w:date="2010-05-06T17:03:00Z">
                    <w:rPr>
                      <w:rFonts w:cs="Arial"/>
                    </w:rPr>
                  </w:rPrChange>
                </w:rPr>
                <w:t>Transfer Logins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79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5C66607" w14:textId="77777777" w:rsidR="00491FB8" w:rsidRPr="00491FB8" w:rsidRDefault="00491FB8" w:rsidP="0043622C">
            <w:pPr>
              <w:spacing w:before="100" w:beforeAutospacing="1" w:after="100" w:afterAutospacing="1"/>
              <w:rPr>
                <w:rFonts w:eastAsiaTheme="minorHAnsi" w:cs="Arial"/>
                <w:rPrChange w:id="791" w:author="Dwight Mayeda" w:date="2010-05-06T17:03:00Z">
                  <w:rPr>
                    <w:rFonts w:eastAsiaTheme="minorHAnsi"/>
                  </w:rPr>
                </w:rPrChange>
              </w:rPr>
            </w:pPr>
            <w:moveTo w:id="792" w:author="Dwight Mayeda" w:date="2010-05-06T00:47:00Z">
              <w:r w:rsidRPr="00491FB8">
                <w:rPr>
                  <w:rFonts w:cs="Arial"/>
                  <w:rPrChange w:id="793" w:author="Dwight Mayeda" w:date="2010-05-06T17:03:00Z">
                    <w:rPr>
                      <w:rFonts w:cs="Arial"/>
                    </w:rPr>
                  </w:rPrChange>
                </w:rPr>
                <w:t>TLT</w:t>
              </w:r>
            </w:moveTo>
          </w:p>
        </w:tc>
      </w:tr>
      <w:tr w:rsidR="00491FB8" w:rsidRPr="00491FB8" w14:paraId="511CED09" w14:textId="77777777" w:rsidTr="006A29DD">
        <w:trPr>
          <w:ins w:id="794" w:author="Dwight Mayeda" w:date="2010-05-06T00:47:00Z"/>
        </w:trPr>
        <w:tc>
          <w:tcPr>
            <w:tcW w:w="2850" w:type="dxa"/>
            <w:tcBorders>
              <w:top w:val="nil"/>
              <w:left w:val="single" w:sz="8" w:space="0" w:color="auto"/>
              <w:bottom w:val="single" w:sz="8" w:space="0" w:color="auto"/>
              <w:right w:val="single" w:sz="8" w:space="0" w:color="auto"/>
            </w:tcBorders>
            <w:tcPrChange w:id="795" w:author="Dwight Mayeda" w:date="2010-05-06T17:12:00Z">
              <w:tcPr>
                <w:tcW w:w="3901" w:type="dxa"/>
                <w:tcBorders>
                  <w:top w:val="nil"/>
                  <w:left w:val="single" w:sz="8" w:space="0" w:color="auto"/>
                  <w:bottom w:val="single" w:sz="8" w:space="0" w:color="auto"/>
                  <w:right w:val="single" w:sz="8" w:space="0" w:color="auto"/>
                </w:tcBorders>
              </w:tcPr>
            </w:tcPrChange>
          </w:tcPr>
          <w:p w14:paraId="58678348" w14:textId="538B7D7B" w:rsidR="00491FB8" w:rsidRPr="00491FB8" w:rsidRDefault="006A29DD" w:rsidP="0043622C">
            <w:pPr>
              <w:spacing w:before="100" w:beforeAutospacing="1" w:after="100" w:afterAutospacing="1"/>
              <w:rPr>
                <w:ins w:id="796" w:author="Dwight Mayeda" w:date="2010-05-06T17:03:00Z"/>
                <w:rFonts w:cs="Arial"/>
                <w:rPrChange w:id="797" w:author="Dwight Mayeda" w:date="2010-05-06T17:03:00Z">
                  <w:rPr>
                    <w:ins w:id="798" w:author="Dwight Mayeda" w:date="2010-05-06T17:03:00Z"/>
                    <w:rFonts w:cs="Arial"/>
                  </w:rPr>
                </w:rPrChange>
              </w:rPr>
            </w:pPr>
            <w:ins w:id="799"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0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A3DD256" w14:textId="02AD9631" w:rsidR="00491FB8" w:rsidRPr="00491FB8" w:rsidRDefault="00491FB8" w:rsidP="0043622C">
            <w:pPr>
              <w:spacing w:before="100" w:beforeAutospacing="1" w:after="100" w:afterAutospacing="1"/>
              <w:rPr>
                <w:rFonts w:eastAsiaTheme="minorHAnsi" w:cs="Arial"/>
                <w:rPrChange w:id="801" w:author="Dwight Mayeda" w:date="2010-05-06T17:03:00Z">
                  <w:rPr>
                    <w:rFonts w:eastAsiaTheme="minorHAnsi"/>
                  </w:rPr>
                </w:rPrChange>
              </w:rPr>
            </w:pPr>
            <w:moveTo w:id="802" w:author="Dwight Mayeda" w:date="2010-05-06T00:47:00Z">
              <w:r w:rsidRPr="00491FB8">
                <w:rPr>
                  <w:rFonts w:cs="Arial"/>
                  <w:rPrChange w:id="803" w:author="Dwight Mayeda" w:date="2010-05-06T17:03:00Z">
                    <w:rPr>
                      <w:rFonts w:cs="Arial"/>
                    </w:rPr>
                  </w:rPrChange>
                </w:rPr>
                <w:t>Transfer Master Stored Procedures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0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0BB00DC" w14:textId="77777777" w:rsidR="00491FB8" w:rsidRPr="00491FB8" w:rsidRDefault="00491FB8" w:rsidP="0043622C">
            <w:pPr>
              <w:spacing w:before="100" w:beforeAutospacing="1" w:after="100" w:afterAutospacing="1"/>
              <w:rPr>
                <w:rFonts w:eastAsiaTheme="minorHAnsi" w:cs="Arial"/>
                <w:rPrChange w:id="805" w:author="Dwight Mayeda" w:date="2010-05-06T17:03:00Z">
                  <w:rPr>
                    <w:rFonts w:eastAsiaTheme="minorHAnsi"/>
                  </w:rPr>
                </w:rPrChange>
              </w:rPr>
            </w:pPr>
            <w:moveTo w:id="806" w:author="Dwight Mayeda" w:date="2010-05-06T00:47:00Z">
              <w:r w:rsidRPr="00491FB8">
                <w:rPr>
                  <w:rFonts w:cs="Arial"/>
                  <w:rPrChange w:id="807" w:author="Dwight Mayeda" w:date="2010-05-06T17:03:00Z">
                    <w:rPr>
                      <w:rFonts w:cs="Arial"/>
                    </w:rPr>
                  </w:rPrChange>
                </w:rPr>
                <w:t>TSP</w:t>
              </w:r>
            </w:moveTo>
          </w:p>
        </w:tc>
      </w:tr>
      <w:tr w:rsidR="00491FB8" w:rsidRPr="00491FB8" w14:paraId="161F201C" w14:textId="77777777" w:rsidTr="006A29DD">
        <w:trPr>
          <w:ins w:id="808" w:author="Dwight Mayeda" w:date="2010-05-06T00:47:00Z"/>
        </w:trPr>
        <w:tc>
          <w:tcPr>
            <w:tcW w:w="2850" w:type="dxa"/>
            <w:tcBorders>
              <w:top w:val="nil"/>
              <w:left w:val="single" w:sz="8" w:space="0" w:color="auto"/>
              <w:bottom w:val="single" w:sz="8" w:space="0" w:color="auto"/>
              <w:right w:val="single" w:sz="8" w:space="0" w:color="auto"/>
            </w:tcBorders>
            <w:tcPrChange w:id="809" w:author="Dwight Mayeda" w:date="2010-05-06T17:12:00Z">
              <w:tcPr>
                <w:tcW w:w="3901" w:type="dxa"/>
                <w:tcBorders>
                  <w:top w:val="nil"/>
                  <w:left w:val="single" w:sz="8" w:space="0" w:color="auto"/>
                  <w:bottom w:val="single" w:sz="8" w:space="0" w:color="auto"/>
                  <w:right w:val="single" w:sz="8" w:space="0" w:color="auto"/>
                </w:tcBorders>
              </w:tcPr>
            </w:tcPrChange>
          </w:tcPr>
          <w:p w14:paraId="0870C060" w14:textId="2959C501" w:rsidR="00491FB8" w:rsidRPr="00491FB8" w:rsidRDefault="006A29DD" w:rsidP="0043622C">
            <w:pPr>
              <w:spacing w:before="100" w:beforeAutospacing="1" w:after="100" w:afterAutospacing="1"/>
              <w:rPr>
                <w:ins w:id="810" w:author="Dwight Mayeda" w:date="2010-05-06T17:03:00Z"/>
                <w:rFonts w:cs="Arial"/>
                <w:rPrChange w:id="811" w:author="Dwight Mayeda" w:date="2010-05-06T17:03:00Z">
                  <w:rPr>
                    <w:ins w:id="812" w:author="Dwight Mayeda" w:date="2010-05-06T17:03:00Z"/>
                    <w:rFonts w:cs="Arial"/>
                  </w:rPr>
                </w:rPrChange>
              </w:rPr>
            </w:pPr>
            <w:ins w:id="813"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14"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DBE4883" w14:textId="162444D1" w:rsidR="00491FB8" w:rsidRPr="00491FB8" w:rsidRDefault="00491FB8" w:rsidP="0043622C">
            <w:pPr>
              <w:spacing w:before="100" w:beforeAutospacing="1" w:after="100" w:afterAutospacing="1"/>
              <w:rPr>
                <w:rFonts w:eastAsiaTheme="minorHAnsi" w:cs="Arial"/>
                <w:rPrChange w:id="815" w:author="Dwight Mayeda" w:date="2010-05-06T17:03:00Z">
                  <w:rPr>
                    <w:rFonts w:eastAsiaTheme="minorHAnsi"/>
                  </w:rPr>
                </w:rPrChange>
              </w:rPr>
            </w:pPr>
            <w:moveTo w:id="816" w:author="Dwight Mayeda" w:date="2010-05-06T00:47:00Z">
              <w:r w:rsidRPr="00491FB8">
                <w:rPr>
                  <w:rFonts w:cs="Arial"/>
                  <w:rPrChange w:id="817" w:author="Dwight Mayeda" w:date="2010-05-06T17:03:00Z">
                    <w:rPr>
                      <w:rFonts w:cs="Arial"/>
                    </w:rPr>
                  </w:rPrChange>
                </w:rPr>
                <w:t>Transfer SQL Server Objects</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18"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7F0A60D" w14:textId="77777777" w:rsidR="00491FB8" w:rsidRPr="00491FB8" w:rsidRDefault="00491FB8" w:rsidP="0043622C">
            <w:pPr>
              <w:spacing w:before="100" w:beforeAutospacing="1" w:after="100" w:afterAutospacing="1"/>
              <w:rPr>
                <w:rFonts w:eastAsiaTheme="minorHAnsi" w:cs="Arial"/>
                <w:rPrChange w:id="819" w:author="Dwight Mayeda" w:date="2010-05-06T17:03:00Z">
                  <w:rPr>
                    <w:rFonts w:eastAsiaTheme="minorHAnsi"/>
                  </w:rPr>
                </w:rPrChange>
              </w:rPr>
            </w:pPr>
            <w:moveTo w:id="820" w:author="Dwight Mayeda" w:date="2010-05-06T00:47:00Z">
              <w:r w:rsidRPr="00491FB8">
                <w:rPr>
                  <w:rFonts w:cs="Arial"/>
                  <w:rPrChange w:id="821" w:author="Dwight Mayeda" w:date="2010-05-06T17:03:00Z">
                    <w:rPr>
                      <w:rFonts w:cs="Arial"/>
                    </w:rPr>
                  </w:rPrChange>
                </w:rPr>
                <w:t>TSO</w:t>
              </w:r>
            </w:moveTo>
          </w:p>
        </w:tc>
      </w:tr>
      <w:tr w:rsidR="00491FB8" w:rsidRPr="00491FB8" w14:paraId="2A486F6B" w14:textId="77777777" w:rsidTr="006A29DD">
        <w:trPr>
          <w:ins w:id="822" w:author="Dwight Mayeda" w:date="2010-05-06T00:47:00Z"/>
        </w:trPr>
        <w:tc>
          <w:tcPr>
            <w:tcW w:w="2850" w:type="dxa"/>
            <w:tcBorders>
              <w:top w:val="nil"/>
              <w:left w:val="single" w:sz="8" w:space="0" w:color="auto"/>
              <w:bottom w:val="single" w:sz="8" w:space="0" w:color="auto"/>
              <w:right w:val="single" w:sz="8" w:space="0" w:color="auto"/>
            </w:tcBorders>
            <w:tcPrChange w:id="823" w:author="Dwight Mayeda" w:date="2010-05-06T17:12:00Z">
              <w:tcPr>
                <w:tcW w:w="3901" w:type="dxa"/>
                <w:tcBorders>
                  <w:top w:val="nil"/>
                  <w:left w:val="single" w:sz="8" w:space="0" w:color="auto"/>
                  <w:bottom w:val="single" w:sz="8" w:space="0" w:color="auto"/>
                  <w:right w:val="single" w:sz="8" w:space="0" w:color="auto"/>
                </w:tcBorders>
              </w:tcPr>
            </w:tcPrChange>
          </w:tcPr>
          <w:p w14:paraId="15A4A194" w14:textId="73E791B9" w:rsidR="00491FB8" w:rsidRPr="00491FB8" w:rsidRDefault="006A29DD" w:rsidP="0043622C">
            <w:pPr>
              <w:spacing w:before="100" w:beforeAutospacing="1" w:after="100" w:afterAutospacing="1"/>
              <w:rPr>
                <w:ins w:id="824" w:author="Dwight Mayeda" w:date="2010-05-06T17:03:00Z"/>
                <w:rFonts w:cs="Arial"/>
                <w:rPrChange w:id="825" w:author="Dwight Mayeda" w:date="2010-05-06T17:03:00Z">
                  <w:rPr>
                    <w:ins w:id="826" w:author="Dwight Mayeda" w:date="2010-05-06T17:03:00Z"/>
                    <w:rFonts w:cs="Arial"/>
                  </w:rPr>
                </w:rPrChange>
              </w:rPr>
            </w:pPr>
            <w:ins w:id="827"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28"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31F8E6A" w14:textId="6890CA0F" w:rsidR="00491FB8" w:rsidRPr="00491FB8" w:rsidRDefault="00491FB8" w:rsidP="0043622C">
            <w:pPr>
              <w:spacing w:before="100" w:beforeAutospacing="1" w:after="100" w:afterAutospacing="1"/>
              <w:rPr>
                <w:rFonts w:eastAsiaTheme="minorHAnsi" w:cs="Arial"/>
                <w:rPrChange w:id="829" w:author="Dwight Mayeda" w:date="2010-05-06T17:03:00Z">
                  <w:rPr>
                    <w:rFonts w:eastAsiaTheme="minorHAnsi"/>
                  </w:rPr>
                </w:rPrChange>
              </w:rPr>
            </w:pPr>
            <w:moveTo w:id="830" w:author="Dwight Mayeda" w:date="2010-05-06T00:47:00Z">
              <w:r w:rsidRPr="00491FB8">
                <w:rPr>
                  <w:rFonts w:cs="Arial"/>
                  <w:rPrChange w:id="831" w:author="Dwight Mayeda" w:date="2010-05-06T17:03:00Z">
                    <w:rPr>
                      <w:rFonts w:cs="Arial"/>
                    </w:rPr>
                  </w:rPrChange>
                </w:rPr>
                <w:t>Web Service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32"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CA753D9" w14:textId="77777777" w:rsidR="00491FB8" w:rsidRPr="00491FB8" w:rsidRDefault="00491FB8" w:rsidP="0043622C">
            <w:pPr>
              <w:spacing w:before="100" w:beforeAutospacing="1" w:after="100" w:afterAutospacing="1"/>
              <w:rPr>
                <w:rFonts w:eastAsiaTheme="minorHAnsi" w:cs="Arial"/>
                <w:rPrChange w:id="833" w:author="Dwight Mayeda" w:date="2010-05-06T17:03:00Z">
                  <w:rPr>
                    <w:rFonts w:eastAsiaTheme="minorHAnsi"/>
                  </w:rPr>
                </w:rPrChange>
              </w:rPr>
            </w:pPr>
            <w:moveTo w:id="834" w:author="Dwight Mayeda" w:date="2010-05-06T00:47:00Z">
              <w:r w:rsidRPr="00491FB8">
                <w:rPr>
                  <w:rFonts w:cs="Arial"/>
                  <w:rPrChange w:id="835" w:author="Dwight Mayeda" w:date="2010-05-06T17:03:00Z">
                    <w:rPr>
                      <w:rFonts w:cs="Arial"/>
                    </w:rPr>
                  </w:rPrChange>
                </w:rPr>
                <w:t>WST</w:t>
              </w:r>
            </w:moveTo>
          </w:p>
        </w:tc>
      </w:tr>
      <w:tr w:rsidR="00491FB8" w:rsidRPr="00491FB8" w14:paraId="3B412BBD" w14:textId="77777777" w:rsidTr="006A29DD">
        <w:trPr>
          <w:ins w:id="836" w:author="Dwight Mayeda" w:date="2010-05-06T00:47:00Z"/>
        </w:trPr>
        <w:tc>
          <w:tcPr>
            <w:tcW w:w="2850" w:type="dxa"/>
            <w:tcBorders>
              <w:top w:val="nil"/>
              <w:left w:val="single" w:sz="8" w:space="0" w:color="auto"/>
              <w:bottom w:val="single" w:sz="8" w:space="0" w:color="auto"/>
              <w:right w:val="single" w:sz="8" w:space="0" w:color="auto"/>
            </w:tcBorders>
            <w:tcPrChange w:id="837" w:author="Dwight Mayeda" w:date="2010-05-06T17:12:00Z">
              <w:tcPr>
                <w:tcW w:w="3901" w:type="dxa"/>
                <w:tcBorders>
                  <w:top w:val="nil"/>
                  <w:left w:val="single" w:sz="8" w:space="0" w:color="auto"/>
                  <w:bottom w:val="single" w:sz="8" w:space="0" w:color="auto"/>
                  <w:right w:val="single" w:sz="8" w:space="0" w:color="auto"/>
                </w:tcBorders>
              </w:tcPr>
            </w:tcPrChange>
          </w:tcPr>
          <w:p w14:paraId="4FC25A1B" w14:textId="15CE68A9" w:rsidR="00491FB8" w:rsidRPr="00491FB8" w:rsidRDefault="006A29DD" w:rsidP="0043622C">
            <w:pPr>
              <w:spacing w:before="100" w:beforeAutospacing="1" w:after="100" w:afterAutospacing="1"/>
              <w:rPr>
                <w:ins w:id="838" w:author="Dwight Mayeda" w:date="2010-05-06T17:03:00Z"/>
                <w:rFonts w:cs="Arial"/>
                <w:rPrChange w:id="839" w:author="Dwight Mayeda" w:date="2010-05-06T17:03:00Z">
                  <w:rPr>
                    <w:ins w:id="840" w:author="Dwight Mayeda" w:date="2010-05-06T17:03:00Z"/>
                    <w:rFonts w:cs="Arial"/>
                  </w:rPr>
                </w:rPrChange>
              </w:rPr>
            </w:pPr>
            <w:ins w:id="841"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42"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7E72F91" w14:textId="67D77578" w:rsidR="00491FB8" w:rsidRPr="00491FB8" w:rsidRDefault="00491FB8" w:rsidP="0043622C">
            <w:pPr>
              <w:spacing w:before="100" w:beforeAutospacing="1" w:after="100" w:afterAutospacing="1"/>
              <w:rPr>
                <w:rFonts w:eastAsiaTheme="minorHAnsi" w:cs="Arial"/>
                <w:rPrChange w:id="843" w:author="Dwight Mayeda" w:date="2010-05-06T17:03:00Z">
                  <w:rPr>
                    <w:rFonts w:eastAsiaTheme="minorHAnsi"/>
                  </w:rPr>
                </w:rPrChange>
              </w:rPr>
            </w:pPr>
            <w:moveTo w:id="844" w:author="Dwight Mayeda" w:date="2010-05-06T00:47:00Z">
              <w:r w:rsidRPr="00491FB8">
                <w:rPr>
                  <w:rFonts w:cs="Arial"/>
                  <w:rPrChange w:id="845" w:author="Dwight Mayeda" w:date="2010-05-06T17:03:00Z">
                    <w:rPr>
                      <w:rFonts w:cs="Arial"/>
                    </w:rPr>
                  </w:rPrChange>
                </w:rPr>
                <w:t>WMI Data Reader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46"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B18A365" w14:textId="77777777" w:rsidR="00491FB8" w:rsidRPr="00491FB8" w:rsidRDefault="00491FB8" w:rsidP="0043622C">
            <w:pPr>
              <w:spacing w:before="100" w:beforeAutospacing="1" w:after="100" w:afterAutospacing="1"/>
              <w:rPr>
                <w:rFonts w:eastAsiaTheme="minorHAnsi" w:cs="Arial"/>
                <w:rPrChange w:id="847" w:author="Dwight Mayeda" w:date="2010-05-06T17:03:00Z">
                  <w:rPr>
                    <w:rFonts w:eastAsiaTheme="minorHAnsi"/>
                  </w:rPr>
                </w:rPrChange>
              </w:rPr>
            </w:pPr>
            <w:moveTo w:id="848" w:author="Dwight Mayeda" w:date="2010-05-06T00:47:00Z">
              <w:r w:rsidRPr="00491FB8">
                <w:rPr>
                  <w:rFonts w:cs="Arial"/>
                  <w:rPrChange w:id="849" w:author="Dwight Mayeda" w:date="2010-05-06T17:03:00Z">
                    <w:rPr>
                      <w:rFonts w:cs="Arial"/>
                    </w:rPr>
                  </w:rPrChange>
                </w:rPr>
                <w:t>WMID</w:t>
              </w:r>
            </w:moveTo>
          </w:p>
        </w:tc>
      </w:tr>
      <w:tr w:rsidR="00491FB8" w:rsidRPr="00491FB8" w14:paraId="70CCE82B" w14:textId="77777777" w:rsidTr="006A29DD">
        <w:trPr>
          <w:ins w:id="850" w:author="Dwight Mayeda" w:date="2010-05-06T00:47:00Z"/>
        </w:trPr>
        <w:tc>
          <w:tcPr>
            <w:tcW w:w="2850" w:type="dxa"/>
            <w:tcBorders>
              <w:top w:val="nil"/>
              <w:left w:val="single" w:sz="8" w:space="0" w:color="auto"/>
              <w:bottom w:val="single" w:sz="8" w:space="0" w:color="auto"/>
              <w:right w:val="single" w:sz="8" w:space="0" w:color="auto"/>
            </w:tcBorders>
            <w:tcPrChange w:id="851" w:author="Dwight Mayeda" w:date="2010-05-06T17:12:00Z">
              <w:tcPr>
                <w:tcW w:w="3901" w:type="dxa"/>
                <w:tcBorders>
                  <w:top w:val="nil"/>
                  <w:left w:val="single" w:sz="8" w:space="0" w:color="auto"/>
                  <w:bottom w:val="single" w:sz="8" w:space="0" w:color="auto"/>
                  <w:right w:val="single" w:sz="8" w:space="0" w:color="auto"/>
                </w:tcBorders>
              </w:tcPr>
            </w:tcPrChange>
          </w:tcPr>
          <w:p w14:paraId="3285A1AB" w14:textId="2A91D803" w:rsidR="00491FB8" w:rsidRPr="00491FB8" w:rsidRDefault="006A29DD" w:rsidP="0043622C">
            <w:pPr>
              <w:spacing w:before="100" w:beforeAutospacing="1" w:after="100" w:afterAutospacing="1"/>
              <w:rPr>
                <w:ins w:id="852" w:author="Dwight Mayeda" w:date="2010-05-06T17:03:00Z"/>
                <w:rFonts w:cs="Arial"/>
                <w:rPrChange w:id="853" w:author="Dwight Mayeda" w:date="2010-05-06T17:03:00Z">
                  <w:rPr>
                    <w:ins w:id="854" w:author="Dwight Mayeda" w:date="2010-05-06T17:03:00Z"/>
                    <w:rFonts w:cs="Arial"/>
                  </w:rPr>
                </w:rPrChange>
              </w:rPr>
            </w:pPr>
            <w:ins w:id="855"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56"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E37C787" w14:textId="6E078BA8" w:rsidR="00491FB8" w:rsidRPr="00491FB8" w:rsidRDefault="00491FB8" w:rsidP="0043622C">
            <w:pPr>
              <w:spacing w:before="100" w:beforeAutospacing="1" w:after="100" w:afterAutospacing="1"/>
              <w:rPr>
                <w:rFonts w:eastAsiaTheme="minorHAnsi" w:cs="Arial"/>
                <w:rPrChange w:id="857" w:author="Dwight Mayeda" w:date="2010-05-06T17:03:00Z">
                  <w:rPr>
                    <w:rFonts w:eastAsiaTheme="minorHAnsi"/>
                  </w:rPr>
                </w:rPrChange>
              </w:rPr>
            </w:pPr>
            <w:moveTo w:id="858" w:author="Dwight Mayeda" w:date="2010-05-06T00:47:00Z">
              <w:r w:rsidRPr="00491FB8">
                <w:rPr>
                  <w:rFonts w:cs="Arial"/>
                  <w:rPrChange w:id="859" w:author="Dwight Mayeda" w:date="2010-05-06T17:03:00Z">
                    <w:rPr>
                      <w:rFonts w:cs="Arial"/>
                    </w:rPr>
                  </w:rPrChange>
                </w:rPr>
                <w:t>WMI Event Watcher</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60"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CEE6607" w14:textId="77777777" w:rsidR="00491FB8" w:rsidRPr="00491FB8" w:rsidRDefault="00491FB8" w:rsidP="0043622C">
            <w:pPr>
              <w:spacing w:before="100" w:beforeAutospacing="1" w:after="100" w:afterAutospacing="1"/>
              <w:rPr>
                <w:rFonts w:eastAsiaTheme="minorHAnsi" w:cs="Arial"/>
                <w:rPrChange w:id="861" w:author="Dwight Mayeda" w:date="2010-05-06T17:03:00Z">
                  <w:rPr>
                    <w:rFonts w:eastAsiaTheme="minorHAnsi"/>
                  </w:rPr>
                </w:rPrChange>
              </w:rPr>
            </w:pPr>
            <w:moveTo w:id="862" w:author="Dwight Mayeda" w:date="2010-05-06T00:47:00Z">
              <w:r w:rsidRPr="00491FB8">
                <w:rPr>
                  <w:rFonts w:cs="Arial"/>
                  <w:rPrChange w:id="863" w:author="Dwight Mayeda" w:date="2010-05-06T17:03:00Z">
                    <w:rPr>
                      <w:rFonts w:cs="Arial"/>
                    </w:rPr>
                  </w:rPrChange>
                </w:rPr>
                <w:t>WMIE</w:t>
              </w:r>
            </w:moveTo>
          </w:p>
        </w:tc>
      </w:tr>
      <w:tr w:rsidR="00491FB8" w:rsidRPr="00491FB8" w14:paraId="144C6069" w14:textId="77777777" w:rsidTr="006A29DD">
        <w:trPr>
          <w:ins w:id="864" w:author="Dwight Mayeda" w:date="2010-05-06T00:47:00Z"/>
        </w:trPr>
        <w:tc>
          <w:tcPr>
            <w:tcW w:w="2850" w:type="dxa"/>
            <w:tcBorders>
              <w:top w:val="nil"/>
              <w:left w:val="single" w:sz="8" w:space="0" w:color="auto"/>
              <w:bottom w:val="single" w:sz="8" w:space="0" w:color="auto"/>
              <w:right w:val="single" w:sz="8" w:space="0" w:color="auto"/>
            </w:tcBorders>
            <w:tcPrChange w:id="865" w:author="Dwight Mayeda" w:date="2010-05-06T17:12:00Z">
              <w:tcPr>
                <w:tcW w:w="3901" w:type="dxa"/>
                <w:tcBorders>
                  <w:top w:val="nil"/>
                  <w:left w:val="single" w:sz="8" w:space="0" w:color="auto"/>
                  <w:bottom w:val="single" w:sz="8" w:space="0" w:color="auto"/>
                  <w:right w:val="single" w:sz="8" w:space="0" w:color="auto"/>
                </w:tcBorders>
              </w:tcPr>
            </w:tcPrChange>
          </w:tcPr>
          <w:p w14:paraId="20ECC167" w14:textId="3818C2E8" w:rsidR="00491FB8" w:rsidRPr="00491FB8" w:rsidRDefault="006A29DD" w:rsidP="0043622C">
            <w:pPr>
              <w:spacing w:before="100" w:beforeAutospacing="1" w:after="100" w:afterAutospacing="1"/>
              <w:rPr>
                <w:ins w:id="866" w:author="Dwight Mayeda" w:date="2010-05-06T17:03:00Z"/>
                <w:rFonts w:cs="Arial"/>
                <w:rPrChange w:id="867" w:author="Dwight Mayeda" w:date="2010-05-06T17:03:00Z">
                  <w:rPr>
                    <w:ins w:id="868" w:author="Dwight Mayeda" w:date="2010-05-06T17:03:00Z"/>
                    <w:rFonts w:cs="Arial"/>
                  </w:rPr>
                </w:rPrChange>
              </w:rPr>
            </w:pPr>
            <w:ins w:id="869" w:author="Dwight Mayeda" w:date="2010-05-06T17:07:00Z">
              <w:r>
                <w:rPr>
                  <w:rFonts w:cs="Arial"/>
                </w:rPr>
                <w:t>Task</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870" w:author="Dwight Mayeda" w:date="2010-05-06T17:12:00Z">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FF39A5A" w14:textId="4B97FDB4" w:rsidR="00491FB8" w:rsidRPr="00491FB8" w:rsidRDefault="00491FB8" w:rsidP="0043622C">
            <w:pPr>
              <w:spacing w:before="100" w:beforeAutospacing="1" w:after="100" w:afterAutospacing="1"/>
              <w:rPr>
                <w:rFonts w:eastAsiaTheme="minorHAnsi" w:cs="Arial"/>
                <w:rPrChange w:id="871" w:author="Dwight Mayeda" w:date="2010-05-06T17:03:00Z">
                  <w:rPr>
                    <w:rFonts w:eastAsiaTheme="minorHAnsi"/>
                  </w:rPr>
                </w:rPrChange>
              </w:rPr>
            </w:pPr>
            <w:moveTo w:id="872" w:author="Dwight Mayeda" w:date="2010-05-06T00:47:00Z">
              <w:r w:rsidRPr="00491FB8">
                <w:rPr>
                  <w:rFonts w:cs="Arial"/>
                  <w:rPrChange w:id="873" w:author="Dwight Mayeda" w:date="2010-05-06T17:03:00Z">
                    <w:rPr>
                      <w:rFonts w:cs="Arial"/>
                    </w:rPr>
                  </w:rPrChange>
                </w:rPr>
                <w:t>XML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874" w:author="Dwight Mayeda" w:date="2010-05-06T17:12:00Z">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F755BB7" w14:textId="77777777" w:rsidR="00491FB8" w:rsidRPr="00491FB8" w:rsidRDefault="00491FB8" w:rsidP="0043622C">
            <w:pPr>
              <w:spacing w:before="100" w:beforeAutospacing="1" w:after="100" w:afterAutospacing="1"/>
              <w:rPr>
                <w:rFonts w:eastAsiaTheme="minorHAnsi" w:cs="Arial"/>
                <w:rPrChange w:id="875" w:author="Dwight Mayeda" w:date="2010-05-06T17:03:00Z">
                  <w:rPr>
                    <w:rFonts w:eastAsiaTheme="minorHAnsi"/>
                  </w:rPr>
                </w:rPrChange>
              </w:rPr>
            </w:pPr>
            <w:moveTo w:id="876" w:author="Dwight Mayeda" w:date="2010-05-06T00:47:00Z">
              <w:r w:rsidRPr="00491FB8">
                <w:rPr>
                  <w:rFonts w:cs="Arial"/>
                  <w:rPrChange w:id="877" w:author="Dwight Mayeda" w:date="2010-05-06T17:03:00Z">
                    <w:rPr>
                      <w:rFonts w:cs="Arial"/>
                    </w:rPr>
                  </w:rPrChange>
                </w:rPr>
                <w:t>XML</w:t>
              </w:r>
            </w:moveTo>
          </w:p>
        </w:tc>
      </w:tr>
    </w:tbl>
    <w:p w14:paraId="511B6952" w14:textId="554BF3FA" w:rsidR="0043622C" w:rsidRPr="00491FB8" w:rsidRDefault="0043622C" w:rsidP="0043622C">
      <w:pPr>
        <w:spacing w:before="100" w:beforeAutospacing="1" w:after="100" w:afterAutospacing="1"/>
        <w:ind w:left="720"/>
        <w:rPr>
          <w:rFonts w:eastAsiaTheme="minorHAnsi"/>
          <w:rPrChange w:id="878" w:author="Dwight Mayeda" w:date="2010-05-06T17:03:00Z">
            <w:rPr>
              <w:rFonts w:eastAsiaTheme="minorHAnsi"/>
            </w:rPr>
          </w:rPrChange>
        </w:rPr>
      </w:pPr>
      <w:moveTo w:id="879" w:author="Dwight Mayeda" w:date="2010-05-06T00:47:00Z">
        <w:r w:rsidRPr="00491FB8">
          <w:rPr>
            <w:rPrChange w:id="880" w:author="Dwight Mayeda" w:date="2010-05-06T17:03:00Z">
              <w:rPr/>
            </w:rPrChange>
          </w:rPr>
          <w:t xml:space="preserve">These acronyms should be used at the beginning of the names of </w:t>
        </w:r>
      </w:moveTo>
      <w:ins w:id="881" w:author="Dwight Mayeda" w:date="2010-05-06T17:14:00Z">
        <w:r w:rsidR="006A29DD">
          <w:t>Data Flow C</w:t>
        </w:r>
      </w:ins>
      <w:moveTo w:id="882" w:author="Dwight Mayeda" w:date="2010-05-06T00:47:00Z">
        <w:del w:id="883" w:author="Dwight Mayeda" w:date="2010-05-06T17:14:00Z">
          <w:r w:rsidRPr="00491FB8" w:rsidDel="006A29DD">
            <w:rPr>
              <w:rPrChange w:id="884" w:author="Dwight Mayeda" w:date="2010-05-06T17:03:00Z">
                <w:rPr/>
              </w:rPrChange>
            </w:rPr>
            <w:delText>c</w:delText>
          </w:r>
        </w:del>
        <w:r w:rsidRPr="00491FB8">
          <w:rPr>
            <w:rPrChange w:id="885" w:author="Dwight Mayeda" w:date="2010-05-06T17:03:00Z">
              <w:rPr/>
            </w:rPrChange>
          </w:rPr>
          <w:t>omponents to identify what type of component it is.</w:t>
        </w:r>
      </w:moveTo>
    </w:p>
    <w:tbl>
      <w:tblPr>
        <w:tblW w:w="0" w:type="auto"/>
        <w:tblInd w:w="760" w:type="dxa"/>
        <w:tblLayout w:type="fixed"/>
        <w:tblCellMar>
          <w:left w:w="0" w:type="dxa"/>
          <w:right w:w="0" w:type="dxa"/>
        </w:tblCellMar>
        <w:tblLook w:val="04A0" w:firstRow="1" w:lastRow="0" w:firstColumn="1" w:lastColumn="0" w:noHBand="0" w:noVBand="1"/>
        <w:tblPrChange w:id="886" w:author="Dwight Mayeda" w:date="2010-05-06T17:12:00Z">
          <w:tblPr>
            <w:tblW w:w="0" w:type="auto"/>
            <w:tblInd w:w="858" w:type="dxa"/>
            <w:tblCellMar>
              <w:left w:w="0" w:type="dxa"/>
              <w:right w:w="0" w:type="dxa"/>
            </w:tblCellMar>
            <w:tblLook w:val="04A0" w:firstRow="1" w:lastRow="0" w:firstColumn="1" w:lastColumn="0" w:noHBand="0" w:noVBand="1"/>
          </w:tblPr>
        </w:tblPrChange>
      </w:tblPr>
      <w:tblGrid>
        <w:gridCol w:w="2850"/>
        <w:gridCol w:w="3870"/>
        <w:gridCol w:w="1440"/>
        <w:tblGridChange w:id="887">
          <w:tblGrid>
            <w:gridCol w:w="3027"/>
            <w:gridCol w:w="874"/>
            <w:gridCol w:w="2463"/>
            <w:gridCol w:w="1438"/>
            <w:gridCol w:w="178"/>
            <w:gridCol w:w="4321"/>
          </w:tblGrid>
        </w:tblGridChange>
      </w:tblGrid>
      <w:tr w:rsidR="00491FB8" w:rsidRPr="00491FB8" w14:paraId="41367741" w14:textId="77777777" w:rsidTr="006A29DD">
        <w:trPr>
          <w:ins w:id="888" w:author="Dwight Mayeda" w:date="2010-05-06T00:47:00Z"/>
        </w:trPr>
        <w:tc>
          <w:tcPr>
            <w:tcW w:w="2850" w:type="dxa"/>
            <w:tcBorders>
              <w:top w:val="single" w:sz="8" w:space="0" w:color="auto"/>
              <w:left w:val="single" w:sz="8" w:space="0" w:color="auto"/>
              <w:bottom w:val="single" w:sz="8" w:space="0" w:color="auto"/>
              <w:right w:val="single" w:sz="8" w:space="0" w:color="auto"/>
            </w:tcBorders>
            <w:shd w:val="clear" w:color="auto" w:fill="1F497D" w:themeFill="text2"/>
            <w:tcPrChange w:id="889" w:author="Dwight Mayeda" w:date="2010-05-06T17:12:00Z">
              <w:tcPr>
                <w:tcW w:w="3901" w:type="dxa"/>
                <w:gridSpan w:val="2"/>
                <w:tcBorders>
                  <w:top w:val="single" w:sz="8" w:space="0" w:color="auto"/>
                  <w:left w:val="single" w:sz="8" w:space="0" w:color="auto"/>
                  <w:bottom w:val="single" w:sz="8" w:space="0" w:color="auto"/>
                  <w:right w:val="single" w:sz="8" w:space="0" w:color="auto"/>
                </w:tcBorders>
                <w:shd w:val="clear" w:color="auto" w:fill="550D2A"/>
              </w:tcPr>
            </w:tcPrChange>
          </w:tcPr>
          <w:p w14:paraId="44471631" w14:textId="28FA13A0" w:rsidR="00491FB8" w:rsidRPr="00491FB8" w:rsidRDefault="006A29DD" w:rsidP="0043622C">
            <w:pPr>
              <w:spacing w:before="100" w:beforeAutospacing="1" w:after="100" w:afterAutospacing="1"/>
              <w:rPr>
                <w:ins w:id="890" w:author="Dwight Mayeda" w:date="2010-05-06T17:05:00Z"/>
                <w:rFonts w:cs="Arial"/>
                <w:b/>
                <w:color w:val="FFFFFF"/>
                <w:rPrChange w:id="891" w:author="Dwight Mayeda" w:date="2010-05-06T17:05:00Z">
                  <w:rPr>
                    <w:ins w:id="892" w:author="Dwight Mayeda" w:date="2010-05-06T17:05:00Z"/>
                    <w:rFonts w:cs="Arial"/>
                    <w:color w:val="FFFFFF"/>
                  </w:rPr>
                </w:rPrChange>
              </w:rPr>
            </w:pPr>
            <w:ins w:id="893" w:author="Dwight Mayeda" w:date="2010-05-06T17:08:00Z">
              <w:r>
                <w:rPr>
                  <w:rFonts w:cs="Arial"/>
                  <w:b/>
                  <w:color w:val="FFFFFF"/>
                </w:rPr>
                <w:t>Type</w:t>
              </w:r>
            </w:ins>
          </w:p>
        </w:tc>
        <w:tc>
          <w:tcPr>
            <w:tcW w:w="3870" w:type="dxa"/>
            <w:tcBorders>
              <w:top w:val="single" w:sz="8" w:space="0" w:color="auto"/>
              <w:left w:val="single" w:sz="8" w:space="0" w:color="auto"/>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894" w:author="Dwight Mayeda" w:date="2010-05-06T17:12:00Z">
              <w:tcPr>
                <w:tcW w:w="3901" w:type="dxa"/>
                <w:gridSpan w:val="2"/>
                <w:tcBorders>
                  <w:top w:val="single" w:sz="8" w:space="0" w:color="auto"/>
                  <w:left w:val="single" w:sz="8" w:space="0" w:color="auto"/>
                  <w:bottom w:val="single" w:sz="8" w:space="0" w:color="auto"/>
                  <w:right w:val="single" w:sz="8" w:space="0" w:color="auto"/>
                </w:tcBorders>
                <w:shd w:val="clear" w:color="auto" w:fill="550D2A"/>
                <w:tcMar>
                  <w:top w:w="0" w:type="dxa"/>
                  <w:left w:w="108" w:type="dxa"/>
                  <w:bottom w:w="0" w:type="dxa"/>
                  <w:right w:w="108" w:type="dxa"/>
                </w:tcMar>
                <w:vAlign w:val="center"/>
                <w:hideMark/>
              </w:tcPr>
            </w:tcPrChange>
          </w:tcPr>
          <w:p w14:paraId="23A44C14" w14:textId="1592200B" w:rsidR="00491FB8" w:rsidRPr="00491FB8" w:rsidRDefault="00491FB8" w:rsidP="0043622C">
            <w:pPr>
              <w:spacing w:before="100" w:beforeAutospacing="1" w:after="100" w:afterAutospacing="1"/>
              <w:rPr>
                <w:rFonts w:eastAsiaTheme="minorHAnsi"/>
                <w:b/>
                <w:rPrChange w:id="895" w:author="Dwight Mayeda" w:date="2010-05-06T17:05:00Z">
                  <w:rPr>
                    <w:rFonts w:eastAsiaTheme="minorHAnsi"/>
                  </w:rPr>
                </w:rPrChange>
              </w:rPr>
            </w:pPr>
            <w:moveTo w:id="896" w:author="Dwight Mayeda" w:date="2010-05-06T00:47:00Z">
              <w:del w:id="897" w:author="Dwight Mayeda" w:date="2010-05-06T17:08:00Z">
                <w:r w:rsidRPr="00491FB8" w:rsidDel="006A29DD">
                  <w:rPr>
                    <w:rFonts w:cs="Arial"/>
                    <w:b/>
                    <w:color w:val="FFFFFF"/>
                    <w:rPrChange w:id="898" w:author="Dwight Mayeda" w:date="2010-05-06T17:05:00Z">
                      <w:rPr>
                        <w:rFonts w:cs="Arial"/>
                        <w:color w:val="FFFFFF"/>
                      </w:rPr>
                    </w:rPrChange>
                  </w:rPr>
                  <w:delText>Component</w:delText>
                </w:r>
              </w:del>
            </w:moveTo>
            <w:ins w:id="899" w:author="Dwight Mayeda" w:date="2010-05-06T17:08:00Z">
              <w:r w:rsidR="006A29DD">
                <w:rPr>
                  <w:rFonts w:cs="Arial"/>
                  <w:b/>
                  <w:color w:val="FFFFFF"/>
                </w:rPr>
                <w:t>Data Flow Component</w:t>
              </w:r>
            </w:ins>
          </w:p>
        </w:tc>
        <w:tc>
          <w:tcPr>
            <w:tcW w:w="1440" w:type="dxa"/>
            <w:tcBorders>
              <w:top w:val="single" w:sz="8" w:space="0" w:color="auto"/>
              <w:left w:val="nil"/>
              <w:bottom w:val="single" w:sz="8" w:space="0" w:color="auto"/>
              <w:right w:val="single" w:sz="8" w:space="0" w:color="auto"/>
            </w:tcBorders>
            <w:shd w:val="clear" w:color="auto" w:fill="1F497D" w:themeFill="text2"/>
            <w:tcMar>
              <w:top w:w="0" w:type="dxa"/>
              <w:left w:w="108" w:type="dxa"/>
              <w:bottom w:w="0" w:type="dxa"/>
              <w:right w:w="108" w:type="dxa"/>
            </w:tcMar>
            <w:vAlign w:val="center"/>
            <w:hideMark/>
            <w:tcPrChange w:id="900" w:author="Dwight Mayeda" w:date="2010-05-06T17:12:00Z">
              <w:tcPr>
                <w:tcW w:w="4499"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tcPrChange>
          </w:tcPr>
          <w:p w14:paraId="71075435" w14:textId="77777777" w:rsidR="00491FB8" w:rsidRPr="00491FB8" w:rsidRDefault="00491FB8" w:rsidP="0043622C">
            <w:pPr>
              <w:spacing w:before="100" w:beforeAutospacing="1" w:after="100" w:afterAutospacing="1"/>
              <w:rPr>
                <w:rFonts w:eastAsiaTheme="minorHAnsi"/>
                <w:b/>
                <w:rPrChange w:id="901" w:author="Dwight Mayeda" w:date="2010-05-06T17:05:00Z">
                  <w:rPr>
                    <w:rFonts w:eastAsiaTheme="minorHAnsi"/>
                  </w:rPr>
                </w:rPrChange>
              </w:rPr>
            </w:pPr>
            <w:moveTo w:id="902" w:author="Dwight Mayeda" w:date="2010-05-06T00:47:00Z">
              <w:r w:rsidRPr="00491FB8">
                <w:rPr>
                  <w:rFonts w:cs="Arial"/>
                  <w:b/>
                  <w:color w:val="FFFFFF"/>
                  <w:rPrChange w:id="903" w:author="Dwight Mayeda" w:date="2010-05-06T17:05:00Z">
                    <w:rPr>
                      <w:rFonts w:cs="Arial"/>
                      <w:color w:val="FFFFFF"/>
                    </w:rPr>
                  </w:rPrChange>
                </w:rPr>
                <w:t>Prefix</w:t>
              </w:r>
            </w:moveTo>
          </w:p>
        </w:tc>
      </w:tr>
      <w:tr w:rsidR="006A29DD" w:rsidRPr="00491FB8" w14:paraId="1FE93A07" w14:textId="77777777" w:rsidTr="006A29DD">
        <w:tblPrEx>
          <w:tblPrExChange w:id="904" w:author="Dwight Mayeda" w:date="2010-05-06T17:12:00Z">
            <w:tblPrEx>
              <w:tblInd w:w="760" w:type="dxa"/>
            </w:tblPrEx>
          </w:tblPrExChange>
        </w:tblPrEx>
        <w:trPr>
          <w:ins w:id="905" w:author="Dwight Mayeda" w:date="2010-05-06T17:09:00Z"/>
          <w:trPrChange w:id="906" w:author="Dwight Mayeda" w:date="2010-05-06T17:12:00Z">
            <w:trPr>
              <w:gridAfter w:val="0"/>
            </w:trPr>
          </w:trPrChange>
        </w:trPr>
        <w:tc>
          <w:tcPr>
            <w:tcW w:w="2850" w:type="dxa"/>
            <w:tcBorders>
              <w:top w:val="nil"/>
              <w:left w:val="single" w:sz="8" w:space="0" w:color="auto"/>
              <w:bottom w:val="single" w:sz="8" w:space="0" w:color="auto"/>
              <w:right w:val="single" w:sz="8" w:space="0" w:color="auto"/>
            </w:tcBorders>
            <w:tcPrChange w:id="907" w:author="Dwight Mayeda" w:date="2010-05-06T17:12:00Z">
              <w:tcPr>
                <w:tcW w:w="3027" w:type="dxa"/>
                <w:tcBorders>
                  <w:top w:val="nil"/>
                  <w:left w:val="single" w:sz="8" w:space="0" w:color="auto"/>
                  <w:bottom w:val="single" w:sz="8" w:space="0" w:color="auto"/>
                  <w:right w:val="single" w:sz="8" w:space="0" w:color="auto"/>
                </w:tcBorders>
              </w:tcPr>
            </w:tcPrChange>
          </w:tcPr>
          <w:p w14:paraId="337E4E7D" w14:textId="5C33244A" w:rsidR="006A29DD" w:rsidRDefault="006A29DD" w:rsidP="0043622C">
            <w:pPr>
              <w:spacing w:before="100" w:beforeAutospacing="1" w:after="100" w:afterAutospacing="1"/>
              <w:rPr>
                <w:ins w:id="908" w:author="Dwight Mayeda" w:date="2010-05-06T17:09:00Z"/>
                <w:rFonts w:cs="Arial"/>
              </w:rPr>
            </w:pPr>
            <w:ins w:id="909" w:author="Dwight Mayeda" w:date="2010-05-06T17:10: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10" w:author="Dwight Mayeda" w:date="2010-05-06T17:12:00Z">
              <w:tcPr>
                <w:tcW w:w="333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F95DD9E" w14:textId="3104174E" w:rsidR="006A29DD" w:rsidRPr="00491FB8" w:rsidRDefault="006A29DD" w:rsidP="0043622C">
            <w:pPr>
              <w:spacing w:before="100" w:beforeAutospacing="1" w:after="100" w:afterAutospacing="1"/>
              <w:rPr>
                <w:ins w:id="911" w:author="Dwight Mayeda" w:date="2010-05-06T17:09:00Z"/>
                <w:rFonts w:cs="Arial"/>
                <w:rPrChange w:id="912" w:author="Dwight Mayeda" w:date="2010-05-06T17:03:00Z">
                  <w:rPr>
                    <w:ins w:id="913" w:author="Dwight Mayeda" w:date="2010-05-06T17:09:00Z"/>
                    <w:rFonts w:cs="Arial"/>
                  </w:rPr>
                </w:rPrChange>
              </w:rPr>
            </w:pPr>
            <w:ins w:id="914" w:author="Dwight Mayeda" w:date="2010-05-06T17:10:00Z">
              <w:r>
                <w:rPr>
                  <w:rFonts w:cs="Arial"/>
                </w:rPr>
                <w:t>ADO NET Source</w:t>
              </w:r>
            </w:ins>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15" w:author="Dwight Mayeda" w:date="2010-05-06T17:12:00Z">
              <w:tcPr>
                <w:tcW w:w="1616"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3639F77" w14:textId="04FEDECF" w:rsidR="006A29DD" w:rsidRPr="00491FB8" w:rsidRDefault="006A29DD" w:rsidP="0043622C">
            <w:pPr>
              <w:spacing w:before="100" w:beforeAutospacing="1" w:after="100" w:afterAutospacing="1"/>
              <w:rPr>
                <w:ins w:id="916" w:author="Dwight Mayeda" w:date="2010-05-06T17:09:00Z"/>
                <w:rFonts w:cs="Arial"/>
                <w:rPrChange w:id="917" w:author="Dwight Mayeda" w:date="2010-05-06T17:03:00Z">
                  <w:rPr>
                    <w:ins w:id="918" w:author="Dwight Mayeda" w:date="2010-05-06T17:09:00Z"/>
                    <w:rFonts w:cs="Arial"/>
                  </w:rPr>
                </w:rPrChange>
              </w:rPr>
            </w:pPr>
            <w:ins w:id="919" w:author="Dwight Mayeda" w:date="2010-05-06T17:10:00Z">
              <w:r>
                <w:rPr>
                  <w:rFonts w:cs="Arial"/>
                </w:rPr>
                <w:t>ADO_SRC</w:t>
              </w:r>
            </w:ins>
          </w:p>
        </w:tc>
      </w:tr>
      <w:tr w:rsidR="00491FB8" w:rsidRPr="00491FB8" w14:paraId="30DDDDA5" w14:textId="77777777" w:rsidTr="006A29DD">
        <w:trPr>
          <w:ins w:id="920" w:author="Dwight Mayeda" w:date="2010-05-06T00:47:00Z"/>
        </w:trPr>
        <w:tc>
          <w:tcPr>
            <w:tcW w:w="2850" w:type="dxa"/>
            <w:tcBorders>
              <w:top w:val="nil"/>
              <w:left w:val="single" w:sz="8" w:space="0" w:color="auto"/>
              <w:bottom w:val="single" w:sz="8" w:space="0" w:color="auto"/>
              <w:right w:val="single" w:sz="8" w:space="0" w:color="auto"/>
            </w:tcBorders>
            <w:tcPrChange w:id="92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32588DB" w14:textId="21E3FEDE" w:rsidR="00491FB8" w:rsidRPr="00491FB8" w:rsidRDefault="006A29DD" w:rsidP="0043622C">
            <w:pPr>
              <w:spacing w:before="100" w:beforeAutospacing="1" w:after="100" w:afterAutospacing="1"/>
              <w:rPr>
                <w:ins w:id="922" w:author="Dwight Mayeda" w:date="2010-05-06T17:05:00Z"/>
                <w:rFonts w:cs="Arial"/>
                <w:rPrChange w:id="923" w:author="Dwight Mayeda" w:date="2010-05-06T17:03:00Z">
                  <w:rPr>
                    <w:ins w:id="924" w:author="Dwight Mayeda" w:date="2010-05-06T17:05:00Z"/>
                    <w:rFonts w:cs="Arial"/>
                  </w:rPr>
                </w:rPrChange>
              </w:rPr>
            </w:pPr>
            <w:ins w:id="925"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2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189D825" w14:textId="762B388E" w:rsidR="00491FB8" w:rsidRPr="00491FB8" w:rsidRDefault="00491FB8" w:rsidP="0043622C">
            <w:pPr>
              <w:spacing w:before="100" w:beforeAutospacing="1" w:after="100" w:afterAutospacing="1"/>
              <w:rPr>
                <w:rFonts w:eastAsiaTheme="minorHAnsi"/>
                <w:rPrChange w:id="927" w:author="Dwight Mayeda" w:date="2010-05-06T17:03:00Z">
                  <w:rPr>
                    <w:rFonts w:eastAsiaTheme="minorHAnsi"/>
                  </w:rPr>
                </w:rPrChange>
              </w:rPr>
            </w:pPr>
            <w:moveTo w:id="928" w:author="Dwight Mayeda" w:date="2010-05-06T00:47:00Z">
              <w:r w:rsidRPr="00491FB8">
                <w:rPr>
                  <w:rFonts w:cs="Arial"/>
                  <w:rPrChange w:id="929" w:author="Dwight Mayeda" w:date="2010-05-06T17:03:00Z">
                    <w:rPr>
                      <w:rFonts w:cs="Arial"/>
                    </w:rPr>
                  </w:rPrChange>
                </w:rPr>
                <w:t>DataReader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3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035F3FD" w14:textId="77777777" w:rsidR="00491FB8" w:rsidRPr="00491FB8" w:rsidRDefault="00491FB8" w:rsidP="0043622C">
            <w:pPr>
              <w:spacing w:before="100" w:beforeAutospacing="1" w:after="100" w:afterAutospacing="1"/>
              <w:rPr>
                <w:rFonts w:eastAsiaTheme="minorHAnsi"/>
                <w:rPrChange w:id="931" w:author="Dwight Mayeda" w:date="2010-05-06T17:03:00Z">
                  <w:rPr>
                    <w:rFonts w:eastAsiaTheme="minorHAnsi"/>
                  </w:rPr>
                </w:rPrChange>
              </w:rPr>
            </w:pPr>
            <w:moveTo w:id="932" w:author="Dwight Mayeda" w:date="2010-05-06T00:47:00Z">
              <w:r w:rsidRPr="00491FB8">
                <w:rPr>
                  <w:rFonts w:cs="Arial"/>
                  <w:rPrChange w:id="933" w:author="Dwight Mayeda" w:date="2010-05-06T17:03:00Z">
                    <w:rPr>
                      <w:rFonts w:cs="Arial"/>
                    </w:rPr>
                  </w:rPrChange>
                </w:rPr>
                <w:t>DR_SRC</w:t>
              </w:r>
            </w:moveTo>
          </w:p>
        </w:tc>
      </w:tr>
      <w:tr w:rsidR="00491FB8" w:rsidRPr="00491FB8" w14:paraId="5FDCBE74" w14:textId="77777777" w:rsidTr="006A29DD">
        <w:trPr>
          <w:ins w:id="934" w:author="Dwight Mayeda" w:date="2010-05-06T00:47:00Z"/>
        </w:trPr>
        <w:tc>
          <w:tcPr>
            <w:tcW w:w="2850" w:type="dxa"/>
            <w:tcBorders>
              <w:top w:val="nil"/>
              <w:left w:val="single" w:sz="8" w:space="0" w:color="auto"/>
              <w:bottom w:val="single" w:sz="8" w:space="0" w:color="auto"/>
              <w:right w:val="single" w:sz="8" w:space="0" w:color="auto"/>
            </w:tcBorders>
            <w:tcPrChange w:id="93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EE571E0" w14:textId="52B93190" w:rsidR="00491FB8" w:rsidRPr="00491FB8" w:rsidRDefault="006A29DD" w:rsidP="0043622C">
            <w:pPr>
              <w:spacing w:before="100" w:beforeAutospacing="1" w:after="100" w:afterAutospacing="1"/>
              <w:rPr>
                <w:ins w:id="936" w:author="Dwight Mayeda" w:date="2010-05-06T17:05:00Z"/>
                <w:rFonts w:cs="Arial"/>
                <w:rPrChange w:id="937" w:author="Dwight Mayeda" w:date="2010-05-06T17:03:00Z">
                  <w:rPr>
                    <w:ins w:id="938" w:author="Dwight Mayeda" w:date="2010-05-06T17:05:00Z"/>
                    <w:rFonts w:cs="Arial"/>
                  </w:rPr>
                </w:rPrChange>
              </w:rPr>
            </w:pPr>
            <w:ins w:id="939"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4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A8CC747" w14:textId="020041B5" w:rsidR="00491FB8" w:rsidRPr="00491FB8" w:rsidRDefault="00491FB8" w:rsidP="0043622C">
            <w:pPr>
              <w:spacing w:before="100" w:beforeAutospacing="1" w:after="100" w:afterAutospacing="1"/>
              <w:rPr>
                <w:rFonts w:eastAsiaTheme="minorHAnsi"/>
                <w:rPrChange w:id="941" w:author="Dwight Mayeda" w:date="2010-05-06T17:03:00Z">
                  <w:rPr>
                    <w:rFonts w:eastAsiaTheme="minorHAnsi"/>
                  </w:rPr>
                </w:rPrChange>
              </w:rPr>
            </w:pPr>
            <w:moveTo w:id="942" w:author="Dwight Mayeda" w:date="2010-05-06T00:47:00Z">
              <w:r w:rsidRPr="00491FB8">
                <w:rPr>
                  <w:rFonts w:cs="Arial"/>
                  <w:rPrChange w:id="943" w:author="Dwight Mayeda" w:date="2010-05-06T17:03:00Z">
                    <w:rPr>
                      <w:rFonts w:cs="Arial"/>
                    </w:rPr>
                  </w:rPrChange>
                </w:rPr>
                <w:t>Excel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4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5C5C9D5" w14:textId="77777777" w:rsidR="00491FB8" w:rsidRPr="00491FB8" w:rsidRDefault="00491FB8" w:rsidP="0043622C">
            <w:pPr>
              <w:spacing w:before="100" w:beforeAutospacing="1" w:after="100" w:afterAutospacing="1"/>
              <w:rPr>
                <w:rFonts w:eastAsiaTheme="minorHAnsi"/>
                <w:rPrChange w:id="945" w:author="Dwight Mayeda" w:date="2010-05-06T17:03:00Z">
                  <w:rPr>
                    <w:rFonts w:eastAsiaTheme="minorHAnsi"/>
                  </w:rPr>
                </w:rPrChange>
              </w:rPr>
            </w:pPr>
            <w:moveTo w:id="946" w:author="Dwight Mayeda" w:date="2010-05-06T00:47:00Z">
              <w:r w:rsidRPr="00491FB8">
                <w:rPr>
                  <w:rFonts w:cs="Arial"/>
                  <w:rPrChange w:id="947" w:author="Dwight Mayeda" w:date="2010-05-06T17:03:00Z">
                    <w:rPr>
                      <w:rFonts w:cs="Arial"/>
                    </w:rPr>
                  </w:rPrChange>
                </w:rPr>
                <w:t>EX_SRC</w:t>
              </w:r>
            </w:moveTo>
          </w:p>
        </w:tc>
      </w:tr>
      <w:tr w:rsidR="00491FB8" w:rsidRPr="00491FB8" w14:paraId="79D3BEDB" w14:textId="77777777" w:rsidTr="006A29DD">
        <w:trPr>
          <w:ins w:id="948" w:author="Dwight Mayeda" w:date="2010-05-06T00:47:00Z"/>
        </w:trPr>
        <w:tc>
          <w:tcPr>
            <w:tcW w:w="2850" w:type="dxa"/>
            <w:tcBorders>
              <w:top w:val="nil"/>
              <w:left w:val="single" w:sz="8" w:space="0" w:color="auto"/>
              <w:bottom w:val="single" w:sz="8" w:space="0" w:color="auto"/>
              <w:right w:val="single" w:sz="8" w:space="0" w:color="auto"/>
            </w:tcBorders>
            <w:tcPrChange w:id="94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8E76ACC" w14:textId="25AF3C0D" w:rsidR="00491FB8" w:rsidRPr="00491FB8" w:rsidRDefault="006A29DD" w:rsidP="0043622C">
            <w:pPr>
              <w:spacing w:before="100" w:beforeAutospacing="1" w:after="100" w:afterAutospacing="1"/>
              <w:rPr>
                <w:ins w:id="950" w:author="Dwight Mayeda" w:date="2010-05-06T17:05:00Z"/>
                <w:rFonts w:cs="Arial"/>
                <w:rPrChange w:id="951" w:author="Dwight Mayeda" w:date="2010-05-06T17:03:00Z">
                  <w:rPr>
                    <w:ins w:id="952" w:author="Dwight Mayeda" w:date="2010-05-06T17:05:00Z"/>
                    <w:rFonts w:cs="Arial"/>
                  </w:rPr>
                </w:rPrChange>
              </w:rPr>
            </w:pPr>
            <w:ins w:id="953"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5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2834C52" w14:textId="234E9644" w:rsidR="00491FB8" w:rsidRPr="00491FB8" w:rsidRDefault="00491FB8" w:rsidP="0043622C">
            <w:pPr>
              <w:spacing w:before="100" w:beforeAutospacing="1" w:after="100" w:afterAutospacing="1"/>
              <w:rPr>
                <w:rFonts w:eastAsiaTheme="minorHAnsi"/>
                <w:rPrChange w:id="955" w:author="Dwight Mayeda" w:date="2010-05-06T17:03:00Z">
                  <w:rPr>
                    <w:rFonts w:eastAsiaTheme="minorHAnsi"/>
                  </w:rPr>
                </w:rPrChange>
              </w:rPr>
            </w:pPr>
            <w:moveTo w:id="956" w:author="Dwight Mayeda" w:date="2010-05-06T00:47:00Z">
              <w:r w:rsidRPr="00491FB8">
                <w:rPr>
                  <w:rFonts w:cs="Arial"/>
                  <w:rPrChange w:id="957" w:author="Dwight Mayeda" w:date="2010-05-06T17:03:00Z">
                    <w:rPr>
                      <w:rFonts w:cs="Arial"/>
                    </w:rPr>
                  </w:rPrChange>
                </w:rPr>
                <w:t>Flat File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5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213BA01" w14:textId="77777777" w:rsidR="00491FB8" w:rsidRPr="00491FB8" w:rsidRDefault="00491FB8" w:rsidP="0043622C">
            <w:pPr>
              <w:spacing w:before="100" w:beforeAutospacing="1" w:after="100" w:afterAutospacing="1"/>
              <w:rPr>
                <w:rFonts w:eastAsiaTheme="minorHAnsi"/>
                <w:rPrChange w:id="959" w:author="Dwight Mayeda" w:date="2010-05-06T17:03:00Z">
                  <w:rPr>
                    <w:rFonts w:eastAsiaTheme="minorHAnsi"/>
                  </w:rPr>
                </w:rPrChange>
              </w:rPr>
            </w:pPr>
            <w:moveTo w:id="960" w:author="Dwight Mayeda" w:date="2010-05-06T00:47:00Z">
              <w:r w:rsidRPr="00491FB8">
                <w:rPr>
                  <w:rFonts w:cs="Arial"/>
                  <w:rPrChange w:id="961" w:author="Dwight Mayeda" w:date="2010-05-06T17:03:00Z">
                    <w:rPr>
                      <w:rFonts w:cs="Arial"/>
                    </w:rPr>
                  </w:rPrChange>
                </w:rPr>
                <w:t>FF_SRC</w:t>
              </w:r>
            </w:moveTo>
          </w:p>
        </w:tc>
      </w:tr>
      <w:tr w:rsidR="00491FB8" w:rsidRPr="00491FB8" w14:paraId="0E57B93B" w14:textId="77777777" w:rsidTr="006A29DD">
        <w:trPr>
          <w:ins w:id="962" w:author="Dwight Mayeda" w:date="2010-05-06T00:47:00Z"/>
        </w:trPr>
        <w:tc>
          <w:tcPr>
            <w:tcW w:w="2850" w:type="dxa"/>
            <w:tcBorders>
              <w:top w:val="nil"/>
              <w:left w:val="single" w:sz="8" w:space="0" w:color="auto"/>
              <w:bottom w:val="single" w:sz="8" w:space="0" w:color="auto"/>
              <w:right w:val="single" w:sz="8" w:space="0" w:color="auto"/>
            </w:tcBorders>
            <w:tcPrChange w:id="96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66F02A6A" w14:textId="4E9F974A" w:rsidR="00491FB8" w:rsidRPr="00491FB8" w:rsidRDefault="006A29DD" w:rsidP="0043622C">
            <w:pPr>
              <w:spacing w:before="100" w:beforeAutospacing="1" w:after="100" w:afterAutospacing="1"/>
              <w:rPr>
                <w:ins w:id="964" w:author="Dwight Mayeda" w:date="2010-05-06T17:05:00Z"/>
                <w:rFonts w:cs="Arial"/>
                <w:rPrChange w:id="965" w:author="Dwight Mayeda" w:date="2010-05-06T17:03:00Z">
                  <w:rPr>
                    <w:ins w:id="966" w:author="Dwight Mayeda" w:date="2010-05-06T17:05:00Z"/>
                    <w:rFonts w:cs="Arial"/>
                  </w:rPr>
                </w:rPrChange>
              </w:rPr>
            </w:pPr>
            <w:ins w:id="967"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6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B4DD98F" w14:textId="00F8E184" w:rsidR="00491FB8" w:rsidRPr="00491FB8" w:rsidRDefault="00491FB8" w:rsidP="0043622C">
            <w:pPr>
              <w:spacing w:before="100" w:beforeAutospacing="1" w:after="100" w:afterAutospacing="1"/>
              <w:rPr>
                <w:rFonts w:eastAsiaTheme="minorHAnsi"/>
                <w:rPrChange w:id="969" w:author="Dwight Mayeda" w:date="2010-05-06T17:03:00Z">
                  <w:rPr>
                    <w:rFonts w:eastAsiaTheme="minorHAnsi"/>
                  </w:rPr>
                </w:rPrChange>
              </w:rPr>
            </w:pPr>
            <w:moveTo w:id="970" w:author="Dwight Mayeda" w:date="2010-05-06T00:47:00Z">
              <w:r w:rsidRPr="00491FB8">
                <w:rPr>
                  <w:rFonts w:cs="Arial"/>
                  <w:rPrChange w:id="971" w:author="Dwight Mayeda" w:date="2010-05-06T17:03:00Z">
                    <w:rPr>
                      <w:rFonts w:cs="Arial"/>
                    </w:rPr>
                  </w:rPrChange>
                </w:rPr>
                <w:t>OLE DB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7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4A0227D" w14:textId="77777777" w:rsidR="00491FB8" w:rsidRPr="00491FB8" w:rsidRDefault="00491FB8" w:rsidP="0043622C">
            <w:pPr>
              <w:spacing w:before="100" w:beforeAutospacing="1" w:after="100" w:afterAutospacing="1"/>
              <w:rPr>
                <w:rFonts w:eastAsiaTheme="minorHAnsi"/>
                <w:rPrChange w:id="973" w:author="Dwight Mayeda" w:date="2010-05-06T17:03:00Z">
                  <w:rPr>
                    <w:rFonts w:eastAsiaTheme="minorHAnsi"/>
                  </w:rPr>
                </w:rPrChange>
              </w:rPr>
            </w:pPr>
            <w:moveTo w:id="974" w:author="Dwight Mayeda" w:date="2010-05-06T00:47:00Z">
              <w:r w:rsidRPr="00491FB8">
                <w:rPr>
                  <w:rFonts w:cs="Arial"/>
                  <w:rPrChange w:id="975" w:author="Dwight Mayeda" w:date="2010-05-06T17:03:00Z">
                    <w:rPr>
                      <w:rFonts w:cs="Arial"/>
                    </w:rPr>
                  </w:rPrChange>
                </w:rPr>
                <w:t>OLE_SRC</w:t>
              </w:r>
            </w:moveTo>
          </w:p>
        </w:tc>
      </w:tr>
      <w:tr w:rsidR="00491FB8" w:rsidRPr="00491FB8" w14:paraId="38A105A8" w14:textId="77777777" w:rsidTr="006A29DD">
        <w:trPr>
          <w:ins w:id="976" w:author="Dwight Mayeda" w:date="2010-05-06T00:47:00Z"/>
        </w:trPr>
        <w:tc>
          <w:tcPr>
            <w:tcW w:w="2850" w:type="dxa"/>
            <w:tcBorders>
              <w:top w:val="nil"/>
              <w:left w:val="single" w:sz="8" w:space="0" w:color="auto"/>
              <w:bottom w:val="single" w:sz="8" w:space="0" w:color="auto"/>
              <w:right w:val="single" w:sz="8" w:space="0" w:color="auto"/>
            </w:tcBorders>
            <w:tcPrChange w:id="97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4BCC327" w14:textId="5B7BC02E" w:rsidR="00491FB8" w:rsidRPr="00491FB8" w:rsidRDefault="006A29DD" w:rsidP="0043622C">
            <w:pPr>
              <w:spacing w:before="100" w:beforeAutospacing="1" w:after="100" w:afterAutospacing="1"/>
              <w:rPr>
                <w:ins w:id="978" w:author="Dwight Mayeda" w:date="2010-05-06T17:05:00Z"/>
                <w:rFonts w:cs="Arial"/>
                <w:rPrChange w:id="979" w:author="Dwight Mayeda" w:date="2010-05-06T17:03:00Z">
                  <w:rPr>
                    <w:ins w:id="980" w:author="Dwight Mayeda" w:date="2010-05-06T17:05:00Z"/>
                    <w:rFonts w:cs="Arial"/>
                  </w:rPr>
                </w:rPrChange>
              </w:rPr>
            </w:pPr>
            <w:ins w:id="981"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8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669B92A" w14:textId="26981DD2" w:rsidR="00491FB8" w:rsidRPr="00491FB8" w:rsidRDefault="00491FB8" w:rsidP="0043622C">
            <w:pPr>
              <w:spacing w:before="100" w:beforeAutospacing="1" w:after="100" w:afterAutospacing="1"/>
              <w:rPr>
                <w:rFonts w:eastAsiaTheme="minorHAnsi"/>
                <w:rPrChange w:id="983" w:author="Dwight Mayeda" w:date="2010-05-06T17:03:00Z">
                  <w:rPr>
                    <w:rFonts w:eastAsiaTheme="minorHAnsi"/>
                  </w:rPr>
                </w:rPrChange>
              </w:rPr>
            </w:pPr>
            <w:moveTo w:id="984" w:author="Dwight Mayeda" w:date="2010-05-06T00:47:00Z">
              <w:r w:rsidRPr="00491FB8">
                <w:rPr>
                  <w:rFonts w:cs="Arial"/>
                  <w:rPrChange w:id="985" w:author="Dwight Mayeda" w:date="2010-05-06T17:03:00Z">
                    <w:rPr>
                      <w:rFonts w:cs="Arial"/>
                    </w:rPr>
                  </w:rPrChange>
                </w:rPr>
                <w:t>Raw File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98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0F16AF5" w14:textId="77777777" w:rsidR="00491FB8" w:rsidRPr="00491FB8" w:rsidRDefault="00491FB8" w:rsidP="0043622C">
            <w:pPr>
              <w:spacing w:before="100" w:beforeAutospacing="1" w:after="100" w:afterAutospacing="1"/>
              <w:rPr>
                <w:rFonts w:eastAsiaTheme="minorHAnsi"/>
                <w:rPrChange w:id="987" w:author="Dwight Mayeda" w:date="2010-05-06T17:03:00Z">
                  <w:rPr>
                    <w:rFonts w:eastAsiaTheme="minorHAnsi"/>
                  </w:rPr>
                </w:rPrChange>
              </w:rPr>
            </w:pPr>
            <w:moveTo w:id="988" w:author="Dwight Mayeda" w:date="2010-05-06T00:47:00Z">
              <w:r w:rsidRPr="00491FB8">
                <w:rPr>
                  <w:rFonts w:cs="Arial"/>
                  <w:rPrChange w:id="989" w:author="Dwight Mayeda" w:date="2010-05-06T17:03:00Z">
                    <w:rPr>
                      <w:rFonts w:cs="Arial"/>
                    </w:rPr>
                  </w:rPrChange>
                </w:rPr>
                <w:t>RF_SRC</w:t>
              </w:r>
            </w:moveTo>
          </w:p>
        </w:tc>
      </w:tr>
      <w:tr w:rsidR="00491FB8" w:rsidRPr="00491FB8" w14:paraId="2B9C3622" w14:textId="77777777" w:rsidTr="006A29DD">
        <w:trPr>
          <w:ins w:id="990" w:author="Dwight Mayeda" w:date="2010-05-06T00:47:00Z"/>
        </w:trPr>
        <w:tc>
          <w:tcPr>
            <w:tcW w:w="2850" w:type="dxa"/>
            <w:tcBorders>
              <w:top w:val="nil"/>
              <w:left w:val="single" w:sz="8" w:space="0" w:color="auto"/>
              <w:bottom w:val="single" w:sz="8" w:space="0" w:color="auto"/>
              <w:right w:val="single" w:sz="8" w:space="0" w:color="auto"/>
            </w:tcBorders>
            <w:tcPrChange w:id="99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67E99C5" w14:textId="35889DCC" w:rsidR="00491FB8" w:rsidRPr="00491FB8" w:rsidRDefault="006A29DD" w:rsidP="0043622C">
            <w:pPr>
              <w:spacing w:before="100" w:beforeAutospacing="1" w:after="100" w:afterAutospacing="1"/>
              <w:rPr>
                <w:ins w:id="992" w:author="Dwight Mayeda" w:date="2010-05-06T17:05:00Z"/>
                <w:rFonts w:cs="Arial"/>
                <w:rPrChange w:id="993" w:author="Dwight Mayeda" w:date="2010-05-06T17:03:00Z">
                  <w:rPr>
                    <w:ins w:id="994" w:author="Dwight Mayeda" w:date="2010-05-06T17:05:00Z"/>
                    <w:rFonts w:cs="Arial"/>
                  </w:rPr>
                </w:rPrChange>
              </w:rPr>
            </w:pPr>
            <w:ins w:id="995" w:author="Dwight Mayeda" w:date="2010-05-06T17:08:00Z">
              <w:r>
                <w:rPr>
                  <w:rFonts w:cs="Arial"/>
                </w:rPr>
                <w:t>Data Flow Source</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99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462D0E8" w14:textId="48977C0B" w:rsidR="00491FB8" w:rsidRPr="00491FB8" w:rsidRDefault="00491FB8" w:rsidP="0043622C">
            <w:pPr>
              <w:spacing w:before="100" w:beforeAutospacing="1" w:after="100" w:afterAutospacing="1"/>
              <w:rPr>
                <w:rFonts w:eastAsiaTheme="minorHAnsi"/>
                <w:rPrChange w:id="997" w:author="Dwight Mayeda" w:date="2010-05-06T17:03:00Z">
                  <w:rPr>
                    <w:rFonts w:eastAsiaTheme="minorHAnsi"/>
                  </w:rPr>
                </w:rPrChange>
              </w:rPr>
            </w:pPr>
            <w:moveTo w:id="998" w:author="Dwight Mayeda" w:date="2010-05-06T00:47:00Z">
              <w:r w:rsidRPr="00491FB8">
                <w:rPr>
                  <w:rFonts w:cs="Arial"/>
                  <w:rPrChange w:id="999" w:author="Dwight Mayeda" w:date="2010-05-06T17:03:00Z">
                    <w:rPr>
                      <w:rFonts w:cs="Arial"/>
                    </w:rPr>
                  </w:rPrChange>
                </w:rPr>
                <w:t>XML Source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0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DF503B6" w14:textId="77777777" w:rsidR="00491FB8" w:rsidRPr="00491FB8" w:rsidRDefault="00491FB8" w:rsidP="0043622C">
            <w:pPr>
              <w:spacing w:before="100" w:beforeAutospacing="1" w:after="100" w:afterAutospacing="1"/>
              <w:rPr>
                <w:rFonts w:eastAsiaTheme="minorHAnsi"/>
                <w:rPrChange w:id="1001" w:author="Dwight Mayeda" w:date="2010-05-06T17:03:00Z">
                  <w:rPr>
                    <w:rFonts w:eastAsiaTheme="minorHAnsi"/>
                  </w:rPr>
                </w:rPrChange>
              </w:rPr>
            </w:pPr>
            <w:moveTo w:id="1002" w:author="Dwight Mayeda" w:date="2010-05-06T00:47:00Z">
              <w:r w:rsidRPr="00491FB8">
                <w:rPr>
                  <w:rFonts w:cs="Arial"/>
                  <w:rPrChange w:id="1003" w:author="Dwight Mayeda" w:date="2010-05-06T17:03:00Z">
                    <w:rPr>
                      <w:rFonts w:cs="Arial"/>
                    </w:rPr>
                  </w:rPrChange>
                </w:rPr>
                <w:t>XML_SRC</w:t>
              </w:r>
            </w:moveTo>
          </w:p>
        </w:tc>
      </w:tr>
      <w:tr w:rsidR="00491FB8" w:rsidRPr="00491FB8" w14:paraId="5ED14427" w14:textId="77777777" w:rsidTr="006A29DD">
        <w:trPr>
          <w:ins w:id="1004" w:author="Dwight Mayeda" w:date="2010-05-06T00:47:00Z"/>
        </w:trPr>
        <w:tc>
          <w:tcPr>
            <w:tcW w:w="2850" w:type="dxa"/>
            <w:tcBorders>
              <w:top w:val="nil"/>
              <w:left w:val="single" w:sz="8" w:space="0" w:color="auto"/>
              <w:bottom w:val="single" w:sz="8" w:space="0" w:color="auto"/>
              <w:right w:val="single" w:sz="8" w:space="0" w:color="auto"/>
            </w:tcBorders>
            <w:tcPrChange w:id="100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6E40458F" w14:textId="551A62F7" w:rsidR="00491FB8" w:rsidRPr="00491FB8" w:rsidRDefault="006A29DD" w:rsidP="0043622C">
            <w:pPr>
              <w:spacing w:before="100" w:beforeAutospacing="1" w:after="100" w:afterAutospacing="1"/>
              <w:rPr>
                <w:ins w:id="1006" w:author="Dwight Mayeda" w:date="2010-05-06T17:05:00Z"/>
                <w:rFonts w:cs="Arial"/>
                <w:rPrChange w:id="1007" w:author="Dwight Mayeda" w:date="2010-05-06T17:03:00Z">
                  <w:rPr>
                    <w:ins w:id="1008" w:author="Dwight Mayeda" w:date="2010-05-06T17:05:00Z"/>
                    <w:rFonts w:cs="Arial"/>
                  </w:rPr>
                </w:rPrChange>
              </w:rPr>
            </w:pPr>
            <w:ins w:id="100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1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2D5881A" w14:textId="71DE0A5B" w:rsidR="00491FB8" w:rsidRPr="00491FB8" w:rsidRDefault="00491FB8" w:rsidP="0043622C">
            <w:pPr>
              <w:spacing w:before="100" w:beforeAutospacing="1" w:after="100" w:afterAutospacing="1"/>
              <w:rPr>
                <w:rFonts w:eastAsiaTheme="minorHAnsi"/>
                <w:rPrChange w:id="1011" w:author="Dwight Mayeda" w:date="2010-05-06T17:03:00Z">
                  <w:rPr>
                    <w:rFonts w:eastAsiaTheme="minorHAnsi"/>
                  </w:rPr>
                </w:rPrChange>
              </w:rPr>
            </w:pPr>
            <w:moveTo w:id="1012" w:author="Dwight Mayeda" w:date="2010-05-06T00:47:00Z">
              <w:r w:rsidRPr="00491FB8">
                <w:rPr>
                  <w:rFonts w:cs="Arial"/>
                  <w:rPrChange w:id="1013" w:author="Dwight Mayeda" w:date="2010-05-06T17:03:00Z">
                    <w:rPr>
                      <w:rFonts w:cs="Arial"/>
                    </w:rPr>
                  </w:rPrChange>
                </w:rPr>
                <w:t>Aggregate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1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4D30770" w14:textId="77777777" w:rsidR="00491FB8" w:rsidRPr="00491FB8" w:rsidRDefault="00491FB8" w:rsidP="0043622C">
            <w:pPr>
              <w:spacing w:before="100" w:beforeAutospacing="1" w:after="100" w:afterAutospacing="1"/>
              <w:rPr>
                <w:rFonts w:eastAsiaTheme="minorHAnsi"/>
                <w:rPrChange w:id="1015" w:author="Dwight Mayeda" w:date="2010-05-06T17:03:00Z">
                  <w:rPr>
                    <w:rFonts w:eastAsiaTheme="minorHAnsi"/>
                  </w:rPr>
                </w:rPrChange>
              </w:rPr>
            </w:pPr>
            <w:moveTo w:id="1016" w:author="Dwight Mayeda" w:date="2010-05-06T00:47:00Z">
              <w:r w:rsidRPr="00491FB8">
                <w:rPr>
                  <w:rFonts w:cs="Arial"/>
                  <w:rPrChange w:id="1017" w:author="Dwight Mayeda" w:date="2010-05-06T17:03:00Z">
                    <w:rPr>
                      <w:rFonts w:cs="Arial"/>
                    </w:rPr>
                  </w:rPrChange>
                </w:rPr>
                <w:t>AGG</w:t>
              </w:r>
            </w:moveTo>
          </w:p>
        </w:tc>
      </w:tr>
      <w:tr w:rsidR="00491FB8" w:rsidRPr="00491FB8" w14:paraId="48669E5D" w14:textId="77777777" w:rsidTr="006A29DD">
        <w:trPr>
          <w:ins w:id="1018" w:author="Dwight Mayeda" w:date="2010-05-06T00:47:00Z"/>
        </w:trPr>
        <w:tc>
          <w:tcPr>
            <w:tcW w:w="2850" w:type="dxa"/>
            <w:tcBorders>
              <w:top w:val="nil"/>
              <w:left w:val="single" w:sz="8" w:space="0" w:color="auto"/>
              <w:bottom w:val="single" w:sz="8" w:space="0" w:color="auto"/>
              <w:right w:val="single" w:sz="8" w:space="0" w:color="auto"/>
            </w:tcBorders>
            <w:tcPrChange w:id="101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E86ECFE" w14:textId="262FD0E3" w:rsidR="00491FB8" w:rsidRPr="00491FB8" w:rsidRDefault="006A29DD" w:rsidP="0043622C">
            <w:pPr>
              <w:spacing w:before="100" w:beforeAutospacing="1" w:after="100" w:afterAutospacing="1"/>
              <w:rPr>
                <w:ins w:id="1020" w:author="Dwight Mayeda" w:date="2010-05-06T17:05:00Z"/>
                <w:rFonts w:cs="Arial"/>
                <w:rPrChange w:id="1021" w:author="Dwight Mayeda" w:date="2010-05-06T17:03:00Z">
                  <w:rPr>
                    <w:ins w:id="1022" w:author="Dwight Mayeda" w:date="2010-05-06T17:05:00Z"/>
                    <w:rFonts w:cs="Arial"/>
                  </w:rPr>
                </w:rPrChange>
              </w:rPr>
            </w:pPr>
            <w:ins w:id="102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2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D307EBC" w14:textId="32B96C92" w:rsidR="00491FB8" w:rsidRPr="00491FB8" w:rsidRDefault="00491FB8" w:rsidP="0043622C">
            <w:pPr>
              <w:spacing w:before="100" w:beforeAutospacing="1" w:after="100" w:afterAutospacing="1"/>
              <w:rPr>
                <w:rFonts w:eastAsiaTheme="minorHAnsi"/>
                <w:rPrChange w:id="1025" w:author="Dwight Mayeda" w:date="2010-05-06T17:03:00Z">
                  <w:rPr>
                    <w:rFonts w:eastAsiaTheme="minorHAnsi"/>
                  </w:rPr>
                </w:rPrChange>
              </w:rPr>
            </w:pPr>
            <w:moveTo w:id="1026" w:author="Dwight Mayeda" w:date="2010-05-06T00:47:00Z">
              <w:r w:rsidRPr="00491FB8">
                <w:rPr>
                  <w:rFonts w:cs="Arial"/>
                  <w:rPrChange w:id="1027" w:author="Dwight Mayeda" w:date="2010-05-06T17:03:00Z">
                    <w:rPr>
                      <w:rFonts w:cs="Arial"/>
                    </w:rPr>
                  </w:rPrChange>
                </w:rPr>
                <w:t>Audit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2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87AC1B8" w14:textId="77777777" w:rsidR="00491FB8" w:rsidRPr="00491FB8" w:rsidRDefault="00491FB8" w:rsidP="0043622C">
            <w:pPr>
              <w:spacing w:before="100" w:beforeAutospacing="1" w:after="100" w:afterAutospacing="1"/>
              <w:rPr>
                <w:rFonts w:eastAsiaTheme="minorHAnsi"/>
                <w:rPrChange w:id="1029" w:author="Dwight Mayeda" w:date="2010-05-06T17:03:00Z">
                  <w:rPr>
                    <w:rFonts w:eastAsiaTheme="minorHAnsi"/>
                  </w:rPr>
                </w:rPrChange>
              </w:rPr>
            </w:pPr>
            <w:moveTo w:id="1030" w:author="Dwight Mayeda" w:date="2010-05-06T00:47:00Z">
              <w:r w:rsidRPr="00491FB8">
                <w:rPr>
                  <w:rFonts w:cs="Arial"/>
                  <w:rPrChange w:id="1031" w:author="Dwight Mayeda" w:date="2010-05-06T17:03:00Z">
                    <w:rPr>
                      <w:rFonts w:cs="Arial"/>
                    </w:rPr>
                  </w:rPrChange>
                </w:rPr>
                <w:t>AUD</w:t>
              </w:r>
            </w:moveTo>
          </w:p>
        </w:tc>
      </w:tr>
      <w:tr w:rsidR="006A29DD" w:rsidRPr="00491FB8" w14:paraId="4ADD72A2" w14:textId="77777777" w:rsidTr="006A29DD">
        <w:tblPrEx>
          <w:tblPrExChange w:id="1032" w:author="Dwight Mayeda" w:date="2010-05-06T17:12:00Z">
            <w:tblPrEx>
              <w:tblInd w:w="760" w:type="dxa"/>
            </w:tblPrEx>
          </w:tblPrExChange>
        </w:tblPrEx>
        <w:trPr>
          <w:ins w:id="1033" w:author="Dwight Mayeda" w:date="2010-05-06T17:10:00Z"/>
          <w:trPrChange w:id="1034" w:author="Dwight Mayeda" w:date="2010-05-06T17:12:00Z">
            <w:trPr>
              <w:gridAfter w:val="0"/>
            </w:trPr>
          </w:trPrChange>
        </w:trPr>
        <w:tc>
          <w:tcPr>
            <w:tcW w:w="2850" w:type="dxa"/>
            <w:tcBorders>
              <w:top w:val="nil"/>
              <w:left w:val="single" w:sz="8" w:space="0" w:color="auto"/>
              <w:bottom w:val="single" w:sz="8" w:space="0" w:color="auto"/>
              <w:right w:val="single" w:sz="8" w:space="0" w:color="auto"/>
            </w:tcBorders>
            <w:tcPrChange w:id="1035" w:author="Dwight Mayeda" w:date="2010-05-06T17:12:00Z">
              <w:tcPr>
                <w:tcW w:w="3027" w:type="dxa"/>
                <w:tcBorders>
                  <w:top w:val="nil"/>
                  <w:left w:val="single" w:sz="8" w:space="0" w:color="auto"/>
                  <w:bottom w:val="single" w:sz="8" w:space="0" w:color="auto"/>
                  <w:right w:val="single" w:sz="8" w:space="0" w:color="auto"/>
                </w:tcBorders>
              </w:tcPr>
            </w:tcPrChange>
          </w:tcPr>
          <w:p w14:paraId="035B0113" w14:textId="2C8390E9" w:rsidR="006A29DD" w:rsidRDefault="006A29DD" w:rsidP="0043622C">
            <w:pPr>
              <w:spacing w:before="100" w:beforeAutospacing="1" w:after="100" w:afterAutospacing="1"/>
              <w:rPr>
                <w:ins w:id="1036" w:author="Dwight Mayeda" w:date="2010-05-06T17:10:00Z"/>
                <w:rFonts w:cs="Arial"/>
              </w:rPr>
            </w:pPr>
            <w:ins w:id="1037" w:author="Dwight Mayeda" w:date="2010-05-06T17:10: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38" w:author="Dwight Mayeda" w:date="2010-05-06T17:12:00Z">
              <w:tcPr>
                <w:tcW w:w="333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544F49E" w14:textId="4E5B0F3D" w:rsidR="006A29DD" w:rsidRPr="00491FB8" w:rsidRDefault="006A29DD" w:rsidP="0043622C">
            <w:pPr>
              <w:spacing w:before="100" w:beforeAutospacing="1" w:after="100" w:afterAutospacing="1"/>
              <w:rPr>
                <w:ins w:id="1039" w:author="Dwight Mayeda" w:date="2010-05-06T17:10:00Z"/>
                <w:rFonts w:cs="Arial"/>
                <w:rPrChange w:id="1040" w:author="Dwight Mayeda" w:date="2010-05-06T17:03:00Z">
                  <w:rPr>
                    <w:ins w:id="1041" w:author="Dwight Mayeda" w:date="2010-05-06T17:10:00Z"/>
                    <w:rFonts w:cs="Arial"/>
                  </w:rPr>
                </w:rPrChange>
              </w:rPr>
            </w:pPr>
            <w:ins w:id="1042" w:author="Dwight Mayeda" w:date="2010-05-06T17:10:00Z">
              <w:r>
                <w:rPr>
                  <w:rFonts w:cs="Arial"/>
                </w:rPr>
                <w:t>Cache Transform</w:t>
              </w:r>
            </w:ins>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43" w:author="Dwight Mayeda" w:date="2010-05-06T17:12:00Z">
              <w:tcPr>
                <w:tcW w:w="1616"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1692C83" w14:textId="0CD9C3CA" w:rsidR="006A29DD" w:rsidRPr="00491FB8" w:rsidRDefault="006A29DD" w:rsidP="0043622C">
            <w:pPr>
              <w:spacing w:before="100" w:beforeAutospacing="1" w:after="100" w:afterAutospacing="1"/>
              <w:rPr>
                <w:ins w:id="1044" w:author="Dwight Mayeda" w:date="2010-05-06T17:10:00Z"/>
                <w:rFonts w:cs="Arial"/>
                <w:rPrChange w:id="1045" w:author="Dwight Mayeda" w:date="2010-05-06T17:03:00Z">
                  <w:rPr>
                    <w:ins w:id="1046" w:author="Dwight Mayeda" w:date="2010-05-06T17:10:00Z"/>
                    <w:rFonts w:cs="Arial"/>
                  </w:rPr>
                </w:rPrChange>
              </w:rPr>
            </w:pPr>
            <w:ins w:id="1047" w:author="Dwight Mayeda" w:date="2010-05-06T17:13:00Z">
              <w:r>
                <w:rPr>
                  <w:rFonts w:cs="Arial"/>
                </w:rPr>
                <w:t>CTR</w:t>
              </w:r>
            </w:ins>
          </w:p>
        </w:tc>
      </w:tr>
      <w:tr w:rsidR="00491FB8" w:rsidRPr="00491FB8" w14:paraId="19421BFC" w14:textId="77777777" w:rsidTr="006A29DD">
        <w:trPr>
          <w:ins w:id="1048" w:author="Dwight Mayeda" w:date="2010-05-06T00:47:00Z"/>
        </w:trPr>
        <w:tc>
          <w:tcPr>
            <w:tcW w:w="2850" w:type="dxa"/>
            <w:tcBorders>
              <w:top w:val="nil"/>
              <w:left w:val="single" w:sz="8" w:space="0" w:color="auto"/>
              <w:bottom w:val="single" w:sz="8" w:space="0" w:color="auto"/>
              <w:right w:val="single" w:sz="8" w:space="0" w:color="auto"/>
            </w:tcBorders>
            <w:tcPrChange w:id="104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CA0E6F8" w14:textId="136D6325" w:rsidR="00491FB8" w:rsidRPr="00491FB8" w:rsidRDefault="006A29DD" w:rsidP="0043622C">
            <w:pPr>
              <w:spacing w:before="100" w:beforeAutospacing="1" w:after="100" w:afterAutospacing="1"/>
              <w:rPr>
                <w:ins w:id="1050" w:author="Dwight Mayeda" w:date="2010-05-06T17:05:00Z"/>
                <w:rFonts w:cs="Arial"/>
                <w:rPrChange w:id="1051" w:author="Dwight Mayeda" w:date="2010-05-06T17:03:00Z">
                  <w:rPr>
                    <w:ins w:id="1052" w:author="Dwight Mayeda" w:date="2010-05-06T17:05:00Z"/>
                    <w:rFonts w:cs="Arial"/>
                  </w:rPr>
                </w:rPrChange>
              </w:rPr>
            </w:pPr>
            <w:ins w:id="105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5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3D62C8E" w14:textId="693E787B" w:rsidR="00491FB8" w:rsidRPr="00491FB8" w:rsidRDefault="00491FB8" w:rsidP="0043622C">
            <w:pPr>
              <w:spacing w:before="100" w:beforeAutospacing="1" w:after="100" w:afterAutospacing="1"/>
              <w:rPr>
                <w:rFonts w:eastAsiaTheme="minorHAnsi"/>
                <w:rPrChange w:id="1055" w:author="Dwight Mayeda" w:date="2010-05-06T17:03:00Z">
                  <w:rPr>
                    <w:rFonts w:eastAsiaTheme="minorHAnsi"/>
                  </w:rPr>
                </w:rPrChange>
              </w:rPr>
            </w:pPr>
            <w:moveTo w:id="1056" w:author="Dwight Mayeda" w:date="2010-05-06T00:47:00Z">
              <w:r w:rsidRPr="00491FB8">
                <w:rPr>
                  <w:rFonts w:cs="Arial"/>
                  <w:rPrChange w:id="1057" w:author="Dwight Mayeda" w:date="2010-05-06T17:03:00Z">
                    <w:rPr>
                      <w:rFonts w:cs="Arial"/>
                    </w:rPr>
                  </w:rPrChange>
                </w:rPr>
                <w:t>Character Map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5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A780419" w14:textId="77777777" w:rsidR="00491FB8" w:rsidRPr="00491FB8" w:rsidRDefault="00491FB8" w:rsidP="0043622C">
            <w:pPr>
              <w:spacing w:before="100" w:beforeAutospacing="1" w:after="100" w:afterAutospacing="1"/>
              <w:rPr>
                <w:rFonts w:eastAsiaTheme="minorHAnsi"/>
                <w:rPrChange w:id="1059" w:author="Dwight Mayeda" w:date="2010-05-06T17:03:00Z">
                  <w:rPr>
                    <w:rFonts w:eastAsiaTheme="minorHAnsi"/>
                  </w:rPr>
                </w:rPrChange>
              </w:rPr>
            </w:pPr>
            <w:moveTo w:id="1060" w:author="Dwight Mayeda" w:date="2010-05-06T00:47:00Z">
              <w:r w:rsidRPr="00491FB8">
                <w:rPr>
                  <w:rFonts w:cs="Arial"/>
                  <w:rPrChange w:id="1061" w:author="Dwight Mayeda" w:date="2010-05-06T17:03:00Z">
                    <w:rPr>
                      <w:rFonts w:cs="Arial"/>
                    </w:rPr>
                  </w:rPrChange>
                </w:rPr>
                <w:t>CHM</w:t>
              </w:r>
            </w:moveTo>
          </w:p>
        </w:tc>
      </w:tr>
      <w:tr w:rsidR="00491FB8" w:rsidRPr="00491FB8" w14:paraId="3BFED4F7" w14:textId="77777777" w:rsidTr="006A29DD">
        <w:trPr>
          <w:ins w:id="1062" w:author="Dwight Mayeda" w:date="2010-05-06T00:47:00Z"/>
        </w:trPr>
        <w:tc>
          <w:tcPr>
            <w:tcW w:w="2850" w:type="dxa"/>
            <w:tcBorders>
              <w:top w:val="nil"/>
              <w:left w:val="single" w:sz="8" w:space="0" w:color="auto"/>
              <w:bottom w:val="single" w:sz="8" w:space="0" w:color="auto"/>
              <w:right w:val="single" w:sz="8" w:space="0" w:color="auto"/>
            </w:tcBorders>
            <w:tcPrChange w:id="106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38956AF" w14:textId="66812B46" w:rsidR="00491FB8" w:rsidRPr="00491FB8" w:rsidRDefault="006A29DD" w:rsidP="0043622C">
            <w:pPr>
              <w:spacing w:before="100" w:beforeAutospacing="1" w:after="100" w:afterAutospacing="1"/>
              <w:rPr>
                <w:ins w:id="1064" w:author="Dwight Mayeda" w:date="2010-05-06T17:05:00Z"/>
                <w:rFonts w:cs="Arial"/>
                <w:rPrChange w:id="1065" w:author="Dwight Mayeda" w:date="2010-05-06T17:03:00Z">
                  <w:rPr>
                    <w:ins w:id="1066" w:author="Dwight Mayeda" w:date="2010-05-06T17:05:00Z"/>
                    <w:rFonts w:cs="Arial"/>
                  </w:rPr>
                </w:rPrChange>
              </w:rPr>
            </w:pPr>
            <w:ins w:id="106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6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838516A" w14:textId="63C97B3A" w:rsidR="00491FB8" w:rsidRPr="00491FB8" w:rsidRDefault="00491FB8" w:rsidP="0043622C">
            <w:pPr>
              <w:spacing w:before="100" w:beforeAutospacing="1" w:after="100" w:afterAutospacing="1"/>
              <w:rPr>
                <w:rFonts w:eastAsiaTheme="minorHAnsi"/>
                <w:rPrChange w:id="1069" w:author="Dwight Mayeda" w:date="2010-05-06T17:03:00Z">
                  <w:rPr>
                    <w:rFonts w:eastAsiaTheme="minorHAnsi"/>
                  </w:rPr>
                </w:rPrChange>
              </w:rPr>
            </w:pPr>
            <w:moveTo w:id="1070" w:author="Dwight Mayeda" w:date="2010-05-06T00:47:00Z">
              <w:r w:rsidRPr="00491FB8">
                <w:rPr>
                  <w:rFonts w:cs="Arial"/>
                  <w:rPrChange w:id="1071" w:author="Dwight Mayeda" w:date="2010-05-06T17:03:00Z">
                    <w:rPr>
                      <w:rFonts w:cs="Arial"/>
                    </w:rPr>
                  </w:rPrChange>
                </w:rPr>
                <w:t>Conditional Split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7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3981232" w14:textId="77777777" w:rsidR="00491FB8" w:rsidRPr="00491FB8" w:rsidRDefault="00491FB8" w:rsidP="0043622C">
            <w:pPr>
              <w:spacing w:before="100" w:beforeAutospacing="1" w:after="100" w:afterAutospacing="1"/>
              <w:rPr>
                <w:rFonts w:eastAsiaTheme="minorHAnsi"/>
                <w:rPrChange w:id="1073" w:author="Dwight Mayeda" w:date="2010-05-06T17:03:00Z">
                  <w:rPr>
                    <w:rFonts w:eastAsiaTheme="minorHAnsi"/>
                  </w:rPr>
                </w:rPrChange>
              </w:rPr>
            </w:pPr>
            <w:moveTo w:id="1074" w:author="Dwight Mayeda" w:date="2010-05-06T00:47:00Z">
              <w:r w:rsidRPr="00491FB8">
                <w:rPr>
                  <w:rFonts w:cs="Arial"/>
                  <w:rPrChange w:id="1075" w:author="Dwight Mayeda" w:date="2010-05-06T17:03:00Z">
                    <w:rPr>
                      <w:rFonts w:cs="Arial"/>
                    </w:rPr>
                  </w:rPrChange>
                </w:rPr>
                <w:t>CSPL</w:t>
              </w:r>
            </w:moveTo>
          </w:p>
        </w:tc>
      </w:tr>
      <w:tr w:rsidR="00491FB8" w:rsidRPr="00491FB8" w14:paraId="37ACEA57" w14:textId="77777777" w:rsidTr="006A29DD">
        <w:trPr>
          <w:ins w:id="1076" w:author="Dwight Mayeda" w:date="2010-05-06T00:47:00Z"/>
        </w:trPr>
        <w:tc>
          <w:tcPr>
            <w:tcW w:w="2850" w:type="dxa"/>
            <w:tcBorders>
              <w:top w:val="nil"/>
              <w:left w:val="single" w:sz="8" w:space="0" w:color="auto"/>
              <w:bottom w:val="single" w:sz="8" w:space="0" w:color="auto"/>
              <w:right w:val="single" w:sz="8" w:space="0" w:color="auto"/>
            </w:tcBorders>
            <w:tcPrChange w:id="107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7C9DFD4" w14:textId="04661C69" w:rsidR="00491FB8" w:rsidRPr="00491FB8" w:rsidRDefault="006A29DD" w:rsidP="0043622C">
            <w:pPr>
              <w:spacing w:before="100" w:beforeAutospacing="1" w:after="100" w:afterAutospacing="1"/>
              <w:rPr>
                <w:ins w:id="1078" w:author="Dwight Mayeda" w:date="2010-05-06T17:05:00Z"/>
                <w:rFonts w:cs="Arial"/>
                <w:rPrChange w:id="1079" w:author="Dwight Mayeda" w:date="2010-05-06T17:03:00Z">
                  <w:rPr>
                    <w:ins w:id="1080" w:author="Dwight Mayeda" w:date="2010-05-06T17:05:00Z"/>
                    <w:rFonts w:cs="Arial"/>
                  </w:rPr>
                </w:rPrChange>
              </w:rPr>
            </w:pPr>
            <w:ins w:id="108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8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A3CE88A" w14:textId="06CF3FA9" w:rsidR="00491FB8" w:rsidRPr="00491FB8" w:rsidRDefault="00491FB8" w:rsidP="0043622C">
            <w:pPr>
              <w:spacing w:before="100" w:beforeAutospacing="1" w:after="100" w:afterAutospacing="1"/>
              <w:rPr>
                <w:rFonts w:eastAsiaTheme="minorHAnsi"/>
                <w:rPrChange w:id="1083" w:author="Dwight Mayeda" w:date="2010-05-06T17:03:00Z">
                  <w:rPr>
                    <w:rFonts w:eastAsiaTheme="minorHAnsi"/>
                  </w:rPr>
                </w:rPrChange>
              </w:rPr>
            </w:pPr>
            <w:moveTo w:id="1084" w:author="Dwight Mayeda" w:date="2010-05-06T00:47:00Z">
              <w:r w:rsidRPr="00491FB8">
                <w:rPr>
                  <w:rFonts w:cs="Arial"/>
                  <w:rPrChange w:id="1085" w:author="Dwight Mayeda" w:date="2010-05-06T17:03:00Z">
                    <w:rPr>
                      <w:rFonts w:cs="Arial"/>
                    </w:rPr>
                  </w:rPrChange>
                </w:rPr>
                <w:t>Copy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08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DB1C3AF" w14:textId="77777777" w:rsidR="00491FB8" w:rsidRPr="00491FB8" w:rsidRDefault="00491FB8" w:rsidP="0043622C">
            <w:pPr>
              <w:spacing w:before="100" w:beforeAutospacing="1" w:after="100" w:afterAutospacing="1"/>
              <w:rPr>
                <w:rFonts w:eastAsiaTheme="minorHAnsi"/>
                <w:rPrChange w:id="1087" w:author="Dwight Mayeda" w:date="2010-05-06T17:03:00Z">
                  <w:rPr>
                    <w:rFonts w:eastAsiaTheme="minorHAnsi"/>
                  </w:rPr>
                </w:rPrChange>
              </w:rPr>
            </w:pPr>
            <w:moveTo w:id="1088" w:author="Dwight Mayeda" w:date="2010-05-06T00:47:00Z">
              <w:r w:rsidRPr="00491FB8">
                <w:rPr>
                  <w:rFonts w:cs="Arial"/>
                  <w:rPrChange w:id="1089" w:author="Dwight Mayeda" w:date="2010-05-06T17:03:00Z">
                    <w:rPr>
                      <w:rFonts w:cs="Arial"/>
                    </w:rPr>
                  </w:rPrChange>
                </w:rPr>
                <w:t>CPYC</w:t>
              </w:r>
            </w:moveTo>
          </w:p>
        </w:tc>
      </w:tr>
      <w:tr w:rsidR="00491FB8" w:rsidRPr="00491FB8" w14:paraId="2DC24F78" w14:textId="77777777" w:rsidTr="006A29DD">
        <w:trPr>
          <w:ins w:id="1090" w:author="Dwight Mayeda" w:date="2010-05-06T00:47:00Z"/>
        </w:trPr>
        <w:tc>
          <w:tcPr>
            <w:tcW w:w="2850" w:type="dxa"/>
            <w:tcBorders>
              <w:top w:val="nil"/>
              <w:left w:val="single" w:sz="8" w:space="0" w:color="auto"/>
              <w:bottom w:val="single" w:sz="8" w:space="0" w:color="auto"/>
              <w:right w:val="single" w:sz="8" w:space="0" w:color="auto"/>
            </w:tcBorders>
            <w:tcPrChange w:id="109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48C629D" w14:textId="5C5CA4E9" w:rsidR="00491FB8" w:rsidRPr="00491FB8" w:rsidRDefault="006A29DD" w:rsidP="0043622C">
            <w:pPr>
              <w:spacing w:before="100" w:beforeAutospacing="1" w:after="100" w:afterAutospacing="1"/>
              <w:rPr>
                <w:ins w:id="1092" w:author="Dwight Mayeda" w:date="2010-05-06T17:05:00Z"/>
                <w:rFonts w:cs="Arial"/>
                <w:rPrChange w:id="1093" w:author="Dwight Mayeda" w:date="2010-05-06T17:03:00Z">
                  <w:rPr>
                    <w:ins w:id="1094" w:author="Dwight Mayeda" w:date="2010-05-06T17:05:00Z"/>
                    <w:rFonts w:cs="Arial"/>
                  </w:rPr>
                </w:rPrChange>
              </w:rPr>
            </w:pPr>
            <w:ins w:id="109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09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FA6D64E" w14:textId="769CB303" w:rsidR="00491FB8" w:rsidRPr="00491FB8" w:rsidRDefault="00491FB8" w:rsidP="0043622C">
            <w:pPr>
              <w:spacing w:before="100" w:beforeAutospacing="1" w:after="100" w:afterAutospacing="1"/>
              <w:rPr>
                <w:rFonts w:eastAsiaTheme="minorHAnsi"/>
                <w:rPrChange w:id="1097" w:author="Dwight Mayeda" w:date="2010-05-06T17:03:00Z">
                  <w:rPr>
                    <w:rFonts w:eastAsiaTheme="minorHAnsi"/>
                  </w:rPr>
                </w:rPrChange>
              </w:rPr>
            </w:pPr>
            <w:moveTo w:id="1098" w:author="Dwight Mayeda" w:date="2010-05-06T00:47:00Z">
              <w:r w:rsidRPr="00491FB8">
                <w:rPr>
                  <w:rFonts w:cs="Arial"/>
                  <w:rPrChange w:id="1099" w:author="Dwight Mayeda" w:date="2010-05-06T17:03:00Z">
                    <w:rPr>
                      <w:rFonts w:cs="Arial"/>
                    </w:rPr>
                  </w:rPrChange>
                </w:rPr>
                <w:t>Data Conversion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0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E787236" w14:textId="77777777" w:rsidR="00491FB8" w:rsidRPr="00491FB8" w:rsidRDefault="00491FB8" w:rsidP="0043622C">
            <w:pPr>
              <w:spacing w:before="100" w:beforeAutospacing="1" w:after="100" w:afterAutospacing="1"/>
              <w:rPr>
                <w:rFonts w:eastAsiaTheme="minorHAnsi"/>
                <w:rPrChange w:id="1101" w:author="Dwight Mayeda" w:date="2010-05-06T17:03:00Z">
                  <w:rPr>
                    <w:rFonts w:eastAsiaTheme="minorHAnsi"/>
                  </w:rPr>
                </w:rPrChange>
              </w:rPr>
            </w:pPr>
            <w:moveTo w:id="1102" w:author="Dwight Mayeda" w:date="2010-05-06T00:47:00Z">
              <w:r w:rsidRPr="00491FB8">
                <w:rPr>
                  <w:rFonts w:cs="Arial"/>
                  <w:rPrChange w:id="1103" w:author="Dwight Mayeda" w:date="2010-05-06T17:03:00Z">
                    <w:rPr>
                      <w:rFonts w:cs="Arial"/>
                    </w:rPr>
                  </w:rPrChange>
                </w:rPr>
                <w:t>DCNV</w:t>
              </w:r>
            </w:moveTo>
          </w:p>
        </w:tc>
      </w:tr>
      <w:tr w:rsidR="00491FB8" w:rsidRPr="00491FB8" w14:paraId="60294C71" w14:textId="77777777" w:rsidTr="006A29DD">
        <w:trPr>
          <w:ins w:id="1104" w:author="Dwight Mayeda" w:date="2010-05-06T00:47:00Z"/>
        </w:trPr>
        <w:tc>
          <w:tcPr>
            <w:tcW w:w="2850" w:type="dxa"/>
            <w:tcBorders>
              <w:top w:val="nil"/>
              <w:left w:val="single" w:sz="8" w:space="0" w:color="auto"/>
              <w:bottom w:val="single" w:sz="8" w:space="0" w:color="auto"/>
              <w:right w:val="single" w:sz="8" w:space="0" w:color="auto"/>
            </w:tcBorders>
            <w:tcPrChange w:id="110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24771B42" w14:textId="692F6465" w:rsidR="00491FB8" w:rsidRPr="00491FB8" w:rsidRDefault="006A29DD" w:rsidP="0043622C">
            <w:pPr>
              <w:spacing w:before="100" w:beforeAutospacing="1" w:after="100" w:afterAutospacing="1"/>
              <w:rPr>
                <w:ins w:id="1106" w:author="Dwight Mayeda" w:date="2010-05-06T17:05:00Z"/>
                <w:rFonts w:cs="Arial"/>
                <w:rPrChange w:id="1107" w:author="Dwight Mayeda" w:date="2010-05-06T17:03:00Z">
                  <w:rPr>
                    <w:ins w:id="1108" w:author="Dwight Mayeda" w:date="2010-05-06T17:05:00Z"/>
                    <w:rFonts w:cs="Arial"/>
                  </w:rPr>
                </w:rPrChange>
              </w:rPr>
            </w:pPr>
            <w:ins w:id="110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1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26F7DDF" w14:textId="48B009DC" w:rsidR="00491FB8" w:rsidRPr="00491FB8" w:rsidRDefault="00491FB8" w:rsidP="0043622C">
            <w:pPr>
              <w:spacing w:before="100" w:beforeAutospacing="1" w:after="100" w:afterAutospacing="1"/>
              <w:rPr>
                <w:rFonts w:eastAsiaTheme="minorHAnsi"/>
                <w:rPrChange w:id="1111" w:author="Dwight Mayeda" w:date="2010-05-06T17:03:00Z">
                  <w:rPr>
                    <w:rFonts w:eastAsiaTheme="minorHAnsi"/>
                  </w:rPr>
                </w:rPrChange>
              </w:rPr>
            </w:pPr>
            <w:moveTo w:id="1112" w:author="Dwight Mayeda" w:date="2010-05-06T00:47:00Z">
              <w:r w:rsidRPr="00491FB8">
                <w:rPr>
                  <w:rFonts w:cs="Arial"/>
                  <w:rPrChange w:id="1113" w:author="Dwight Mayeda" w:date="2010-05-06T17:03:00Z">
                    <w:rPr>
                      <w:rFonts w:cs="Arial"/>
                    </w:rPr>
                  </w:rPrChange>
                </w:rPr>
                <w:t>Data Mining Query</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1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A3C8E3B" w14:textId="77777777" w:rsidR="00491FB8" w:rsidRPr="00491FB8" w:rsidRDefault="00491FB8" w:rsidP="0043622C">
            <w:pPr>
              <w:spacing w:before="100" w:beforeAutospacing="1" w:after="100" w:afterAutospacing="1"/>
              <w:rPr>
                <w:rFonts w:eastAsiaTheme="minorHAnsi"/>
                <w:rPrChange w:id="1115" w:author="Dwight Mayeda" w:date="2010-05-06T17:03:00Z">
                  <w:rPr>
                    <w:rFonts w:eastAsiaTheme="minorHAnsi"/>
                  </w:rPr>
                </w:rPrChange>
              </w:rPr>
            </w:pPr>
            <w:moveTo w:id="1116" w:author="Dwight Mayeda" w:date="2010-05-06T00:47:00Z">
              <w:r w:rsidRPr="00491FB8">
                <w:rPr>
                  <w:rFonts w:cs="Arial"/>
                  <w:rPrChange w:id="1117" w:author="Dwight Mayeda" w:date="2010-05-06T17:03:00Z">
                    <w:rPr>
                      <w:rFonts w:cs="Arial"/>
                    </w:rPr>
                  </w:rPrChange>
                </w:rPr>
                <w:t>DMQ</w:t>
              </w:r>
            </w:moveTo>
          </w:p>
        </w:tc>
      </w:tr>
      <w:tr w:rsidR="00491FB8" w:rsidRPr="00491FB8" w14:paraId="60EDEDF5" w14:textId="77777777" w:rsidTr="006A29DD">
        <w:trPr>
          <w:ins w:id="1118" w:author="Dwight Mayeda" w:date="2010-05-06T00:47:00Z"/>
        </w:trPr>
        <w:tc>
          <w:tcPr>
            <w:tcW w:w="2850" w:type="dxa"/>
            <w:tcBorders>
              <w:top w:val="nil"/>
              <w:left w:val="single" w:sz="8" w:space="0" w:color="auto"/>
              <w:bottom w:val="single" w:sz="8" w:space="0" w:color="auto"/>
              <w:right w:val="single" w:sz="8" w:space="0" w:color="auto"/>
            </w:tcBorders>
            <w:tcPrChange w:id="111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621346C" w14:textId="5A2B6A28" w:rsidR="00491FB8" w:rsidRPr="00491FB8" w:rsidRDefault="006A29DD" w:rsidP="0043622C">
            <w:pPr>
              <w:spacing w:before="100" w:beforeAutospacing="1" w:after="100" w:afterAutospacing="1"/>
              <w:rPr>
                <w:ins w:id="1120" w:author="Dwight Mayeda" w:date="2010-05-06T17:05:00Z"/>
                <w:rFonts w:cs="Arial"/>
                <w:rPrChange w:id="1121" w:author="Dwight Mayeda" w:date="2010-05-06T17:03:00Z">
                  <w:rPr>
                    <w:ins w:id="1122" w:author="Dwight Mayeda" w:date="2010-05-06T17:05:00Z"/>
                    <w:rFonts w:cs="Arial"/>
                  </w:rPr>
                </w:rPrChange>
              </w:rPr>
            </w:pPr>
            <w:ins w:id="112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2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B66712E" w14:textId="085D80C1" w:rsidR="00491FB8" w:rsidRPr="00491FB8" w:rsidRDefault="00491FB8" w:rsidP="0043622C">
            <w:pPr>
              <w:spacing w:before="100" w:beforeAutospacing="1" w:after="100" w:afterAutospacing="1"/>
              <w:rPr>
                <w:rFonts w:eastAsiaTheme="minorHAnsi"/>
                <w:rPrChange w:id="1125" w:author="Dwight Mayeda" w:date="2010-05-06T17:03:00Z">
                  <w:rPr>
                    <w:rFonts w:eastAsiaTheme="minorHAnsi"/>
                  </w:rPr>
                </w:rPrChange>
              </w:rPr>
            </w:pPr>
            <w:moveTo w:id="1126" w:author="Dwight Mayeda" w:date="2010-05-06T00:47:00Z">
              <w:r w:rsidRPr="00491FB8">
                <w:rPr>
                  <w:rFonts w:cs="Arial"/>
                  <w:rPrChange w:id="1127" w:author="Dwight Mayeda" w:date="2010-05-06T17:03:00Z">
                    <w:rPr>
                      <w:rFonts w:cs="Arial"/>
                    </w:rPr>
                  </w:rPrChange>
                </w:rPr>
                <w:t>Derived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2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410BB4B" w14:textId="77777777" w:rsidR="00491FB8" w:rsidRPr="00491FB8" w:rsidRDefault="00491FB8" w:rsidP="0043622C">
            <w:pPr>
              <w:spacing w:before="100" w:beforeAutospacing="1" w:after="100" w:afterAutospacing="1"/>
              <w:rPr>
                <w:rFonts w:eastAsiaTheme="minorHAnsi"/>
                <w:rPrChange w:id="1129" w:author="Dwight Mayeda" w:date="2010-05-06T17:03:00Z">
                  <w:rPr>
                    <w:rFonts w:eastAsiaTheme="minorHAnsi"/>
                  </w:rPr>
                </w:rPrChange>
              </w:rPr>
            </w:pPr>
            <w:moveTo w:id="1130" w:author="Dwight Mayeda" w:date="2010-05-06T00:47:00Z">
              <w:r w:rsidRPr="00491FB8">
                <w:rPr>
                  <w:rFonts w:cs="Arial"/>
                  <w:rPrChange w:id="1131" w:author="Dwight Mayeda" w:date="2010-05-06T17:03:00Z">
                    <w:rPr>
                      <w:rFonts w:cs="Arial"/>
                    </w:rPr>
                  </w:rPrChange>
                </w:rPr>
                <w:t>DER</w:t>
              </w:r>
            </w:moveTo>
          </w:p>
        </w:tc>
      </w:tr>
      <w:tr w:rsidR="00491FB8" w:rsidRPr="00491FB8" w14:paraId="15B9A8BE" w14:textId="77777777" w:rsidTr="006A29DD">
        <w:trPr>
          <w:ins w:id="1132" w:author="Dwight Mayeda" w:date="2010-05-06T00:47:00Z"/>
        </w:trPr>
        <w:tc>
          <w:tcPr>
            <w:tcW w:w="2850" w:type="dxa"/>
            <w:tcBorders>
              <w:top w:val="nil"/>
              <w:left w:val="single" w:sz="8" w:space="0" w:color="auto"/>
              <w:bottom w:val="single" w:sz="8" w:space="0" w:color="auto"/>
              <w:right w:val="single" w:sz="8" w:space="0" w:color="auto"/>
            </w:tcBorders>
            <w:tcPrChange w:id="113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F48D309" w14:textId="4E9456D9" w:rsidR="00491FB8" w:rsidRPr="00491FB8" w:rsidRDefault="006A29DD" w:rsidP="0043622C">
            <w:pPr>
              <w:spacing w:before="100" w:beforeAutospacing="1" w:after="100" w:afterAutospacing="1"/>
              <w:rPr>
                <w:ins w:id="1134" w:author="Dwight Mayeda" w:date="2010-05-06T17:05:00Z"/>
                <w:rFonts w:cs="Arial"/>
                <w:rPrChange w:id="1135" w:author="Dwight Mayeda" w:date="2010-05-06T17:03:00Z">
                  <w:rPr>
                    <w:ins w:id="1136" w:author="Dwight Mayeda" w:date="2010-05-06T17:05:00Z"/>
                    <w:rFonts w:cs="Arial"/>
                  </w:rPr>
                </w:rPrChange>
              </w:rPr>
            </w:pPr>
            <w:ins w:id="113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3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2CEB54F" w14:textId="42E4D193" w:rsidR="00491FB8" w:rsidRPr="00491FB8" w:rsidRDefault="00491FB8" w:rsidP="0043622C">
            <w:pPr>
              <w:spacing w:before="100" w:beforeAutospacing="1" w:after="100" w:afterAutospacing="1"/>
              <w:rPr>
                <w:rFonts w:eastAsiaTheme="minorHAnsi"/>
                <w:rPrChange w:id="1139" w:author="Dwight Mayeda" w:date="2010-05-06T17:03:00Z">
                  <w:rPr>
                    <w:rFonts w:eastAsiaTheme="minorHAnsi"/>
                  </w:rPr>
                </w:rPrChange>
              </w:rPr>
            </w:pPr>
            <w:moveTo w:id="1140" w:author="Dwight Mayeda" w:date="2010-05-06T00:47:00Z">
              <w:r w:rsidRPr="00491FB8">
                <w:rPr>
                  <w:rFonts w:cs="Arial"/>
                  <w:rPrChange w:id="1141" w:author="Dwight Mayeda" w:date="2010-05-06T17:03:00Z">
                    <w:rPr>
                      <w:rFonts w:cs="Arial"/>
                    </w:rPr>
                  </w:rPrChange>
                </w:rPr>
                <w:t>Export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4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F0E615A" w14:textId="77777777" w:rsidR="00491FB8" w:rsidRPr="00491FB8" w:rsidRDefault="00491FB8" w:rsidP="0043622C">
            <w:pPr>
              <w:spacing w:before="100" w:beforeAutospacing="1" w:after="100" w:afterAutospacing="1"/>
              <w:rPr>
                <w:rFonts w:eastAsiaTheme="minorHAnsi"/>
                <w:rPrChange w:id="1143" w:author="Dwight Mayeda" w:date="2010-05-06T17:03:00Z">
                  <w:rPr>
                    <w:rFonts w:eastAsiaTheme="minorHAnsi"/>
                  </w:rPr>
                </w:rPrChange>
              </w:rPr>
            </w:pPr>
            <w:moveTo w:id="1144" w:author="Dwight Mayeda" w:date="2010-05-06T00:47:00Z">
              <w:r w:rsidRPr="00491FB8">
                <w:rPr>
                  <w:rFonts w:cs="Arial"/>
                  <w:rPrChange w:id="1145" w:author="Dwight Mayeda" w:date="2010-05-06T17:03:00Z">
                    <w:rPr>
                      <w:rFonts w:cs="Arial"/>
                    </w:rPr>
                  </w:rPrChange>
                </w:rPr>
                <w:t>EXPC</w:t>
              </w:r>
            </w:moveTo>
          </w:p>
        </w:tc>
      </w:tr>
      <w:tr w:rsidR="00491FB8" w:rsidRPr="00491FB8" w14:paraId="6957CEA8" w14:textId="77777777" w:rsidTr="006A29DD">
        <w:trPr>
          <w:ins w:id="1146" w:author="Dwight Mayeda" w:date="2010-05-06T00:47:00Z"/>
        </w:trPr>
        <w:tc>
          <w:tcPr>
            <w:tcW w:w="2850" w:type="dxa"/>
            <w:tcBorders>
              <w:top w:val="nil"/>
              <w:left w:val="single" w:sz="8" w:space="0" w:color="auto"/>
              <w:bottom w:val="single" w:sz="8" w:space="0" w:color="auto"/>
              <w:right w:val="single" w:sz="8" w:space="0" w:color="auto"/>
            </w:tcBorders>
            <w:tcPrChange w:id="114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E1EBA8F" w14:textId="2BD4A643" w:rsidR="00491FB8" w:rsidRPr="00491FB8" w:rsidRDefault="006A29DD" w:rsidP="0043622C">
            <w:pPr>
              <w:spacing w:before="100" w:beforeAutospacing="1" w:after="100" w:afterAutospacing="1"/>
              <w:rPr>
                <w:ins w:id="1148" w:author="Dwight Mayeda" w:date="2010-05-06T17:05:00Z"/>
                <w:rFonts w:cs="Arial"/>
                <w:rPrChange w:id="1149" w:author="Dwight Mayeda" w:date="2010-05-06T17:03:00Z">
                  <w:rPr>
                    <w:ins w:id="1150" w:author="Dwight Mayeda" w:date="2010-05-06T17:05:00Z"/>
                    <w:rFonts w:cs="Arial"/>
                  </w:rPr>
                </w:rPrChange>
              </w:rPr>
            </w:pPr>
            <w:ins w:id="115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5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E8B3BD8" w14:textId="07D4E9EC" w:rsidR="00491FB8" w:rsidRPr="00491FB8" w:rsidRDefault="00491FB8" w:rsidP="0043622C">
            <w:pPr>
              <w:spacing w:before="100" w:beforeAutospacing="1" w:after="100" w:afterAutospacing="1"/>
              <w:rPr>
                <w:rFonts w:eastAsiaTheme="minorHAnsi"/>
                <w:rPrChange w:id="1153" w:author="Dwight Mayeda" w:date="2010-05-06T17:03:00Z">
                  <w:rPr>
                    <w:rFonts w:eastAsiaTheme="minorHAnsi"/>
                  </w:rPr>
                </w:rPrChange>
              </w:rPr>
            </w:pPr>
            <w:moveTo w:id="1154" w:author="Dwight Mayeda" w:date="2010-05-06T00:47:00Z">
              <w:r w:rsidRPr="00491FB8">
                <w:rPr>
                  <w:rFonts w:cs="Arial"/>
                  <w:rPrChange w:id="1155" w:author="Dwight Mayeda" w:date="2010-05-06T17:03:00Z">
                    <w:rPr>
                      <w:rFonts w:cs="Arial"/>
                    </w:rPr>
                  </w:rPrChange>
                </w:rPr>
                <w:t>Fuzzy Grouping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5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E839780" w14:textId="77777777" w:rsidR="00491FB8" w:rsidRPr="00491FB8" w:rsidRDefault="00491FB8" w:rsidP="0043622C">
            <w:pPr>
              <w:spacing w:before="100" w:beforeAutospacing="1" w:after="100" w:afterAutospacing="1"/>
              <w:rPr>
                <w:rFonts w:eastAsiaTheme="minorHAnsi"/>
                <w:rPrChange w:id="1157" w:author="Dwight Mayeda" w:date="2010-05-06T17:03:00Z">
                  <w:rPr>
                    <w:rFonts w:eastAsiaTheme="minorHAnsi"/>
                  </w:rPr>
                </w:rPrChange>
              </w:rPr>
            </w:pPr>
            <w:moveTo w:id="1158" w:author="Dwight Mayeda" w:date="2010-05-06T00:47:00Z">
              <w:r w:rsidRPr="00491FB8">
                <w:rPr>
                  <w:rFonts w:cs="Arial"/>
                  <w:rPrChange w:id="1159" w:author="Dwight Mayeda" w:date="2010-05-06T17:03:00Z">
                    <w:rPr>
                      <w:rFonts w:cs="Arial"/>
                    </w:rPr>
                  </w:rPrChange>
                </w:rPr>
                <w:t>FZG</w:t>
              </w:r>
            </w:moveTo>
          </w:p>
        </w:tc>
      </w:tr>
      <w:tr w:rsidR="00491FB8" w:rsidRPr="00491FB8" w14:paraId="74EF2C55" w14:textId="77777777" w:rsidTr="006A29DD">
        <w:trPr>
          <w:ins w:id="1160" w:author="Dwight Mayeda" w:date="2010-05-06T00:47:00Z"/>
        </w:trPr>
        <w:tc>
          <w:tcPr>
            <w:tcW w:w="2850" w:type="dxa"/>
            <w:tcBorders>
              <w:top w:val="nil"/>
              <w:left w:val="single" w:sz="8" w:space="0" w:color="auto"/>
              <w:bottom w:val="single" w:sz="8" w:space="0" w:color="auto"/>
              <w:right w:val="single" w:sz="8" w:space="0" w:color="auto"/>
            </w:tcBorders>
            <w:tcPrChange w:id="116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4B578EF" w14:textId="17FB339B" w:rsidR="00491FB8" w:rsidRPr="00491FB8" w:rsidRDefault="006A29DD" w:rsidP="0043622C">
            <w:pPr>
              <w:spacing w:before="100" w:beforeAutospacing="1" w:after="100" w:afterAutospacing="1"/>
              <w:rPr>
                <w:ins w:id="1162" w:author="Dwight Mayeda" w:date="2010-05-06T17:05:00Z"/>
                <w:rFonts w:cs="Arial"/>
                <w:rPrChange w:id="1163" w:author="Dwight Mayeda" w:date="2010-05-06T17:03:00Z">
                  <w:rPr>
                    <w:ins w:id="1164" w:author="Dwight Mayeda" w:date="2010-05-06T17:05:00Z"/>
                    <w:rFonts w:cs="Arial"/>
                  </w:rPr>
                </w:rPrChange>
              </w:rPr>
            </w:pPr>
            <w:ins w:id="116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6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89FF5F8" w14:textId="4BE7BFCA" w:rsidR="00491FB8" w:rsidRPr="00491FB8" w:rsidRDefault="00491FB8" w:rsidP="0043622C">
            <w:pPr>
              <w:spacing w:before="100" w:beforeAutospacing="1" w:after="100" w:afterAutospacing="1"/>
              <w:rPr>
                <w:rFonts w:eastAsiaTheme="minorHAnsi"/>
                <w:rPrChange w:id="1167" w:author="Dwight Mayeda" w:date="2010-05-06T17:03:00Z">
                  <w:rPr>
                    <w:rFonts w:eastAsiaTheme="minorHAnsi"/>
                  </w:rPr>
                </w:rPrChange>
              </w:rPr>
            </w:pPr>
            <w:moveTo w:id="1168" w:author="Dwight Mayeda" w:date="2010-05-06T00:47:00Z">
              <w:r w:rsidRPr="00491FB8">
                <w:rPr>
                  <w:rFonts w:cs="Arial"/>
                  <w:rPrChange w:id="1169" w:author="Dwight Mayeda" w:date="2010-05-06T17:03:00Z">
                    <w:rPr>
                      <w:rFonts w:cs="Arial"/>
                    </w:rPr>
                  </w:rPrChange>
                </w:rPr>
                <w:t>Fuzzy Lookup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7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BAC1D5C" w14:textId="77777777" w:rsidR="00491FB8" w:rsidRPr="00491FB8" w:rsidRDefault="00491FB8" w:rsidP="0043622C">
            <w:pPr>
              <w:spacing w:before="100" w:beforeAutospacing="1" w:after="100" w:afterAutospacing="1"/>
              <w:rPr>
                <w:rFonts w:eastAsiaTheme="minorHAnsi"/>
                <w:rPrChange w:id="1171" w:author="Dwight Mayeda" w:date="2010-05-06T17:03:00Z">
                  <w:rPr>
                    <w:rFonts w:eastAsiaTheme="minorHAnsi"/>
                  </w:rPr>
                </w:rPrChange>
              </w:rPr>
            </w:pPr>
            <w:moveTo w:id="1172" w:author="Dwight Mayeda" w:date="2010-05-06T00:47:00Z">
              <w:r w:rsidRPr="00491FB8">
                <w:rPr>
                  <w:rFonts w:cs="Arial"/>
                  <w:rPrChange w:id="1173" w:author="Dwight Mayeda" w:date="2010-05-06T17:03:00Z">
                    <w:rPr>
                      <w:rFonts w:cs="Arial"/>
                    </w:rPr>
                  </w:rPrChange>
                </w:rPr>
                <w:t>FZL</w:t>
              </w:r>
            </w:moveTo>
          </w:p>
        </w:tc>
      </w:tr>
      <w:tr w:rsidR="00491FB8" w:rsidRPr="00491FB8" w14:paraId="1BF5A0FC" w14:textId="77777777" w:rsidTr="006A29DD">
        <w:trPr>
          <w:ins w:id="1174" w:author="Dwight Mayeda" w:date="2010-05-06T00:47:00Z"/>
        </w:trPr>
        <w:tc>
          <w:tcPr>
            <w:tcW w:w="2850" w:type="dxa"/>
            <w:tcBorders>
              <w:top w:val="nil"/>
              <w:left w:val="single" w:sz="8" w:space="0" w:color="auto"/>
              <w:bottom w:val="single" w:sz="8" w:space="0" w:color="auto"/>
              <w:right w:val="single" w:sz="8" w:space="0" w:color="auto"/>
            </w:tcBorders>
            <w:tcPrChange w:id="117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4E7962F" w14:textId="1AF77DEE" w:rsidR="00491FB8" w:rsidRPr="00491FB8" w:rsidRDefault="006A29DD" w:rsidP="0043622C">
            <w:pPr>
              <w:spacing w:before="100" w:beforeAutospacing="1" w:after="100" w:afterAutospacing="1"/>
              <w:rPr>
                <w:ins w:id="1176" w:author="Dwight Mayeda" w:date="2010-05-06T17:05:00Z"/>
                <w:rFonts w:cs="Arial"/>
                <w:rPrChange w:id="1177" w:author="Dwight Mayeda" w:date="2010-05-06T17:03:00Z">
                  <w:rPr>
                    <w:ins w:id="1178" w:author="Dwight Mayeda" w:date="2010-05-06T17:05:00Z"/>
                    <w:rFonts w:cs="Arial"/>
                  </w:rPr>
                </w:rPrChange>
              </w:rPr>
            </w:pPr>
            <w:ins w:id="117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8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684B7E3" w14:textId="10ED266B" w:rsidR="00491FB8" w:rsidRPr="00491FB8" w:rsidRDefault="00491FB8" w:rsidP="0043622C">
            <w:pPr>
              <w:spacing w:before="100" w:beforeAutospacing="1" w:after="100" w:afterAutospacing="1"/>
              <w:rPr>
                <w:rFonts w:eastAsiaTheme="minorHAnsi"/>
                <w:rPrChange w:id="1181" w:author="Dwight Mayeda" w:date="2010-05-06T17:03:00Z">
                  <w:rPr>
                    <w:rFonts w:eastAsiaTheme="minorHAnsi"/>
                  </w:rPr>
                </w:rPrChange>
              </w:rPr>
            </w:pPr>
            <w:moveTo w:id="1182" w:author="Dwight Mayeda" w:date="2010-05-06T00:47:00Z">
              <w:r w:rsidRPr="00491FB8">
                <w:rPr>
                  <w:rFonts w:cs="Arial"/>
                  <w:rPrChange w:id="1183" w:author="Dwight Mayeda" w:date="2010-05-06T17:03:00Z">
                    <w:rPr>
                      <w:rFonts w:cs="Arial"/>
                    </w:rPr>
                  </w:rPrChange>
                </w:rPr>
                <w:t>Import Column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8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C8F2E71" w14:textId="77777777" w:rsidR="00491FB8" w:rsidRPr="00491FB8" w:rsidRDefault="00491FB8" w:rsidP="0043622C">
            <w:pPr>
              <w:spacing w:before="100" w:beforeAutospacing="1" w:after="100" w:afterAutospacing="1"/>
              <w:rPr>
                <w:rFonts w:eastAsiaTheme="minorHAnsi"/>
                <w:rPrChange w:id="1185" w:author="Dwight Mayeda" w:date="2010-05-06T17:03:00Z">
                  <w:rPr>
                    <w:rFonts w:eastAsiaTheme="minorHAnsi"/>
                  </w:rPr>
                </w:rPrChange>
              </w:rPr>
            </w:pPr>
            <w:moveTo w:id="1186" w:author="Dwight Mayeda" w:date="2010-05-06T00:47:00Z">
              <w:r w:rsidRPr="00491FB8">
                <w:rPr>
                  <w:rFonts w:cs="Arial"/>
                  <w:rPrChange w:id="1187" w:author="Dwight Mayeda" w:date="2010-05-06T17:03:00Z">
                    <w:rPr>
                      <w:rFonts w:cs="Arial"/>
                    </w:rPr>
                  </w:rPrChange>
                </w:rPr>
                <w:t>IMPC</w:t>
              </w:r>
            </w:moveTo>
          </w:p>
        </w:tc>
      </w:tr>
      <w:tr w:rsidR="00491FB8" w:rsidRPr="00491FB8" w14:paraId="4FA96250" w14:textId="77777777" w:rsidTr="006A29DD">
        <w:trPr>
          <w:ins w:id="1188" w:author="Dwight Mayeda" w:date="2010-05-06T00:47:00Z"/>
        </w:trPr>
        <w:tc>
          <w:tcPr>
            <w:tcW w:w="2850" w:type="dxa"/>
            <w:tcBorders>
              <w:top w:val="nil"/>
              <w:left w:val="single" w:sz="8" w:space="0" w:color="auto"/>
              <w:bottom w:val="single" w:sz="8" w:space="0" w:color="auto"/>
              <w:right w:val="single" w:sz="8" w:space="0" w:color="auto"/>
            </w:tcBorders>
            <w:tcPrChange w:id="118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5A03C7B" w14:textId="23A6C4EA" w:rsidR="00491FB8" w:rsidRPr="00491FB8" w:rsidRDefault="006A29DD" w:rsidP="0043622C">
            <w:pPr>
              <w:spacing w:before="100" w:beforeAutospacing="1" w:after="100" w:afterAutospacing="1"/>
              <w:rPr>
                <w:ins w:id="1190" w:author="Dwight Mayeda" w:date="2010-05-06T17:05:00Z"/>
                <w:rFonts w:cs="Arial"/>
                <w:rPrChange w:id="1191" w:author="Dwight Mayeda" w:date="2010-05-06T17:03:00Z">
                  <w:rPr>
                    <w:ins w:id="1192" w:author="Dwight Mayeda" w:date="2010-05-06T17:05:00Z"/>
                    <w:rFonts w:cs="Arial"/>
                  </w:rPr>
                </w:rPrChange>
              </w:rPr>
            </w:pPr>
            <w:ins w:id="119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19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92DA7A8" w14:textId="73797591" w:rsidR="00491FB8" w:rsidRPr="00491FB8" w:rsidRDefault="00491FB8" w:rsidP="0043622C">
            <w:pPr>
              <w:spacing w:before="100" w:beforeAutospacing="1" w:after="100" w:afterAutospacing="1"/>
              <w:rPr>
                <w:rFonts w:eastAsiaTheme="minorHAnsi"/>
                <w:rPrChange w:id="1195" w:author="Dwight Mayeda" w:date="2010-05-06T17:03:00Z">
                  <w:rPr>
                    <w:rFonts w:eastAsiaTheme="minorHAnsi"/>
                  </w:rPr>
                </w:rPrChange>
              </w:rPr>
            </w:pPr>
            <w:moveTo w:id="1196" w:author="Dwight Mayeda" w:date="2010-05-06T00:47:00Z">
              <w:r w:rsidRPr="00491FB8">
                <w:rPr>
                  <w:rFonts w:cs="Arial"/>
                  <w:rPrChange w:id="1197" w:author="Dwight Mayeda" w:date="2010-05-06T17:03:00Z">
                    <w:rPr>
                      <w:rFonts w:cs="Arial"/>
                    </w:rPr>
                  </w:rPrChange>
                </w:rPr>
                <w:t>Lookup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19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785B625" w14:textId="77777777" w:rsidR="00491FB8" w:rsidRPr="00491FB8" w:rsidRDefault="00491FB8" w:rsidP="0043622C">
            <w:pPr>
              <w:spacing w:before="100" w:beforeAutospacing="1" w:after="100" w:afterAutospacing="1"/>
              <w:rPr>
                <w:rFonts w:eastAsiaTheme="minorHAnsi"/>
                <w:rPrChange w:id="1199" w:author="Dwight Mayeda" w:date="2010-05-06T17:03:00Z">
                  <w:rPr>
                    <w:rFonts w:eastAsiaTheme="minorHAnsi"/>
                  </w:rPr>
                </w:rPrChange>
              </w:rPr>
            </w:pPr>
            <w:moveTo w:id="1200" w:author="Dwight Mayeda" w:date="2010-05-06T00:47:00Z">
              <w:r w:rsidRPr="00491FB8">
                <w:rPr>
                  <w:rFonts w:cs="Arial"/>
                  <w:rPrChange w:id="1201" w:author="Dwight Mayeda" w:date="2010-05-06T17:03:00Z">
                    <w:rPr>
                      <w:rFonts w:cs="Arial"/>
                    </w:rPr>
                  </w:rPrChange>
                </w:rPr>
                <w:t>LKP</w:t>
              </w:r>
            </w:moveTo>
          </w:p>
        </w:tc>
      </w:tr>
      <w:tr w:rsidR="00491FB8" w:rsidRPr="00491FB8" w14:paraId="3C3B32CA" w14:textId="77777777" w:rsidTr="006A29DD">
        <w:trPr>
          <w:ins w:id="1202" w:author="Dwight Mayeda" w:date="2010-05-06T00:47:00Z"/>
        </w:trPr>
        <w:tc>
          <w:tcPr>
            <w:tcW w:w="2850" w:type="dxa"/>
            <w:tcBorders>
              <w:top w:val="nil"/>
              <w:left w:val="single" w:sz="8" w:space="0" w:color="auto"/>
              <w:bottom w:val="single" w:sz="8" w:space="0" w:color="auto"/>
              <w:right w:val="single" w:sz="8" w:space="0" w:color="auto"/>
            </w:tcBorders>
            <w:tcPrChange w:id="120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20EDDC88" w14:textId="4FDD1A5A" w:rsidR="00491FB8" w:rsidRPr="00491FB8" w:rsidRDefault="006A29DD" w:rsidP="0043622C">
            <w:pPr>
              <w:spacing w:before="100" w:beforeAutospacing="1" w:after="100" w:afterAutospacing="1"/>
              <w:rPr>
                <w:ins w:id="1204" w:author="Dwight Mayeda" w:date="2010-05-06T17:05:00Z"/>
                <w:rFonts w:cs="Arial"/>
                <w:rPrChange w:id="1205" w:author="Dwight Mayeda" w:date="2010-05-06T17:03:00Z">
                  <w:rPr>
                    <w:ins w:id="1206" w:author="Dwight Mayeda" w:date="2010-05-06T17:05:00Z"/>
                    <w:rFonts w:cs="Arial"/>
                  </w:rPr>
                </w:rPrChange>
              </w:rPr>
            </w:pPr>
            <w:ins w:id="120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20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02D6BBC" w14:textId="3F3CF773" w:rsidR="00491FB8" w:rsidRPr="00491FB8" w:rsidRDefault="00491FB8" w:rsidP="0043622C">
            <w:pPr>
              <w:spacing w:before="100" w:beforeAutospacing="1" w:after="100" w:afterAutospacing="1"/>
              <w:rPr>
                <w:rFonts w:eastAsiaTheme="minorHAnsi"/>
                <w:rPrChange w:id="1209" w:author="Dwight Mayeda" w:date="2010-05-06T17:03:00Z">
                  <w:rPr>
                    <w:rFonts w:eastAsiaTheme="minorHAnsi"/>
                  </w:rPr>
                </w:rPrChange>
              </w:rPr>
            </w:pPr>
            <w:moveTo w:id="1210" w:author="Dwight Mayeda" w:date="2010-05-06T00:47:00Z">
              <w:r w:rsidRPr="00491FB8">
                <w:rPr>
                  <w:rFonts w:cs="Arial"/>
                  <w:rPrChange w:id="1211" w:author="Dwight Mayeda" w:date="2010-05-06T17:03:00Z">
                    <w:rPr>
                      <w:rFonts w:cs="Arial"/>
                    </w:rPr>
                  </w:rPrChange>
                </w:rPr>
                <w:t>Merge</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21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98AC883" w14:textId="77777777" w:rsidR="00491FB8" w:rsidRPr="00491FB8" w:rsidRDefault="00491FB8" w:rsidP="0043622C">
            <w:pPr>
              <w:spacing w:before="100" w:beforeAutospacing="1" w:after="100" w:afterAutospacing="1"/>
              <w:rPr>
                <w:rFonts w:eastAsiaTheme="minorHAnsi"/>
                <w:rPrChange w:id="1213" w:author="Dwight Mayeda" w:date="2010-05-06T17:03:00Z">
                  <w:rPr>
                    <w:rFonts w:eastAsiaTheme="minorHAnsi"/>
                  </w:rPr>
                </w:rPrChange>
              </w:rPr>
            </w:pPr>
            <w:moveTo w:id="1214" w:author="Dwight Mayeda" w:date="2010-05-06T00:47:00Z">
              <w:r w:rsidRPr="00491FB8">
                <w:rPr>
                  <w:rFonts w:cs="Arial"/>
                  <w:rPrChange w:id="1215" w:author="Dwight Mayeda" w:date="2010-05-06T17:03:00Z">
                    <w:rPr>
                      <w:rFonts w:cs="Arial"/>
                    </w:rPr>
                  </w:rPrChange>
                </w:rPr>
                <w:t>MRG</w:t>
              </w:r>
            </w:moveTo>
          </w:p>
        </w:tc>
      </w:tr>
      <w:tr w:rsidR="00491FB8" w:rsidRPr="00491FB8" w14:paraId="36C91651" w14:textId="77777777" w:rsidTr="006A29DD">
        <w:trPr>
          <w:ins w:id="1216" w:author="Dwight Mayeda" w:date="2010-05-06T00:47:00Z"/>
        </w:trPr>
        <w:tc>
          <w:tcPr>
            <w:tcW w:w="2850" w:type="dxa"/>
            <w:tcBorders>
              <w:top w:val="nil"/>
              <w:left w:val="single" w:sz="8" w:space="0" w:color="auto"/>
              <w:bottom w:val="single" w:sz="8" w:space="0" w:color="auto"/>
              <w:right w:val="single" w:sz="8" w:space="0" w:color="auto"/>
            </w:tcBorders>
            <w:tcPrChange w:id="121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D2FC38A" w14:textId="7048C443" w:rsidR="00491FB8" w:rsidRPr="00491FB8" w:rsidRDefault="006A29DD" w:rsidP="0043622C">
            <w:pPr>
              <w:spacing w:before="100" w:beforeAutospacing="1" w:after="100" w:afterAutospacing="1"/>
              <w:rPr>
                <w:ins w:id="1218" w:author="Dwight Mayeda" w:date="2010-05-06T17:05:00Z"/>
                <w:rFonts w:cs="Arial"/>
                <w:rPrChange w:id="1219" w:author="Dwight Mayeda" w:date="2010-05-06T17:03:00Z">
                  <w:rPr>
                    <w:ins w:id="1220" w:author="Dwight Mayeda" w:date="2010-05-06T17:05:00Z"/>
                    <w:rFonts w:cs="Arial"/>
                  </w:rPr>
                </w:rPrChange>
              </w:rPr>
            </w:pPr>
            <w:ins w:id="122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22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6184A1F" w14:textId="60321A81" w:rsidR="00491FB8" w:rsidRPr="00491FB8" w:rsidRDefault="00491FB8" w:rsidP="0043622C">
            <w:pPr>
              <w:spacing w:before="100" w:beforeAutospacing="1" w:after="100" w:afterAutospacing="1"/>
              <w:rPr>
                <w:rFonts w:eastAsiaTheme="minorHAnsi"/>
                <w:rPrChange w:id="1223" w:author="Dwight Mayeda" w:date="2010-05-06T17:03:00Z">
                  <w:rPr>
                    <w:rFonts w:eastAsiaTheme="minorHAnsi"/>
                  </w:rPr>
                </w:rPrChange>
              </w:rPr>
            </w:pPr>
            <w:moveTo w:id="1224" w:author="Dwight Mayeda" w:date="2010-05-06T00:47:00Z">
              <w:r w:rsidRPr="00491FB8">
                <w:rPr>
                  <w:rFonts w:cs="Arial"/>
                  <w:rPrChange w:id="1225" w:author="Dwight Mayeda" w:date="2010-05-06T17:03:00Z">
                    <w:rPr>
                      <w:rFonts w:cs="Arial"/>
                    </w:rPr>
                  </w:rPrChange>
                </w:rPr>
                <w:t>Merge Join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22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CE05FD4" w14:textId="77777777" w:rsidR="00491FB8" w:rsidRPr="00491FB8" w:rsidRDefault="00491FB8" w:rsidP="0043622C">
            <w:pPr>
              <w:spacing w:before="100" w:beforeAutospacing="1" w:after="100" w:afterAutospacing="1"/>
              <w:rPr>
                <w:rFonts w:eastAsiaTheme="minorHAnsi"/>
                <w:rPrChange w:id="1227" w:author="Dwight Mayeda" w:date="2010-05-06T17:03:00Z">
                  <w:rPr>
                    <w:rFonts w:eastAsiaTheme="minorHAnsi"/>
                  </w:rPr>
                </w:rPrChange>
              </w:rPr>
            </w:pPr>
            <w:moveTo w:id="1228" w:author="Dwight Mayeda" w:date="2010-05-06T00:47:00Z">
              <w:r w:rsidRPr="00491FB8">
                <w:rPr>
                  <w:rFonts w:cs="Arial"/>
                  <w:rPrChange w:id="1229" w:author="Dwight Mayeda" w:date="2010-05-06T17:03:00Z">
                    <w:rPr>
                      <w:rFonts w:cs="Arial"/>
                    </w:rPr>
                  </w:rPrChange>
                </w:rPr>
                <w:t>MRGJ</w:t>
              </w:r>
            </w:moveTo>
          </w:p>
        </w:tc>
      </w:tr>
      <w:tr w:rsidR="00491FB8" w:rsidRPr="00491FB8" w14:paraId="3A26BDA7" w14:textId="77777777" w:rsidTr="006A29DD">
        <w:trPr>
          <w:ins w:id="1230" w:author="Dwight Mayeda" w:date="2010-05-06T00:47:00Z"/>
        </w:trPr>
        <w:tc>
          <w:tcPr>
            <w:tcW w:w="2850" w:type="dxa"/>
            <w:tcBorders>
              <w:top w:val="nil"/>
              <w:left w:val="single" w:sz="8" w:space="0" w:color="auto"/>
              <w:bottom w:val="single" w:sz="8" w:space="0" w:color="auto"/>
              <w:right w:val="single" w:sz="8" w:space="0" w:color="auto"/>
            </w:tcBorders>
            <w:tcPrChange w:id="123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210F570" w14:textId="329E28D0" w:rsidR="00491FB8" w:rsidRPr="00491FB8" w:rsidRDefault="006A29DD" w:rsidP="0043622C">
            <w:pPr>
              <w:spacing w:before="100" w:beforeAutospacing="1" w:after="100" w:afterAutospacing="1"/>
              <w:rPr>
                <w:ins w:id="1232" w:author="Dwight Mayeda" w:date="2010-05-06T17:05:00Z"/>
                <w:rFonts w:cs="Arial"/>
                <w:rPrChange w:id="1233" w:author="Dwight Mayeda" w:date="2010-05-06T17:03:00Z">
                  <w:rPr>
                    <w:ins w:id="1234" w:author="Dwight Mayeda" w:date="2010-05-06T17:05:00Z"/>
                    <w:rFonts w:cs="Arial"/>
                  </w:rPr>
                </w:rPrChange>
              </w:rPr>
            </w:pPr>
            <w:ins w:id="123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23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B69F425" w14:textId="2C6D8EED" w:rsidR="00491FB8" w:rsidRPr="00491FB8" w:rsidRDefault="00491FB8" w:rsidP="0043622C">
            <w:pPr>
              <w:spacing w:before="100" w:beforeAutospacing="1" w:after="100" w:afterAutospacing="1"/>
              <w:rPr>
                <w:rFonts w:eastAsiaTheme="minorHAnsi"/>
                <w:rPrChange w:id="1237" w:author="Dwight Mayeda" w:date="2010-05-06T17:03:00Z">
                  <w:rPr>
                    <w:rFonts w:eastAsiaTheme="minorHAnsi"/>
                  </w:rPr>
                </w:rPrChange>
              </w:rPr>
            </w:pPr>
            <w:moveTo w:id="1238" w:author="Dwight Mayeda" w:date="2010-05-06T00:47:00Z">
              <w:r w:rsidRPr="00491FB8">
                <w:rPr>
                  <w:rFonts w:cs="Arial"/>
                  <w:rPrChange w:id="1239" w:author="Dwight Mayeda" w:date="2010-05-06T17:03:00Z">
                    <w:rPr>
                      <w:rFonts w:cs="Arial"/>
                    </w:rPr>
                  </w:rPrChange>
                </w:rPr>
                <w:t>Multicast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24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AC81DAA" w14:textId="77777777" w:rsidR="00491FB8" w:rsidRPr="00491FB8" w:rsidRDefault="00491FB8" w:rsidP="0043622C">
            <w:pPr>
              <w:spacing w:before="100" w:beforeAutospacing="1" w:after="100" w:afterAutospacing="1"/>
              <w:rPr>
                <w:rFonts w:eastAsiaTheme="minorHAnsi"/>
                <w:rPrChange w:id="1241" w:author="Dwight Mayeda" w:date="2010-05-06T17:03:00Z">
                  <w:rPr>
                    <w:rFonts w:eastAsiaTheme="minorHAnsi"/>
                  </w:rPr>
                </w:rPrChange>
              </w:rPr>
            </w:pPr>
            <w:moveTo w:id="1242" w:author="Dwight Mayeda" w:date="2010-05-06T00:47:00Z">
              <w:r w:rsidRPr="00491FB8">
                <w:rPr>
                  <w:rFonts w:cs="Arial"/>
                  <w:rPrChange w:id="1243" w:author="Dwight Mayeda" w:date="2010-05-06T17:03:00Z">
                    <w:rPr>
                      <w:rFonts w:cs="Arial"/>
                    </w:rPr>
                  </w:rPrChange>
                </w:rPr>
                <w:t>MLT</w:t>
              </w:r>
            </w:moveTo>
          </w:p>
        </w:tc>
      </w:tr>
      <w:tr w:rsidR="00491FB8" w:rsidRPr="00491FB8" w14:paraId="0144AEDA" w14:textId="77777777" w:rsidTr="006A29DD">
        <w:trPr>
          <w:ins w:id="1244" w:author="Dwight Mayeda" w:date="2010-05-06T00:47:00Z"/>
        </w:trPr>
        <w:tc>
          <w:tcPr>
            <w:tcW w:w="2850" w:type="dxa"/>
            <w:tcBorders>
              <w:top w:val="nil"/>
              <w:left w:val="single" w:sz="8" w:space="0" w:color="auto"/>
              <w:bottom w:val="single" w:sz="8" w:space="0" w:color="auto"/>
              <w:right w:val="single" w:sz="8" w:space="0" w:color="auto"/>
            </w:tcBorders>
            <w:tcPrChange w:id="124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6CC8A20" w14:textId="789091BF" w:rsidR="00491FB8" w:rsidRPr="00491FB8" w:rsidRDefault="006A29DD" w:rsidP="0043622C">
            <w:pPr>
              <w:spacing w:before="100" w:beforeAutospacing="1" w:after="100" w:afterAutospacing="1"/>
              <w:rPr>
                <w:ins w:id="1246" w:author="Dwight Mayeda" w:date="2010-05-06T17:05:00Z"/>
                <w:rFonts w:cs="Arial"/>
                <w:rPrChange w:id="1247" w:author="Dwight Mayeda" w:date="2010-05-06T17:03:00Z">
                  <w:rPr>
                    <w:ins w:id="1248" w:author="Dwight Mayeda" w:date="2010-05-06T17:05:00Z"/>
                    <w:rFonts w:cs="Arial"/>
                  </w:rPr>
                </w:rPrChange>
              </w:rPr>
            </w:pPr>
            <w:ins w:id="124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25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B4680AA" w14:textId="5FA48D45" w:rsidR="00491FB8" w:rsidRPr="00491FB8" w:rsidRDefault="00491FB8" w:rsidP="0043622C">
            <w:pPr>
              <w:spacing w:before="100" w:beforeAutospacing="1" w:after="100" w:afterAutospacing="1"/>
              <w:rPr>
                <w:rFonts w:eastAsiaTheme="minorHAnsi"/>
                <w:rPrChange w:id="1251" w:author="Dwight Mayeda" w:date="2010-05-06T17:03:00Z">
                  <w:rPr>
                    <w:rFonts w:eastAsiaTheme="minorHAnsi"/>
                  </w:rPr>
                </w:rPrChange>
              </w:rPr>
            </w:pPr>
            <w:moveTo w:id="1252" w:author="Dwight Mayeda" w:date="2010-05-06T00:47:00Z">
              <w:r w:rsidRPr="00491FB8">
                <w:rPr>
                  <w:rFonts w:cs="Arial"/>
                  <w:rPrChange w:id="1253" w:author="Dwight Mayeda" w:date="2010-05-06T17:03:00Z">
                    <w:rPr>
                      <w:rFonts w:cs="Arial"/>
                    </w:rPr>
                  </w:rPrChange>
                </w:rPr>
                <w:t>OLE DB Command</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25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5AC2E128" w14:textId="77777777" w:rsidR="00491FB8" w:rsidRPr="00491FB8" w:rsidRDefault="00491FB8" w:rsidP="0043622C">
            <w:pPr>
              <w:spacing w:before="100" w:beforeAutospacing="1" w:after="100" w:afterAutospacing="1"/>
              <w:rPr>
                <w:rFonts w:eastAsiaTheme="minorHAnsi"/>
                <w:rPrChange w:id="1255" w:author="Dwight Mayeda" w:date="2010-05-06T17:03:00Z">
                  <w:rPr>
                    <w:rFonts w:eastAsiaTheme="minorHAnsi"/>
                  </w:rPr>
                </w:rPrChange>
              </w:rPr>
            </w:pPr>
            <w:moveTo w:id="1256" w:author="Dwight Mayeda" w:date="2010-05-06T00:47:00Z">
              <w:r w:rsidRPr="00491FB8">
                <w:rPr>
                  <w:rFonts w:cs="Arial"/>
                  <w:rPrChange w:id="1257" w:author="Dwight Mayeda" w:date="2010-05-06T17:03:00Z">
                    <w:rPr>
                      <w:rFonts w:cs="Arial"/>
                    </w:rPr>
                  </w:rPrChange>
                </w:rPr>
                <w:t>CMD</w:t>
              </w:r>
            </w:moveTo>
          </w:p>
        </w:tc>
      </w:tr>
      <w:tr w:rsidR="00491FB8" w:rsidRPr="00491FB8" w14:paraId="63DDEEDC" w14:textId="77777777" w:rsidTr="006A29DD">
        <w:trPr>
          <w:ins w:id="1258" w:author="Dwight Mayeda" w:date="2010-05-06T00:47:00Z"/>
        </w:trPr>
        <w:tc>
          <w:tcPr>
            <w:tcW w:w="2850" w:type="dxa"/>
            <w:tcBorders>
              <w:top w:val="nil"/>
              <w:left w:val="single" w:sz="8" w:space="0" w:color="auto"/>
              <w:bottom w:val="single" w:sz="8" w:space="0" w:color="auto"/>
              <w:right w:val="single" w:sz="8" w:space="0" w:color="auto"/>
            </w:tcBorders>
            <w:tcPrChange w:id="125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20545150" w14:textId="5D343296" w:rsidR="00491FB8" w:rsidRPr="00491FB8" w:rsidRDefault="006A29DD" w:rsidP="0043622C">
            <w:pPr>
              <w:spacing w:before="100" w:beforeAutospacing="1" w:after="100" w:afterAutospacing="1"/>
              <w:rPr>
                <w:ins w:id="1260" w:author="Dwight Mayeda" w:date="2010-05-06T17:05:00Z"/>
                <w:rFonts w:cs="Arial"/>
                <w:rPrChange w:id="1261" w:author="Dwight Mayeda" w:date="2010-05-06T17:03:00Z">
                  <w:rPr>
                    <w:ins w:id="1262" w:author="Dwight Mayeda" w:date="2010-05-06T17:05:00Z"/>
                    <w:rFonts w:cs="Arial"/>
                  </w:rPr>
                </w:rPrChange>
              </w:rPr>
            </w:pPr>
            <w:ins w:id="126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26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2F48337" w14:textId="2FDBDA59" w:rsidR="00491FB8" w:rsidRPr="00491FB8" w:rsidRDefault="00491FB8" w:rsidP="0043622C">
            <w:pPr>
              <w:spacing w:before="100" w:beforeAutospacing="1" w:after="100" w:afterAutospacing="1"/>
              <w:rPr>
                <w:rFonts w:eastAsiaTheme="minorHAnsi"/>
                <w:rPrChange w:id="1265" w:author="Dwight Mayeda" w:date="2010-05-06T17:03:00Z">
                  <w:rPr>
                    <w:rFonts w:eastAsiaTheme="minorHAnsi"/>
                  </w:rPr>
                </w:rPrChange>
              </w:rPr>
            </w:pPr>
            <w:moveTo w:id="1266" w:author="Dwight Mayeda" w:date="2010-05-06T00:47:00Z">
              <w:r w:rsidRPr="00491FB8">
                <w:rPr>
                  <w:rFonts w:cs="Arial"/>
                  <w:rPrChange w:id="1267" w:author="Dwight Mayeda" w:date="2010-05-06T17:03:00Z">
                    <w:rPr>
                      <w:rFonts w:cs="Arial"/>
                    </w:rPr>
                  </w:rPrChange>
                </w:rPr>
                <w:t>Percentage Sampling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26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95A9A4B" w14:textId="77777777" w:rsidR="00491FB8" w:rsidRPr="00491FB8" w:rsidRDefault="00491FB8" w:rsidP="0043622C">
            <w:pPr>
              <w:spacing w:before="100" w:beforeAutospacing="1" w:after="100" w:afterAutospacing="1"/>
              <w:rPr>
                <w:rFonts w:eastAsiaTheme="minorHAnsi"/>
                <w:rPrChange w:id="1269" w:author="Dwight Mayeda" w:date="2010-05-06T17:03:00Z">
                  <w:rPr>
                    <w:rFonts w:eastAsiaTheme="minorHAnsi"/>
                  </w:rPr>
                </w:rPrChange>
              </w:rPr>
            </w:pPr>
            <w:moveTo w:id="1270" w:author="Dwight Mayeda" w:date="2010-05-06T00:47:00Z">
              <w:r w:rsidRPr="00491FB8">
                <w:rPr>
                  <w:rFonts w:cs="Arial"/>
                  <w:rPrChange w:id="1271" w:author="Dwight Mayeda" w:date="2010-05-06T17:03:00Z">
                    <w:rPr>
                      <w:rFonts w:cs="Arial"/>
                    </w:rPr>
                  </w:rPrChange>
                </w:rPr>
                <w:t>PSMP</w:t>
              </w:r>
            </w:moveTo>
          </w:p>
        </w:tc>
      </w:tr>
      <w:tr w:rsidR="00491FB8" w:rsidRPr="00491FB8" w14:paraId="4368F210" w14:textId="77777777" w:rsidTr="006A29DD">
        <w:trPr>
          <w:ins w:id="1272" w:author="Dwight Mayeda" w:date="2010-05-06T00:47:00Z"/>
        </w:trPr>
        <w:tc>
          <w:tcPr>
            <w:tcW w:w="2850" w:type="dxa"/>
            <w:tcBorders>
              <w:top w:val="nil"/>
              <w:left w:val="single" w:sz="8" w:space="0" w:color="auto"/>
              <w:bottom w:val="single" w:sz="8" w:space="0" w:color="auto"/>
              <w:right w:val="single" w:sz="8" w:space="0" w:color="auto"/>
            </w:tcBorders>
            <w:tcPrChange w:id="127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3810C06" w14:textId="36859B67" w:rsidR="00491FB8" w:rsidRPr="00491FB8" w:rsidRDefault="006A29DD" w:rsidP="0043622C">
            <w:pPr>
              <w:spacing w:before="100" w:beforeAutospacing="1" w:after="100" w:afterAutospacing="1"/>
              <w:rPr>
                <w:ins w:id="1274" w:author="Dwight Mayeda" w:date="2010-05-06T17:05:00Z"/>
                <w:rFonts w:cs="Arial"/>
                <w:rPrChange w:id="1275" w:author="Dwight Mayeda" w:date="2010-05-06T17:03:00Z">
                  <w:rPr>
                    <w:ins w:id="1276" w:author="Dwight Mayeda" w:date="2010-05-06T17:05:00Z"/>
                    <w:rFonts w:cs="Arial"/>
                  </w:rPr>
                </w:rPrChange>
              </w:rPr>
            </w:pPr>
            <w:ins w:id="127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27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54214FED" w14:textId="5DC040C1" w:rsidR="00491FB8" w:rsidRPr="00491FB8" w:rsidRDefault="00491FB8" w:rsidP="0043622C">
            <w:pPr>
              <w:spacing w:before="100" w:beforeAutospacing="1" w:after="100" w:afterAutospacing="1"/>
              <w:rPr>
                <w:rFonts w:eastAsiaTheme="minorHAnsi"/>
                <w:rPrChange w:id="1279" w:author="Dwight Mayeda" w:date="2010-05-06T17:03:00Z">
                  <w:rPr>
                    <w:rFonts w:eastAsiaTheme="minorHAnsi"/>
                  </w:rPr>
                </w:rPrChange>
              </w:rPr>
            </w:pPr>
            <w:moveTo w:id="1280" w:author="Dwight Mayeda" w:date="2010-05-06T00:47:00Z">
              <w:r w:rsidRPr="00491FB8">
                <w:rPr>
                  <w:rFonts w:cs="Arial"/>
                  <w:rPrChange w:id="1281" w:author="Dwight Mayeda" w:date="2010-05-06T17:03:00Z">
                    <w:rPr>
                      <w:rFonts w:cs="Arial"/>
                    </w:rPr>
                  </w:rPrChange>
                </w:rPr>
                <w:t>Pivot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28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D04276B" w14:textId="77777777" w:rsidR="00491FB8" w:rsidRPr="00491FB8" w:rsidRDefault="00491FB8" w:rsidP="0043622C">
            <w:pPr>
              <w:spacing w:before="100" w:beforeAutospacing="1" w:after="100" w:afterAutospacing="1"/>
              <w:rPr>
                <w:rFonts w:eastAsiaTheme="minorHAnsi"/>
                <w:rPrChange w:id="1283" w:author="Dwight Mayeda" w:date="2010-05-06T17:03:00Z">
                  <w:rPr>
                    <w:rFonts w:eastAsiaTheme="minorHAnsi"/>
                  </w:rPr>
                </w:rPrChange>
              </w:rPr>
            </w:pPr>
            <w:moveTo w:id="1284" w:author="Dwight Mayeda" w:date="2010-05-06T00:47:00Z">
              <w:r w:rsidRPr="00491FB8">
                <w:rPr>
                  <w:rFonts w:cs="Arial"/>
                  <w:rPrChange w:id="1285" w:author="Dwight Mayeda" w:date="2010-05-06T17:03:00Z">
                    <w:rPr>
                      <w:rFonts w:cs="Arial"/>
                    </w:rPr>
                  </w:rPrChange>
                </w:rPr>
                <w:t>PVT</w:t>
              </w:r>
            </w:moveTo>
          </w:p>
        </w:tc>
      </w:tr>
      <w:tr w:rsidR="00491FB8" w:rsidRPr="00491FB8" w14:paraId="4DF31555" w14:textId="77777777" w:rsidTr="006A29DD">
        <w:trPr>
          <w:ins w:id="1286" w:author="Dwight Mayeda" w:date="2010-05-06T00:47:00Z"/>
        </w:trPr>
        <w:tc>
          <w:tcPr>
            <w:tcW w:w="2850" w:type="dxa"/>
            <w:tcBorders>
              <w:top w:val="nil"/>
              <w:left w:val="single" w:sz="8" w:space="0" w:color="auto"/>
              <w:bottom w:val="single" w:sz="8" w:space="0" w:color="auto"/>
              <w:right w:val="single" w:sz="8" w:space="0" w:color="auto"/>
            </w:tcBorders>
            <w:tcPrChange w:id="128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20DADE99" w14:textId="3EA7A25F" w:rsidR="00491FB8" w:rsidRPr="00491FB8" w:rsidRDefault="006A29DD" w:rsidP="0043622C">
            <w:pPr>
              <w:spacing w:before="100" w:beforeAutospacing="1" w:after="100" w:afterAutospacing="1"/>
              <w:rPr>
                <w:ins w:id="1288" w:author="Dwight Mayeda" w:date="2010-05-06T17:05:00Z"/>
                <w:rFonts w:cs="Arial"/>
                <w:rPrChange w:id="1289" w:author="Dwight Mayeda" w:date="2010-05-06T17:03:00Z">
                  <w:rPr>
                    <w:ins w:id="1290" w:author="Dwight Mayeda" w:date="2010-05-06T17:05:00Z"/>
                    <w:rFonts w:cs="Arial"/>
                  </w:rPr>
                </w:rPrChange>
              </w:rPr>
            </w:pPr>
            <w:ins w:id="129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29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C1B2083" w14:textId="78B708D5" w:rsidR="00491FB8" w:rsidRPr="00491FB8" w:rsidRDefault="00491FB8" w:rsidP="0043622C">
            <w:pPr>
              <w:spacing w:before="100" w:beforeAutospacing="1" w:after="100" w:afterAutospacing="1"/>
              <w:rPr>
                <w:rFonts w:eastAsiaTheme="minorHAnsi"/>
                <w:rPrChange w:id="1293" w:author="Dwight Mayeda" w:date="2010-05-06T17:03:00Z">
                  <w:rPr>
                    <w:rFonts w:eastAsiaTheme="minorHAnsi"/>
                  </w:rPr>
                </w:rPrChange>
              </w:rPr>
            </w:pPr>
            <w:moveTo w:id="1294" w:author="Dwight Mayeda" w:date="2010-05-06T00:47:00Z">
              <w:r w:rsidRPr="00491FB8">
                <w:rPr>
                  <w:rFonts w:cs="Arial"/>
                  <w:rPrChange w:id="1295" w:author="Dwight Mayeda" w:date="2010-05-06T17:03:00Z">
                    <w:rPr>
                      <w:rFonts w:cs="Arial"/>
                    </w:rPr>
                  </w:rPrChange>
                </w:rPr>
                <w:t>Row Count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29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7BB0D1F" w14:textId="77777777" w:rsidR="00491FB8" w:rsidRPr="00491FB8" w:rsidRDefault="00491FB8" w:rsidP="0043622C">
            <w:pPr>
              <w:spacing w:before="100" w:beforeAutospacing="1" w:after="100" w:afterAutospacing="1"/>
              <w:rPr>
                <w:rFonts w:eastAsiaTheme="minorHAnsi"/>
                <w:rPrChange w:id="1297" w:author="Dwight Mayeda" w:date="2010-05-06T17:03:00Z">
                  <w:rPr>
                    <w:rFonts w:eastAsiaTheme="minorHAnsi"/>
                  </w:rPr>
                </w:rPrChange>
              </w:rPr>
            </w:pPr>
            <w:moveTo w:id="1298" w:author="Dwight Mayeda" w:date="2010-05-06T00:47:00Z">
              <w:r w:rsidRPr="00491FB8">
                <w:rPr>
                  <w:rFonts w:cs="Arial"/>
                  <w:rPrChange w:id="1299" w:author="Dwight Mayeda" w:date="2010-05-06T17:03:00Z">
                    <w:rPr>
                      <w:rFonts w:cs="Arial"/>
                    </w:rPr>
                  </w:rPrChange>
                </w:rPr>
                <w:t>CNT</w:t>
              </w:r>
            </w:moveTo>
          </w:p>
        </w:tc>
      </w:tr>
      <w:tr w:rsidR="00491FB8" w:rsidRPr="00491FB8" w14:paraId="5ADE4606" w14:textId="77777777" w:rsidTr="006A29DD">
        <w:trPr>
          <w:ins w:id="1300" w:author="Dwight Mayeda" w:date="2010-05-06T00:47:00Z"/>
        </w:trPr>
        <w:tc>
          <w:tcPr>
            <w:tcW w:w="2850" w:type="dxa"/>
            <w:tcBorders>
              <w:top w:val="nil"/>
              <w:left w:val="single" w:sz="8" w:space="0" w:color="auto"/>
              <w:bottom w:val="single" w:sz="8" w:space="0" w:color="auto"/>
              <w:right w:val="single" w:sz="8" w:space="0" w:color="auto"/>
            </w:tcBorders>
            <w:tcPrChange w:id="130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7737BCA" w14:textId="400CFC31" w:rsidR="00491FB8" w:rsidRPr="00491FB8" w:rsidRDefault="006A29DD" w:rsidP="0043622C">
            <w:pPr>
              <w:spacing w:before="100" w:beforeAutospacing="1" w:after="100" w:afterAutospacing="1"/>
              <w:rPr>
                <w:ins w:id="1302" w:author="Dwight Mayeda" w:date="2010-05-06T17:05:00Z"/>
                <w:rFonts w:cs="Arial"/>
                <w:rPrChange w:id="1303" w:author="Dwight Mayeda" w:date="2010-05-06T17:03:00Z">
                  <w:rPr>
                    <w:ins w:id="1304" w:author="Dwight Mayeda" w:date="2010-05-06T17:05:00Z"/>
                    <w:rFonts w:cs="Arial"/>
                  </w:rPr>
                </w:rPrChange>
              </w:rPr>
            </w:pPr>
            <w:ins w:id="130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30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1864B21" w14:textId="079A59CB" w:rsidR="00491FB8" w:rsidRPr="00491FB8" w:rsidRDefault="00491FB8" w:rsidP="0043622C">
            <w:pPr>
              <w:spacing w:before="100" w:beforeAutospacing="1" w:after="100" w:afterAutospacing="1"/>
              <w:rPr>
                <w:rFonts w:eastAsiaTheme="minorHAnsi"/>
                <w:rPrChange w:id="1307" w:author="Dwight Mayeda" w:date="2010-05-06T17:03:00Z">
                  <w:rPr>
                    <w:rFonts w:eastAsiaTheme="minorHAnsi"/>
                  </w:rPr>
                </w:rPrChange>
              </w:rPr>
            </w:pPr>
            <w:moveTo w:id="1308" w:author="Dwight Mayeda" w:date="2010-05-06T00:47:00Z">
              <w:r w:rsidRPr="00491FB8">
                <w:rPr>
                  <w:rFonts w:cs="Arial"/>
                  <w:rPrChange w:id="1309" w:author="Dwight Mayeda" w:date="2010-05-06T17:03:00Z">
                    <w:rPr>
                      <w:rFonts w:cs="Arial"/>
                    </w:rPr>
                  </w:rPrChange>
                </w:rPr>
                <w:t>Row Sampling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31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7FCDE06" w14:textId="77777777" w:rsidR="00491FB8" w:rsidRPr="00491FB8" w:rsidRDefault="00491FB8" w:rsidP="0043622C">
            <w:pPr>
              <w:spacing w:before="100" w:beforeAutospacing="1" w:after="100" w:afterAutospacing="1"/>
              <w:rPr>
                <w:rFonts w:eastAsiaTheme="minorHAnsi"/>
                <w:rPrChange w:id="1311" w:author="Dwight Mayeda" w:date="2010-05-06T17:03:00Z">
                  <w:rPr>
                    <w:rFonts w:eastAsiaTheme="minorHAnsi"/>
                  </w:rPr>
                </w:rPrChange>
              </w:rPr>
            </w:pPr>
            <w:moveTo w:id="1312" w:author="Dwight Mayeda" w:date="2010-05-06T00:47:00Z">
              <w:r w:rsidRPr="00491FB8">
                <w:rPr>
                  <w:rFonts w:cs="Arial"/>
                  <w:rPrChange w:id="1313" w:author="Dwight Mayeda" w:date="2010-05-06T17:03:00Z">
                    <w:rPr>
                      <w:rFonts w:cs="Arial"/>
                    </w:rPr>
                  </w:rPrChange>
                </w:rPr>
                <w:t>RSMP</w:t>
              </w:r>
            </w:moveTo>
          </w:p>
        </w:tc>
      </w:tr>
      <w:tr w:rsidR="00491FB8" w:rsidRPr="00491FB8" w14:paraId="4D484945" w14:textId="77777777" w:rsidTr="006A29DD">
        <w:trPr>
          <w:ins w:id="1314" w:author="Dwight Mayeda" w:date="2010-05-06T00:47:00Z"/>
        </w:trPr>
        <w:tc>
          <w:tcPr>
            <w:tcW w:w="2850" w:type="dxa"/>
            <w:tcBorders>
              <w:top w:val="nil"/>
              <w:left w:val="single" w:sz="8" w:space="0" w:color="auto"/>
              <w:bottom w:val="single" w:sz="8" w:space="0" w:color="auto"/>
              <w:right w:val="single" w:sz="8" w:space="0" w:color="auto"/>
            </w:tcBorders>
            <w:tcPrChange w:id="131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197A997" w14:textId="4D33A9EF" w:rsidR="00491FB8" w:rsidRPr="00491FB8" w:rsidRDefault="006A29DD" w:rsidP="0043622C">
            <w:pPr>
              <w:spacing w:before="100" w:beforeAutospacing="1" w:after="100" w:afterAutospacing="1"/>
              <w:rPr>
                <w:ins w:id="1316" w:author="Dwight Mayeda" w:date="2010-05-06T17:05:00Z"/>
                <w:rFonts w:cs="Arial"/>
                <w:rPrChange w:id="1317" w:author="Dwight Mayeda" w:date="2010-05-06T17:03:00Z">
                  <w:rPr>
                    <w:ins w:id="1318" w:author="Dwight Mayeda" w:date="2010-05-06T17:05:00Z"/>
                    <w:rFonts w:cs="Arial"/>
                  </w:rPr>
                </w:rPrChange>
              </w:rPr>
            </w:pPr>
            <w:ins w:id="131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32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C314237" w14:textId="3460D351" w:rsidR="00491FB8" w:rsidRPr="00491FB8" w:rsidRDefault="00491FB8" w:rsidP="0043622C">
            <w:pPr>
              <w:spacing w:before="100" w:beforeAutospacing="1" w:after="100" w:afterAutospacing="1"/>
              <w:rPr>
                <w:rFonts w:eastAsiaTheme="minorHAnsi"/>
                <w:rPrChange w:id="1321" w:author="Dwight Mayeda" w:date="2010-05-06T17:03:00Z">
                  <w:rPr>
                    <w:rFonts w:eastAsiaTheme="minorHAnsi"/>
                  </w:rPr>
                </w:rPrChange>
              </w:rPr>
            </w:pPr>
            <w:moveTo w:id="1322" w:author="Dwight Mayeda" w:date="2010-05-06T00:47:00Z">
              <w:r w:rsidRPr="00491FB8">
                <w:rPr>
                  <w:rFonts w:cs="Arial"/>
                  <w:rPrChange w:id="1323" w:author="Dwight Mayeda" w:date="2010-05-06T17:03:00Z">
                    <w:rPr>
                      <w:rFonts w:cs="Arial"/>
                    </w:rPr>
                  </w:rPrChange>
                </w:rPr>
                <w:t>Script Component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32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8C5F4AD" w14:textId="77777777" w:rsidR="00491FB8" w:rsidRPr="00491FB8" w:rsidRDefault="00491FB8" w:rsidP="0043622C">
            <w:pPr>
              <w:spacing w:before="100" w:beforeAutospacing="1" w:after="100" w:afterAutospacing="1"/>
              <w:rPr>
                <w:rFonts w:eastAsiaTheme="minorHAnsi"/>
                <w:rPrChange w:id="1325" w:author="Dwight Mayeda" w:date="2010-05-06T17:03:00Z">
                  <w:rPr>
                    <w:rFonts w:eastAsiaTheme="minorHAnsi"/>
                  </w:rPr>
                </w:rPrChange>
              </w:rPr>
            </w:pPr>
            <w:moveTo w:id="1326" w:author="Dwight Mayeda" w:date="2010-05-06T00:47:00Z">
              <w:r w:rsidRPr="00491FB8">
                <w:rPr>
                  <w:rFonts w:cs="Arial"/>
                  <w:rPrChange w:id="1327" w:author="Dwight Mayeda" w:date="2010-05-06T17:03:00Z">
                    <w:rPr>
                      <w:rFonts w:cs="Arial"/>
                    </w:rPr>
                  </w:rPrChange>
                </w:rPr>
                <w:t>SCR</w:t>
              </w:r>
            </w:moveTo>
          </w:p>
        </w:tc>
      </w:tr>
      <w:tr w:rsidR="00491FB8" w:rsidRPr="00491FB8" w14:paraId="5C0D169A" w14:textId="77777777" w:rsidTr="006A29DD">
        <w:trPr>
          <w:ins w:id="1328" w:author="Dwight Mayeda" w:date="2010-05-06T00:47:00Z"/>
        </w:trPr>
        <w:tc>
          <w:tcPr>
            <w:tcW w:w="2850" w:type="dxa"/>
            <w:tcBorders>
              <w:top w:val="nil"/>
              <w:left w:val="single" w:sz="8" w:space="0" w:color="auto"/>
              <w:bottom w:val="single" w:sz="8" w:space="0" w:color="auto"/>
              <w:right w:val="single" w:sz="8" w:space="0" w:color="auto"/>
            </w:tcBorders>
            <w:tcPrChange w:id="132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26E1882" w14:textId="520B1043" w:rsidR="00491FB8" w:rsidRPr="00491FB8" w:rsidRDefault="006A29DD" w:rsidP="0043622C">
            <w:pPr>
              <w:spacing w:before="100" w:beforeAutospacing="1" w:after="100" w:afterAutospacing="1"/>
              <w:rPr>
                <w:ins w:id="1330" w:author="Dwight Mayeda" w:date="2010-05-06T17:05:00Z"/>
                <w:rFonts w:cs="Arial"/>
                <w:rPrChange w:id="1331" w:author="Dwight Mayeda" w:date="2010-05-06T17:03:00Z">
                  <w:rPr>
                    <w:ins w:id="1332" w:author="Dwight Mayeda" w:date="2010-05-06T17:05:00Z"/>
                    <w:rFonts w:cs="Arial"/>
                  </w:rPr>
                </w:rPrChange>
              </w:rPr>
            </w:pPr>
            <w:ins w:id="133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33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92FAD49" w14:textId="3251AD32" w:rsidR="00491FB8" w:rsidRPr="00491FB8" w:rsidRDefault="00491FB8" w:rsidP="0043622C">
            <w:pPr>
              <w:spacing w:before="100" w:beforeAutospacing="1" w:after="100" w:afterAutospacing="1"/>
              <w:rPr>
                <w:rFonts w:eastAsiaTheme="minorHAnsi"/>
                <w:rPrChange w:id="1335" w:author="Dwight Mayeda" w:date="2010-05-06T17:03:00Z">
                  <w:rPr>
                    <w:rFonts w:eastAsiaTheme="minorHAnsi"/>
                  </w:rPr>
                </w:rPrChange>
              </w:rPr>
            </w:pPr>
            <w:moveTo w:id="1336" w:author="Dwight Mayeda" w:date="2010-05-06T00:47:00Z">
              <w:r w:rsidRPr="00491FB8">
                <w:rPr>
                  <w:rFonts w:cs="Arial"/>
                  <w:rPrChange w:id="1337" w:author="Dwight Mayeda" w:date="2010-05-06T17:03:00Z">
                    <w:rPr>
                      <w:rFonts w:cs="Arial"/>
                    </w:rPr>
                  </w:rPrChange>
                </w:rPr>
                <w:t>Slowly Changing Dimension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33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517C5D3" w14:textId="77777777" w:rsidR="00491FB8" w:rsidRPr="00491FB8" w:rsidRDefault="00491FB8" w:rsidP="0043622C">
            <w:pPr>
              <w:spacing w:before="100" w:beforeAutospacing="1" w:after="100" w:afterAutospacing="1"/>
              <w:rPr>
                <w:rFonts w:eastAsiaTheme="minorHAnsi"/>
                <w:rPrChange w:id="1339" w:author="Dwight Mayeda" w:date="2010-05-06T17:03:00Z">
                  <w:rPr>
                    <w:rFonts w:eastAsiaTheme="minorHAnsi"/>
                  </w:rPr>
                </w:rPrChange>
              </w:rPr>
            </w:pPr>
            <w:moveTo w:id="1340" w:author="Dwight Mayeda" w:date="2010-05-06T00:47:00Z">
              <w:r w:rsidRPr="00491FB8">
                <w:rPr>
                  <w:rFonts w:cs="Arial"/>
                  <w:rPrChange w:id="1341" w:author="Dwight Mayeda" w:date="2010-05-06T17:03:00Z">
                    <w:rPr>
                      <w:rFonts w:cs="Arial"/>
                    </w:rPr>
                  </w:rPrChange>
                </w:rPr>
                <w:t>SCD</w:t>
              </w:r>
            </w:moveTo>
          </w:p>
        </w:tc>
      </w:tr>
      <w:tr w:rsidR="00491FB8" w:rsidRPr="00491FB8" w14:paraId="4DDDAE8B" w14:textId="77777777" w:rsidTr="006A29DD">
        <w:trPr>
          <w:ins w:id="1342" w:author="Dwight Mayeda" w:date="2010-05-06T00:47:00Z"/>
        </w:trPr>
        <w:tc>
          <w:tcPr>
            <w:tcW w:w="2850" w:type="dxa"/>
            <w:tcBorders>
              <w:top w:val="nil"/>
              <w:left w:val="single" w:sz="8" w:space="0" w:color="auto"/>
              <w:bottom w:val="single" w:sz="8" w:space="0" w:color="auto"/>
              <w:right w:val="single" w:sz="8" w:space="0" w:color="auto"/>
            </w:tcBorders>
            <w:tcPrChange w:id="134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30DBD90" w14:textId="0D7BBD66" w:rsidR="00491FB8" w:rsidRPr="00491FB8" w:rsidRDefault="006A29DD" w:rsidP="0043622C">
            <w:pPr>
              <w:spacing w:before="100" w:beforeAutospacing="1" w:after="100" w:afterAutospacing="1"/>
              <w:rPr>
                <w:ins w:id="1344" w:author="Dwight Mayeda" w:date="2010-05-06T17:05:00Z"/>
                <w:rFonts w:cs="Arial"/>
                <w:rPrChange w:id="1345" w:author="Dwight Mayeda" w:date="2010-05-06T17:03:00Z">
                  <w:rPr>
                    <w:ins w:id="1346" w:author="Dwight Mayeda" w:date="2010-05-06T17:05:00Z"/>
                    <w:rFonts w:cs="Arial"/>
                  </w:rPr>
                </w:rPrChange>
              </w:rPr>
            </w:pPr>
            <w:ins w:id="1347"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34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D2901CF" w14:textId="54AEDAD3" w:rsidR="00491FB8" w:rsidRPr="00491FB8" w:rsidRDefault="00491FB8" w:rsidP="0043622C">
            <w:pPr>
              <w:spacing w:before="100" w:beforeAutospacing="1" w:after="100" w:afterAutospacing="1"/>
              <w:rPr>
                <w:rFonts w:eastAsiaTheme="minorHAnsi"/>
                <w:rPrChange w:id="1349" w:author="Dwight Mayeda" w:date="2010-05-06T17:03:00Z">
                  <w:rPr>
                    <w:rFonts w:eastAsiaTheme="minorHAnsi"/>
                  </w:rPr>
                </w:rPrChange>
              </w:rPr>
            </w:pPr>
            <w:moveTo w:id="1350" w:author="Dwight Mayeda" w:date="2010-05-06T00:47:00Z">
              <w:r w:rsidRPr="00491FB8">
                <w:rPr>
                  <w:rFonts w:cs="Arial"/>
                  <w:rPrChange w:id="1351" w:author="Dwight Mayeda" w:date="2010-05-06T17:03:00Z">
                    <w:rPr>
                      <w:rFonts w:cs="Arial"/>
                    </w:rPr>
                  </w:rPrChange>
                </w:rPr>
                <w:t>Sort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35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93769AC" w14:textId="77777777" w:rsidR="00491FB8" w:rsidRPr="00491FB8" w:rsidRDefault="00491FB8" w:rsidP="0043622C">
            <w:pPr>
              <w:spacing w:before="100" w:beforeAutospacing="1" w:after="100" w:afterAutospacing="1"/>
              <w:rPr>
                <w:rFonts w:eastAsiaTheme="minorHAnsi"/>
                <w:rPrChange w:id="1353" w:author="Dwight Mayeda" w:date="2010-05-06T17:03:00Z">
                  <w:rPr>
                    <w:rFonts w:eastAsiaTheme="minorHAnsi"/>
                  </w:rPr>
                </w:rPrChange>
              </w:rPr>
            </w:pPr>
            <w:moveTo w:id="1354" w:author="Dwight Mayeda" w:date="2010-05-06T00:47:00Z">
              <w:r w:rsidRPr="00491FB8">
                <w:rPr>
                  <w:rFonts w:cs="Arial"/>
                  <w:rPrChange w:id="1355" w:author="Dwight Mayeda" w:date="2010-05-06T17:03:00Z">
                    <w:rPr>
                      <w:rFonts w:cs="Arial"/>
                    </w:rPr>
                  </w:rPrChange>
                </w:rPr>
                <w:t>SRT</w:t>
              </w:r>
            </w:moveTo>
          </w:p>
        </w:tc>
      </w:tr>
      <w:tr w:rsidR="00491FB8" w:rsidRPr="00491FB8" w14:paraId="3A74B095" w14:textId="77777777" w:rsidTr="006A29DD">
        <w:trPr>
          <w:ins w:id="1356" w:author="Dwight Mayeda" w:date="2010-05-06T00:47:00Z"/>
        </w:trPr>
        <w:tc>
          <w:tcPr>
            <w:tcW w:w="2850" w:type="dxa"/>
            <w:tcBorders>
              <w:top w:val="nil"/>
              <w:left w:val="single" w:sz="8" w:space="0" w:color="auto"/>
              <w:bottom w:val="single" w:sz="8" w:space="0" w:color="auto"/>
              <w:right w:val="single" w:sz="8" w:space="0" w:color="auto"/>
            </w:tcBorders>
            <w:tcPrChange w:id="135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0E1BD56" w14:textId="5F1DAA79" w:rsidR="00491FB8" w:rsidRPr="00491FB8" w:rsidRDefault="006A29DD" w:rsidP="0043622C">
            <w:pPr>
              <w:spacing w:before="100" w:beforeAutospacing="1" w:after="100" w:afterAutospacing="1"/>
              <w:rPr>
                <w:ins w:id="1358" w:author="Dwight Mayeda" w:date="2010-05-06T17:05:00Z"/>
                <w:rFonts w:cs="Arial"/>
                <w:rPrChange w:id="1359" w:author="Dwight Mayeda" w:date="2010-05-06T17:03:00Z">
                  <w:rPr>
                    <w:ins w:id="1360" w:author="Dwight Mayeda" w:date="2010-05-06T17:05:00Z"/>
                    <w:rFonts w:cs="Arial"/>
                  </w:rPr>
                </w:rPrChange>
              </w:rPr>
            </w:pPr>
            <w:ins w:id="1361"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36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C7DFA24" w14:textId="512E1B7F" w:rsidR="00491FB8" w:rsidRPr="00491FB8" w:rsidRDefault="00491FB8" w:rsidP="0043622C">
            <w:pPr>
              <w:spacing w:before="100" w:beforeAutospacing="1" w:after="100" w:afterAutospacing="1"/>
              <w:rPr>
                <w:rFonts w:eastAsiaTheme="minorHAnsi"/>
                <w:rPrChange w:id="1363" w:author="Dwight Mayeda" w:date="2010-05-06T17:03:00Z">
                  <w:rPr>
                    <w:rFonts w:eastAsiaTheme="minorHAnsi"/>
                  </w:rPr>
                </w:rPrChange>
              </w:rPr>
            </w:pPr>
            <w:moveTo w:id="1364" w:author="Dwight Mayeda" w:date="2010-05-06T00:47:00Z">
              <w:r w:rsidRPr="00491FB8">
                <w:rPr>
                  <w:rFonts w:cs="Arial"/>
                  <w:rPrChange w:id="1365" w:author="Dwight Mayeda" w:date="2010-05-06T17:03:00Z">
                    <w:rPr>
                      <w:rFonts w:cs="Arial"/>
                    </w:rPr>
                  </w:rPrChange>
                </w:rPr>
                <w:t>Term Extraction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36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7F20348" w14:textId="77777777" w:rsidR="00491FB8" w:rsidRPr="00491FB8" w:rsidRDefault="00491FB8" w:rsidP="0043622C">
            <w:pPr>
              <w:spacing w:before="100" w:beforeAutospacing="1" w:after="100" w:afterAutospacing="1"/>
              <w:rPr>
                <w:rFonts w:eastAsiaTheme="minorHAnsi"/>
                <w:rPrChange w:id="1367" w:author="Dwight Mayeda" w:date="2010-05-06T17:03:00Z">
                  <w:rPr>
                    <w:rFonts w:eastAsiaTheme="minorHAnsi"/>
                  </w:rPr>
                </w:rPrChange>
              </w:rPr>
            </w:pPr>
            <w:moveTo w:id="1368" w:author="Dwight Mayeda" w:date="2010-05-06T00:47:00Z">
              <w:r w:rsidRPr="00491FB8">
                <w:rPr>
                  <w:rFonts w:cs="Arial"/>
                  <w:rPrChange w:id="1369" w:author="Dwight Mayeda" w:date="2010-05-06T17:03:00Z">
                    <w:rPr>
                      <w:rFonts w:cs="Arial"/>
                    </w:rPr>
                  </w:rPrChange>
                </w:rPr>
                <w:t>TEX</w:t>
              </w:r>
            </w:moveTo>
          </w:p>
        </w:tc>
      </w:tr>
      <w:tr w:rsidR="00491FB8" w:rsidRPr="00491FB8" w14:paraId="76498E65" w14:textId="77777777" w:rsidTr="006A29DD">
        <w:trPr>
          <w:ins w:id="1370" w:author="Dwight Mayeda" w:date="2010-05-06T00:47:00Z"/>
        </w:trPr>
        <w:tc>
          <w:tcPr>
            <w:tcW w:w="2850" w:type="dxa"/>
            <w:tcBorders>
              <w:top w:val="nil"/>
              <w:left w:val="single" w:sz="8" w:space="0" w:color="auto"/>
              <w:bottom w:val="single" w:sz="8" w:space="0" w:color="auto"/>
              <w:right w:val="single" w:sz="8" w:space="0" w:color="auto"/>
            </w:tcBorders>
            <w:tcPrChange w:id="137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6995333" w14:textId="1021DB8C" w:rsidR="00491FB8" w:rsidRPr="00491FB8" w:rsidRDefault="006A29DD" w:rsidP="0043622C">
            <w:pPr>
              <w:spacing w:before="100" w:beforeAutospacing="1" w:after="100" w:afterAutospacing="1"/>
              <w:rPr>
                <w:ins w:id="1372" w:author="Dwight Mayeda" w:date="2010-05-06T17:05:00Z"/>
                <w:rFonts w:cs="Arial"/>
                <w:rPrChange w:id="1373" w:author="Dwight Mayeda" w:date="2010-05-06T17:03:00Z">
                  <w:rPr>
                    <w:ins w:id="1374" w:author="Dwight Mayeda" w:date="2010-05-06T17:05:00Z"/>
                    <w:rFonts w:cs="Arial"/>
                  </w:rPr>
                </w:rPrChange>
              </w:rPr>
            </w:pPr>
            <w:ins w:id="1375"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37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9A70C49" w14:textId="1F298328" w:rsidR="00491FB8" w:rsidRPr="00491FB8" w:rsidRDefault="00491FB8" w:rsidP="0043622C">
            <w:pPr>
              <w:spacing w:before="100" w:beforeAutospacing="1" w:after="100" w:afterAutospacing="1"/>
              <w:rPr>
                <w:rFonts w:eastAsiaTheme="minorHAnsi"/>
                <w:rPrChange w:id="1377" w:author="Dwight Mayeda" w:date="2010-05-06T17:03:00Z">
                  <w:rPr>
                    <w:rFonts w:eastAsiaTheme="minorHAnsi"/>
                  </w:rPr>
                </w:rPrChange>
              </w:rPr>
            </w:pPr>
            <w:moveTo w:id="1378" w:author="Dwight Mayeda" w:date="2010-05-06T00:47:00Z">
              <w:r w:rsidRPr="00491FB8">
                <w:rPr>
                  <w:rFonts w:cs="Arial"/>
                  <w:rPrChange w:id="1379" w:author="Dwight Mayeda" w:date="2010-05-06T17:03:00Z">
                    <w:rPr>
                      <w:rFonts w:cs="Arial"/>
                    </w:rPr>
                  </w:rPrChange>
                </w:rPr>
                <w:t>Term Lookup</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38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88F234A" w14:textId="77777777" w:rsidR="00491FB8" w:rsidRPr="00491FB8" w:rsidRDefault="00491FB8" w:rsidP="0043622C">
            <w:pPr>
              <w:spacing w:before="100" w:beforeAutospacing="1" w:after="100" w:afterAutospacing="1"/>
              <w:rPr>
                <w:rFonts w:eastAsiaTheme="minorHAnsi"/>
                <w:rPrChange w:id="1381" w:author="Dwight Mayeda" w:date="2010-05-06T17:03:00Z">
                  <w:rPr>
                    <w:rFonts w:eastAsiaTheme="minorHAnsi"/>
                  </w:rPr>
                </w:rPrChange>
              </w:rPr>
            </w:pPr>
            <w:moveTo w:id="1382" w:author="Dwight Mayeda" w:date="2010-05-06T00:47:00Z">
              <w:r w:rsidRPr="00491FB8">
                <w:rPr>
                  <w:rFonts w:cs="Arial"/>
                  <w:rPrChange w:id="1383" w:author="Dwight Mayeda" w:date="2010-05-06T17:03:00Z">
                    <w:rPr>
                      <w:rFonts w:cs="Arial"/>
                    </w:rPr>
                  </w:rPrChange>
                </w:rPr>
                <w:t>TEL</w:t>
              </w:r>
            </w:moveTo>
          </w:p>
        </w:tc>
      </w:tr>
      <w:tr w:rsidR="00491FB8" w:rsidRPr="00491FB8" w14:paraId="3F5F25C1" w14:textId="77777777" w:rsidTr="006A29DD">
        <w:trPr>
          <w:ins w:id="1384" w:author="Dwight Mayeda" w:date="2010-05-06T00:47:00Z"/>
        </w:trPr>
        <w:tc>
          <w:tcPr>
            <w:tcW w:w="2850" w:type="dxa"/>
            <w:tcBorders>
              <w:top w:val="nil"/>
              <w:left w:val="single" w:sz="8" w:space="0" w:color="auto"/>
              <w:bottom w:val="single" w:sz="8" w:space="0" w:color="auto"/>
              <w:right w:val="single" w:sz="8" w:space="0" w:color="auto"/>
            </w:tcBorders>
            <w:tcPrChange w:id="138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6FB9A93" w14:textId="7DF0396F" w:rsidR="00491FB8" w:rsidRPr="00491FB8" w:rsidRDefault="006A29DD" w:rsidP="0043622C">
            <w:pPr>
              <w:spacing w:before="100" w:beforeAutospacing="1" w:after="100" w:afterAutospacing="1"/>
              <w:rPr>
                <w:ins w:id="1386" w:author="Dwight Mayeda" w:date="2010-05-06T17:05:00Z"/>
                <w:rFonts w:cs="Arial"/>
                <w:rPrChange w:id="1387" w:author="Dwight Mayeda" w:date="2010-05-06T17:03:00Z">
                  <w:rPr>
                    <w:ins w:id="1388" w:author="Dwight Mayeda" w:date="2010-05-06T17:05:00Z"/>
                    <w:rFonts w:cs="Arial"/>
                  </w:rPr>
                </w:rPrChange>
              </w:rPr>
            </w:pPr>
            <w:ins w:id="1389"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39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EE8A196" w14:textId="131991D0" w:rsidR="00491FB8" w:rsidRPr="00491FB8" w:rsidRDefault="00491FB8" w:rsidP="0043622C">
            <w:pPr>
              <w:spacing w:before="100" w:beforeAutospacing="1" w:after="100" w:afterAutospacing="1"/>
              <w:rPr>
                <w:rFonts w:eastAsiaTheme="minorHAnsi"/>
                <w:rPrChange w:id="1391" w:author="Dwight Mayeda" w:date="2010-05-06T17:03:00Z">
                  <w:rPr>
                    <w:rFonts w:eastAsiaTheme="minorHAnsi"/>
                  </w:rPr>
                </w:rPrChange>
              </w:rPr>
            </w:pPr>
            <w:moveTo w:id="1392" w:author="Dwight Mayeda" w:date="2010-05-06T00:47:00Z">
              <w:r w:rsidRPr="00491FB8">
                <w:rPr>
                  <w:rFonts w:cs="Arial"/>
                  <w:rPrChange w:id="1393" w:author="Dwight Mayeda" w:date="2010-05-06T17:03:00Z">
                    <w:rPr>
                      <w:rFonts w:cs="Arial"/>
                    </w:rPr>
                  </w:rPrChange>
                </w:rPr>
                <w:t>Union All</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39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D8C0316" w14:textId="77777777" w:rsidR="00491FB8" w:rsidRPr="00491FB8" w:rsidRDefault="00491FB8" w:rsidP="0043622C">
            <w:pPr>
              <w:spacing w:before="100" w:beforeAutospacing="1" w:after="100" w:afterAutospacing="1"/>
              <w:rPr>
                <w:rFonts w:eastAsiaTheme="minorHAnsi"/>
                <w:rPrChange w:id="1395" w:author="Dwight Mayeda" w:date="2010-05-06T17:03:00Z">
                  <w:rPr>
                    <w:rFonts w:eastAsiaTheme="minorHAnsi"/>
                  </w:rPr>
                </w:rPrChange>
              </w:rPr>
            </w:pPr>
            <w:moveTo w:id="1396" w:author="Dwight Mayeda" w:date="2010-05-06T00:47:00Z">
              <w:r w:rsidRPr="00491FB8">
                <w:rPr>
                  <w:rFonts w:cs="Arial"/>
                  <w:rPrChange w:id="1397" w:author="Dwight Mayeda" w:date="2010-05-06T17:03:00Z">
                    <w:rPr>
                      <w:rFonts w:cs="Arial"/>
                    </w:rPr>
                  </w:rPrChange>
                </w:rPr>
                <w:t>ALL</w:t>
              </w:r>
            </w:moveTo>
          </w:p>
        </w:tc>
      </w:tr>
      <w:tr w:rsidR="00491FB8" w:rsidRPr="00491FB8" w14:paraId="224E554F" w14:textId="77777777" w:rsidTr="006A29DD">
        <w:trPr>
          <w:ins w:id="1398" w:author="Dwight Mayeda" w:date="2010-05-06T00:47:00Z"/>
        </w:trPr>
        <w:tc>
          <w:tcPr>
            <w:tcW w:w="2850" w:type="dxa"/>
            <w:tcBorders>
              <w:top w:val="nil"/>
              <w:left w:val="single" w:sz="8" w:space="0" w:color="auto"/>
              <w:bottom w:val="single" w:sz="8" w:space="0" w:color="auto"/>
              <w:right w:val="single" w:sz="8" w:space="0" w:color="auto"/>
            </w:tcBorders>
            <w:tcPrChange w:id="139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68B2184" w14:textId="03D864A5" w:rsidR="00491FB8" w:rsidRPr="00491FB8" w:rsidRDefault="006A29DD" w:rsidP="0043622C">
            <w:pPr>
              <w:spacing w:before="100" w:beforeAutospacing="1" w:after="100" w:afterAutospacing="1"/>
              <w:rPr>
                <w:ins w:id="1400" w:author="Dwight Mayeda" w:date="2010-05-06T17:05:00Z"/>
                <w:rFonts w:cs="Arial"/>
                <w:rPrChange w:id="1401" w:author="Dwight Mayeda" w:date="2010-05-06T17:03:00Z">
                  <w:rPr>
                    <w:ins w:id="1402" w:author="Dwight Mayeda" w:date="2010-05-06T17:05:00Z"/>
                    <w:rFonts w:cs="Arial"/>
                  </w:rPr>
                </w:rPrChange>
              </w:rPr>
            </w:pPr>
            <w:ins w:id="1403" w:author="Dwight Mayeda" w:date="2010-05-06T17:09: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40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03830E2" w14:textId="0D65D438" w:rsidR="00491FB8" w:rsidRPr="00491FB8" w:rsidRDefault="00491FB8" w:rsidP="0043622C">
            <w:pPr>
              <w:spacing w:before="100" w:beforeAutospacing="1" w:after="100" w:afterAutospacing="1"/>
              <w:rPr>
                <w:rFonts w:eastAsiaTheme="minorHAnsi"/>
                <w:rPrChange w:id="1405" w:author="Dwight Mayeda" w:date="2010-05-06T17:03:00Z">
                  <w:rPr>
                    <w:rFonts w:eastAsiaTheme="minorHAnsi"/>
                  </w:rPr>
                </w:rPrChange>
              </w:rPr>
            </w:pPr>
            <w:moveTo w:id="1406" w:author="Dwight Mayeda" w:date="2010-05-06T00:47:00Z">
              <w:r w:rsidRPr="00491FB8">
                <w:rPr>
                  <w:rFonts w:cs="Arial"/>
                  <w:rPrChange w:id="1407" w:author="Dwight Mayeda" w:date="2010-05-06T17:03:00Z">
                    <w:rPr>
                      <w:rFonts w:cs="Arial"/>
                    </w:rPr>
                  </w:rPrChange>
                </w:rPr>
                <w:t>Unpivot</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40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6B82ACA" w14:textId="77777777" w:rsidR="00491FB8" w:rsidRPr="00491FB8" w:rsidRDefault="00491FB8" w:rsidP="0043622C">
            <w:pPr>
              <w:spacing w:before="100" w:beforeAutospacing="1" w:after="100" w:afterAutospacing="1"/>
              <w:rPr>
                <w:rFonts w:eastAsiaTheme="minorHAnsi"/>
                <w:rPrChange w:id="1409" w:author="Dwight Mayeda" w:date="2010-05-06T17:03:00Z">
                  <w:rPr>
                    <w:rFonts w:eastAsiaTheme="minorHAnsi"/>
                  </w:rPr>
                </w:rPrChange>
              </w:rPr>
            </w:pPr>
            <w:moveTo w:id="1410" w:author="Dwight Mayeda" w:date="2010-05-06T00:47:00Z">
              <w:r w:rsidRPr="00491FB8">
                <w:rPr>
                  <w:rFonts w:cs="Arial"/>
                  <w:rPrChange w:id="1411" w:author="Dwight Mayeda" w:date="2010-05-06T17:03:00Z">
                    <w:rPr>
                      <w:rFonts w:cs="Arial"/>
                    </w:rPr>
                  </w:rPrChange>
                </w:rPr>
                <w:t>UPVT</w:t>
              </w:r>
            </w:moveTo>
          </w:p>
        </w:tc>
      </w:tr>
      <w:tr w:rsidR="006A29DD" w:rsidRPr="00491FB8" w14:paraId="236C1C94" w14:textId="77777777" w:rsidTr="006A29DD">
        <w:tblPrEx>
          <w:tblPrExChange w:id="1412" w:author="Dwight Mayeda" w:date="2010-05-06T17:12:00Z">
            <w:tblPrEx>
              <w:tblInd w:w="760" w:type="dxa"/>
            </w:tblPrEx>
          </w:tblPrExChange>
        </w:tblPrEx>
        <w:trPr>
          <w:ins w:id="1413" w:author="Dwight Mayeda" w:date="2010-05-06T17:11:00Z"/>
          <w:trPrChange w:id="1414" w:author="Dwight Mayeda" w:date="2010-05-06T17:12:00Z">
            <w:trPr>
              <w:gridAfter w:val="0"/>
            </w:trPr>
          </w:trPrChange>
        </w:trPr>
        <w:tc>
          <w:tcPr>
            <w:tcW w:w="2850" w:type="dxa"/>
            <w:tcBorders>
              <w:top w:val="nil"/>
              <w:left w:val="single" w:sz="8" w:space="0" w:color="auto"/>
              <w:bottom w:val="single" w:sz="8" w:space="0" w:color="auto"/>
              <w:right w:val="single" w:sz="8" w:space="0" w:color="auto"/>
            </w:tcBorders>
            <w:tcPrChange w:id="1415" w:author="Dwight Mayeda" w:date="2010-05-06T17:12:00Z">
              <w:tcPr>
                <w:tcW w:w="3027" w:type="dxa"/>
                <w:tcBorders>
                  <w:top w:val="nil"/>
                  <w:left w:val="single" w:sz="8" w:space="0" w:color="auto"/>
                  <w:bottom w:val="single" w:sz="8" w:space="0" w:color="auto"/>
                  <w:right w:val="single" w:sz="8" w:space="0" w:color="auto"/>
                </w:tcBorders>
              </w:tcPr>
            </w:tcPrChange>
          </w:tcPr>
          <w:p w14:paraId="2A2A47C0" w14:textId="05912D04" w:rsidR="006A29DD" w:rsidRDefault="006A29DD" w:rsidP="0043622C">
            <w:pPr>
              <w:spacing w:before="100" w:beforeAutospacing="1" w:after="100" w:afterAutospacing="1"/>
              <w:rPr>
                <w:ins w:id="1416" w:author="Dwight Mayeda" w:date="2010-05-06T17:11:00Z"/>
                <w:rFonts w:cs="Arial"/>
              </w:rPr>
            </w:pPr>
            <w:ins w:id="1417" w:author="Dwight Mayeda" w:date="2010-05-06T17:11:00Z">
              <w:r>
                <w:rPr>
                  <w:rFonts w:cs="Arial"/>
                </w:rPr>
                <w:t>Data Flow Transformation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418" w:author="Dwight Mayeda" w:date="2010-05-06T17:12:00Z">
              <w:tcPr>
                <w:tcW w:w="3337"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30F5490" w14:textId="2D789E5D" w:rsidR="006A29DD" w:rsidRPr="00491FB8" w:rsidRDefault="006A29DD" w:rsidP="0043622C">
            <w:pPr>
              <w:spacing w:before="100" w:beforeAutospacing="1" w:after="100" w:afterAutospacing="1"/>
              <w:rPr>
                <w:ins w:id="1419" w:author="Dwight Mayeda" w:date="2010-05-06T17:11:00Z"/>
                <w:rFonts w:cs="Arial"/>
                <w:rPrChange w:id="1420" w:author="Dwight Mayeda" w:date="2010-05-06T17:03:00Z">
                  <w:rPr>
                    <w:ins w:id="1421" w:author="Dwight Mayeda" w:date="2010-05-06T17:11:00Z"/>
                    <w:rFonts w:cs="Arial"/>
                  </w:rPr>
                </w:rPrChange>
              </w:rPr>
            </w:pPr>
            <w:ins w:id="1422" w:author="Dwight Mayeda" w:date="2010-05-06T17:11:00Z">
              <w:r>
                <w:rPr>
                  <w:rFonts w:cs="Arial"/>
                </w:rPr>
                <w:t>ADO NET Destination</w:t>
              </w:r>
            </w:ins>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423" w:author="Dwight Mayeda" w:date="2010-05-06T17:12:00Z">
              <w:tcPr>
                <w:tcW w:w="1616"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6E2BDA8C" w14:textId="07601A33" w:rsidR="006A29DD" w:rsidRPr="00491FB8" w:rsidRDefault="006A29DD" w:rsidP="0043622C">
            <w:pPr>
              <w:spacing w:before="100" w:beforeAutospacing="1" w:after="100" w:afterAutospacing="1"/>
              <w:rPr>
                <w:ins w:id="1424" w:author="Dwight Mayeda" w:date="2010-05-06T17:11:00Z"/>
                <w:rFonts w:cs="Arial"/>
                <w:rPrChange w:id="1425" w:author="Dwight Mayeda" w:date="2010-05-06T17:03:00Z">
                  <w:rPr>
                    <w:ins w:id="1426" w:author="Dwight Mayeda" w:date="2010-05-06T17:11:00Z"/>
                    <w:rFonts w:cs="Arial"/>
                  </w:rPr>
                </w:rPrChange>
              </w:rPr>
            </w:pPr>
            <w:ins w:id="1427" w:author="Dwight Mayeda" w:date="2010-05-06T17:11:00Z">
              <w:r>
                <w:rPr>
                  <w:rFonts w:cs="Arial"/>
                </w:rPr>
                <w:t>ADO_DST</w:t>
              </w:r>
            </w:ins>
          </w:p>
        </w:tc>
      </w:tr>
      <w:tr w:rsidR="00491FB8" w:rsidRPr="00491FB8" w14:paraId="7F3ED978" w14:textId="77777777" w:rsidTr="006A29DD">
        <w:trPr>
          <w:ins w:id="1428" w:author="Dwight Mayeda" w:date="2010-05-06T00:47:00Z"/>
        </w:trPr>
        <w:tc>
          <w:tcPr>
            <w:tcW w:w="2850" w:type="dxa"/>
            <w:tcBorders>
              <w:top w:val="nil"/>
              <w:left w:val="single" w:sz="8" w:space="0" w:color="auto"/>
              <w:bottom w:val="single" w:sz="8" w:space="0" w:color="auto"/>
              <w:right w:val="single" w:sz="8" w:space="0" w:color="auto"/>
            </w:tcBorders>
            <w:tcPrChange w:id="142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552CDE72" w14:textId="166473C6" w:rsidR="00491FB8" w:rsidRPr="00491FB8" w:rsidRDefault="006A29DD" w:rsidP="0043622C">
            <w:pPr>
              <w:spacing w:before="100" w:beforeAutospacing="1" w:after="100" w:afterAutospacing="1"/>
              <w:rPr>
                <w:ins w:id="1430" w:author="Dwight Mayeda" w:date="2010-05-06T17:05:00Z"/>
                <w:rFonts w:cs="Arial"/>
                <w:rPrChange w:id="1431" w:author="Dwight Mayeda" w:date="2010-05-06T17:03:00Z">
                  <w:rPr>
                    <w:ins w:id="1432" w:author="Dwight Mayeda" w:date="2010-05-06T17:05:00Z"/>
                    <w:rFonts w:cs="Arial"/>
                  </w:rPr>
                </w:rPrChange>
              </w:rPr>
            </w:pPr>
            <w:ins w:id="1433" w:author="Dwight Mayeda" w:date="2010-05-06T17:10: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43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322B8DF1" w14:textId="72918F21" w:rsidR="00491FB8" w:rsidRPr="00491FB8" w:rsidRDefault="00491FB8" w:rsidP="0043622C">
            <w:pPr>
              <w:spacing w:before="100" w:beforeAutospacing="1" w:after="100" w:afterAutospacing="1"/>
              <w:rPr>
                <w:rFonts w:eastAsiaTheme="minorHAnsi"/>
                <w:rPrChange w:id="1435" w:author="Dwight Mayeda" w:date="2010-05-06T17:03:00Z">
                  <w:rPr>
                    <w:rFonts w:eastAsiaTheme="minorHAnsi"/>
                  </w:rPr>
                </w:rPrChange>
              </w:rPr>
            </w:pPr>
            <w:moveTo w:id="1436" w:author="Dwight Mayeda" w:date="2010-05-06T00:47:00Z">
              <w:r w:rsidRPr="00491FB8">
                <w:rPr>
                  <w:rFonts w:cs="Arial"/>
                  <w:rPrChange w:id="1437" w:author="Dwight Mayeda" w:date="2010-05-06T17:03:00Z">
                    <w:rPr>
                      <w:rFonts w:cs="Arial"/>
                    </w:rPr>
                  </w:rPrChange>
                </w:rPr>
                <w:t>Data Mining Model Training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43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BF13303" w14:textId="77777777" w:rsidR="00491FB8" w:rsidRPr="00491FB8" w:rsidRDefault="00491FB8" w:rsidP="0043622C">
            <w:pPr>
              <w:spacing w:before="100" w:beforeAutospacing="1" w:after="100" w:afterAutospacing="1"/>
              <w:rPr>
                <w:rFonts w:eastAsiaTheme="minorHAnsi"/>
                <w:rPrChange w:id="1439" w:author="Dwight Mayeda" w:date="2010-05-06T17:03:00Z">
                  <w:rPr>
                    <w:rFonts w:eastAsiaTheme="minorHAnsi"/>
                  </w:rPr>
                </w:rPrChange>
              </w:rPr>
            </w:pPr>
            <w:moveTo w:id="1440" w:author="Dwight Mayeda" w:date="2010-05-06T00:47:00Z">
              <w:r w:rsidRPr="00491FB8">
                <w:rPr>
                  <w:rFonts w:cs="Arial"/>
                  <w:rPrChange w:id="1441" w:author="Dwight Mayeda" w:date="2010-05-06T17:03:00Z">
                    <w:rPr>
                      <w:rFonts w:cs="Arial"/>
                    </w:rPr>
                  </w:rPrChange>
                </w:rPr>
                <w:t>DMMT_DST</w:t>
              </w:r>
            </w:moveTo>
          </w:p>
        </w:tc>
      </w:tr>
      <w:tr w:rsidR="00491FB8" w:rsidRPr="00491FB8" w14:paraId="31327E41" w14:textId="77777777" w:rsidTr="006A29DD">
        <w:trPr>
          <w:ins w:id="1442" w:author="Dwight Mayeda" w:date="2010-05-06T00:47:00Z"/>
        </w:trPr>
        <w:tc>
          <w:tcPr>
            <w:tcW w:w="2850" w:type="dxa"/>
            <w:tcBorders>
              <w:top w:val="nil"/>
              <w:left w:val="single" w:sz="8" w:space="0" w:color="auto"/>
              <w:bottom w:val="single" w:sz="8" w:space="0" w:color="auto"/>
              <w:right w:val="single" w:sz="8" w:space="0" w:color="auto"/>
            </w:tcBorders>
            <w:tcPrChange w:id="144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B1A5310" w14:textId="5B73081A" w:rsidR="00491FB8" w:rsidRPr="00491FB8" w:rsidRDefault="006A29DD" w:rsidP="0043622C">
            <w:pPr>
              <w:spacing w:before="100" w:beforeAutospacing="1" w:after="100" w:afterAutospacing="1"/>
              <w:rPr>
                <w:ins w:id="1444" w:author="Dwight Mayeda" w:date="2010-05-06T17:05:00Z"/>
                <w:rFonts w:cs="Arial"/>
                <w:rPrChange w:id="1445" w:author="Dwight Mayeda" w:date="2010-05-06T17:03:00Z">
                  <w:rPr>
                    <w:ins w:id="1446" w:author="Dwight Mayeda" w:date="2010-05-06T17:05:00Z"/>
                    <w:rFonts w:cs="Arial"/>
                  </w:rPr>
                </w:rPrChange>
              </w:rPr>
            </w:pPr>
            <w:ins w:id="1447"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44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2929D990" w14:textId="355EA630" w:rsidR="00491FB8" w:rsidRPr="00491FB8" w:rsidRDefault="00491FB8" w:rsidP="0043622C">
            <w:pPr>
              <w:spacing w:before="100" w:beforeAutospacing="1" w:after="100" w:afterAutospacing="1"/>
              <w:rPr>
                <w:rFonts w:eastAsiaTheme="minorHAnsi"/>
                <w:rPrChange w:id="1449" w:author="Dwight Mayeda" w:date="2010-05-06T17:03:00Z">
                  <w:rPr>
                    <w:rFonts w:eastAsiaTheme="minorHAnsi"/>
                  </w:rPr>
                </w:rPrChange>
              </w:rPr>
            </w:pPr>
            <w:moveTo w:id="1450" w:author="Dwight Mayeda" w:date="2010-05-06T00:47:00Z">
              <w:r w:rsidRPr="00491FB8">
                <w:rPr>
                  <w:rFonts w:cs="Arial"/>
                  <w:rPrChange w:id="1451" w:author="Dwight Mayeda" w:date="2010-05-06T17:03:00Z">
                    <w:rPr>
                      <w:rFonts w:cs="Arial"/>
                    </w:rPr>
                  </w:rPrChange>
                </w:rPr>
                <w:t>DataReader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45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58C44A6" w14:textId="77777777" w:rsidR="00491FB8" w:rsidRPr="00491FB8" w:rsidRDefault="00491FB8" w:rsidP="0043622C">
            <w:pPr>
              <w:spacing w:before="100" w:beforeAutospacing="1" w:after="100" w:afterAutospacing="1"/>
              <w:rPr>
                <w:rFonts w:eastAsiaTheme="minorHAnsi"/>
                <w:rPrChange w:id="1453" w:author="Dwight Mayeda" w:date="2010-05-06T17:03:00Z">
                  <w:rPr>
                    <w:rFonts w:eastAsiaTheme="minorHAnsi"/>
                  </w:rPr>
                </w:rPrChange>
              </w:rPr>
            </w:pPr>
            <w:moveTo w:id="1454" w:author="Dwight Mayeda" w:date="2010-05-06T00:47:00Z">
              <w:r w:rsidRPr="00491FB8">
                <w:rPr>
                  <w:rFonts w:cs="Arial"/>
                  <w:rPrChange w:id="1455" w:author="Dwight Mayeda" w:date="2010-05-06T17:03:00Z">
                    <w:rPr>
                      <w:rFonts w:cs="Arial"/>
                    </w:rPr>
                  </w:rPrChange>
                </w:rPr>
                <w:t>DR_DST</w:t>
              </w:r>
            </w:moveTo>
          </w:p>
        </w:tc>
      </w:tr>
      <w:tr w:rsidR="00491FB8" w:rsidRPr="00491FB8" w14:paraId="7BCCA5EA" w14:textId="77777777" w:rsidTr="006A29DD">
        <w:trPr>
          <w:ins w:id="1456" w:author="Dwight Mayeda" w:date="2010-05-06T00:47:00Z"/>
        </w:trPr>
        <w:tc>
          <w:tcPr>
            <w:tcW w:w="2850" w:type="dxa"/>
            <w:tcBorders>
              <w:top w:val="nil"/>
              <w:left w:val="single" w:sz="8" w:space="0" w:color="auto"/>
              <w:bottom w:val="single" w:sz="8" w:space="0" w:color="auto"/>
              <w:right w:val="single" w:sz="8" w:space="0" w:color="auto"/>
            </w:tcBorders>
            <w:tcPrChange w:id="145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F92BBB2" w14:textId="670AB059" w:rsidR="00491FB8" w:rsidRPr="00491FB8" w:rsidRDefault="006A29DD" w:rsidP="0043622C">
            <w:pPr>
              <w:spacing w:before="100" w:beforeAutospacing="1" w:after="100" w:afterAutospacing="1"/>
              <w:rPr>
                <w:ins w:id="1458" w:author="Dwight Mayeda" w:date="2010-05-06T17:05:00Z"/>
                <w:rFonts w:cs="Arial"/>
                <w:rPrChange w:id="1459" w:author="Dwight Mayeda" w:date="2010-05-06T17:03:00Z">
                  <w:rPr>
                    <w:ins w:id="1460" w:author="Dwight Mayeda" w:date="2010-05-06T17:05:00Z"/>
                    <w:rFonts w:cs="Arial"/>
                  </w:rPr>
                </w:rPrChange>
              </w:rPr>
            </w:pPr>
            <w:ins w:id="1461"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46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922574E" w14:textId="0BF13534" w:rsidR="00491FB8" w:rsidRPr="00491FB8" w:rsidRDefault="00491FB8" w:rsidP="0043622C">
            <w:pPr>
              <w:spacing w:before="100" w:beforeAutospacing="1" w:after="100" w:afterAutospacing="1"/>
              <w:rPr>
                <w:rFonts w:eastAsiaTheme="minorHAnsi"/>
                <w:rPrChange w:id="1463" w:author="Dwight Mayeda" w:date="2010-05-06T17:03:00Z">
                  <w:rPr>
                    <w:rFonts w:eastAsiaTheme="minorHAnsi"/>
                  </w:rPr>
                </w:rPrChange>
              </w:rPr>
            </w:pPr>
            <w:moveTo w:id="1464" w:author="Dwight Mayeda" w:date="2010-05-06T00:47:00Z">
              <w:r w:rsidRPr="00491FB8">
                <w:rPr>
                  <w:rFonts w:cs="Arial"/>
                  <w:rPrChange w:id="1465" w:author="Dwight Mayeda" w:date="2010-05-06T17:03:00Z">
                    <w:rPr>
                      <w:rFonts w:cs="Arial"/>
                    </w:rPr>
                  </w:rPrChange>
                </w:rPr>
                <w:t>Dimension Processing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46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57C476B" w14:textId="77777777" w:rsidR="00491FB8" w:rsidRPr="00491FB8" w:rsidRDefault="00491FB8" w:rsidP="0043622C">
            <w:pPr>
              <w:spacing w:before="100" w:beforeAutospacing="1" w:after="100" w:afterAutospacing="1"/>
              <w:rPr>
                <w:rFonts w:eastAsiaTheme="minorHAnsi"/>
                <w:rPrChange w:id="1467" w:author="Dwight Mayeda" w:date="2010-05-06T17:03:00Z">
                  <w:rPr>
                    <w:rFonts w:eastAsiaTheme="minorHAnsi"/>
                  </w:rPr>
                </w:rPrChange>
              </w:rPr>
            </w:pPr>
            <w:moveTo w:id="1468" w:author="Dwight Mayeda" w:date="2010-05-06T00:47:00Z">
              <w:r w:rsidRPr="00491FB8">
                <w:rPr>
                  <w:rFonts w:cs="Arial"/>
                  <w:rPrChange w:id="1469" w:author="Dwight Mayeda" w:date="2010-05-06T17:03:00Z">
                    <w:rPr>
                      <w:rFonts w:cs="Arial"/>
                    </w:rPr>
                  </w:rPrChange>
                </w:rPr>
                <w:t>DP_DST</w:t>
              </w:r>
            </w:moveTo>
          </w:p>
        </w:tc>
      </w:tr>
      <w:tr w:rsidR="00491FB8" w:rsidRPr="00491FB8" w14:paraId="06E43B25" w14:textId="77777777" w:rsidTr="006A29DD">
        <w:trPr>
          <w:ins w:id="1470" w:author="Dwight Mayeda" w:date="2010-05-06T00:47:00Z"/>
        </w:trPr>
        <w:tc>
          <w:tcPr>
            <w:tcW w:w="2850" w:type="dxa"/>
            <w:tcBorders>
              <w:top w:val="nil"/>
              <w:left w:val="single" w:sz="8" w:space="0" w:color="auto"/>
              <w:bottom w:val="single" w:sz="8" w:space="0" w:color="auto"/>
              <w:right w:val="single" w:sz="8" w:space="0" w:color="auto"/>
            </w:tcBorders>
            <w:tcPrChange w:id="147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8FCEF0A" w14:textId="201C3D8C" w:rsidR="00491FB8" w:rsidRPr="00491FB8" w:rsidRDefault="006A29DD" w:rsidP="0043622C">
            <w:pPr>
              <w:spacing w:before="100" w:beforeAutospacing="1" w:after="100" w:afterAutospacing="1"/>
              <w:rPr>
                <w:ins w:id="1472" w:author="Dwight Mayeda" w:date="2010-05-06T17:05:00Z"/>
                <w:rFonts w:cs="Arial"/>
                <w:rPrChange w:id="1473" w:author="Dwight Mayeda" w:date="2010-05-06T17:03:00Z">
                  <w:rPr>
                    <w:ins w:id="1474" w:author="Dwight Mayeda" w:date="2010-05-06T17:05:00Z"/>
                    <w:rFonts w:cs="Arial"/>
                  </w:rPr>
                </w:rPrChange>
              </w:rPr>
            </w:pPr>
            <w:ins w:id="1475"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47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505FE3C" w14:textId="7B377127" w:rsidR="00491FB8" w:rsidRPr="00491FB8" w:rsidRDefault="00491FB8" w:rsidP="0043622C">
            <w:pPr>
              <w:spacing w:before="100" w:beforeAutospacing="1" w:after="100" w:afterAutospacing="1"/>
              <w:rPr>
                <w:rFonts w:eastAsiaTheme="minorHAnsi"/>
                <w:rPrChange w:id="1477" w:author="Dwight Mayeda" w:date="2010-05-06T17:03:00Z">
                  <w:rPr>
                    <w:rFonts w:eastAsiaTheme="minorHAnsi"/>
                  </w:rPr>
                </w:rPrChange>
              </w:rPr>
            </w:pPr>
            <w:moveTo w:id="1478" w:author="Dwight Mayeda" w:date="2010-05-06T00:47:00Z">
              <w:r w:rsidRPr="00491FB8">
                <w:rPr>
                  <w:rFonts w:cs="Arial"/>
                  <w:rPrChange w:id="1479" w:author="Dwight Mayeda" w:date="2010-05-06T17:03:00Z">
                    <w:rPr>
                      <w:rFonts w:cs="Arial"/>
                    </w:rPr>
                  </w:rPrChange>
                </w:rPr>
                <w:t>Excel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48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01F74A26" w14:textId="77777777" w:rsidR="00491FB8" w:rsidRPr="00491FB8" w:rsidRDefault="00491FB8" w:rsidP="0043622C">
            <w:pPr>
              <w:spacing w:before="100" w:beforeAutospacing="1" w:after="100" w:afterAutospacing="1"/>
              <w:rPr>
                <w:rFonts w:eastAsiaTheme="minorHAnsi"/>
                <w:rPrChange w:id="1481" w:author="Dwight Mayeda" w:date="2010-05-06T17:03:00Z">
                  <w:rPr>
                    <w:rFonts w:eastAsiaTheme="minorHAnsi"/>
                  </w:rPr>
                </w:rPrChange>
              </w:rPr>
            </w:pPr>
            <w:moveTo w:id="1482" w:author="Dwight Mayeda" w:date="2010-05-06T00:47:00Z">
              <w:r w:rsidRPr="00491FB8">
                <w:rPr>
                  <w:rFonts w:cs="Arial"/>
                  <w:rPrChange w:id="1483" w:author="Dwight Mayeda" w:date="2010-05-06T17:03:00Z">
                    <w:rPr>
                      <w:rFonts w:cs="Arial"/>
                    </w:rPr>
                  </w:rPrChange>
                </w:rPr>
                <w:t>EX_DST</w:t>
              </w:r>
            </w:moveTo>
          </w:p>
        </w:tc>
      </w:tr>
      <w:tr w:rsidR="00491FB8" w:rsidRPr="00491FB8" w14:paraId="5DD23B71" w14:textId="77777777" w:rsidTr="006A29DD">
        <w:trPr>
          <w:ins w:id="1484" w:author="Dwight Mayeda" w:date="2010-05-06T00:47:00Z"/>
        </w:trPr>
        <w:tc>
          <w:tcPr>
            <w:tcW w:w="2850" w:type="dxa"/>
            <w:tcBorders>
              <w:top w:val="nil"/>
              <w:left w:val="single" w:sz="8" w:space="0" w:color="auto"/>
              <w:bottom w:val="single" w:sz="8" w:space="0" w:color="auto"/>
              <w:right w:val="single" w:sz="8" w:space="0" w:color="auto"/>
            </w:tcBorders>
            <w:tcPrChange w:id="148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3818235C" w14:textId="7671D6F5" w:rsidR="00491FB8" w:rsidRPr="00491FB8" w:rsidRDefault="006A29DD" w:rsidP="0043622C">
            <w:pPr>
              <w:spacing w:before="100" w:beforeAutospacing="1" w:after="100" w:afterAutospacing="1"/>
              <w:rPr>
                <w:ins w:id="1486" w:author="Dwight Mayeda" w:date="2010-05-06T17:05:00Z"/>
                <w:rFonts w:cs="Arial"/>
                <w:rPrChange w:id="1487" w:author="Dwight Mayeda" w:date="2010-05-06T17:03:00Z">
                  <w:rPr>
                    <w:ins w:id="1488" w:author="Dwight Mayeda" w:date="2010-05-06T17:05:00Z"/>
                    <w:rFonts w:cs="Arial"/>
                  </w:rPr>
                </w:rPrChange>
              </w:rPr>
            </w:pPr>
            <w:ins w:id="1489"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49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CBDBBC7" w14:textId="3A6B0E80" w:rsidR="00491FB8" w:rsidRPr="00491FB8" w:rsidRDefault="00491FB8" w:rsidP="0043622C">
            <w:pPr>
              <w:spacing w:before="100" w:beforeAutospacing="1" w:after="100" w:afterAutospacing="1"/>
              <w:rPr>
                <w:rFonts w:eastAsiaTheme="minorHAnsi"/>
                <w:rPrChange w:id="1491" w:author="Dwight Mayeda" w:date="2010-05-06T17:03:00Z">
                  <w:rPr>
                    <w:rFonts w:eastAsiaTheme="minorHAnsi"/>
                  </w:rPr>
                </w:rPrChange>
              </w:rPr>
            </w:pPr>
            <w:moveTo w:id="1492" w:author="Dwight Mayeda" w:date="2010-05-06T00:47:00Z">
              <w:r w:rsidRPr="00491FB8">
                <w:rPr>
                  <w:rFonts w:cs="Arial"/>
                  <w:rPrChange w:id="1493" w:author="Dwight Mayeda" w:date="2010-05-06T17:03:00Z">
                    <w:rPr>
                      <w:rFonts w:cs="Arial"/>
                    </w:rPr>
                  </w:rPrChange>
                </w:rPr>
                <w:t>Flat File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49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15D9C11D" w14:textId="77777777" w:rsidR="00491FB8" w:rsidRPr="00491FB8" w:rsidRDefault="00491FB8" w:rsidP="0043622C">
            <w:pPr>
              <w:spacing w:before="100" w:beforeAutospacing="1" w:after="100" w:afterAutospacing="1"/>
              <w:rPr>
                <w:rFonts w:eastAsiaTheme="minorHAnsi"/>
                <w:rPrChange w:id="1495" w:author="Dwight Mayeda" w:date="2010-05-06T17:03:00Z">
                  <w:rPr>
                    <w:rFonts w:eastAsiaTheme="minorHAnsi"/>
                  </w:rPr>
                </w:rPrChange>
              </w:rPr>
            </w:pPr>
            <w:moveTo w:id="1496" w:author="Dwight Mayeda" w:date="2010-05-06T00:47:00Z">
              <w:r w:rsidRPr="00491FB8">
                <w:rPr>
                  <w:rFonts w:cs="Arial"/>
                  <w:rPrChange w:id="1497" w:author="Dwight Mayeda" w:date="2010-05-06T17:03:00Z">
                    <w:rPr>
                      <w:rFonts w:cs="Arial"/>
                    </w:rPr>
                  </w:rPrChange>
                </w:rPr>
                <w:t>FF_DST</w:t>
              </w:r>
            </w:moveTo>
          </w:p>
        </w:tc>
      </w:tr>
      <w:tr w:rsidR="00491FB8" w:rsidRPr="00491FB8" w14:paraId="78207289" w14:textId="77777777" w:rsidTr="006A29DD">
        <w:trPr>
          <w:ins w:id="1498" w:author="Dwight Mayeda" w:date="2010-05-06T00:47:00Z"/>
        </w:trPr>
        <w:tc>
          <w:tcPr>
            <w:tcW w:w="2850" w:type="dxa"/>
            <w:tcBorders>
              <w:top w:val="nil"/>
              <w:left w:val="single" w:sz="8" w:space="0" w:color="auto"/>
              <w:bottom w:val="single" w:sz="8" w:space="0" w:color="auto"/>
              <w:right w:val="single" w:sz="8" w:space="0" w:color="auto"/>
            </w:tcBorders>
            <w:tcPrChange w:id="149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618150DB" w14:textId="08507090" w:rsidR="00491FB8" w:rsidRPr="00491FB8" w:rsidRDefault="006A29DD" w:rsidP="0043622C">
            <w:pPr>
              <w:spacing w:before="100" w:beforeAutospacing="1" w:after="100" w:afterAutospacing="1"/>
              <w:rPr>
                <w:ins w:id="1500" w:author="Dwight Mayeda" w:date="2010-05-06T17:05:00Z"/>
                <w:rFonts w:cs="Arial"/>
                <w:rPrChange w:id="1501" w:author="Dwight Mayeda" w:date="2010-05-06T17:03:00Z">
                  <w:rPr>
                    <w:ins w:id="1502" w:author="Dwight Mayeda" w:date="2010-05-06T17:05:00Z"/>
                    <w:rFonts w:cs="Arial"/>
                  </w:rPr>
                </w:rPrChange>
              </w:rPr>
            </w:pPr>
            <w:ins w:id="1503"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50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653F49F2" w14:textId="1111589E" w:rsidR="00491FB8" w:rsidRPr="00491FB8" w:rsidRDefault="00491FB8" w:rsidP="0043622C">
            <w:pPr>
              <w:spacing w:before="100" w:beforeAutospacing="1" w:after="100" w:afterAutospacing="1"/>
              <w:rPr>
                <w:rFonts w:eastAsiaTheme="minorHAnsi"/>
                <w:rPrChange w:id="1505" w:author="Dwight Mayeda" w:date="2010-05-06T17:03:00Z">
                  <w:rPr>
                    <w:rFonts w:eastAsiaTheme="minorHAnsi"/>
                  </w:rPr>
                </w:rPrChange>
              </w:rPr>
            </w:pPr>
            <w:moveTo w:id="1506" w:author="Dwight Mayeda" w:date="2010-05-06T00:47:00Z">
              <w:r w:rsidRPr="00491FB8">
                <w:rPr>
                  <w:rFonts w:cs="Arial"/>
                  <w:rPrChange w:id="1507" w:author="Dwight Mayeda" w:date="2010-05-06T17:03:00Z">
                    <w:rPr>
                      <w:rFonts w:cs="Arial"/>
                    </w:rPr>
                  </w:rPrChange>
                </w:rPr>
                <w:t>OLE DB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50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804B855" w14:textId="77777777" w:rsidR="00491FB8" w:rsidRPr="00491FB8" w:rsidRDefault="00491FB8" w:rsidP="0043622C">
            <w:pPr>
              <w:spacing w:before="100" w:beforeAutospacing="1" w:after="100" w:afterAutospacing="1"/>
              <w:rPr>
                <w:rFonts w:eastAsiaTheme="minorHAnsi"/>
                <w:rPrChange w:id="1509" w:author="Dwight Mayeda" w:date="2010-05-06T17:03:00Z">
                  <w:rPr>
                    <w:rFonts w:eastAsiaTheme="minorHAnsi"/>
                  </w:rPr>
                </w:rPrChange>
              </w:rPr>
            </w:pPr>
            <w:moveTo w:id="1510" w:author="Dwight Mayeda" w:date="2010-05-06T00:47:00Z">
              <w:r w:rsidRPr="00491FB8">
                <w:rPr>
                  <w:rFonts w:cs="Arial"/>
                  <w:rPrChange w:id="1511" w:author="Dwight Mayeda" w:date="2010-05-06T17:03:00Z">
                    <w:rPr>
                      <w:rFonts w:cs="Arial"/>
                    </w:rPr>
                  </w:rPrChange>
                </w:rPr>
                <w:t>OLE_DST</w:t>
              </w:r>
            </w:moveTo>
          </w:p>
        </w:tc>
      </w:tr>
      <w:tr w:rsidR="00491FB8" w:rsidRPr="00491FB8" w14:paraId="0F2DFF69" w14:textId="77777777" w:rsidTr="006A29DD">
        <w:trPr>
          <w:ins w:id="1512" w:author="Dwight Mayeda" w:date="2010-05-06T00:47:00Z"/>
        </w:trPr>
        <w:tc>
          <w:tcPr>
            <w:tcW w:w="2850" w:type="dxa"/>
            <w:tcBorders>
              <w:top w:val="nil"/>
              <w:left w:val="single" w:sz="8" w:space="0" w:color="auto"/>
              <w:bottom w:val="single" w:sz="8" w:space="0" w:color="auto"/>
              <w:right w:val="single" w:sz="8" w:space="0" w:color="auto"/>
            </w:tcBorders>
            <w:tcPrChange w:id="1513"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AB27272" w14:textId="10FB0C06" w:rsidR="00491FB8" w:rsidRPr="00491FB8" w:rsidRDefault="006A29DD" w:rsidP="0043622C">
            <w:pPr>
              <w:spacing w:before="100" w:beforeAutospacing="1" w:after="100" w:afterAutospacing="1"/>
              <w:rPr>
                <w:ins w:id="1514" w:author="Dwight Mayeda" w:date="2010-05-06T17:05:00Z"/>
                <w:rFonts w:cs="Arial"/>
                <w:rPrChange w:id="1515" w:author="Dwight Mayeda" w:date="2010-05-06T17:03:00Z">
                  <w:rPr>
                    <w:ins w:id="1516" w:author="Dwight Mayeda" w:date="2010-05-06T17:05:00Z"/>
                    <w:rFonts w:cs="Arial"/>
                  </w:rPr>
                </w:rPrChange>
              </w:rPr>
            </w:pPr>
            <w:ins w:id="1517"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518"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0FD6F3EC" w14:textId="3907C8E3" w:rsidR="00491FB8" w:rsidRPr="00491FB8" w:rsidRDefault="00491FB8" w:rsidP="0043622C">
            <w:pPr>
              <w:spacing w:before="100" w:beforeAutospacing="1" w:after="100" w:afterAutospacing="1"/>
              <w:rPr>
                <w:rFonts w:eastAsiaTheme="minorHAnsi"/>
                <w:rPrChange w:id="1519" w:author="Dwight Mayeda" w:date="2010-05-06T17:03:00Z">
                  <w:rPr>
                    <w:rFonts w:eastAsiaTheme="minorHAnsi"/>
                  </w:rPr>
                </w:rPrChange>
              </w:rPr>
            </w:pPr>
            <w:moveTo w:id="1520" w:author="Dwight Mayeda" w:date="2010-05-06T00:47:00Z">
              <w:r w:rsidRPr="00491FB8">
                <w:rPr>
                  <w:rFonts w:cs="Arial"/>
                  <w:rPrChange w:id="1521" w:author="Dwight Mayeda" w:date="2010-05-06T17:03:00Z">
                    <w:rPr>
                      <w:rFonts w:cs="Arial"/>
                    </w:rPr>
                  </w:rPrChange>
                </w:rPr>
                <w:t>Partition Processing</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522"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4586BD7" w14:textId="77777777" w:rsidR="00491FB8" w:rsidRPr="00491FB8" w:rsidRDefault="00491FB8" w:rsidP="0043622C">
            <w:pPr>
              <w:spacing w:before="100" w:beforeAutospacing="1" w:after="100" w:afterAutospacing="1"/>
              <w:rPr>
                <w:rFonts w:eastAsiaTheme="minorHAnsi"/>
                <w:rPrChange w:id="1523" w:author="Dwight Mayeda" w:date="2010-05-06T17:03:00Z">
                  <w:rPr>
                    <w:rFonts w:eastAsiaTheme="minorHAnsi"/>
                  </w:rPr>
                </w:rPrChange>
              </w:rPr>
            </w:pPr>
            <w:moveTo w:id="1524" w:author="Dwight Mayeda" w:date="2010-05-06T00:47:00Z">
              <w:r w:rsidRPr="00491FB8">
                <w:rPr>
                  <w:rFonts w:cs="Arial"/>
                  <w:rPrChange w:id="1525" w:author="Dwight Mayeda" w:date="2010-05-06T17:03:00Z">
                    <w:rPr>
                      <w:rFonts w:cs="Arial"/>
                    </w:rPr>
                  </w:rPrChange>
                </w:rPr>
                <w:t>PP_DST</w:t>
              </w:r>
            </w:moveTo>
          </w:p>
        </w:tc>
      </w:tr>
      <w:tr w:rsidR="00491FB8" w:rsidRPr="00491FB8" w14:paraId="724E7775" w14:textId="77777777" w:rsidTr="006A29DD">
        <w:trPr>
          <w:ins w:id="1526" w:author="Dwight Mayeda" w:date="2010-05-06T00:47:00Z"/>
        </w:trPr>
        <w:tc>
          <w:tcPr>
            <w:tcW w:w="2850" w:type="dxa"/>
            <w:tcBorders>
              <w:top w:val="nil"/>
              <w:left w:val="single" w:sz="8" w:space="0" w:color="auto"/>
              <w:bottom w:val="single" w:sz="8" w:space="0" w:color="auto"/>
              <w:right w:val="single" w:sz="8" w:space="0" w:color="auto"/>
            </w:tcBorders>
            <w:tcPrChange w:id="1527"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0C75F92B" w14:textId="0A08EF24" w:rsidR="00491FB8" w:rsidRPr="00491FB8" w:rsidRDefault="006A29DD" w:rsidP="0043622C">
            <w:pPr>
              <w:spacing w:before="100" w:beforeAutospacing="1" w:after="100" w:afterAutospacing="1"/>
              <w:rPr>
                <w:ins w:id="1528" w:author="Dwight Mayeda" w:date="2010-05-06T17:05:00Z"/>
                <w:rFonts w:cs="Arial"/>
                <w:rPrChange w:id="1529" w:author="Dwight Mayeda" w:date="2010-05-06T17:03:00Z">
                  <w:rPr>
                    <w:ins w:id="1530" w:author="Dwight Mayeda" w:date="2010-05-06T17:05:00Z"/>
                    <w:rFonts w:cs="Arial"/>
                  </w:rPr>
                </w:rPrChange>
              </w:rPr>
            </w:pPr>
            <w:ins w:id="1531"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532"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72AC0CA0" w14:textId="2ADD7248" w:rsidR="00491FB8" w:rsidRPr="00491FB8" w:rsidRDefault="00491FB8" w:rsidP="0043622C">
            <w:pPr>
              <w:spacing w:before="100" w:beforeAutospacing="1" w:after="100" w:afterAutospacing="1"/>
              <w:rPr>
                <w:rFonts w:eastAsiaTheme="minorHAnsi"/>
                <w:rPrChange w:id="1533" w:author="Dwight Mayeda" w:date="2010-05-06T17:03:00Z">
                  <w:rPr>
                    <w:rFonts w:eastAsiaTheme="minorHAnsi"/>
                  </w:rPr>
                </w:rPrChange>
              </w:rPr>
            </w:pPr>
            <w:moveTo w:id="1534" w:author="Dwight Mayeda" w:date="2010-05-06T00:47:00Z">
              <w:r w:rsidRPr="00491FB8">
                <w:rPr>
                  <w:rFonts w:cs="Arial"/>
                  <w:rPrChange w:id="1535" w:author="Dwight Mayeda" w:date="2010-05-06T17:03:00Z">
                    <w:rPr>
                      <w:rFonts w:cs="Arial"/>
                    </w:rPr>
                  </w:rPrChange>
                </w:rPr>
                <w:t>Raw File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536"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4D6D39C7" w14:textId="77777777" w:rsidR="00491FB8" w:rsidRPr="00491FB8" w:rsidRDefault="00491FB8" w:rsidP="0043622C">
            <w:pPr>
              <w:spacing w:before="100" w:beforeAutospacing="1" w:after="100" w:afterAutospacing="1"/>
              <w:rPr>
                <w:rFonts w:eastAsiaTheme="minorHAnsi"/>
                <w:rPrChange w:id="1537" w:author="Dwight Mayeda" w:date="2010-05-06T17:03:00Z">
                  <w:rPr>
                    <w:rFonts w:eastAsiaTheme="minorHAnsi"/>
                  </w:rPr>
                </w:rPrChange>
              </w:rPr>
            </w:pPr>
            <w:moveTo w:id="1538" w:author="Dwight Mayeda" w:date="2010-05-06T00:47:00Z">
              <w:r w:rsidRPr="00491FB8">
                <w:rPr>
                  <w:rFonts w:cs="Arial"/>
                  <w:rPrChange w:id="1539" w:author="Dwight Mayeda" w:date="2010-05-06T17:03:00Z">
                    <w:rPr>
                      <w:rFonts w:cs="Arial"/>
                    </w:rPr>
                  </w:rPrChange>
                </w:rPr>
                <w:t>RF_DST</w:t>
              </w:r>
            </w:moveTo>
          </w:p>
        </w:tc>
      </w:tr>
      <w:tr w:rsidR="00491FB8" w:rsidRPr="00491FB8" w14:paraId="4B730DB0" w14:textId="77777777" w:rsidTr="006A29DD">
        <w:trPr>
          <w:ins w:id="1540" w:author="Dwight Mayeda" w:date="2010-05-06T00:47:00Z"/>
        </w:trPr>
        <w:tc>
          <w:tcPr>
            <w:tcW w:w="2850" w:type="dxa"/>
            <w:tcBorders>
              <w:top w:val="nil"/>
              <w:left w:val="single" w:sz="8" w:space="0" w:color="auto"/>
              <w:bottom w:val="single" w:sz="8" w:space="0" w:color="auto"/>
              <w:right w:val="single" w:sz="8" w:space="0" w:color="auto"/>
            </w:tcBorders>
            <w:tcPrChange w:id="1541"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72A4CF7B" w14:textId="13CAEAF5" w:rsidR="00491FB8" w:rsidRPr="00491FB8" w:rsidRDefault="006A29DD" w:rsidP="0043622C">
            <w:pPr>
              <w:spacing w:before="100" w:beforeAutospacing="1" w:after="100" w:afterAutospacing="1"/>
              <w:rPr>
                <w:ins w:id="1542" w:author="Dwight Mayeda" w:date="2010-05-06T17:05:00Z"/>
                <w:rFonts w:cs="Arial"/>
                <w:rPrChange w:id="1543" w:author="Dwight Mayeda" w:date="2010-05-06T17:03:00Z">
                  <w:rPr>
                    <w:ins w:id="1544" w:author="Dwight Mayeda" w:date="2010-05-06T17:05:00Z"/>
                    <w:rFonts w:cs="Arial"/>
                  </w:rPr>
                </w:rPrChange>
              </w:rPr>
            </w:pPr>
            <w:ins w:id="1545"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546"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749C07C" w14:textId="24E4A543" w:rsidR="00491FB8" w:rsidRPr="00491FB8" w:rsidRDefault="00491FB8" w:rsidP="0043622C">
            <w:pPr>
              <w:spacing w:before="100" w:beforeAutospacing="1" w:after="100" w:afterAutospacing="1"/>
              <w:rPr>
                <w:rFonts w:eastAsiaTheme="minorHAnsi"/>
                <w:rPrChange w:id="1547" w:author="Dwight Mayeda" w:date="2010-05-06T17:03:00Z">
                  <w:rPr>
                    <w:rFonts w:eastAsiaTheme="minorHAnsi"/>
                  </w:rPr>
                </w:rPrChange>
              </w:rPr>
            </w:pPr>
            <w:moveTo w:id="1548" w:author="Dwight Mayeda" w:date="2010-05-06T00:47:00Z">
              <w:r w:rsidRPr="00491FB8">
                <w:rPr>
                  <w:rFonts w:cs="Arial"/>
                  <w:rPrChange w:id="1549" w:author="Dwight Mayeda" w:date="2010-05-06T17:03:00Z">
                    <w:rPr>
                      <w:rFonts w:cs="Arial"/>
                    </w:rPr>
                  </w:rPrChange>
                </w:rPr>
                <w:t>Recordset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550"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736A2DFC" w14:textId="77777777" w:rsidR="00491FB8" w:rsidRPr="00491FB8" w:rsidRDefault="00491FB8" w:rsidP="0043622C">
            <w:pPr>
              <w:spacing w:before="100" w:beforeAutospacing="1" w:after="100" w:afterAutospacing="1"/>
              <w:rPr>
                <w:rFonts w:eastAsiaTheme="minorHAnsi"/>
                <w:rPrChange w:id="1551" w:author="Dwight Mayeda" w:date="2010-05-06T17:03:00Z">
                  <w:rPr>
                    <w:rFonts w:eastAsiaTheme="minorHAnsi"/>
                  </w:rPr>
                </w:rPrChange>
              </w:rPr>
            </w:pPr>
            <w:moveTo w:id="1552" w:author="Dwight Mayeda" w:date="2010-05-06T00:47:00Z">
              <w:r w:rsidRPr="00491FB8">
                <w:rPr>
                  <w:rFonts w:cs="Arial"/>
                  <w:rPrChange w:id="1553" w:author="Dwight Mayeda" w:date="2010-05-06T17:03:00Z">
                    <w:rPr>
                      <w:rFonts w:cs="Arial"/>
                    </w:rPr>
                  </w:rPrChange>
                </w:rPr>
                <w:t>RS_DST</w:t>
              </w:r>
            </w:moveTo>
          </w:p>
        </w:tc>
      </w:tr>
      <w:tr w:rsidR="00491FB8" w:rsidRPr="00491FB8" w14:paraId="5937D298" w14:textId="77777777" w:rsidTr="006A29DD">
        <w:trPr>
          <w:ins w:id="1554" w:author="Dwight Mayeda" w:date="2010-05-06T00:47:00Z"/>
        </w:trPr>
        <w:tc>
          <w:tcPr>
            <w:tcW w:w="2850" w:type="dxa"/>
            <w:tcBorders>
              <w:top w:val="nil"/>
              <w:left w:val="single" w:sz="8" w:space="0" w:color="auto"/>
              <w:bottom w:val="single" w:sz="8" w:space="0" w:color="auto"/>
              <w:right w:val="single" w:sz="8" w:space="0" w:color="auto"/>
            </w:tcBorders>
            <w:tcPrChange w:id="1555"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410D744D" w14:textId="6AA4794A" w:rsidR="00491FB8" w:rsidRPr="00491FB8" w:rsidRDefault="006A29DD" w:rsidP="0043622C">
            <w:pPr>
              <w:spacing w:before="100" w:beforeAutospacing="1" w:after="100" w:afterAutospacing="1"/>
              <w:rPr>
                <w:ins w:id="1556" w:author="Dwight Mayeda" w:date="2010-05-06T17:05:00Z"/>
                <w:rFonts w:cs="Arial"/>
                <w:rPrChange w:id="1557" w:author="Dwight Mayeda" w:date="2010-05-06T17:03:00Z">
                  <w:rPr>
                    <w:ins w:id="1558" w:author="Dwight Mayeda" w:date="2010-05-06T17:05:00Z"/>
                    <w:rFonts w:cs="Arial"/>
                  </w:rPr>
                </w:rPrChange>
              </w:rPr>
            </w:pPr>
            <w:ins w:id="1559"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560"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17E0FD6B" w14:textId="37B8A136" w:rsidR="00491FB8" w:rsidRPr="00491FB8" w:rsidRDefault="00491FB8" w:rsidP="0043622C">
            <w:pPr>
              <w:spacing w:before="100" w:beforeAutospacing="1" w:after="100" w:afterAutospacing="1"/>
              <w:rPr>
                <w:rFonts w:eastAsiaTheme="minorHAnsi"/>
                <w:rPrChange w:id="1561" w:author="Dwight Mayeda" w:date="2010-05-06T17:03:00Z">
                  <w:rPr>
                    <w:rFonts w:eastAsiaTheme="minorHAnsi"/>
                  </w:rPr>
                </w:rPrChange>
              </w:rPr>
            </w:pPr>
            <w:moveTo w:id="1562" w:author="Dwight Mayeda" w:date="2010-05-06T00:47:00Z">
              <w:r w:rsidRPr="00491FB8">
                <w:rPr>
                  <w:rFonts w:cs="Arial"/>
                  <w:rPrChange w:id="1563" w:author="Dwight Mayeda" w:date="2010-05-06T17:03:00Z">
                    <w:rPr>
                      <w:rFonts w:cs="Arial"/>
                    </w:rPr>
                  </w:rPrChange>
                </w:rPr>
                <w:t>SQL Server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564"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2D66BB9A" w14:textId="77777777" w:rsidR="00491FB8" w:rsidRPr="00491FB8" w:rsidRDefault="00491FB8" w:rsidP="0043622C">
            <w:pPr>
              <w:spacing w:before="100" w:beforeAutospacing="1" w:after="100" w:afterAutospacing="1"/>
              <w:rPr>
                <w:rFonts w:eastAsiaTheme="minorHAnsi"/>
                <w:rPrChange w:id="1565" w:author="Dwight Mayeda" w:date="2010-05-06T17:03:00Z">
                  <w:rPr>
                    <w:rFonts w:eastAsiaTheme="minorHAnsi"/>
                  </w:rPr>
                </w:rPrChange>
              </w:rPr>
            </w:pPr>
            <w:moveTo w:id="1566" w:author="Dwight Mayeda" w:date="2010-05-06T00:47:00Z">
              <w:r w:rsidRPr="00491FB8">
                <w:rPr>
                  <w:rFonts w:cs="Arial"/>
                  <w:rPrChange w:id="1567" w:author="Dwight Mayeda" w:date="2010-05-06T17:03:00Z">
                    <w:rPr>
                      <w:rFonts w:cs="Arial"/>
                    </w:rPr>
                  </w:rPrChange>
                </w:rPr>
                <w:t>SS_DST</w:t>
              </w:r>
            </w:moveTo>
          </w:p>
        </w:tc>
      </w:tr>
      <w:tr w:rsidR="00491FB8" w:rsidRPr="00491FB8" w14:paraId="5DE1F7F3" w14:textId="77777777" w:rsidTr="006A29DD">
        <w:trPr>
          <w:ins w:id="1568" w:author="Dwight Mayeda" w:date="2010-05-06T00:47:00Z"/>
        </w:trPr>
        <w:tc>
          <w:tcPr>
            <w:tcW w:w="2850" w:type="dxa"/>
            <w:tcBorders>
              <w:top w:val="nil"/>
              <w:left w:val="single" w:sz="8" w:space="0" w:color="auto"/>
              <w:bottom w:val="single" w:sz="8" w:space="0" w:color="auto"/>
              <w:right w:val="single" w:sz="8" w:space="0" w:color="auto"/>
            </w:tcBorders>
            <w:tcPrChange w:id="1569" w:author="Dwight Mayeda" w:date="2010-05-06T17:12:00Z">
              <w:tcPr>
                <w:tcW w:w="3901" w:type="dxa"/>
                <w:gridSpan w:val="2"/>
                <w:tcBorders>
                  <w:top w:val="nil"/>
                  <w:left w:val="single" w:sz="8" w:space="0" w:color="auto"/>
                  <w:bottom w:val="single" w:sz="8" w:space="0" w:color="auto"/>
                  <w:right w:val="single" w:sz="8" w:space="0" w:color="auto"/>
                </w:tcBorders>
              </w:tcPr>
            </w:tcPrChange>
          </w:tcPr>
          <w:p w14:paraId="1FABEB36" w14:textId="42CE063E" w:rsidR="00491FB8" w:rsidRPr="00491FB8" w:rsidRDefault="006A29DD" w:rsidP="0043622C">
            <w:pPr>
              <w:spacing w:before="100" w:beforeAutospacing="1" w:after="100" w:afterAutospacing="1"/>
              <w:rPr>
                <w:ins w:id="1570" w:author="Dwight Mayeda" w:date="2010-05-06T17:05:00Z"/>
                <w:rFonts w:cs="Arial"/>
                <w:rPrChange w:id="1571" w:author="Dwight Mayeda" w:date="2010-05-06T17:03:00Z">
                  <w:rPr>
                    <w:ins w:id="1572" w:author="Dwight Mayeda" w:date="2010-05-06T17:05:00Z"/>
                    <w:rFonts w:cs="Arial"/>
                  </w:rPr>
                </w:rPrChange>
              </w:rPr>
            </w:pPr>
            <w:ins w:id="1573" w:author="Dwight Mayeda" w:date="2010-05-06T17:11:00Z">
              <w:r>
                <w:rPr>
                  <w:rFonts w:cs="Arial"/>
                </w:rPr>
                <w:t>Data Flow Destination</w:t>
              </w:r>
            </w:ins>
          </w:p>
        </w:tc>
        <w:tc>
          <w:tcPr>
            <w:tcW w:w="38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Change w:id="1574" w:author="Dwight Mayeda" w:date="2010-05-06T17:12:00Z">
              <w:tcPr>
                <w:tcW w:w="3901"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tcPrChange>
          </w:tcPr>
          <w:p w14:paraId="4D96EE47" w14:textId="3C338617" w:rsidR="00491FB8" w:rsidRPr="00491FB8" w:rsidRDefault="00491FB8" w:rsidP="0043622C">
            <w:pPr>
              <w:spacing w:before="100" w:beforeAutospacing="1" w:after="100" w:afterAutospacing="1"/>
              <w:rPr>
                <w:rFonts w:eastAsiaTheme="minorHAnsi"/>
                <w:rPrChange w:id="1575" w:author="Dwight Mayeda" w:date="2010-05-06T17:03:00Z">
                  <w:rPr>
                    <w:rFonts w:eastAsiaTheme="minorHAnsi"/>
                  </w:rPr>
                </w:rPrChange>
              </w:rPr>
            </w:pPr>
            <w:moveTo w:id="1576" w:author="Dwight Mayeda" w:date="2010-05-06T00:47:00Z">
              <w:r w:rsidRPr="00491FB8">
                <w:rPr>
                  <w:rFonts w:cs="Arial"/>
                  <w:rPrChange w:id="1577" w:author="Dwight Mayeda" w:date="2010-05-06T17:03:00Z">
                    <w:rPr>
                      <w:rFonts w:cs="Arial"/>
                    </w:rPr>
                  </w:rPrChange>
                </w:rPr>
                <w:t>SQL Server Mobile Destination</w:t>
              </w:r>
            </w:moveTo>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hideMark/>
            <w:tcPrChange w:id="1578" w:author="Dwight Mayeda" w:date="2010-05-06T17:12:00Z">
              <w:tcPr>
                <w:tcW w:w="44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tcPrChange>
          </w:tcPr>
          <w:p w14:paraId="32400A90" w14:textId="77777777" w:rsidR="00491FB8" w:rsidRPr="00491FB8" w:rsidRDefault="00491FB8" w:rsidP="0043622C">
            <w:pPr>
              <w:spacing w:before="100" w:beforeAutospacing="1" w:after="100" w:afterAutospacing="1"/>
              <w:rPr>
                <w:rFonts w:eastAsiaTheme="minorHAnsi"/>
                <w:rPrChange w:id="1579" w:author="Dwight Mayeda" w:date="2010-05-06T17:03:00Z">
                  <w:rPr>
                    <w:rFonts w:eastAsiaTheme="minorHAnsi"/>
                  </w:rPr>
                </w:rPrChange>
              </w:rPr>
            </w:pPr>
            <w:moveTo w:id="1580" w:author="Dwight Mayeda" w:date="2010-05-06T00:47:00Z">
              <w:r w:rsidRPr="00491FB8">
                <w:rPr>
                  <w:rFonts w:cs="Arial"/>
                  <w:rPrChange w:id="1581" w:author="Dwight Mayeda" w:date="2010-05-06T17:03:00Z">
                    <w:rPr>
                      <w:rFonts w:cs="Arial"/>
                    </w:rPr>
                  </w:rPrChange>
                </w:rPr>
                <w:t>SSM_DST</w:t>
              </w:r>
            </w:moveTo>
          </w:p>
        </w:tc>
      </w:tr>
    </w:tbl>
    <w:p w14:paraId="40F2039D" w14:textId="675BAF1A" w:rsidR="0043622C" w:rsidRPr="007B17AF" w:rsidDel="00FC311A" w:rsidRDefault="0043622C" w:rsidP="0043622C">
      <w:pPr>
        <w:rPr>
          <w:del w:id="1582" w:author="Dwight Mayeda" w:date="2010-05-06T00:55:00Z"/>
          <w:b/>
        </w:rPr>
      </w:pPr>
    </w:p>
    <w:moveToRangeEnd w:id="460"/>
    <w:p w14:paraId="7D223EFC" w14:textId="627BDFB1" w:rsidR="0043622C" w:rsidDel="00AB6F81" w:rsidRDefault="0043622C">
      <w:pPr>
        <w:rPr>
          <w:del w:id="1583" w:author="Dwight Mayeda" w:date="2010-05-06T01:22:00Z"/>
          <w:b/>
        </w:rPr>
      </w:pPr>
    </w:p>
    <w:p w14:paraId="5F4C8FAF" w14:textId="7E77E60F" w:rsidR="007B17AF" w:rsidRPr="007B17AF" w:rsidRDefault="007B17AF" w:rsidP="00FC311A">
      <w:pPr>
        <w:pStyle w:val="Heading2"/>
        <w:numPr>
          <w:ilvl w:val="0"/>
          <w:numId w:val="2"/>
        </w:numPr>
        <w:pPrChange w:id="1584" w:author="Dwight Mayeda" w:date="2010-05-06T00:56:00Z">
          <w:pPr>
            <w:pStyle w:val="ListParagraph"/>
            <w:numPr>
              <w:numId w:val="2"/>
            </w:numPr>
            <w:tabs>
              <w:tab w:val="num" w:pos="720"/>
            </w:tabs>
            <w:ind w:hanging="360"/>
          </w:pPr>
        </w:pPrChange>
      </w:pPr>
      <w:bookmarkStart w:id="1585" w:name="_Toc260870738"/>
      <w:r>
        <w:t>Operational Considerations:</w:t>
      </w:r>
      <w:bookmarkEnd w:id="1585"/>
    </w:p>
    <w:p w14:paraId="17311939" w14:textId="77777777" w:rsidR="007B17AF" w:rsidRDefault="007B17AF" w:rsidP="00122511">
      <w:pPr>
        <w:ind w:left="720"/>
        <w:pPrChange w:id="1586" w:author="Dwight Mayeda" w:date="2010-05-06T17:26:00Z">
          <w:pPr/>
        </w:pPrChange>
      </w:pPr>
    </w:p>
    <w:p w14:paraId="51A161B8" w14:textId="7FEB8F0B" w:rsidR="007B17AF" w:rsidDel="00DA1E9E" w:rsidRDefault="007B17AF" w:rsidP="00DA1E9E">
      <w:pPr>
        <w:pStyle w:val="ListParagraph"/>
        <w:numPr>
          <w:ilvl w:val="0"/>
          <w:numId w:val="12"/>
        </w:numPr>
        <w:contextualSpacing w:val="0"/>
        <w:rPr>
          <w:del w:id="1587" w:author="Dwight Mayeda" w:date="2010-05-06T01:05:00Z"/>
        </w:rPr>
        <w:pPrChange w:id="1588" w:author="Dwight Mayeda" w:date="2010-05-06T01:05:00Z">
          <w:pPr>
            <w:pStyle w:val="ListParagraph"/>
            <w:numPr>
              <w:ilvl w:val="1"/>
              <w:numId w:val="11"/>
            </w:numPr>
            <w:tabs>
              <w:tab w:val="num" w:pos="1440"/>
            </w:tabs>
            <w:ind w:left="1440" w:hanging="360"/>
            <w:contextualSpacing w:val="0"/>
          </w:pPr>
        </w:pPrChange>
      </w:pPr>
      <w:r w:rsidRPr="007B17AF">
        <w:t>ETL process grows in complexity very quickly.  Since package won’t be run from BIDS in production</w:t>
      </w:r>
      <w:ins w:id="1589" w:author="Dwight Mayeda" w:date="2010-05-06T00:49:00Z">
        <w:r w:rsidR="00FC311A">
          <w:t>, the Operations Team</w:t>
        </w:r>
      </w:ins>
      <w:del w:id="1590" w:author="Dwight Mayeda" w:date="2010-05-06T00:49:00Z">
        <w:r w:rsidRPr="007B17AF" w:rsidDel="00FC311A">
          <w:delText xml:space="preserve"> we</w:delText>
        </w:r>
      </w:del>
      <w:r w:rsidRPr="007B17AF">
        <w:t xml:space="preserve"> need</w:t>
      </w:r>
      <w:ins w:id="1591" w:author="Dwight Mayeda" w:date="2010-05-06T00:49:00Z">
        <w:r w:rsidR="00FC311A">
          <w:t>s</w:t>
        </w:r>
      </w:ins>
      <w:r w:rsidRPr="007B17AF">
        <w:t xml:space="preserve"> </w:t>
      </w:r>
      <w:del w:id="1592" w:author="Dwight Mayeda" w:date="2010-05-06T00:49:00Z">
        <w:r w:rsidRPr="007B17AF" w:rsidDel="00FC311A">
          <w:delText xml:space="preserve">something </w:delText>
        </w:r>
      </w:del>
      <w:ins w:id="1593" w:author="Dwight Mayeda" w:date="2010-05-06T00:49:00Z">
        <w:r w:rsidR="00FC311A">
          <w:t>visibility</w:t>
        </w:r>
        <w:r w:rsidR="00FC311A" w:rsidRPr="007B17AF">
          <w:t xml:space="preserve"> </w:t>
        </w:r>
      </w:ins>
      <w:r w:rsidRPr="007B17AF">
        <w:t>to help</w:t>
      </w:r>
      <w:del w:id="1594" w:author="Dwight Mayeda" w:date="2010-05-06T00:49:00Z">
        <w:r w:rsidRPr="007B17AF" w:rsidDel="00FC311A">
          <w:delText xml:space="preserve"> understand</w:delText>
        </w:r>
      </w:del>
      <w:r w:rsidRPr="007B17AF">
        <w:t>:</w:t>
      </w:r>
    </w:p>
    <w:p w14:paraId="713A9B04" w14:textId="77777777" w:rsidR="00DA1E9E" w:rsidRPr="007B17AF" w:rsidRDefault="00DA1E9E" w:rsidP="00DA1E9E">
      <w:pPr>
        <w:pStyle w:val="ListParagraph"/>
        <w:numPr>
          <w:ilvl w:val="0"/>
          <w:numId w:val="12"/>
        </w:numPr>
        <w:contextualSpacing w:val="0"/>
        <w:rPr>
          <w:ins w:id="1595" w:author="Dwight Mayeda" w:date="2010-05-06T01:05:00Z"/>
        </w:rPr>
        <w:pPrChange w:id="1596" w:author="Dwight Mayeda" w:date="2010-05-06T01:05:00Z">
          <w:pPr>
            <w:ind w:left="720"/>
          </w:pPr>
        </w:pPrChange>
      </w:pPr>
    </w:p>
    <w:p w14:paraId="372EAAA8" w14:textId="268EE91A" w:rsidR="007B17AF" w:rsidDel="00DA1E9E" w:rsidRDefault="00FC311A" w:rsidP="00DA1E9E">
      <w:pPr>
        <w:pStyle w:val="ListParagraph"/>
        <w:numPr>
          <w:ilvl w:val="1"/>
          <w:numId w:val="12"/>
        </w:numPr>
        <w:contextualSpacing w:val="0"/>
        <w:rPr>
          <w:del w:id="1597" w:author="Dwight Mayeda" w:date="2010-05-06T01:05:00Z"/>
        </w:rPr>
        <w:pPrChange w:id="1598" w:author="Dwight Mayeda" w:date="2010-05-06T01:05:00Z">
          <w:pPr>
            <w:numPr>
              <w:ilvl w:val="1"/>
              <w:numId w:val="11"/>
            </w:numPr>
            <w:tabs>
              <w:tab w:val="num" w:pos="1440"/>
            </w:tabs>
            <w:ind w:left="1440" w:hanging="360"/>
          </w:pPr>
        </w:pPrChange>
      </w:pPr>
      <w:ins w:id="1599" w:author="Dwight Mayeda" w:date="2010-05-06T00:49:00Z">
        <w:r>
          <w:t>Understand w</w:t>
        </w:r>
      </w:ins>
      <w:del w:id="1600" w:author="Dwight Mayeda" w:date="2010-05-06T00:49:00Z">
        <w:r w:rsidR="007B17AF" w:rsidRPr="007B17AF" w:rsidDel="00FC311A">
          <w:delText>W</w:delText>
        </w:r>
      </w:del>
      <w:r w:rsidR="007B17AF" w:rsidRPr="007B17AF">
        <w:t xml:space="preserve">hat went wrong when </w:t>
      </w:r>
      <w:ins w:id="1601" w:author="Dwight Mayeda" w:date="2010-05-06T00:50:00Z">
        <w:r>
          <w:t xml:space="preserve">a </w:t>
        </w:r>
      </w:ins>
      <w:r w:rsidR="007B17AF" w:rsidRPr="007B17AF">
        <w:t>package didn’t work as expected</w:t>
      </w:r>
    </w:p>
    <w:p w14:paraId="5D489002" w14:textId="77777777" w:rsidR="00DA1E9E" w:rsidRPr="007B17AF" w:rsidRDefault="00DA1E9E" w:rsidP="00DA1E9E">
      <w:pPr>
        <w:pStyle w:val="ListParagraph"/>
        <w:numPr>
          <w:ilvl w:val="1"/>
          <w:numId w:val="12"/>
        </w:numPr>
        <w:contextualSpacing w:val="0"/>
        <w:rPr>
          <w:ins w:id="1602" w:author="Dwight Mayeda" w:date="2010-05-06T01:05:00Z"/>
        </w:rPr>
        <w:pPrChange w:id="1603" w:author="Dwight Mayeda" w:date="2010-05-06T01:05:00Z">
          <w:pPr>
            <w:pStyle w:val="ListParagraph"/>
            <w:numPr>
              <w:ilvl w:val="1"/>
              <w:numId w:val="11"/>
            </w:numPr>
            <w:tabs>
              <w:tab w:val="num" w:pos="1440"/>
            </w:tabs>
            <w:ind w:left="1440" w:hanging="360"/>
            <w:contextualSpacing w:val="0"/>
          </w:pPr>
        </w:pPrChange>
      </w:pPr>
    </w:p>
    <w:p w14:paraId="1455CE91" w14:textId="539152C0" w:rsidR="007B17AF" w:rsidRPr="007B17AF" w:rsidRDefault="007B17AF" w:rsidP="00DA1E9E">
      <w:pPr>
        <w:pStyle w:val="ListParagraph"/>
        <w:numPr>
          <w:ilvl w:val="1"/>
          <w:numId w:val="12"/>
        </w:numPr>
        <w:contextualSpacing w:val="0"/>
        <w:pPrChange w:id="1604" w:author="Dwight Mayeda" w:date="2010-05-06T01:05:00Z">
          <w:pPr>
            <w:numPr>
              <w:ilvl w:val="1"/>
              <w:numId w:val="11"/>
            </w:numPr>
            <w:tabs>
              <w:tab w:val="num" w:pos="1440"/>
            </w:tabs>
            <w:ind w:left="1440" w:hanging="360"/>
          </w:pPr>
        </w:pPrChange>
      </w:pPr>
      <w:r w:rsidRPr="007B17AF">
        <w:t xml:space="preserve">Monitor the performance of the package(s) to forecast </w:t>
      </w:r>
      <w:del w:id="1605" w:author="Dwight Mayeda" w:date="2010-05-06T00:50:00Z">
        <w:r w:rsidRPr="007B17AF" w:rsidDel="00FC311A">
          <w:delText xml:space="preserve">their </w:delText>
        </w:r>
      </w:del>
      <w:r w:rsidRPr="007B17AF">
        <w:t>performance to stay within a given timeframe</w:t>
      </w:r>
    </w:p>
    <w:p w14:paraId="3AE25ADB" w14:textId="77777777" w:rsidR="007B17AF" w:rsidRPr="007B17AF" w:rsidRDefault="007B17AF" w:rsidP="00122511">
      <w:pPr>
        <w:ind w:left="720"/>
        <w:pPrChange w:id="1606" w:author="Dwight Mayeda" w:date="2010-05-06T17:26:00Z">
          <w:pPr/>
        </w:pPrChange>
      </w:pPr>
      <w:bookmarkStart w:id="1607" w:name="_GoBack"/>
    </w:p>
    <w:bookmarkEnd w:id="1607"/>
    <w:p w14:paraId="4B6D534A" w14:textId="5ABE7B01" w:rsidR="00AB6F81" w:rsidRPr="007B17AF" w:rsidRDefault="00AB6F81" w:rsidP="00AB6F81">
      <w:pPr>
        <w:pStyle w:val="ListParagraph"/>
        <w:numPr>
          <w:ilvl w:val="0"/>
          <w:numId w:val="12"/>
        </w:numPr>
        <w:contextualSpacing w:val="0"/>
        <w:rPr>
          <w:ins w:id="1608" w:author="Dwight Mayeda" w:date="2010-05-06T01:24:00Z"/>
        </w:rPr>
      </w:pPr>
      <w:ins w:id="1609" w:author="Dwight Mayeda" w:date="2010-05-06T01:24:00Z">
        <w:r w:rsidRPr="007B17AF">
          <w:t>Packages should be kept as simple as possible. Rather than one big package</w:t>
        </w:r>
        <w:r>
          <w:t>,</w:t>
        </w:r>
        <w:r w:rsidRPr="007B17AF">
          <w:t xml:space="preserve"> have smaller packages that can </w:t>
        </w:r>
        <w:r>
          <w:t xml:space="preserve">be </w:t>
        </w:r>
        <w:r w:rsidRPr="007B17AF">
          <w:t>r</w:t>
        </w:r>
        <w:r>
          <w:t>u</w:t>
        </w:r>
        <w:r w:rsidRPr="007B17AF">
          <w:t>n independent</w:t>
        </w:r>
        <w:r>
          <w:t>ly</w:t>
        </w:r>
        <w:r w:rsidRPr="007B17AF">
          <w:t xml:space="preserve"> of each other. </w:t>
        </w:r>
      </w:ins>
      <w:ins w:id="1610" w:author="Dwight Mayeda" w:date="2010-05-06T14:55:00Z">
        <w:r w:rsidR="00731910">
          <w:t>&lt;</w:t>
        </w:r>
      </w:ins>
      <w:ins w:id="1611" w:author="Dwight Mayeda" w:date="2010-05-06T01:24:00Z">
        <w:r w:rsidRPr="00731910">
          <w:rPr>
            <w:rPrChange w:id="1612" w:author="Dwight Mayeda" w:date="2010-05-06T14:55:00Z">
              <w:rPr/>
            </w:rPrChange>
          </w:rPr>
          <w:t>If multiple packages need to share certain values, when a child package is executed from a master package, the parameters that are passed from the master package need to be configured in the child package. For this, use the ‘Parent Package Configuration’ option in the child package. But, for using the ‘Parent Package Configuration’, you need to specify the name of the ‘Parent Package Variable’ that is passed to the child package. If you want to call the same child package multiple times (each time with a different parameter value), declare the parent package variables (with the same name as given in the child package) with a scope limited to ‘Execute Package Tasks’. SSIS allows declaring variables with the same name but the scope limited to different tasks – all inside the same package!</w:t>
        </w:r>
      </w:ins>
      <w:ins w:id="1613" w:author="Dwight Mayeda" w:date="2010-05-06T14:55:00Z">
        <w:r w:rsidR="00731910">
          <w:t>&gt;</w:t>
        </w:r>
      </w:ins>
    </w:p>
    <w:p w14:paraId="3C2114BA" w14:textId="77777777" w:rsidR="00AB6F81" w:rsidRPr="007B17AF" w:rsidRDefault="00AB6F81" w:rsidP="00AB6F81">
      <w:pPr>
        <w:pStyle w:val="ListParagraph"/>
        <w:rPr>
          <w:ins w:id="1614" w:author="Dwight Mayeda" w:date="2010-05-06T01:24:00Z"/>
        </w:rPr>
      </w:pPr>
    </w:p>
    <w:p w14:paraId="5C24EB0D" w14:textId="77777777" w:rsidR="00AB6F81" w:rsidRPr="007B17AF" w:rsidRDefault="00AB6F81" w:rsidP="00AB6F81">
      <w:pPr>
        <w:pStyle w:val="ListParagraph"/>
        <w:numPr>
          <w:ilvl w:val="0"/>
          <w:numId w:val="12"/>
        </w:numPr>
        <w:contextualSpacing w:val="0"/>
        <w:rPr>
          <w:ins w:id="1615" w:author="Dwight Mayeda" w:date="2010-05-06T01:24:00Z"/>
        </w:rPr>
      </w:pPr>
      <w:ins w:id="1616" w:author="Dwight Mayeda" w:date="2010-05-06T01:24:00Z">
        <w:r w:rsidRPr="007B17AF">
          <w:t>Consider the fact that keeping SSIS packages small and atomic will allow operations team to easily configure them production using SQL Agent jobs in multiple steps. This will provide easy rollback in case of a failure and logs will not grow too big.</w:t>
        </w:r>
      </w:ins>
    </w:p>
    <w:p w14:paraId="0F5A3681" w14:textId="77777777" w:rsidR="00AB6F81" w:rsidRPr="007B17AF" w:rsidRDefault="00AB6F81" w:rsidP="00AB6F81">
      <w:pPr>
        <w:pStyle w:val="ListParagraph"/>
        <w:rPr>
          <w:ins w:id="1617" w:author="Dwight Mayeda" w:date="2010-05-06T01:24:00Z"/>
        </w:rPr>
      </w:pPr>
    </w:p>
    <w:p w14:paraId="653FCAEF" w14:textId="77777777" w:rsidR="00AB6F81" w:rsidRPr="007B17AF" w:rsidRDefault="00AB6F81" w:rsidP="00AB6F81">
      <w:pPr>
        <w:pStyle w:val="ListParagraph"/>
        <w:numPr>
          <w:ilvl w:val="0"/>
          <w:numId w:val="12"/>
        </w:numPr>
        <w:contextualSpacing w:val="0"/>
        <w:rPr>
          <w:ins w:id="1618" w:author="Dwight Mayeda" w:date="2010-05-06T01:24:00Z"/>
        </w:rPr>
      </w:pPr>
      <w:ins w:id="1619" w:author="Dwight Mayeda" w:date="2010-05-06T01:24:00Z">
        <w:r w:rsidRPr="007B17AF">
          <w:t>One of the challenges of moving packages from development to production is configuration. To ease this pr</w:t>
        </w:r>
        <w:r>
          <w:t xml:space="preserve">ocess and minimize errors, all </w:t>
        </w:r>
        <w:r w:rsidRPr="007B17AF">
          <w:t xml:space="preserve">packages should utilize </w:t>
        </w:r>
        <w:r>
          <w:t xml:space="preserve">the centralized </w:t>
        </w:r>
        <w:r w:rsidRPr="007B17AF">
          <w:t>Config</w:t>
        </w:r>
        <w:r>
          <w:t>uration</w:t>
        </w:r>
        <w:r w:rsidRPr="007B17AF">
          <w:t xml:space="preserve"> D</w:t>
        </w:r>
        <w:r>
          <w:t>atabase</w:t>
        </w:r>
        <w:r w:rsidRPr="007B17AF">
          <w:t xml:space="preserve"> and do initial boot strapping of the </w:t>
        </w:r>
        <w:r>
          <w:t>C</w:t>
        </w:r>
        <w:r w:rsidRPr="007B17AF">
          <w:t xml:space="preserve">onfiguration </w:t>
        </w:r>
        <w:r>
          <w:t xml:space="preserve">Database </w:t>
        </w:r>
        <w:r w:rsidRPr="007B17AF">
          <w:t>using environment variables. Th</w:t>
        </w:r>
        <w:r>
          <w:t>ese</w:t>
        </w:r>
        <w:r w:rsidRPr="007B17AF">
          <w:t xml:space="preserve"> environment variable would be </w:t>
        </w:r>
        <w:r>
          <w:t>specific to each environment (production, UAT</w:t>
        </w:r>
        <w:r w:rsidRPr="007B17AF">
          <w:t>, dev</w:t>
        </w:r>
        <w:r>
          <w:t>elopment),</w:t>
        </w:r>
        <w:r w:rsidRPr="007B17AF">
          <w:t xml:space="preserve"> and would point to the configuration database where the actual connection information would be held.</w:t>
        </w:r>
        <w:r w:rsidRPr="007B17AF">
          <w:br/>
        </w:r>
      </w:ins>
    </w:p>
    <w:p w14:paraId="18C456A8" w14:textId="42628564" w:rsidR="007B17AF" w:rsidRPr="007B17AF" w:rsidDel="00731910" w:rsidRDefault="007B17AF" w:rsidP="00731910">
      <w:pPr>
        <w:pStyle w:val="ListParagraph"/>
        <w:numPr>
          <w:ilvl w:val="0"/>
          <w:numId w:val="12"/>
        </w:numPr>
        <w:contextualSpacing w:val="0"/>
        <w:rPr>
          <w:del w:id="1620" w:author="Dwight Mayeda" w:date="2010-05-06T14:59:00Z"/>
        </w:rPr>
        <w:pPrChange w:id="1621" w:author="Dwight Mayeda" w:date="2010-05-06T14:59:00Z">
          <w:pPr>
            <w:pStyle w:val="ListParagraph"/>
            <w:numPr>
              <w:numId w:val="12"/>
            </w:numPr>
            <w:ind w:left="1080" w:hanging="360"/>
            <w:contextualSpacing w:val="0"/>
          </w:pPr>
        </w:pPrChange>
      </w:pPr>
      <w:r w:rsidRPr="007B17AF">
        <w:t xml:space="preserve">Logging </w:t>
      </w:r>
      <w:r w:rsidR="000E59B6">
        <w:t xml:space="preserve">will be configured for </w:t>
      </w:r>
      <w:ins w:id="1622" w:author="Dwight Mayeda" w:date="2010-05-06T17:14:00Z">
        <w:r w:rsidR="006A29DD">
          <w:t xml:space="preserve">“OnError”, “OnPostExecute”, “OnPreExecute” and “OnTaskFailure” </w:t>
        </w:r>
      </w:ins>
      <w:del w:id="1623" w:author="Dwight Mayeda" w:date="2010-05-06T17:14:00Z">
        <w:r w:rsidR="000E59B6" w:rsidRPr="00731910" w:rsidDel="006A29DD">
          <w:rPr>
            <w:highlight w:val="yellow"/>
            <w:rPrChange w:id="1624" w:author="Dwight Mayeda" w:date="2010-05-06T14:55:00Z">
              <w:rPr/>
            </w:rPrChange>
          </w:rPr>
          <w:delText>“</w:delText>
        </w:r>
      </w:del>
      <w:del w:id="1625" w:author="Dwight Mayeda" w:date="2010-05-06T00:49:00Z">
        <w:r w:rsidR="000E59B6" w:rsidRPr="00731910" w:rsidDel="00FC311A">
          <w:rPr>
            <w:highlight w:val="yellow"/>
            <w:rPrChange w:id="1626" w:author="Dwight Mayeda" w:date="2010-05-06T14:55:00Z">
              <w:rPr/>
            </w:rPrChange>
          </w:rPr>
          <w:delText>o</w:delText>
        </w:r>
      </w:del>
      <w:del w:id="1627" w:author="Dwight Mayeda" w:date="2010-05-06T17:14:00Z">
        <w:r w:rsidR="000E59B6" w:rsidRPr="00731910" w:rsidDel="006A29DD">
          <w:rPr>
            <w:highlight w:val="yellow"/>
            <w:rPrChange w:id="1628" w:author="Dwight Mayeda" w:date="2010-05-06T14:55:00Z">
              <w:rPr/>
            </w:rPrChange>
          </w:rPr>
          <w:delText>n</w:delText>
        </w:r>
      </w:del>
      <w:del w:id="1629" w:author="Dwight Mayeda" w:date="2010-05-06T00:49:00Z">
        <w:r w:rsidR="000E59B6" w:rsidRPr="00731910" w:rsidDel="00FC311A">
          <w:rPr>
            <w:highlight w:val="yellow"/>
            <w:rPrChange w:id="1630" w:author="Dwight Mayeda" w:date="2010-05-06T14:55:00Z">
              <w:rPr/>
            </w:rPrChange>
          </w:rPr>
          <w:delText>e</w:delText>
        </w:r>
      </w:del>
      <w:del w:id="1631" w:author="Dwight Mayeda" w:date="2010-05-06T17:14:00Z">
        <w:r w:rsidR="000E59B6" w:rsidRPr="00731910" w:rsidDel="006A29DD">
          <w:rPr>
            <w:highlight w:val="yellow"/>
            <w:rPrChange w:id="1632" w:author="Dwight Mayeda" w:date="2010-05-06T14:55:00Z">
              <w:rPr/>
            </w:rPrChange>
          </w:rPr>
          <w:delText>rror“</w:delText>
        </w:r>
        <w:r w:rsidR="000E59B6" w:rsidDel="006A29DD">
          <w:delText xml:space="preserve"> </w:delText>
        </w:r>
        <w:r w:rsidRPr="007B17AF" w:rsidDel="006A29DD">
          <w:delText xml:space="preserve">only </w:delText>
        </w:r>
      </w:del>
      <w:r w:rsidRPr="007B17AF">
        <w:t xml:space="preserve">during deployment. </w:t>
      </w:r>
      <w:ins w:id="1633" w:author="Dwight Mayeda" w:date="2010-05-06T14:57:00Z">
        <w:r w:rsidR="00731910">
          <w:t>Dev</w:t>
        </w:r>
      </w:ins>
      <w:ins w:id="1634" w:author="Dwight Mayeda" w:date="2010-05-06T17:14:00Z">
        <w:r w:rsidR="006A29DD">
          <w:t>eloper</w:t>
        </w:r>
      </w:ins>
      <w:ins w:id="1635" w:author="Dwight Mayeda" w:date="2010-05-06T14:57:00Z">
        <w:r w:rsidR="00731910">
          <w:t>s should add additional logging options if the package/tasks warr</w:t>
        </w:r>
      </w:ins>
      <w:ins w:id="1636" w:author="Dwight Mayeda" w:date="2010-05-06T14:58:00Z">
        <w:r w:rsidR="00731910">
          <w:t>ant it (e.g. Script Tasks</w:t>
        </w:r>
      </w:ins>
      <w:ins w:id="1637" w:author="Dwight Mayeda" w:date="2010-05-06T14:59:00Z">
        <w:r w:rsidR="00731910">
          <w:t>).</w:t>
        </w:r>
      </w:ins>
      <w:ins w:id="1638" w:author="Dwight Mayeda" w:date="2010-05-06T17:15:00Z">
        <w:r w:rsidR="006A29DD">
          <w:t xml:space="preserve">  Please confer with the Operations Team before substantially increasing the amount of logging in a package.</w:t>
        </w:r>
      </w:ins>
      <w:del w:id="1639" w:author="Dwight Mayeda" w:date="2010-05-06T14:59:00Z">
        <w:r w:rsidRPr="007B17AF" w:rsidDel="00731910">
          <w:delText>Developers should take this into consideration and make sure that there’s sound error checking/logging if “</w:delText>
        </w:r>
      </w:del>
      <w:del w:id="1640" w:author="Dwight Mayeda" w:date="2010-05-06T00:49:00Z">
        <w:r w:rsidRPr="007B17AF" w:rsidDel="00FC311A">
          <w:delText>o</w:delText>
        </w:r>
      </w:del>
      <w:del w:id="1641" w:author="Dwight Mayeda" w:date="2010-05-06T14:59:00Z">
        <w:r w:rsidRPr="007B17AF" w:rsidDel="00731910">
          <w:delText>n</w:delText>
        </w:r>
      </w:del>
      <w:del w:id="1642" w:author="Dwight Mayeda" w:date="2010-05-06T00:49:00Z">
        <w:r w:rsidRPr="007B17AF" w:rsidDel="00FC311A">
          <w:delText>e</w:delText>
        </w:r>
      </w:del>
      <w:del w:id="1643" w:author="Dwight Mayeda" w:date="2010-05-06T14:59:00Z">
        <w:r w:rsidRPr="007B17AF" w:rsidDel="00731910">
          <w:delText>rror” condition is not sufficient.</w:delText>
        </w:r>
      </w:del>
    </w:p>
    <w:p w14:paraId="3F3D2F5E" w14:textId="23B506B0" w:rsidR="007B17AF" w:rsidRPr="007B17AF" w:rsidDel="00731910" w:rsidRDefault="007B17AF" w:rsidP="00731910">
      <w:pPr>
        <w:pStyle w:val="ListParagraph"/>
        <w:numPr>
          <w:ilvl w:val="0"/>
          <w:numId w:val="12"/>
        </w:numPr>
        <w:contextualSpacing w:val="0"/>
        <w:rPr>
          <w:del w:id="1644" w:author="Dwight Mayeda" w:date="2010-05-06T14:59:00Z"/>
        </w:rPr>
        <w:pPrChange w:id="1645" w:author="Dwight Mayeda" w:date="2010-05-06T14:59:00Z">
          <w:pPr>
            <w:pStyle w:val="ListParagraph"/>
            <w:numPr>
              <w:ilvl w:val="1"/>
              <w:numId w:val="12"/>
            </w:numPr>
            <w:ind w:left="1800" w:hanging="360"/>
            <w:contextualSpacing w:val="0"/>
          </w:pPr>
        </w:pPrChange>
      </w:pPr>
      <w:del w:id="1646" w:author="Dwight Mayeda" w:date="2010-05-06T14:59:00Z">
        <w:r w:rsidRPr="007B17AF" w:rsidDel="00731910">
          <w:delText>Some of the limitations are:</w:delText>
        </w:r>
      </w:del>
    </w:p>
    <w:p w14:paraId="294EF5CD" w14:textId="72CE4096" w:rsidR="007B17AF" w:rsidRPr="007B17AF" w:rsidDel="00731910" w:rsidRDefault="007B17AF" w:rsidP="00731910">
      <w:pPr>
        <w:pStyle w:val="ListParagraph"/>
        <w:numPr>
          <w:ilvl w:val="0"/>
          <w:numId w:val="12"/>
        </w:numPr>
        <w:contextualSpacing w:val="0"/>
        <w:rPr>
          <w:del w:id="1647" w:author="Dwight Mayeda" w:date="2010-05-06T14:59:00Z"/>
        </w:rPr>
        <w:pPrChange w:id="1648" w:author="Dwight Mayeda" w:date="2010-05-06T14:59:00Z">
          <w:pPr>
            <w:pStyle w:val="ListParagraph"/>
            <w:numPr>
              <w:ilvl w:val="2"/>
              <w:numId w:val="13"/>
            </w:numPr>
            <w:ind w:left="2160" w:hanging="180"/>
            <w:contextualSpacing w:val="0"/>
          </w:pPr>
        </w:pPrChange>
      </w:pPr>
      <w:del w:id="1649" w:author="Dwight Mayeda" w:date="2010-05-06T14:59:00Z">
        <w:r w:rsidRPr="007B17AF" w:rsidDel="00731910">
          <w:delText>Too few information given</w:delText>
        </w:r>
      </w:del>
    </w:p>
    <w:p w14:paraId="55388C58" w14:textId="6D90B29A" w:rsidR="007B17AF" w:rsidRPr="007B17AF" w:rsidDel="00731910" w:rsidRDefault="007B17AF" w:rsidP="00731910">
      <w:pPr>
        <w:pStyle w:val="ListParagraph"/>
        <w:numPr>
          <w:ilvl w:val="0"/>
          <w:numId w:val="12"/>
        </w:numPr>
        <w:contextualSpacing w:val="0"/>
        <w:rPr>
          <w:del w:id="1650" w:author="Dwight Mayeda" w:date="2010-05-06T14:59:00Z"/>
        </w:rPr>
        <w:pPrChange w:id="1651" w:author="Dwight Mayeda" w:date="2010-05-06T14:59:00Z">
          <w:pPr>
            <w:pStyle w:val="ListParagraph"/>
            <w:numPr>
              <w:ilvl w:val="2"/>
              <w:numId w:val="13"/>
            </w:numPr>
            <w:ind w:left="2160" w:hanging="180"/>
            <w:contextualSpacing w:val="0"/>
          </w:pPr>
        </w:pPrChange>
      </w:pPr>
      <w:del w:id="1652" w:author="Dwight Mayeda" w:date="2010-05-06T14:59:00Z">
        <w:r w:rsidRPr="007B17AF" w:rsidDel="00731910">
          <w:delText>No Variables values</w:delText>
        </w:r>
      </w:del>
    </w:p>
    <w:p w14:paraId="756CE1C2" w14:textId="63209E60" w:rsidR="007B17AF" w:rsidRPr="007B17AF" w:rsidDel="00731910" w:rsidRDefault="007B17AF" w:rsidP="00731910">
      <w:pPr>
        <w:pStyle w:val="ListParagraph"/>
        <w:numPr>
          <w:ilvl w:val="0"/>
          <w:numId w:val="12"/>
        </w:numPr>
        <w:contextualSpacing w:val="0"/>
        <w:rPr>
          <w:del w:id="1653" w:author="Dwight Mayeda" w:date="2010-05-06T14:59:00Z"/>
        </w:rPr>
        <w:pPrChange w:id="1654" w:author="Dwight Mayeda" w:date="2010-05-06T14:59:00Z">
          <w:pPr>
            <w:pStyle w:val="ListParagraph"/>
            <w:numPr>
              <w:ilvl w:val="2"/>
              <w:numId w:val="13"/>
            </w:numPr>
            <w:ind w:left="2160" w:hanging="180"/>
            <w:contextualSpacing w:val="0"/>
          </w:pPr>
        </w:pPrChange>
      </w:pPr>
      <w:del w:id="1655" w:author="Dwight Mayeda" w:date="2010-05-06T14:59:00Z">
        <w:r w:rsidRPr="007B17AF" w:rsidDel="00731910">
          <w:delText>No Expressions results</w:delText>
        </w:r>
      </w:del>
    </w:p>
    <w:p w14:paraId="6D1DCEDA" w14:textId="7568C062" w:rsidR="007B17AF" w:rsidRPr="007B17AF" w:rsidDel="00731910" w:rsidRDefault="007B17AF" w:rsidP="00731910">
      <w:pPr>
        <w:pStyle w:val="ListParagraph"/>
        <w:numPr>
          <w:ilvl w:val="0"/>
          <w:numId w:val="12"/>
        </w:numPr>
        <w:contextualSpacing w:val="0"/>
        <w:rPr>
          <w:del w:id="1656" w:author="Dwight Mayeda" w:date="2010-05-06T14:59:00Z"/>
        </w:rPr>
        <w:pPrChange w:id="1657" w:author="Dwight Mayeda" w:date="2010-05-06T14:59:00Z">
          <w:pPr>
            <w:pStyle w:val="ListParagraph"/>
            <w:numPr>
              <w:ilvl w:val="2"/>
              <w:numId w:val="13"/>
            </w:numPr>
            <w:ind w:left="2160" w:hanging="180"/>
            <w:contextualSpacing w:val="0"/>
          </w:pPr>
        </w:pPrChange>
      </w:pPr>
      <w:del w:id="1658" w:author="Dwight Mayeda" w:date="2010-05-06T14:59:00Z">
        <w:r w:rsidRPr="007B17AF" w:rsidDel="00731910">
          <w:delText>No Information on Data Flow</w:delText>
        </w:r>
      </w:del>
    </w:p>
    <w:p w14:paraId="2B95794F" w14:textId="4EA964F0" w:rsidR="007B17AF" w:rsidRPr="007B17AF" w:rsidDel="00731910" w:rsidRDefault="007B17AF" w:rsidP="00731910">
      <w:pPr>
        <w:pStyle w:val="ListParagraph"/>
        <w:numPr>
          <w:ilvl w:val="0"/>
          <w:numId w:val="12"/>
        </w:numPr>
        <w:contextualSpacing w:val="0"/>
        <w:rPr>
          <w:del w:id="1659" w:author="Dwight Mayeda" w:date="2010-05-06T14:59:00Z"/>
        </w:rPr>
        <w:pPrChange w:id="1660" w:author="Dwight Mayeda" w:date="2010-05-06T14:59:00Z">
          <w:pPr>
            <w:pStyle w:val="ListParagraph"/>
            <w:numPr>
              <w:ilvl w:val="2"/>
              <w:numId w:val="13"/>
            </w:numPr>
            <w:ind w:left="2160" w:hanging="180"/>
            <w:contextualSpacing w:val="0"/>
          </w:pPr>
        </w:pPrChange>
      </w:pPr>
      <w:del w:id="1661" w:author="Dwight Mayeda" w:date="2010-05-06T14:59:00Z">
        <w:r w:rsidRPr="007B17AF" w:rsidDel="00731910">
          <w:delText>Cannot handle very well chains of packages (&gt;=2)</w:delText>
        </w:r>
      </w:del>
    </w:p>
    <w:p w14:paraId="205B85C5" w14:textId="53923642" w:rsidR="007B17AF" w:rsidRPr="007B17AF" w:rsidDel="00731910" w:rsidRDefault="007B17AF" w:rsidP="00731910">
      <w:pPr>
        <w:pStyle w:val="ListParagraph"/>
        <w:numPr>
          <w:ilvl w:val="0"/>
          <w:numId w:val="12"/>
        </w:numPr>
        <w:contextualSpacing w:val="0"/>
        <w:rPr>
          <w:del w:id="1662" w:author="Dwight Mayeda" w:date="2010-05-06T14:59:00Z"/>
        </w:rPr>
        <w:pPrChange w:id="1663" w:author="Dwight Mayeda" w:date="2010-05-06T14:59:00Z">
          <w:pPr>
            <w:pStyle w:val="ListParagraph"/>
            <w:numPr>
              <w:ilvl w:val="2"/>
              <w:numId w:val="13"/>
            </w:numPr>
            <w:ind w:left="2160" w:hanging="180"/>
            <w:contextualSpacing w:val="0"/>
          </w:pPr>
        </w:pPrChange>
      </w:pPr>
      <w:del w:id="1664" w:author="Dwight Mayeda" w:date="2010-05-06T14:59:00Z">
        <w:r w:rsidRPr="007B17AF" w:rsidDel="00731910">
          <w:delText>Problems using Parent Package Variables to propagate logging configuration (eg: log file path)</w:delText>
        </w:r>
      </w:del>
    </w:p>
    <w:p w14:paraId="7227A7A3" w14:textId="2F65ED39" w:rsidR="007B17AF" w:rsidRPr="007B17AF" w:rsidDel="00731910" w:rsidRDefault="007B17AF" w:rsidP="00731910">
      <w:pPr>
        <w:pStyle w:val="ListParagraph"/>
        <w:numPr>
          <w:ilvl w:val="0"/>
          <w:numId w:val="12"/>
        </w:numPr>
        <w:contextualSpacing w:val="0"/>
        <w:rPr>
          <w:del w:id="1665" w:author="Dwight Mayeda" w:date="2010-05-06T14:59:00Z"/>
        </w:rPr>
        <w:pPrChange w:id="1666" w:author="Dwight Mayeda" w:date="2010-05-06T14:59:00Z">
          <w:pPr>
            <w:pStyle w:val="ListParagraph"/>
            <w:numPr>
              <w:ilvl w:val="2"/>
              <w:numId w:val="13"/>
            </w:numPr>
            <w:ind w:left="2160" w:hanging="180"/>
            <w:contextualSpacing w:val="0"/>
          </w:pPr>
        </w:pPrChange>
      </w:pPr>
      <w:del w:id="1667" w:author="Dwight Mayeda" w:date="2010-05-06T14:59:00Z">
        <w:r w:rsidRPr="007B17AF" w:rsidDel="00731910">
          <w:delText>You just lose information when you have more than 2 packages in the chain</w:delText>
        </w:r>
      </w:del>
    </w:p>
    <w:p w14:paraId="76570695" w14:textId="77777777" w:rsidR="007B17AF" w:rsidRPr="007B17AF" w:rsidRDefault="007B17AF" w:rsidP="00731910">
      <w:pPr>
        <w:pStyle w:val="ListParagraph"/>
        <w:numPr>
          <w:ilvl w:val="0"/>
          <w:numId w:val="12"/>
        </w:numPr>
        <w:contextualSpacing w:val="0"/>
        <w:pPrChange w:id="1668" w:author="Dwight Mayeda" w:date="2010-05-06T14:59:00Z">
          <w:pPr>
            <w:ind w:left="360"/>
          </w:pPr>
        </w:pPrChange>
      </w:pPr>
    </w:p>
    <w:p w14:paraId="03A47167" w14:textId="08825048" w:rsidR="007B17AF" w:rsidRPr="007B17AF" w:rsidRDefault="007B17AF" w:rsidP="007B17AF">
      <w:pPr>
        <w:ind w:left="1080"/>
      </w:pPr>
      <w:r w:rsidRPr="007B17AF">
        <w:lastRenderedPageBreak/>
        <w:t xml:space="preserve">As a side note, </w:t>
      </w:r>
      <w:del w:id="1669" w:author="Dwight Mayeda" w:date="2010-05-06T01:02:00Z">
        <w:r w:rsidRPr="007B17AF" w:rsidDel="00DA1E9E">
          <w:delText>we are going to start</w:delText>
        </w:r>
      </w:del>
      <w:ins w:id="1670" w:author="Dwight Mayeda" w:date="2010-05-06T01:02:00Z">
        <w:r w:rsidR="00DA1E9E">
          <w:t>the Operations Team will be</w:t>
        </w:r>
      </w:ins>
      <w:r w:rsidRPr="007B17AF">
        <w:t xml:space="preserve"> testing a different DtExec that provides more logging options.</w:t>
      </w:r>
    </w:p>
    <w:p w14:paraId="569F25DA" w14:textId="77777777" w:rsidR="007B17AF" w:rsidRPr="007B17AF" w:rsidRDefault="007B17AF" w:rsidP="007B17AF">
      <w:pPr>
        <w:ind w:left="720"/>
      </w:pPr>
    </w:p>
    <w:p w14:paraId="5B2CCB53" w14:textId="51EF5294" w:rsidR="007B17AF" w:rsidRPr="007B17AF" w:rsidDel="00AB6F81" w:rsidRDefault="007B17AF" w:rsidP="007B17AF">
      <w:pPr>
        <w:pStyle w:val="ListParagraph"/>
        <w:numPr>
          <w:ilvl w:val="0"/>
          <w:numId w:val="12"/>
        </w:numPr>
        <w:contextualSpacing w:val="0"/>
        <w:rPr>
          <w:del w:id="1671" w:author="Dwight Mayeda" w:date="2010-05-06T01:24:00Z"/>
        </w:rPr>
      </w:pPr>
      <w:del w:id="1672" w:author="Dwight Mayeda" w:date="2010-05-06T01:24:00Z">
        <w:r w:rsidRPr="007B17AF" w:rsidDel="00AB6F81">
          <w:delText>One of the challenges of moving packages from development to production is configuration. To ease this pr</w:delText>
        </w:r>
        <w:r w:rsidR="000E59B6" w:rsidDel="00AB6F81">
          <w:delText xml:space="preserve">ocess and minimize errors, all </w:delText>
        </w:r>
        <w:r w:rsidRPr="007B17AF" w:rsidDel="00AB6F81">
          <w:delText>packages should utilize Config D</w:delText>
        </w:r>
      </w:del>
      <w:del w:id="1673" w:author="Dwight Mayeda" w:date="2010-05-06T01:04:00Z">
        <w:r w:rsidRPr="007B17AF" w:rsidDel="00DA1E9E">
          <w:delText>B</w:delText>
        </w:r>
      </w:del>
      <w:del w:id="1674" w:author="Dwight Mayeda" w:date="2010-05-06T01:24:00Z">
        <w:r w:rsidRPr="007B17AF" w:rsidDel="00AB6F81">
          <w:delText xml:space="preserve"> and </w:delText>
        </w:r>
      </w:del>
      <w:del w:id="1675" w:author="Dwight Mayeda" w:date="2010-05-06T01:04:00Z">
        <w:r w:rsidRPr="007B17AF" w:rsidDel="00DA1E9E">
          <w:delText xml:space="preserve"> </w:delText>
        </w:r>
      </w:del>
      <w:del w:id="1676" w:author="Dwight Mayeda" w:date="2010-05-06T01:24:00Z">
        <w:r w:rsidRPr="007B17AF" w:rsidDel="00AB6F81">
          <w:delText xml:space="preserve">do initial boot strapping of the </w:delText>
        </w:r>
      </w:del>
      <w:del w:id="1677" w:author="Dwight Mayeda" w:date="2010-05-06T01:04:00Z">
        <w:r w:rsidRPr="007B17AF" w:rsidDel="00DA1E9E">
          <w:delText>c</w:delText>
        </w:r>
      </w:del>
      <w:del w:id="1678" w:author="Dwight Mayeda" w:date="2010-05-06T01:24:00Z">
        <w:r w:rsidRPr="007B17AF" w:rsidDel="00AB6F81">
          <w:delText xml:space="preserve">onfiguration using </w:delText>
        </w:r>
      </w:del>
      <w:del w:id="1679" w:author="Dwight Mayeda" w:date="2010-05-06T01:04:00Z">
        <w:r w:rsidRPr="007B17AF" w:rsidDel="00DA1E9E">
          <w:delText xml:space="preserve">the </w:delText>
        </w:r>
      </w:del>
      <w:del w:id="1680" w:author="Dwight Mayeda" w:date="2010-05-06T01:24:00Z">
        <w:r w:rsidRPr="007B17AF" w:rsidDel="00AB6F81">
          <w:delText>environment variables. Th</w:delText>
        </w:r>
      </w:del>
      <w:del w:id="1681" w:author="Dwight Mayeda" w:date="2010-05-06T01:04:00Z">
        <w:r w:rsidRPr="007B17AF" w:rsidDel="00DA1E9E">
          <w:delText>is</w:delText>
        </w:r>
      </w:del>
      <w:del w:id="1682" w:author="Dwight Mayeda" w:date="2010-05-06T01:24:00Z">
        <w:r w:rsidRPr="007B17AF" w:rsidDel="00AB6F81">
          <w:delText xml:space="preserve"> environment variable would be </w:delText>
        </w:r>
        <w:r w:rsidR="000E59B6" w:rsidDel="00AB6F81">
          <w:delText>specific to each production, UAT</w:delText>
        </w:r>
        <w:r w:rsidRPr="007B17AF" w:rsidDel="00AB6F81">
          <w:delText>, dev</w:delText>
        </w:r>
      </w:del>
      <w:del w:id="1683" w:author="Dwight Mayeda" w:date="2010-05-06T01:05:00Z">
        <w:r w:rsidRPr="007B17AF" w:rsidDel="00DA1E9E">
          <w:delText xml:space="preserve"> environment</w:delText>
        </w:r>
      </w:del>
      <w:del w:id="1684" w:author="Dwight Mayeda" w:date="2010-05-06T01:24:00Z">
        <w:r w:rsidRPr="007B17AF" w:rsidDel="00AB6F81">
          <w:delText xml:space="preserve"> and would point to the configuration database where the actual connection information would be held.</w:delText>
        </w:r>
        <w:r w:rsidRPr="007B17AF" w:rsidDel="00AB6F81">
          <w:br/>
        </w:r>
      </w:del>
    </w:p>
    <w:p w14:paraId="608117E7" w14:textId="3E018D53" w:rsidR="007B17AF" w:rsidRPr="007B17AF" w:rsidDel="00AB6F81" w:rsidRDefault="007B17AF" w:rsidP="007B17AF">
      <w:pPr>
        <w:pStyle w:val="ListParagraph"/>
        <w:numPr>
          <w:ilvl w:val="0"/>
          <w:numId w:val="12"/>
        </w:numPr>
        <w:contextualSpacing w:val="0"/>
      </w:pPr>
      <w:moveFromRangeStart w:id="1685" w:author="Dwight Mayeda" w:date="2010-05-06T01:21:00Z" w:name="move260872218"/>
      <w:moveFrom w:id="1686" w:author="Dwight Mayeda" w:date="2010-05-06T01:21:00Z">
        <w:r w:rsidRPr="007B17AF" w:rsidDel="00AB6F81">
          <w:t>Make sure package configuration uses unique names so that they can be used as a filter to for specific package when there are multiple packages. If the configuration is shared then use a common name.</w:t>
        </w:r>
      </w:moveFrom>
    </w:p>
    <w:p w14:paraId="537ED035" w14:textId="5C976BE9" w:rsidR="007B17AF" w:rsidRPr="007B17AF" w:rsidDel="00AB6F81" w:rsidRDefault="007B17AF" w:rsidP="007B17AF"/>
    <w:moveFromRangeEnd w:id="1685"/>
    <w:p w14:paraId="4306728C" w14:textId="77777777" w:rsidR="007B17AF" w:rsidRPr="007B17AF" w:rsidRDefault="000E59B6" w:rsidP="007B17AF">
      <w:pPr>
        <w:pStyle w:val="ListParagraph"/>
        <w:numPr>
          <w:ilvl w:val="0"/>
          <w:numId w:val="12"/>
        </w:numPr>
        <w:contextualSpacing w:val="0"/>
      </w:pPr>
      <w:r>
        <w:t>All packages will</w:t>
      </w:r>
      <w:r w:rsidR="007B17AF" w:rsidRPr="007B17AF">
        <w:t> be stored in SQL Server DB when deployed in production. This will allow the backup of the packages with MSDB backups.</w:t>
      </w:r>
    </w:p>
    <w:p w14:paraId="696530E9" w14:textId="77777777" w:rsidR="007B17AF" w:rsidRPr="007B17AF" w:rsidRDefault="007B17AF" w:rsidP="007B17AF">
      <w:pPr>
        <w:pStyle w:val="ListParagraph"/>
      </w:pPr>
    </w:p>
    <w:p w14:paraId="19C11487" w14:textId="77777777" w:rsidR="00AB6F81" w:rsidRPr="007B17AF" w:rsidRDefault="00AB6F81" w:rsidP="00AB6F81">
      <w:pPr>
        <w:pStyle w:val="ListParagraph"/>
        <w:numPr>
          <w:ilvl w:val="0"/>
          <w:numId w:val="12"/>
        </w:numPr>
        <w:contextualSpacing w:val="0"/>
        <w:rPr>
          <w:ins w:id="1687" w:author="Dwight Mayeda" w:date="2010-05-06T01:24:00Z"/>
        </w:rPr>
      </w:pPr>
      <w:ins w:id="1688" w:author="Dwight Mayeda" w:date="2010-05-06T01:24:00Z">
        <w:r w:rsidRPr="007B17AF">
          <w:t>Leverage “</w:t>
        </w:r>
        <w:r>
          <w:t>T</w:t>
        </w:r>
        <w:r w:rsidRPr="007B17AF">
          <w:t>ransaction” and “</w:t>
        </w:r>
        <w:r>
          <w:t>C</w:t>
        </w:r>
        <w:r w:rsidRPr="007B17AF">
          <w:t>heckpoint” features</w:t>
        </w:r>
        <w:r>
          <w:t xml:space="preserve"> for easy restartability and minim</w:t>
        </w:r>
        <w:r w:rsidRPr="007B17AF">
          <w:t>ized data load repetitions. You can do the same across multiple tasks by using “</w:t>
        </w:r>
        <w:r>
          <w:t>R</w:t>
        </w:r>
        <w:r w:rsidRPr="007B17AF">
          <w:t>etain</w:t>
        </w:r>
        <w:r>
          <w:t>S</w:t>
        </w:r>
        <w:r w:rsidRPr="007B17AF">
          <w:t>ame</w:t>
        </w:r>
        <w:r>
          <w:t>C</w:t>
        </w:r>
        <w:r w:rsidRPr="007B17AF">
          <w:t>onnection” parameter set to true.</w:t>
        </w:r>
      </w:ins>
    </w:p>
    <w:p w14:paraId="1F3D2C4D" w14:textId="77777777" w:rsidR="00AB6F81" w:rsidRPr="007B17AF" w:rsidRDefault="00AB6F81" w:rsidP="00AB6F81">
      <w:pPr>
        <w:pStyle w:val="ListParagraph"/>
        <w:rPr>
          <w:ins w:id="1689" w:author="Dwight Mayeda" w:date="2010-05-06T01:24:00Z"/>
        </w:rPr>
      </w:pPr>
    </w:p>
    <w:p w14:paraId="08D954BA" w14:textId="77777777" w:rsidR="00AB6F81" w:rsidRPr="007B17AF" w:rsidRDefault="00AB6F81" w:rsidP="00AB6F81">
      <w:pPr>
        <w:pStyle w:val="ListParagraph"/>
        <w:numPr>
          <w:ilvl w:val="0"/>
          <w:numId w:val="12"/>
        </w:numPr>
        <w:contextualSpacing w:val="0"/>
        <w:rPr>
          <w:ins w:id="1690" w:author="Dwight Mayeda" w:date="2010-05-06T01:24:00Z"/>
        </w:rPr>
      </w:pPr>
      <w:ins w:id="1691" w:author="Dwight Mayeda" w:date="2010-05-06T01:24:00Z">
        <w:r w:rsidRPr="007B17AF">
          <w:t>Leverage “</w:t>
        </w:r>
        <w:r>
          <w:t>F</w:t>
        </w:r>
        <w:r w:rsidRPr="007B17AF">
          <w:t>ailParent</w:t>
        </w:r>
        <w:r>
          <w:t>O</w:t>
        </w:r>
        <w:r w:rsidRPr="007B17AF">
          <w:t>nFailure” to stop or continue the package execution.</w:t>
        </w:r>
      </w:ins>
    </w:p>
    <w:p w14:paraId="14941361" w14:textId="77777777" w:rsidR="00AB6F81" w:rsidRPr="007B17AF" w:rsidRDefault="00AB6F81" w:rsidP="00AB6F81">
      <w:pPr>
        <w:pStyle w:val="ListParagraph"/>
        <w:rPr>
          <w:ins w:id="1692" w:author="Dwight Mayeda" w:date="2010-05-06T01:24:00Z"/>
        </w:rPr>
      </w:pPr>
    </w:p>
    <w:p w14:paraId="0FB81F5F" w14:textId="77777777" w:rsidR="00AB6F81" w:rsidRPr="007B17AF" w:rsidRDefault="00AB6F81" w:rsidP="00AB6F81">
      <w:pPr>
        <w:pStyle w:val="ListParagraph"/>
        <w:numPr>
          <w:ilvl w:val="0"/>
          <w:numId w:val="12"/>
        </w:numPr>
        <w:contextualSpacing w:val="0"/>
        <w:rPr>
          <w:ins w:id="1693" w:author="Dwight Mayeda" w:date="2010-05-06T01:24:00Z"/>
        </w:rPr>
      </w:pPr>
      <w:ins w:id="1694" w:author="Dwight Mayeda" w:date="2010-05-06T01:24:00Z">
        <w:r w:rsidRPr="007B17AF">
          <w:t xml:space="preserve">Make sure </w:t>
        </w:r>
        <w:r w:rsidRPr="007B17AF">
          <w:rPr>
            <w:rFonts w:cs="Courier New"/>
          </w:rPr>
          <w:t xml:space="preserve">Run64BitRuntime </w:t>
        </w:r>
        <w:r w:rsidRPr="007B17AF">
          <w:t>is set to true.</w:t>
        </w:r>
      </w:ins>
    </w:p>
    <w:p w14:paraId="25983CA8" w14:textId="77777777" w:rsidR="00AB6F81" w:rsidRPr="007B17AF" w:rsidRDefault="00AB6F81" w:rsidP="00AB6F81">
      <w:pPr>
        <w:pStyle w:val="ListParagraph"/>
        <w:rPr>
          <w:ins w:id="1695" w:author="Dwight Mayeda" w:date="2010-05-06T01:24:00Z"/>
        </w:rPr>
      </w:pPr>
    </w:p>
    <w:p w14:paraId="5C5BB4E6" w14:textId="77777777" w:rsidR="00AB6F81" w:rsidRPr="007B17AF" w:rsidRDefault="00AB6F81" w:rsidP="00AB6F81">
      <w:pPr>
        <w:pStyle w:val="ListParagraph"/>
        <w:numPr>
          <w:ilvl w:val="0"/>
          <w:numId w:val="12"/>
        </w:numPr>
        <w:contextualSpacing w:val="0"/>
        <w:rPr>
          <w:ins w:id="1696" w:author="Dwight Mayeda" w:date="2010-05-06T01:24:00Z"/>
        </w:rPr>
      </w:pPr>
      <w:ins w:id="1697" w:author="Dwight Mayeda" w:date="2010-05-06T01:24:00Z">
        <w:r w:rsidRPr="007B17AF">
          <w:t>Leverage new caching methods in SSIS 2008 to minimize hits on the database server.</w:t>
        </w:r>
      </w:ins>
    </w:p>
    <w:p w14:paraId="4537BA6A" w14:textId="77777777" w:rsidR="00AB6F81" w:rsidRPr="007B17AF" w:rsidRDefault="00AB6F81" w:rsidP="00AB6F81">
      <w:pPr>
        <w:pStyle w:val="ListParagraph"/>
        <w:rPr>
          <w:ins w:id="1698" w:author="Dwight Mayeda" w:date="2010-05-06T01:24:00Z"/>
        </w:rPr>
      </w:pPr>
    </w:p>
    <w:p w14:paraId="05F74CB4" w14:textId="77777777" w:rsidR="00AB6F81" w:rsidRPr="007B17AF" w:rsidRDefault="00AB6F81" w:rsidP="00AB6F81">
      <w:pPr>
        <w:pStyle w:val="ListParagraph"/>
        <w:numPr>
          <w:ilvl w:val="0"/>
          <w:numId w:val="12"/>
        </w:numPr>
        <w:contextualSpacing w:val="0"/>
        <w:rPr>
          <w:ins w:id="1699" w:author="Dwight Mayeda" w:date="2010-05-06T01:24:00Z"/>
        </w:rPr>
      </w:pPr>
      <w:ins w:id="1700" w:author="Dwight Mayeda" w:date="2010-05-06T01:24:00Z">
        <w:r w:rsidRPr="007B17AF">
          <w:t>Always use DTExec for performance testing, do not rely on BIDS.</w:t>
        </w:r>
      </w:ins>
    </w:p>
    <w:p w14:paraId="7B4640D9" w14:textId="77777777" w:rsidR="00AB6F81" w:rsidRPr="007B17AF" w:rsidRDefault="00AB6F81" w:rsidP="00AB6F81">
      <w:pPr>
        <w:pStyle w:val="ListParagraph"/>
        <w:rPr>
          <w:ins w:id="1701" w:author="Dwight Mayeda" w:date="2010-05-06T01:24:00Z"/>
        </w:rPr>
      </w:pPr>
    </w:p>
    <w:p w14:paraId="6A12427E" w14:textId="1C92310C" w:rsidR="007B17AF" w:rsidDel="00FC311A" w:rsidRDefault="000E59B6" w:rsidP="00FC311A">
      <w:pPr>
        <w:pStyle w:val="ListParagraph"/>
        <w:numPr>
          <w:ilvl w:val="0"/>
          <w:numId w:val="12"/>
        </w:numPr>
        <w:contextualSpacing w:val="0"/>
        <w:rPr>
          <w:del w:id="1702" w:author="Dwight Mayeda" w:date="2010-05-06T00:50:00Z"/>
        </w:rPr>
        <w:pPrChange w:id="1703" w:author="Dwight Mayeda" w:date="2010-05-06T00:50:00Z">
          <w:pPr>
            <w:pStyle w:val="ListParagraph"/>
          </w:pPr>
        </w:pPrChange>
      </w:pPr>
      <w:r>
        <w:t>Do not use “S</w:t>
      </w:r>
      <w:ins w:id="1704" w:author="Dwight Mayeda" w:date="2010-05-06T01:03:00Z">
        <w:r w:rsidR="00DA1E9E">
          <w:t>ELECT</w:t>
        </w:r>
      </w:ins>
      <w:del w:id="1705" w:author="Dwight Mayeda" w:date="2010-05-06T01:03:00Z">
        <w:r w:rsidDel="00DA1E9E">
          <w:delText>elect</w:delText>
        </w:r>
      </w:del>
      <w:r>
        <w:t xml:space="preserve"> *”</w:t>
      </w:r>
      <w:r w:rsidR="007B17AF" w:rsidRPr="007B17AF">
        <w:t> and pull all the fields</w:t>
      </w:r>
      <w:ins w:id="1706" w:author="Dwight Mayeda" w:date="2010-05-06T01:03:00Z">
        <w:r w:rsidR="00DA1E9E">
          <w:t xml:space="preserve"> from a table/view</w:t>
        </w:r>
      </w:ins>
      <w:ins w:id="1707" w:author="Dwight Mayeda" w:date="2010-05-06T17:16:00Z">
        <w:r w:rsidR="00122511">
          <w:t xml:space="preserve"> for Data Flow Sources</w:t>
        </w:r>
      </w:ins>
      <w:r w:rsidR="007B17AF" w:rsidRPr="007B17AF">
        <w:t xml:space="preserve">. </w:t>
      </w:r>
      <w:r>
        <w:t>Use s</w:t>
      </w:r>
      <w:r w:rsidR="007B17AF" w:rsidRPr="007B17AF">
        <w:t>pecific</w:t>
      </w:r>
      <w:r>
        <w:t xml:space="preserve"> column </w:t>
      </w:r>
      <w:r w:rsidR="007B17AF" w:rsidRPr="007B17AF">
        <w:t>names to efficiently use memory and IO.</w:t>
      </w:r>
    </w:p>
    <w:p w14:paraId="598DD289" w14:textId="77777777" w:rsidR="007B17AF" w:rsidDel="00DA1E9E" w:rsidRDefault="007B17AF" w:rsidP="00DA1E9E">
      <w:pPr>
        <w:pStyle w:val="ListParagraph"/>
        <w:rPr>
          <w:del w:id="1708" w:author="Dwight Mayeda" w:date="2010-05-06T00:50:00Z"/>
        </w:rPr>
      </w:pPr>
    </w:p>
    <w:p w14:paraId="29622A7D" w14:textId="77777777" w:rsidR="00122511" w:rsidRDefault="00122511" w:rsidP="00122511">
      <w:pPr>
        <w:pStyle w:val="ListParagraph"/>
        <w:numPr>
          <w:ilvl w:val="0"/>
          <w:numId w:val="12"/>
        </w:numPr>
        <w:contextualSpacing w:val="0"/>
        <w:rPr>
          <w:ins w:id="1709" w:author="Dwight Mayeda" w:date="2010-05-06T17:15:00Z"/>
        </w:rPr>
        <w:pPrChange w:id="1710" w:author="Dwight Mayeda" w:date="2010-05-06T17:15:00Z">
          <w:pPr>
            <w:pStyle w:val="ListParagraph"/>
          </w:pPr>
        </w:pPrChange>
      </w:pPr>
    </w:p>
    <w:p w14:paraId="3604C139" w14:textId="77777777" w:rsidR="00122511" w:rsidRDefault="00122511" w:rsidP="00122511">
      <w:pPr>
        <w:ind w:left="720"/>
        <w:rPr>
          <w:ins w:id="1711" w:author="Dwight Mayeda" w:date="2010-05-06T17:15:00Z"/>
        </w:rPr>
        <w:pPrChange w:id="1712" w:author="Dwight Mayeda" w:date="2010-05-06T17:15:00Z">
          <w:pPr>
            <w:pStyle w:val="ListParagraph"/>
          </w:pPr>
        </w:pPrChange>
      </w:pPr>
    </w:p>
    <w:p w14:paraId="30D2A7CA" w14:textId="7BFC63EB" w:rsidR="007B17AF" w:rsidRPr="007B17AF" w:rsidRDefault="007B17AF" w:rsidP="00122511">
      <w:pPr>
        <w:pStyle w:val="ListParagraph"/>
        <w:numPr>
          <w:ilvl w:val="0"/>
          <w:numId w:val="12"/>
        </w:numPr>
        <w:contextualSpacing w:val="0"/>
        <w:pPrChange w:id="1713" w:author="Dwight Mayeda" w:date="2010-05-06T17:15:00Z">
          <w:pPr>
            <w:pStyle w:val="ListParagraph"/>
          </w:pPr>
        </w:pPrChange>
      </w:pPr>
      <w:r w:rsidRPr="007B17AF">
        <w:t>Do not use the simple table name from the pull down menu</w:t>
      </w:r>
      <w:ins w:id="1714" w:author="Dwight Mayeda" w:date="2010-05-06T17:16:00Z">
        <w:r w:rsidR="00122511">
          <w:t xml:space="preserve"> for Data Flow Sources</w:t>
        </w:r>
      </w:ins>
      <w:r w:rsidRPr="007B17AF">
        <w:t xml:space="preserve">. Use </w:t>
      </w:r>
      <w:del w:id="1715" w:author="Dwight Mayeda" w:date="2010-05-06T17:16:00Z">
        <w:r w:rsidRPr="007B17AF" w:rsidDel="00122511">
          <w:delText xml:space="preserve">your </w:delText>
        </w:r>
      </w:del>
      <w:ins w:id="1716" w:author="Dwight Mayeda" w:date="2010-05-06T17:16:00Z">
        <w:r w:rsidR="00122511">
          <w:t>an explicit</w:t>
        </w:r>
      </w:ins>
      <w:del w:id="1717" w:author="Dwight Mayeda" w:date="2010-05-06T17:16:00Z">
        <w:r w:rsidRPr="007B17AF" w:rsidDel="00122511">
          <w:delText xml:space="preserve">own </w:delText>
        </w:r>
      </w:del>
      <w:ins w:id="1718" w:author="Dwight Mayeda" w:date="2010-05-06T17:16:00Z">
        <w:r w:rsidR="00122511">
          <w:t xml:space="preserve"> “SELECT”</w:t>
        </w:r>
      </w:ins>
      <w:del w:id="1719" w:author="Dwight Mayeda" w:date="2010-05-06T17:16:00Z">
        <w:r w:rsidRPr="007B17AF" w:rsidDel="00122511">
          <w:delText>select</w:delText>
        </w:r>
      </w:del>
      <w:r w:rsidRPr="007B17AF">
        <w:t xml:space="preserve"> statement</w:t>
      </w:r>
      <w:ins w:id="1720" w:author="Dwight Mayeda" w:date="2010-05-06T17:16:00Z">
        <w:r w:rsidR="00122511">
          <w:t>;</w:t>
        </w:r>
      </w:ins>
      <w:del w:id="1721" w:author="Dwight Mayeda" w:date="2010-05-06T17:16:00Z">
        <w:r w:rsidRPr="007B17AF" w:rsidDel="00122511">
          <w:delText>,</w:delText>
        </w:r>
      </w:del>
      <w:r w:rsidRPr="007B17AF">
        <w:t xml:space="preserve"> it is has better performance.</w:t>
      </w:r>
    </w:p>
    <w:p w14:paraId="1C7BB7F1" w14:textId="77777777" w:rsidR="007B17AF" w:rsidRPr="007B17AF" w:rsidRDefault="007B17AF" w:rsidP="007B17AF">
      <w:pPr>
        <w:pStyle w:val="ListParagraph"/>
      </w:pPr>
    </w:p>
    <w:p w14:paraId="514C5DEF" w14:textId="059EB126" w:rsidR="007B17AF" w:rsidRPr="007B17AF" w:rsidRDefault="007B17AF" w:rsidP="007B17AF">
      <w:pPr>
        <w:pStyle w:val="ListParagraph"/>
        <w:numPr>
          <w:ilvl w:val="0"/>
          <w:numId w:val="12"/>
        </w:numPr>
        <w:contextualSpacing w:val="0"/>
      </w:pPr>
      <w:r w:rsidRPr="007B17AF">
        <w:t xml:space="preserve">Do not sort unnecessarily. Always set IsSorted=TRUE on the </w:t>
      </w:r>
      <w:ins w:id="1722" w:author="Dwight Mayeda" w:date="2010-05-06T17:17:00Z">
        <w:r w:rsidR="00122511">
          <w:t>S</w:t>
        </w:r>
      </w:ins>
      <w:del w:id="1723" w:author="Dwight Mayeda" w:date="2010-05-06T17:17:00Z">
        <w:r w:rsidRPr="007B17AF" w:rsidDel="00122511">
          <w:delText>s</w:delText>
        </w:r>
      </w:del>
      <w:r w:rsidRPr="007B17AF">
        <w:t xml:space="preserve">ource </w:t>
      </w:r>
      <w:del w:id="1724" w:author="Dwight Mayeda" w:date="2010-05-06T17:17:00Z">
        <w:r w:rsidRPr="007B17AF" w:rsidDel="00122511">
          <w:delText xml:space="preserve">adapter </w:delText>
        </w:r>
      </w:del>
      <w:ins w:id="1725" w:author="Dwight Mayeda" w:date="2010-05-06T17:17:00Z">
        <w:r w:rsidR="00122511">
          <w:t>component</w:t>
        </w:r>
        <w:r w:rsidR="00122511" w:rsidRPr="007B17AF">
          <w:t xml:space="preserve"> </w:t>
        </w:r>
      </w:ins>
      <w:r w:rsidRPr="007B17AF">
        <w:t>output</w:t>
      </w:r>
      <w:ins w:id="1726" w:author="Dwight Mayeda" w:date="2010-05-06T17:18:00Z">
        <w:r w:rsidR="00122511">
          <w:t xml:space="preserve"> (Advanced Editor)</w:t>
        </w:r>
      </w:ins>
      <w:r w:rsidRPr="007B17AF">
        <w:t xml:space="preserve"> if you know the source data is sorted.</w:t>
      </w:r>
    </w:p>
    <w:p w14:paraId="79BC7B4D" w14:textId="77777777" w:rsidR="007B17AF" w:rsidRPr="007B17AF" w:rsidRDefault="007B17AF" w:rsidP="007B17AF">
      <w:pPr>
        <w:pStyle w:val="ListParagraph"/>
      </w:pPr>
    </w:p>
    <w:p w14:paraId="4ED3453D" w14:textId="77777777" w:rsidR="007B17AF" w:rsidRPr="007B17AF" w:rsidRDefault="007B17AF" w:rsidP="007B17AF">
      <w:pPr>
        <w:pStyle w:val="ListParagraph"/>
        <w:numPr>
          <w:ilvl w:val="0"/>
          <w:numId w:val="12"/>
        </w:numPr>
        <w:contextualSpacing w:val="0"/>
      </w:pPr>
      <w:r w:rsidRPr="007B17AF">
        <w:t>Parallel runs for data flows should be limited to 2 or 3 if it’s going to be run in a shared environment. If it’s an exclusive environment then it should be 1 less than CPU*core numbers.</w:t>
      </w:r>
    </w:p>
    <w:p w14:paraId="1A141033" w14:textId="77777777" w:rsidR="007B17AF" w:rsidRPr="007B17AF" w:rsidRDefault="007B17AF" w:rsidP="007B17AF">
      <w:pPr>
        <w:pStyle w:val="ListParagraph"/>
      </w:pPr>
    </w:p>
    <w:p w14:paraId="0EBE429B" w14:textId="06E9ED91" w:rsidR="007B17AF" w:rsidRPr="007B17AF" w:rsidDel="00AB6F81" w:rsidRDefault="007B17AF" w:rsidP="007B17AF">
      <w:pPr>
        <w:pStyle w:val="ListParagraph"/>
        <w:numPr>
          <w:ilvl w:val="0"/>
          <w:numId w:val="12"/>
        </w:numPr>
        <w:contextualSpacing w:val="0"/>
        <w:rPr>
          <w:del w:id="1727" w:author="Dwight Mayeda" w:date="2010-05-06T01:23:00Z"/>
        </w:rPr>
      </w:pPr>
      <w:del w:id="1728" w:author="Dwight Mayeda" w:date="2010-05-06T01:23:00Z">
        <w:r w:rsidRPr="007B17AF" w:rsidDel="00AB6F81">
          <w:delText>Packages should be kept as simple as possible. Rather than one big package have smaller packages that can r</w:delText>
        </w:r>
      </w:del>
      <w:del w:id="1729" w:author="Dwight Mayeda" w:date="2010-05-06T00:51:00Z">
        <w:r w:rsidRPr="007B17AF" w:rsidDel="00FC311A">
          <w:delText>a</w:delText>
        </w:r>
      </w:del>
      <w:del w:id="1730" w:author="Dwight Mayeda" w:date="2010-05-06T01:23:00Z">
        <w:r w:rsidRPr="007B17AF" w:rsidDel="00AB6F81">
          <w:delText>n independent of each other. If multiple packages need to share certain value, when a child package is executed from a master package, the parameters that are passed from the master package need to be configured in the child package. For this, use the ‘Parent Package Configuration’ option in the child package. But, for using the ‘Parent Package Configuration’, you need to specify the name of the ‘Parent Package Variable’ that is passed to the child package. If you want to call the same child package multiple times (each time with a different parameter value), declare the parent package variables (with the same name as given in the child package) with a scope limited to ‘Execute Package Tasks’. SSIS allows declaring variables with the same name but the scope limited to different tasks – all inside the same package!</w:delText>
        </w:r>
      </w:del>
    </w:p>
    <w:p w14:paraId="340DF220" w14:textId="574B96BC" w:rsidR="007B17AF" w:rsidRPr="007B17AF" w:rsidDel="00AB6F81" w:rsidRDefault="007B17AF" w:rsidP="007B17AF">
      <w:pPr>
        <w:pStyle w:val="ListParagraph"/>
        <w:rPr>
          <w:del w:id="1731" w:author="Dwight Mayeda" w:date="2010-05-06T01:23:00Z"/>
        </w:rPr>
      </w:pPr>
    </w:p>
    <w:p w14:paraId="160E89D9" w14:textId="55387EC0" w:rsidR="007B17AF" w:rsidRPr="007B17AF" w:rsidDel="00AB6F81" w:rsidRDefault="007B17AF" w:rsidP="007B17AF">
      <w:pPr>
        <w:pStyle w:val="ListParagraph"/>
        <w:numPr>
          <w:ilvl w:val="0"/>
          <w:numId w:val="12"/>
        </w:numPr>
        <w:contextualSpacing w:val="0"/>
        <w:rPr>
          <w:del w:id="1732" w:author="Dwight Mayeda" w:date="2010-05-06T01:23:00Z"/>
        </w:rPr>
      </w:pPr>
      <w:del w:id="1733" w:author="Dwight Mayeda" w:date="2010-05-06T01:23:00Z">
        <w:r w:rsidRPr="007B17AF" w:rsidDel="00AB6F81">
          <w:delText>Consider the fact that keeping SSIS packages small and atomic will allow operations team to easily configure them production using SQL Agent jobs in multiple steps. This will provide easy rollback in case of a failure and logs will not grow too big.</w:delText>
        </w:r>
      </w:del>
    </w:p>
    <w:p w14:paraId="46CB039A" w14:textId="73638189" w:rsidR="007B17AF" w:rsidRPr="007B17AF" w:rsidDel="00AB6F81" w:rsidRDefault="007B17AF" w:rsidP="007B17AF">
      <w:pPr>
        <w:pStyle w:val="ListParagraph"/>
        <w:rPr>
          <w:del w:id="1734" w:author="Dwight Mayeda" w:date="2010-05-06T01:23:00Z"/>
        </w:rPr>
      </w:pPr>
    </w:p>
    <w:p w14:paraId="75560681" w14:textId="7DBDC51F" w:rsidR="007B17AF" w:rsidRPr="007B17AF" w:rsidDel="00AB6F81" w:rsidRDefault="007B17AF" w:rsidP="007B17AF">
      <w:pPr>
        <w:pStyle w:val="ListParagraph"/>
        <w:numPr>
          <w:ilvl w:val="0"/>
          <w:numId w:val="12"/>
        </w:numPr>
        <w:contextualSpacing w:val="0"/>
        <w:rPr>
          <w:del w:id="1735" w:author="Dwight Mayeda" w:date="2010-05-06T01:24:00Z"/>
        </w:rPr>
      </w:pPr>
      <w:del w:id="1736" w:author="Dwight Mayeda" w:date="2010-05-06T01:24:00Z">
        <w:r w:rsidRPr="007B17AF" w:rsidDel="00AB6F81">
          <w:lastRenderedPageBreak/>
          <w:delText>Leverage “</w:delText>
        </w:r>
      </w:del>
      <w:del w:id="1737" w:author="Dwight Mayeda" w:date="2010-05-06T00:48:00Z">
        <w:r w:rsidRPr="007B17AF" w:rsidDel="00FC311A">
          <w:delText>t</w:delText>
        </w:r>
      </w:del>
      <w:del w:id="1738" w:author="Dwight Mayeda" w:date="2010-05-06T01:24:00Z">
        <w:r w:rsidRPr="007B17AF" w:rsidDel="00AB6F81">
          <w:delText>ransaction” and “</w:delText>
        </w:r>
      </w:del>
      <w:del w:id="1739" w:author="Dwight Mayeda" w:date="2010-05-06T00:48:00Z">
        <w:r w:rsidRPr="007B17AF" w:rsidDel="00FC311A">
          <w:delText>c</w:delText>
        </w:r>
      </w:del>
      <w:del w:id="1740" w:author="Dwight Mayeda" w:date="2010-05-06T01:24:00Z">
        <w:r w:rsidRPr="007B17AF" w:rsidDel="00AB6F81">
          <w:delText>heckpoint” features</w:delText>
        </w:r>
        <w:r w:rsidR="000E59B6" w:rsidDel="00AB6F81">
          <w:delText xml:space="preserve"> for easy restartability and minim</w:delText>
        </w:r>
        <w:r w:rsidRPr="007B17AF" w:rsidDel="00AB6F81">
          <w:delText>ized data load repetitions. You can do the same across multiple tasks by using “</w:delText>
        </w:r>
      </w:del>
      <w:del w:id="1741" w:author="Dwight Mayeda" w:date="2010-05-06T00:48:00Z">
        <w:r w:rsidRPr="007B17AF" w:rsidDel="00FC311A">
          <w:delText>r</w:delText>
        </w:r>
      </w:del>
      <w:del w:id="1742" w:author="Dwight Mayeda" w:date="2010-05-06T01:24:00Z">
        <w:r w:rsidRPr="007B17AF" w:rsidDel="00AB6F81">
          <w:delText>etain</w:delText>
        </w:r>
      </w:del>
      <w:del w:id="1743" w:author="Dwight Mayeda" w:date="2010-05-06T00:48:00Z">
        <w:r w:rsidRPr="007B17AF" w:rsidDel="00FC311A">
          <w:delText>s</w:delText>
        </w:r>
      </w:del>
      <w:del w:id="1744" w:author="Dwight Mayeda" w:date="2010-05-06T01:24:00Z">
        <w:r w:rsidRPr="007B17AF" w:rsidDel="00AB6F81">
          <w:delText>ame</w:delText>
        </w:r>
      </w:del>
      <w:del w:id="1745" w:author="Dwight Mayeda" w:date="2010-05-06T00:48:00Z">
        <w:r w:rsidRPr="007B17AF" w:rsidDel="00FC311A">
          <w:delText>c</w:delText>
        </w:r>
      </w:del>
      <w:del w:id="1746" w:author="Dwight Mayeda" w:date="2010-05-06T01:24:00Z">
        <w:r w:rsidRPr="007B17AF" w:rsidDel="00AB6F81">
          <w:delText>onnection” parameter set to true.</w:delText>
        </w:r>
      </w:del>
    </w:p>
    <w:p w14:paraId="004481B9" w14:textId="7440394F" w:rsidR="007B17AF" w:rsidRPr="007B17AF" w:rsidDel="00AB6F81" w:rsidRDefault="007B17AF" w:rsidP="007B17AF">
      <w:pPr>
        <w:pStyle w:val="ListParagraph"/>
        <w:rPr>
          <w:del w:id="1747" w:author="Dwight Mayeda" w:date="2010-05-06T01:24:00Z"/>
        </w:rPr>
      </w:pPr>
    </w:p>
    <w:p w14:paraId="5F313740" w14:textId="29CADB31" w:rsidR="007B17AF" w:rsidRPr="007B17AF" w:rsidDel="00AB6F81" w:rsidRDefault="007B17AF" w:rsidP="007B17AF">
      <w:pPr>
        <w:pStyle w:val="ListParagraph"/>
        <w:numPr>
          <w:ilvl w:val="0"/>
          <w:numId w:val="12"/>
        </w:numPr>
        <w:contextualSpacing w:val="0"/>
        <w:rPr>
          <w:del w:id="1748" w:author="Dwight Mayeda" w:date="2010-05-06T01:24:00Z"/>
        </w:rPr>
      </w:pPr>
      <w:del w:id="1749" w:author="Dwight Mayeda" w:date="2010-05-06T01:24:00Z">
        <w:r w:rsidRPr="007B17AF" w:rsidDel="00AB6F81">
          <w:delText>Leverage “</w:delText>
        </w:r>
      </w:del>
      <w:del w:id="1750" w:author="Dwight Mayeda" w:date="2010-05-06T00:48:00Z">
        <w:r w:rsidRPr="007B17AF" w:rsidDel="00FC311A">
          <w:delText>f</w:delText>
        </w:r>
      </w:del>
      <w:del w:id="1751" w:author="Dwight Mayeda" w:date="2010-05-06T01:24:00Z">
        <w:r w:rsidRPr="007B17AF" w:rsidDel="00AB6F81">
          <w:delText>ailParent</w:delText>
        </w:r>
      </w:del>
      <w:del w:id="1752" w:author="Dwight Mayeda" w:date="2010-05-06T00:48:00Z">
        <w:r w:rsidRPr="007B17AF" w:rsidDel="00FC311A">
          <w:delText>o</w:delText>
        </w:r>
      </w:del>
      <w:del w:id="1753" w:author="Dwight Mayeda" w:date="2010-05-06T01:24:00Z">
        <w:r w:rsidRPr="007B17AF" w:rsidDel="00AB6F81">
          <w:delText>nFailure” to stop or continue the package execution.</w:delText>
        </w:r>
      </w:del>
    </w:p>
    <w:p w14:paraId="7E21700F" w14:textId="6647AA02" w:rsidR="007B17AF" w:rsidRPr="007B17AF" w:rsidDel="00AB6F81" w:rsidRDefault="007B17AF" w:rsidP="007B17AF">
      <w:pPr>
        <w:pStyle w:val="ListParagraph"/>
        <w:rPr>
          <w:del w:id="1754" w:author="Dwight Mayeda" w:date="2010-05-06T01:24:00Z"/>
        </w:rPr>
      </w:pPr>
    </w:p>
    <w:p w14:paraId="63D4E78F" w14:textId="742C7F26" w:rsidR="007B17AF" w:rsidRPr="007B17AF" w:rsidDel="00AB6F81" w:rsidRDefault="007B17AF" w:rsidP="007B17AF">
      <w:pPr>
        <w:pStyle w:val="ListParagraph"/>
        <w:numPr>
          <w:ilvl w:val="0"/>
          <w:numId w:val="12"/>
        </w:numPr>
        <w:contextualSpacing w:val="0"/>
        <w:rPr>
          <w:del w:id="1755" w:author="Dwight Mayeda" w:date="2010-05-06T01:24:00Z"/>
        </w:rPr>
      </w:pPr>
      <w:del w:id="1756" w:author="Dwight Mayeda" w:date="2010-05-06T01:24:00Z">
        <w:r w:rsidRPr="007B17AF" w:rsidDel="00AB6F81">
          <w:delText xml:space="preserve">Make sure </w:delText>
        </w:r>
        <w:r w:rsidRPr="007B17AF" w:rsidDel="00AB6F81">
          <w:rPr>
            <w:rFonts w:cs="Courier New"/>
          </w:rPr>
          <w:delText xml:space="preserve">Run64BitRuntime </w:delText>
        </w:r>
        <w:r w:rsidRPr="007B17AF" w:rsidDel="00AB6F81">
          <w:delText>is set to true.</w:delText>
        </w:r>
      </w:del>
    </w:p>
    <w:p w14:paraId="79C43961" w14:textId="6A16CF29" w:rsidR="007B17AF" w:rsidRPr="007B17AF" w:rsidDel="00AB6F81" w:rsidRDefault="007B17AF" w:rsidP="007B17AF">
      <w:pPr>
        <w:pStyle w:val="ListParagraph"/>
        <w:rPr>
          <w:del w:id="1757" w:author="Dwight Mayeda" w:date="2010-05-06T01:24:00Z"/>
        </w:rPr>
      </w:pPr>
    </w:p>
    <w:p w14:paraId="77DA35AC" w14:textId="08164991" w:rsidR="007B17AF" w:rsidRPr="007B17AF" w:rsidDel="00AB6F81" w:rsidRDefault="007B17AF" w:rsidP="007B17AF">
      <w:pPr>
        <w:pStyle w:val="ListParagraph"/>
        <w:numPr>
          <w:ilvl w:val="0"/>
          <w:numId w:val="12"/>
        </w:numPr>
        <w:contextualSpacing w:val="0"/>
        <w:rPr>
          <w:del w:id="1758" w:author="Dwight Mayeda" w:date="2010-05-06T01:24:00Z"/>
        </w:rPr>
      </w:pPr>
      <w:del w:id="1759" w:author="Dwight Mayeda" w:date="2010-05-06T01:24:00Z">
        <w:r w:rsidRPr="007B17AF" w:rsidDel="00AB6F81">
          <w:delText>Leverage new caching methods in SSIS 2008 to minimize hits on the database server.</w:delText>
        </w:r>
      </w:del>
    </w:p>
    <w:p w14:paraId="0949F602" w14:textId="5A10E1D8" w:rsidR="007B17AF" w:rsidRPr="007B17AF" w:rsidDel="00AB6F81" w:rsidRDefault="007B17AF" w:rsidP="007B17AF">
      <w:pPr>
        <w:pStyle w:val="ListParagraph"/>
        <w:rPr>
          <w:del w:id="1760" w:author="Dwight Mayeda" w:date="2010-05-06T01:24:00Z"/>
        </w:rPr>
      </w:pPr>
    </w:p>
    <w:p w14:paraId="756F5B34" w14:textId="54B4EEB7" w:rsidR="007B17AF" w:rsidRPr="007B17AF" w:rsidDel="00AB6F81" w:rsidRDefault="007B17AF" w:rsidP="007B17AF">
      <w:pPr>
        <w:pStyle w:val="ListParagraph"/>
        <w:numPr>
          <w:ilvl w:val="0"/>
          <w:numId w:val="12"/>
        </w:numPr>
        <w:contextualSpacing w:val="0"/>
        <w:rPr>
          <w:del w:id="1761" w:author="Dwight Mayeda" w:date="2010-05-06T01:24:00Z"/>
        </w:rPr>
      </w:pPr>
      <w:del w:id="1762" w:author="Dwight Mayeda" w:date="2010-05-06T01:24:00Z">
        <w:r w:rsidRPr="007B17AF" w:rsidDel="00AB6F81">
          <w:delText>Always use DTExec for performance testing, do not rely on BIDS.</w:delText>
        </w:r>
      </w:del>
    </w:p>
    <w:p w14:paraId="4C0AC7BC" w14:textId="3C36B4C1" w:rsidR="007B17AF" w:rsidRPr="007B17AF" w:rsidDel="00AB6F81" w:rsidRDefault="007B17AF" w:rsidP="007B17AF">
      <w:pPr>
        <w:pStyle w:val="ListParagraph"/>
        <w:rPr>
          <w:del w:id="1763" w:author="Dwight Mayeda" w:date="2010-05-06T01:24:00Z"/>
        </w:rPr>
      </w:pPr>
    </w:p>
    <w:p w14:paraId="549D5C39" w14:textId="77777777" w:rsidR="007B17AF" w:rsidRPr="007B17AF" w:rsidRDefault="007B17AF" w:rsidP="007B17AF">
      <w:pPr>
        <w:pStyle w:val="ListParagraph"/>
        <w:numPr>
          <w:ilvl w:val="0"/>
          <w:numId w:val="12"/>
        </w:numPr>
        <w:contextualSpacing w:val="0"/>
      </w:pPr>
      <w:r w:rsidRPr="007B17AF">
        <w:t>Make sure to drop indexes before large data loads and rebuild them afterwards.</w:t>
      </w:r>
    </w:p>
    <w:p w14:paraId="33E7EA3F" w14:textId="77777777" w:rsidR="007B17AF" w:rsidRPr="007B17AF" w:rsidRDefault="007B17AF" w:rsidP="007B17AF">
      <w:pPr>
        <w:pStyle w:val="ListParagraph"/>
      </w:pPr>
    </w:p>
    <w:p w14:paraId="6312502C" w14:textId="4311D2DE" w:rsidR="007B17AF" w:rsidRPr="007B17AF" w:rsidDel="0043622C" w:rsidRDefault="007B17AF" w:rsidP="007B17AF">
      <w:pPr>
        <w:pStyle w:val="ListParagraph"/>
        <w:numPr>
          <w:ilvl w:val="0"/>
          <w:numId w:val="12"/>
        </w:numPr>
        <w:contextualSpacing w:val="0"/>
        <w:rPr>
          <w:del w:id="1764" w:author="Dwight Mayeda" w:date="2010-05-06T00:48:00Z"/>
        </w:rPr>
      </w:pPr>
      <w:del w:id="1765" w:author="Dwight Mayeda" w:date="2010-05-06T00:48:00Z">
        <w:r w:rsidRPr="007B17AF" w:rsidDel="0043622C">
          <w:delText>Naming Conventions for tasks:</w:delText>
        </w:r>
      </w:del>
    </w:p>
    <w:p w14:paraId="509A874B" w14:textId="1DD3735B" w:rsidR="007B17AF" w:rsidRPr="007B17AF" w:rsidDel="0043622C" w:rsidRDefault="007B17AF" w:rsidP="007B17AF">
      <w:pPr>
        <w:pStyle w:val="ListParagraph"/>
        <w:rPr>
          <w:del w:id="1766" w:author="Dwight Mayeda" w:date="2010-05-06T00:48:00Z"/>
        </w:rPr>
      </w:pPr>
    </w:p>
    <w:p w14:paraId="534523E2" w14:textId="3ED5560A" w:rsidR="007B17AF" w:rsidRPr="007B17AF" w:rsidDel="0043622C" w:rsidRDefault="007B17AF" w:rsidP="00DA1E9E">
      <w:pPr>
        <w:spacing w:before="100" w:beforeAutospacing="1" w:after="100" w:afterAutospacing="1"/>
        <w:ind w:left="720"/>
      </w:pPr>
      <w:moveFromRangeStart w:id="1767" w:author="Dwight Mayeda" w:date="2010-05-06T00:47:00Z" w:name="move260870193"/>
      <w:moveFrom w:id="1768" w:author="Dwight Mayeda" w:date="2010-05-06T00:47:00Z">
        <w:r w:rsidRPr="007B17AF" w:rsidDel="0043622C">
          <w:t>The acronyms below should be used at the beginning of the names of tasks to identify what type of task it is.</w:t>
        </w:r>
      </w:moveFrom>
    </w:p>
    <w:tbl>
      <w:tblPr>
        <w:tblW w:w="0" w:type="auto"/>
        <w:tblInd w:w="858" w:type="dxa"/>
        <w:tblCellMar>
          <w:left w:w="0" w:type="dxa"/>
          <w:right w:w="0" w:type="dxa"/>
        </w:tblCellMar>
        <w:tblLook w:val="04A0" w:firstRow="1" w:lastRow="0" w:firstColumn="1" w:lastColumn="0" w:noHBand="0" w:noVBand="1"/>
      </w:tblPr>
      <w:tblGrid>
        <w:gridCol w:w="3901"/>
        <w:gridCol w:w="4499"/>
      </w:tblGrid>
      <w:tr w:rsidR="007B17AF" w:rsidRPr="007B17AF" w:rsidDel="0043622C" w14:paraId="68719AE5" w14:textId="585CF098" w:rsidTr="007B17AF">
        <w:tc>
          <w:tcPr>
            <w:tcW w:w="3901" w:type="dxa"/>
            <w:tcBorders>
              <w:top w:val="single" w:sz="8" w:space="0" w:color="auto"/>
              <w:left w:val="single" w:sz="8" w:space="0" w:color="auto"/>
              <w:bottom w:val="single" w:sz="8" w:space="0" w:color="auto"/>
              <w:right w:val="single" w:sz="8" w:space="0" w:color="auto"/>
            </w:tcBorders>
            <w:shd w:val="clear" w:color="auto" w:fill="550D2A"/>
            <w:tcMar>
              <w:top w:w="0" w:type="dxa"/>
              <w:left w:w="108" w:type="dxa"/>
              <w:bottom w:w="0" w:type="dxa"/>
              <w:right w:w="108" w:type="dxa"/>
            </w:tcMar>
            <w:vAlign w:val="center"/>
            <w:hideMark/>
          </w:tcPr>
          <w:p w14:paraId="1E7E7490" w14:textId="103C3220" w:rsidR="007B17AF" w:rsidRPr="007B17AF" w:rsidDel="0043622C" w:rsidRDefault="007B17AF" w:rsidP="0043622C">
            <w:pPr>
              <w:spacing w:before="100" w:beforeAutospacing="1" w:after="100" w:afterAutospacing="1"/>
              <w:ind w:left="720"/>
              <w:rPr>
                <w:rFonts w:eastAsiaTheme="minorHAnsi"/>
              </w:rPr>
              <w:pPrChange w:id="1769" w:author="Dwight Mayeda" w:date="2010-05-06T00:47:00Z">
                <w:pPr>
                  <w:spacing w:before="100" w:beforeAutospacing="1" w:after="100" w:afterAutospacing="1"/>
                </w:pPr>
              </w:pPrChange>
            </w:pPr>
            <w:moveFrom w:id="1770" w:author="Dwight Mayeda" w:date="2010-05-06T00:47:00Z">
              <w:r w:rsidRPr="007B17AF" w:rsidDel="0043622C">
                <w:rPr>
                  <w:rFonts w:cs="Arial"/>
                  <w:color w:val="FFFFFF"/>
                </w:rPr>
                <w:t>Task</w:t>
              </w:r>
            </w:moveFrom>
          </w:p>
        </w:tc>
        <w:tc>
          <w:tcPr>
            <w:tcW w:w="44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4A7B85" w14:textId="06CF437E" w:rsidR="007B17AF" w:rsidRPr="007B17AF" w:rsidDel="0043622C" w:rsidRDefault="007B17AF" w:rsidP="0043622C">
            <w:pPr>
              <w:spacing w:before="100" w:beforeAutospacing="1" w:after="100" w:afterAutospacing="1"/>
              <w:ind w:left="720"/>
              <w:rPr>
                <w:rFonts w:eastAsiaTheme="minorHAnsi"/>
              </w:rPr>
              <w:pPrChange w:id="1771" w:author="Dwight Mayeda" w:date="2010-05-06T00:47:00Z">
                <w:pPr>
                  <w:spacing w:before="100" w:beforeAutospacing="1" w:after="100" w:afterAutospacing="1"/>
                </w:pPr>
              </w:pPrChange>
            </w:pPr>
            <w:moveFrom w:id="1772" w:author="Dwight Mayeda" w:date="2010-05-06T00:47:00Z">
              <w:r w:rsidRPr="007B17AF" w:rsidDel="0043622C">
                <w:rPr>
                  <w:rFonts w:cs="Arial"/>
                  <w:color w:val="FFFFFF"/>
                </w:rPr>
                <w:t>Prefix</w:t>
              </w:r>
            </w:moveFrom>
          </w:p>
        </w:tc>
      </w:tr>
      <w:tr w:rsidR="007B17AF" w:rsidRPr="007B17AF" w:rsidDel="0043622C" w14:paraId="40A5401A" w14:textId="2544A10B"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502D83" w14:textId="50E948C8" w:rsidR="007B17AF" w:rsidRPr="007B17AF" w:rsidDel="0043622C" w:rsidRDefault="007B17AF" w:rsidP="0043622C">
            <w:pPr>
              <w:spacing w:before="100" w:beforeAutospacing="1" w:after="100" w:afterAutospacing="1"/>
              <w:ind w:left="720"/>
              <w:rPr>
                <w:rFonts w:eastAsiaTheme="minorHAnsi"/>
              </w:rPr>
              <w:pPrChange w:id="1773" w:author="Dwight Mayeda" w:date="2010-05-06T00:47:00Z">
                <w:pPr>
                  <w:spacing w:before="100" w:beforeAutospacing="1" w:after="100" w:afterAutospacing="1"/>
                </w:pPr>
              </w:pPrChange>
            </w:pPr>
            <w:moveFrom w:id="1774" w:author="Dwight Mayeda" w:date="2010-05-06T00:47:00Z">
              <w:r w:rsidRPr="007B17AF" w:rsidDel="0043622C">
                <w:rPr>
                  <w:rFonts w:cs="Arial"/>
                </w:rPr>
                <w:t>For Loop Container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EF120" w14:textId="4FAFC5D0" w:rsidR="007B17AF" w:rsidRPr="007B17AF" w:rsidDel="0043622C" w:rsidRDefault="007B17AF" w:rsidP="0043622C">
            <w:pPr>
              <w:spacing w:before="100" w:beforeAutospacing="1" w:after="100" w:afterAutospacing="1"/>
              <w:ind w:left="720"/>
              <w:rPr>
                <w:rFonts w:eastAsiaTheme="minorHAnsi"/>
              </w:rPr>
              <w:pPrChange w:id="1775" w:author="Dwight Mayeda" w:date="2010-05-06T00:47:00Z">
                <w:pPr>
                  <w:spacing w:before="100" w:beforeAutospacing="1" w:after="100" w:afterAutospacing="1"/>
                </w:pPr>
              </w:pPrChange>
            </w:pPr>
            <w:moveFrom w:id="1776" w:author="Dwight Mayeda" w:date="2010-05-06T00:47:00Z">
              <w:r w:rsidRPr="007B17AF" w:rsidDel="0043622C">
                <w:rPr>
                  <w:rFonts w:cs="Arial"/>
                </w:rPr>
                <w:t>FLC</w:t>
              </w:r>
            </w:moveFrom>
          </w:p>
        </w:tc>
      </w:tr>
      <w:tr w:rsidR="007B17AF" w:rsidRPr="007B17AF" w:rsidDel="0043622C" w14:paraId="2D2A34D4" w14:textId="4609F31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98F95E" w14:textId="20A06B39" w:rsidR="007B17AF" w:rsidRPr="007B17AF" w:rsidDel="0043622C" w:rsidRDefault="007B17AF" w:rsidP="0043622C">
            <w:pPr>
              <w:spacing w:before="100" w:beforeAutospacing="1" w:after="100" w:afterAutospacing="1"/>
              <w:ind w:left="720"/>
              <w:rPr>
                <w:rFonts w:eastAsiaTheme="minorHAnsi"/>
              </w:rPr>
              <w:pPrChange w:id="1777" w:author="Dwight Mayeda" w:date="2010-05-06T00:47:00Z">
                <w:pPr>
                  <w:spacing w:before="100" w:beforeAutospacing="1" w:after="100" w:afterAutospacing="1"/>
                </w:pPr>
              </w:pPrChange>
            </w:pPr>
            <w:moveFrom w:id="1778" w:author="Dwight Mayeda" w:date="2010-05-06T00:47:00Z">
              <w:r w:rsidRPr="007B17AF" w:rsidDel="0043622C">
                <w:rPr>
                  <w:rFonts w:cs="Arial"/>
                </w:rPr>
                <w:t>Foreach Loop Container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A34F68" w14:textId="7B6E002F" w:rsidR="007B17AF" w:rsidRPr="007B17AF" w:rsidDel="0043622C" w:rsidRDefault="007B17AF" w:rsidP="0043622C">
            <w:pPr>
              <w:spacing w:before="100" w:beforeAutospacing="1" w:after="100" w:afterAutospacing="1"/>
              <w:ind w:left="720"/>
              <w:rPr>
                <w:rFonts w:eastAsiaTheme="minorHAnsi"/>
              </w:rPr>
              <w:pPrChange w:id="1779" w:author="Dwight Mayeda" w:date="2010-05-06T00:47:00Z">
                <w:pPr>
                  <w:spacing w:before="100" w:beforeAutospacing="1" w:after="100" w:afterAutospacing="1"/>
                </w:pPr>
              </w:pPrChange>
            </w:pPr>
            <w:moveFrom w:id="1780" w:author="Dwight Mayeda" w:date="2010-05-06T00:47:00Z">
              <w:r w:rsidRPr="007B17AF" w:rsidDel="0043622C">
                <w:rPr>
                  <w:rFonts w:cs="Arial"/>
                </w:rPr>
                <w:t>FELC</w:t>
              </w:r>
            </w:moveFrom>
          </w:p>
        </w:tc>
      </w:tr>
      <w:tr w:rsidR="007B17AF" w:rsidRPr="007B17AF" w:rsidDel="0043622C" w14:paraId="1E1615C3" w14:textId="6D2C1EF4"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7398028" w14:textId="682C37EF" w:rsidR="007B17AF" w:rsidRPr="007B17AF" w:rsidDel="0043622C" w:rsidRDefault="007B17AF" w:rsidP="0043622C">
            <w:pPr>
              <w:spacing w:before="100" w:beforeAutospacing="1" w:after="100" w:afterAutospacing="1"/>
              <w:ind w:left="720"/>
              <w:rPr>
                <w:rFonts w:eastAsiaTheme="minorHAnsi"/>
              </w:rPr>
              <w:pPrChange w:id="1781" w:author="Dwight Mayeda" w:date="2010-05-06T00:47:00Z">
                <w:pPr>
                  <w:spacing w:before="100" w:beforeAutospacing="1" w:after="100" w:afterAutospacing="1"/>
                </w:pPr>
              </w:pPrChange>
            </w:pPr>
            <w:moveFrom w:id="1782" w:author="Dwight Mayeda" w:date="2010-05-06T00:47:00Z">
              <w:r w:rsidRPr="007B17AF" w:rsidDel="0043622C">
                <w:rPr>
                  <w:rFonts w:cs="Arial"/>
                </w:rPr>
                <w:t>Sequence Container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F661E4" w14:textId="3081587A" w:rsidR="007B17AF" w:rsidRPr="007B17AF" w:rsidDel="0043622C" w:rsidRDefault="007B17AF" w:rsidP="0043622C">
            <w:pPr>
              <w:spacing w:before="100" w:beforeAutospacing="1" w:after="100" w:afterAutospacing="1"/>
              <w:ind w:left="720"/>
              <w:rPr>
                <w:rFonts w:eastAsiaTheme="minorHAnsi"/>
              </w:rPr>
              <w:pPrChange w:id="1783" w:author="Dwight Mayeda" w:date="2010-05-06T00:47:00Z">
                <w:pPr>
                  <w:spacing w:before="100" w:beforeAutospacing="1" w:after="100" w:afterAutospacing="1"/>
                </w:pPr>
              </w:pPrChange>
            </w:pPr>
            <w:moveFrom w:id="1784" w:author="Dwight Mayeda" w:date="2010-05-06T00:47:00Z">
              <w:r w:rsidRPr="007B17AF" w:rsidDel="0043622C">
                <w:rPr>
                  <w:rFonts w:cs="Arial"/>
                </w:rPr>
                <w:t>SEQC</w:t>
              </w:r>
            </w:moveFrom>
          </w:p>
        </w:tc>
      </w:tr>
      <w:tr w:rsidR="007B17AF" w:rsidRPr="007B17AF" w:rsidDel="0043622C" w14:paraId="672B851E" w14:textId="1CD502FA"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4D9A94" w14:textId="7FF6D510" w:rsidR="007B17AF" w:rsidRPr="007B17AF" w:rsidDel="0043622C" w:rsidRDefault="007B17AF" w:rsidP="0043622C">
            <w:pPr>
              <w:spacing w:before="100" w:beforeAutospacing="1" w:after="100" w:afterAutospacing="1"/>
              <w:ind w:left="720"/>
              <w:rPr>
                <w:rFonts w:eastAsiaTheme="minorHAnsi"/>
              </w:rPr>
              <w:pPrChange w:id="1785" w:author="Dwight Mayeda" w:date="2010-05-06T00:47:00Z">
                <w:pPr>
                  <w:spacing w:before="100" w:beforeAutospacing="1" w:after="100" w:afterAutospacing="1"/>
                </w:pPr>
              </w:pPrChange>
            </w:pPr>
            <w:moveFrom w:id="1786" w:author="Dwight Mayeda" w:date="2010-05-06T00:47:00Z">
              <w:r w:rsidRPr="007B17AF" w:rsidDel="0043622C">
                <w:rPr>
                  <w:rFonts w:cs="Arial"/>
                </w:rPr>
                <w:t>ActiveX Script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2FF735" w14:textId="59B200C9" w:rsidR="007B17AF" w:rsidRPr="007B17AF" w:rsidDel="0043622C" w:rsidRDefault="007B17AF" w:rsidP="0043622C">
            <w:pPr>
              <w:spacing w:before="100" w:beforeAutospacing="1" w:after="100" w:afterAutospacing="1"/>
              <w:ind w:left="720"/>
              <w:rPr>
                <w:rFonts w:eastAsiaTheme="minorHAnsi"/>
              </w:rPr>
              <w:pPrChange w:id="1787" w:author="Dwight Mayeda" w:date="2010-05-06T00:47:00Z">
                <w:pPr>
                  <w:spacing w:before="100" w:beforeAutospacing="1" w:after="100" w:afterAutospacing="1"/>
                </w:pPr>
              </w:pPrChange>
            </w:pPr>
            <w:moveFrom w:id="1788" w:author="Dwight Mayeda" w:date="2010-05-06T00:47:00Z">
              <w:r w:rsidRPr="007B17AF" w:rsidDel="0043622C">
                <w:rPr>
                  <w:rFonts w:cs="Arial"/>
                </w:rPr>
                <w:t>AXS</w:t>
              </w:r>
            </w:moveFrom>
          </w:p>
        </w:tc>
      </w:tr>
      <w:tr w:rsidR="007B17AF" w:rsidRPr="007B17AF" w:rsidDel="0043622C" w14:paraId="55B1876F" w14:textId="24BD310C"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9EBA13" w14:textId="540C34D9" w:rsidR="007B17AF" w:rsidRPr="007B17AF" w:rsidDel="0043622C" w:rsidRDefault="007B17AF" w:rsidP="0043622C">
            <w:pPr>
              <w:spacing w:before="100" w:beforeAutospacing="1" w:after="100" w:afterAutospacing="1"/>
              <w:ind w:left="720"/>
              <w:rPr>
                <w:rFonts w:eastAsiaTheme="minorHAnsi"/>
              </w:rPr>
              <w:pPrChange w:id="1789" w:author="Dwight Mayeda" w:date="2010-05-06T00:47:00Z">
                <w:pPr>
                  <w:spacing w:before="100" w:beforeAutospacing="1" w:after="100" w:afterAutospacing="1"/>
                </w:pPr>
              </w:pPrChange>
            </w:pPr>
            <w:moveFrom w:id="1790" w:author="Dwight Mayeda" w:date="2010-05-06T00:47:00Z">
              <w:r w:rsidRPr="007B17AF" w:rsidDel="0043622C">
                <w:rPr>
                  <w:rFonts w:cs="Arial"/>
                </w:rPr>
                <w:t>Analysis Services Execute DDL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552D23" w14:textId="02A59120" w:rsidR="007B17AF" w:rsidRPr="007B17AF" w:rsidDel="0043622C" w:rsidRDefault="007B17AF" w:rsidP="0043622C">
            <w:pPr>
              <w:spacing w:before="100" w:beforeAutospacing="1" w:after="100" w:afterAutospacing="1"/>
              <w:ind w:left="720"/>
              <w:rPr>
                <w:rFonts w:eastAsiaTheme="minorHAnsi"/>
              </w:rPr>
              <w:pPrChange w:id="1791" w:author="Dwight Mayeda" w:date="2010-05-06T00:47:00Z">
                <w:pPr>
                  <w:spacing w:before="100" w:beforeAutospacing="1" w:after="100" w:afterAutospacing="1"/>
                </w:pPr>
              </w:pPrChange>
            </w:pPr>
            <w:moveFrom w:id="1792" w:author="Dwight Mayeda" w:date="2010-05-06T00:47:00Z">
              <w:r w:rsidRPr="007B17AF" w:rsidDel="0043622C">
                <w:rPr>
                  <w:rFonts w:cs="Arial"/>
                </w:rPr>
                <w:t>ASE</w:t>
              </w:r>
            </w:moveFrom>
          </w:p>
        </w:tc>
      </w:tr>
      <w:tr w:rsidR="007B17AF" w:rsidRPr="007B17AF" w:rsidDel="0043622C" w14:paraId="2670DE95" w14:textId="45DF474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A5807F" w14:textId="46E08DCA" w:rsidR="007B17AF" w:rsidRPr="007B17AF" w:rsidDel="0043622C" w:rsidRDefault="007B17AF" w:rsidP="0043622C">
            <w:pPr>
              <w:spacing w:before="100" w:beforeAutospacing="1" w:after="100" w:afterAutospacing="1"/>
              <w:ind w:left="720"/>
              <w:rPr>
                <w:rFonts w:eastAsiaTheme="minorHAnsi"/>
              </w:rPr>
              <w:pPrChange w:id="1793" w:author="Dwight Mayeda" w:date="2010-05-06T00:47:00Z">
                <w:pPr>
                  <w:spacing w:before="100" w:beforeAutospacing="1" w:after="100" w:afterAutospacing="1"/>
                </w:pPr>
              </w:pPrChange>
            </w:pPr>
            <w:moveFrom w:id="1794" w:author="Dwight Mayeda" w:date="2010-05-06T00:47:00Z">
              <w:r w:rsidRPr="007B17AF" w:rsidDel="0043622C">
                <w:rPr>
                  <w:rFonts w:cs="Arial"/>
                </w:rPr>
                <w:t>Analysis Services Processing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63F5370" w14:textId="7F6E4F25" w:rsidR="007B17AF" w:rsidRPr="007B17AF" w:rsidDel="0043622C" w:rsidRDefault="007B17AF" w:rsidP="0043622C">
            <w:pPr>
              <w:spacing w:before="100" w:beforeAutospacing="1" w:after="100" w:afterAutospacing="1"/>
              <w:ind w:left="720"/>
              <w:rPr>
                <w:rFonts w:eastAsiaTheme="minorHAnsi"/>
              </w:rPr>
              <w:pPrChange w:id="1795" w:author="Dwight Mayeda" w:date="2010-05-06T00:47:00Z">
                <w:pPr>
                  <w:spacing w:before="100" w:beforeAutospacing="1" w:after="100" w:afterAutospacing="1"/>
                </w:pPr>
              </w:pPrChange>
            </w:pPr>
            <w:moveFrom w:id="1796" w:author="Dwight Mayeda" w:date="2010-05-06T00:47:00Z">
              <w:r w:rsidRPr="007B17AF" w:rsidDel="0043622C">
                <w:rPr>
                  <w:rFonts w:cs="Arial"/>
                </w:rPr>
                <w:t>ASP</w:t>
              </w:r>
            </w:moveFrom>
          </w:p>
        </w:tc>
      </w:tr>
      <w:tr w:rsidR="007B17AF" w:rsidRPr="007B17AF" w:rsidDel="0043622C" w14:paraId="40DBAC37" w14:textId="7E2044EC"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17CD60" w14:textId="03191EDB" w:rsidR="007B17AF" w:rsidRPr="007B17AF" w:rsidDel="0043622C" w:rsidRDefault="007B17AF" w:rsidP="0043622C">
            <w:pPr>
              <w:spacing w:before="100" w:beforeAutospacing="1" w:after="100" w:afterAutospacing="1"/>
              <w:ind w:left="720"/>
              <w:rPr>
                <w:rFonts w:eastAsiaTheme="minorHAnsi"/>
              </w:rPr>
              <w:pPrChange w:id="1797" w:author="Dwight Mayeda" w:date="2010-05-06T00:47:00Z">
                <w:pPr>
                  <w:spacing w:before="100" w:beforeAutospacing="1" w:after="100" w:afterAutospacing="1"/>
                </w:pPr>
              </w:pPrChange>
            </w:pPr>
            <w:moveFrom w:id="1798" w:author="Dwight Mayeda" w:date="2010-05-06T00:47:00Z">
              <w:r w:rsidRPr="007B17AF" w:rsidDel="0043622C">
                <w:rPr>
                  <w:rFonts w:cs="Arial"/>
                </w:rPr>
                <w:t>Bulk Insert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2EAE25" w14:textId="172B95D8" w:rsidR="007B17AF" w:rsidRPr="007B17AF" w:rsidDel="0043622C" w:rsidRDefault="007B17AF" w:rsidP="0043622C">
            <w:pPr>
              <w:spacing w:before="100" w:beforeAutospacing="1" w:after="100" w:afterAutospacing="1"/>
              <w:ind w:left="720"/>
              <w:rPr>
                <w:rFonts w:eastAsiaTheme="minorHAnsi"/>
              </w:rPr>
              <w:pPrChange w:id="1799" w:author="Dwight Mayeda" w:date="2010-05-06T00:47:00Z">
                <w:pPr>
                  <w:spacing w:before="100" w:beforeAutospacing="1" w:after="100" w:afterAutospacing="1"/>
                </w:pPr>
              </w:pPrChange>
            </w:pPr>
            <w:moveFrom w:id="1800" w:author="Dwight Mayeda" w:date="2010-05-06T00:47:00Z">
              <w:r w:rsidRPr="007B17AF" w:rsidDel="0043622C">
                <w:rPr>
                  <w:rFonts w:cs="Arial"/>
                </w:rPr>
                <w:t>BLK</w:t>
              </w:r>
            </w:moveFrom>
          </w:p>
        </w:tc>
      </w:tr>
      <w:tr w:rsidR="007B17AF" w:rsidRPr="007B17AF" w:rsidDel="0043622C" w14:paraId="717E51D4" w14:textId="38EF909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6A8D9A" w14:textId="414A7CA4" w:rsidR="007B17AF" w:rsidRPr="007B17AF" w:rsidDel="0043622C" w:rsidRDefault="007B17AF" w:rsidP="0043622C">
            <w:pPr>
              <w:spacing w:before="100" w:beforeAutospacing="1" w:after="100" w:afterAutospacing="1"/>
              <w:ind w:left="720"/>
              <w:rPr>
                <w:rFonts w:eastAsiaTheme="minorHAnsi"/>
              </w:rPr>
              <w:pPrChange w:id="1801" w:author="Dwight Mayeda" w:date="2010-05-06T00:47:00Z">
                <w:pPr>
                  <w:spacing w:before="100" w:beforeAutospacing="1" w:after="100" w:afterAutospacing="1"/>
                </w:pPr>
              </w:pPrChange>
            </w:pPr>
            <w:moveFrom w:id="1802" w:author="Dwight Mayeda" w:date="2010-05-06T00:47:00Z">
              <w:r w:rsidRPr="007B17AF" w:rsidDel="0043622C">
                <w:rPr>
                  <w:rFonts w:cs="Arial"/>
                </w:rPr>
                <w:t>Data Flow</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C71BB3" w14:textId="4B272CD4" w:rsidR="007B17AF" w:rsidRPr="007B17AF" w:rsidDel="0043622C" w:rsidRDefault="007B17AF" w:rsidP="0043622C">
            <w:pPr>
              <w:spacing w:before="100" w:beforeAutospacing="1" w:after="100" w:afterAutospacing="1"/>
              <w:ind w:left="720"/>
              <w:rPr>
                <w:rFonts w:eastAsiaTheme="minorHAnsi"/>
              </w:rPr>
              <w:pPrChange w:id="1803" w:author="Dwight Mayeda" w:date="2010-05-06T00:47:00Z">
                <w:pPr>
                  <w:spacing w:before="100" w:beforeAutospacing="1" w:after="100" w:afterAutospacing="1"/>
                </w:pPr>
              </w:pPrChange>
            </w:pPr>
            <w:moveFrom w:id="1804" w:author="Dwight Mayeda" w:date="2010-05-06T00:47:00Z">
              <w:r w:rsidRPr="007B17AF" w:rsidDel="0043622C">
                <w:rPr>
                  <w:rFonts w:cs="Arial"/>
                </w:rPr>
                <w:t>DFT</w:t>
              </w:r>
            </w:moveFrom>
          </w:p>
        </w:tc>
      </w:tr>
      <w:tr w:rsidR="007B17AF" w:rsidRPr="007B17AF" w:rsidDel="0043622C" w14:paraId="25E6E124" w14:textId="26075792"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162DE0" w14:textId="3BFF26CE" w:rsidR="007B17AF" w:rsidRPr="007B17AF" w:rsidDel="0043622C" w:rsidRDefault="007B17AF" w:rsidP="0043622C">
            <w:pPr>
              <w:spacing w:before="100" w:beforeAutospacing="1" w:after="100" w:afterAutospacing="1"/>
              <w:ind w:left="720"/>
              <w:rPr>
                <w:rFonts w:eastAsiaTheme="minorHAnsi"/>
              </w:rPr>
              <w:pPrChange w:id="1805" w:author="Dwight Mayeda" w:date="2010-05-06T00:47:00Z">
                <w:pPr>
                  <w:spacing w:before="100" w:beforeAutospacing="1" w:after="100" w:afterAutospacing="1"/>
                </w:pPr>
              </w:pPrChange>
            </w:pPr>
            <w:moveFrom w:id="1806" w:author="Dwight Mayeda" w:date="2010-05-06T00:47:00Z">
              <w:r w:rsidRPr="007B17AF" w:rsidDel="0043622C">
                <w:rPr>
                  <w:rFonts w:cs="Arial"/>
                </w:rPr>
                <w:t>Data Mining Query</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EAB321" w14:textId="480C96F0" w:rsidR="007B17AF" w:rsidRPr="007B17AF" w:rsidDel="0043622C" w:rsidRDefault="007B17AF" w:rsidP="0043622C">
            <w:pPr>
              <w:spacing w:before="100" w:beforeAutospacing="1" w:after="100" w:afterAutospacing="1"/>
              <w:ind w:left="720"/>
              <w:rPr>
                <w:rFonts w:eastAsiaTheme="minorHAnsi"/>
              </w:rPr>
              <w:pPrChange w:id="1807" w:author="Dwight Mayeda" w:date="2010-05-06T00:47:00Z">
                <w:pPr>
                  <w:spacing w:before="100" w:beforeAutospacing="1" w:after="100" w:afterAutospacing="1"/>
                </w:pPr>
              </w:pPrChange>
            </w:pPr>
            <w:moveFrom w:id="1808" w:author="Dwight Mayeda" w:date="2010-05-06T00:47:00Z">
              <w:r w:rsidRPr="007B17AF" w:rsidDel="0043622C">
                <w:rPr>
                  <w:rFonts w:cs="Arial"/>
                </w:rPr>
                <w:t>DMQ</w:t>
              </w:r>
            </w:moveFrom>
          </w:p>
        </w:tc>
      </w:tr>
      <w:tr w:rsidR="007B17AF" w:rsidRPr="007B17AF" w:rsidDel="0043622C" w14:paraId="6F9DA43F" w14:textId="2EE7861E"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57E823" w14:textId="4B7DEBE8" w:rsidR="007B17AF" w:rsidRPr="007B17AF" w:rsidDel="0043622C" w:rsidRDefault="007B17AF" w:rsidP="0043622C">
            <w:pPr>
              <w:spacing w:before="100" w:beforeAutospacing="1" w:after="100" w:afterAutospacing="1"/>
              <w:ind w:left="720"/>
              <w:rPr>
                <w:rFonts w:eastAsiaTheme="minorHAnsi"/>
              </w:rPr>
              <w:pPrChange w:id="1809" w:author="Dwight Mayeda" w:date="2010-05-06T00:47:00Z">
                <w:pPr>
                  <w:spacing w:before="100" w:beforeAutospacing="1" w:after="100" w:afterAutospacing="1"/>
                </w:pPr>
              </w:pPrChange>
            </w:pPr>
            <w:moveFrom w:id="1810" w:author="Dwight Mayeda" w:date="2010-05-06T00:47:00Z">
              <w:r w:rsidRPr="007B17AF" w:rsidDel="0043622C">
                <w:rPr>
                  <w:rFonts w:cs="Arial"/>
                </w:rPr>
                <w:t>Execute DTS 2000 Package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715A30" w14:textId="1D17A37C" w:rsidR="007B17AF" w:rsidRPr="007B17AF" w:rsidDel="0043622C" w:rsidRDefault="007B17AF" w:rsidP="0043622C">
            <w:pPr>
              <w:spacing w:before="100" w:beforeAutospacing="1" w:after="100" w:afterAutospacing="1"/>
              <w:ind w:left="720"/>
              <w:rPr>
                <w:rFonts w:eastAsiaTheme="minorHAnsi"/>
              </w:rPr>
              <w:pPrChange w:id="1811" w:author="Dwight Mayeda" w:date="2010-05-06T00:47:00Z">
                <w:pPr>
                  <w:spacing w:before="100" w:beforeAutospacing="1" w:after="100" w:afterAutospacing="1"/>
                </w:pPr>
              </w:pPrChange>
            </w:pPr>
            <w:moveFrom w:id="1812" w:author="Dwight Mayeda" w:date="2010-05-06T00:47:00Z">
              <w:r w:rsidRPr="007B17AF" w:rsidDel="0043622C">
                <w:rPr>
                  <w:rFonts w:cs="Arial"/>
                </w:rPr>
                <w:t>EDPT</w:t>
              </w:r>
            </w:moveFrom>
          </w:p>
        </w:tc>
      </w:tr>
      <w:tr w:rsidR="007B17AF" w:rsidRPr="007B17AF" w:rsidDel="0043622C" w14:paraId="4815C243" w14:textId="6500E41F"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B309AA" w14:textId="3DEC0177" w:rsidR="007B17AF" w:rsidRPr="007B17AF" w:rsidDel="0043622C" w:rsidRDefault="007B17AF" w:rsidP="0043622C">
            <w:pPr>
              <w:spacing w:before="100" w:beforeAutospacing="1" w:after="100" w:afterAutospacing="1"/>
              <w:ind w:left="720"/>
              <w:rPr>
                <w:rFonts w:eastAsiaTheme="minorHAnsi"/>
              </w:rPr>
              <w:pPrChange w:id="1813" w:author="Dwight Mayeda" w:date="2010-05-06T00:47:00Z">
                <w:pPr>
                  <w:spacing w:before="100" w:beforeAutospacing="1" w:after="100" w:afterAutospacing="1"/>
                </w:pPr>
              </w:pPrChange>
            </w:pPr>
            <w:moveFrom w:id="1814" w:author="Dwight Mayeda" w:date="2010-05-06T00:47:00Z">
              <w:r w:rsidRPr="007B17AF" w:rsidDel="0043622C">
                <w:rPr>
                  <w:rFonts w:cs="Arial"/>
                </w:rPr>
                <w:t>Execute Package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866D24" w14:textId="1AAC7493" w:rsidR="007B17AF" w:rsidRPr="007B17AF" w:rsidDel="0043622C" w:rsidRDefault="007B17AF" w:rsidP="0043622C">
            <w:pPr>
              <w:spacing w:before="100" w:beforeAutospacing="1" w:after="100" w:afterAutospacing="1"/>
              <w:ind w:left="720"/>
              <w:rPr>
                <w:rFonts w:eastAsiaTheme="minorHAnsi"/>
              </w:rPr>
              <w:pPrChange w:id="1815" w:author="Dwight Mayeda" w:date="2010-05-06T00:47:00Z">
                <w:pPr>
                  <w:spacing w:before="100" w:beforeAutospacing="1" w:after="100" w:afterAutospacing="1"/>
                </w:pPr>
              </w:pPrChange>
            </w:pPr>
            <w:moveFrom w:id="1816" w:author="Dwight Mayeda" w:date="2010-05-06T00:47:00Z">
              <w:r w:rsidRPr="007B17AF" w:rsidDel="0043622C">
                <w:rPr>
                  <w:rFonts w:cs="Arial"/>
                </w:rPr>
                <w:t>EPT</w:t>
              </w:r>
            </w:moveFrom>
          </w:p>
        </w:tc>
      </w:tr>
      <w:tr w:rsidR="007B17AF" w:rsidRPr="007B17AF" w:rsidDel="0043622C" w14:paraId="10D48098" w14:textId="5B023CA5"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CA696C" w14:textId="1E2F9CE2" w:rsidR="007B17AF" w:rsidRPr="007B17AF" w:rsidDel="0043622C" w:rsidRDefault="007B17AF" w:rsidP="0043622C">
            <w:pPr>
              <w:spacing w:before="100" w:beforeAutospacing="1" w:after="100" w:afterAutospacing="1"/>
              <w:ind w:left="720"/>
              <w:rPr>
                <w:rFonts w:eastAsiaTheme="minorHAnsi"/>
              </w:rPr>
              <w:pPrChange w:id="1817" w:author="Dwight Mayeda" w:date="2010-05-06T00:47:00Z">
                <w:pPr>
                  <w:spacing w:before="100" w:beforeAutospacing="1" w:after="100" w:afterAutospacing="1"/>
                </w:pPr>
              </w:pPrChange>
            </w:pPr>
            <w:moveFrom w:id="1818" w:author="Dwight Mayeda" w:date="2010-05-06T00:47:00Z">
              <w:r w:rsidRPr="007B17AF" w:rsidDel="0043622C">
                <w:rPr>
                  <w:rFonts w:cs="Arial"/>
                </w:rPr>
                <w:t>Execute Process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3B08FC" w14:textId="24548F17" w:rsidR="007B17AF" w:rsidRPr="007B17AF" w:rsidDel="0043622C" w:rsidRDefault="007B17AF" w:rsidP="0043622C">
            <w:pPr>
              <w:spacing w:before="100" w:beforeAutospacing="1" w:after="100" w:afterAutospacing="1"/>
              <w:ind w:left="720"/>
              <w:rPr>
                <w:rFonts w:eastAsiaTheme="minorHAnsi"/>
              </w:rPr>
              <w:pPrChange w:id="1819" w:author="Dwight Mayeda" w:date="2010-05-06T00:47:00Z">
                <w:pPr>
                  <w:spacing w:before="100" w:beforeAutospacing="1" w:after="100" w:afterAutospacing="1"/>
                </w:pPr>
              </w:pPrChange>
            </w:pPr>
            <w:moveFrom w:id="1820" w:author="Dwight Mayeda" w:date="2010-05-06T00:47:00Z">
              <w:r w:rsidRPr="007B17AF" w:rsidDel="0043622C">
                <w:rPr>
                  <w:rFonts w:cs="Arial"/>
                </w:rPr>
                <w:t>EPR</w:t>
              </w:r>
            </w:moveFrom>
          </w:p>
        </w:tc>
      </w:tr>
      <w:tr w:rsidR="007B17AF" w:rsidRPr="007B17AF" w:rsidDel="0043622C" w14:paraId="740E218E" w14:textId="3B89953D"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5600EA" w14:textId="6E3404D9" w:rsidR="007B17AF" w:rsidRPr="007B17AF" w:rsidDel="0043622C" w:rsidRDefault="007B17AF" w:rsidP="0043622C">
            <w:pPr>
              <w:spacing w:before="100" w:beforeAutospacing="1" w:after="100" w:afterAutospacing="1"/>
              <w:ind w:left="720"/>
              <w:rPr>
                <w:rFonts w:eastAsiaTheme="minorHAnsi"/>
              </w:rPr>
              <w:pPrChange w:id="1821" w:author="Dwight Mayeda" w:date="2010-05-06T00:47:00Z">
                <w:pPr>
                  <w:spacing w:before="100" w:beforeAutospacing="1" w:after="100" w:afterAutospacing="1"/>
                </w:pPr>
              </w:pPrChange>
            </w:pPr>
            <w:moveFrom w:id="1822" w:author="Dwight Mayeda" w:date="2010-05-06T00:47:00Z">
              <w:r w:rsidRPr="007B17AF" w:rsidDel="0043622C">
                <w:rPr>
                  <w:rFonts w:cs="Arial"/>
                </w:rPr>
                <w:t>Execute SQL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6DE59A" w14:textId="227D49EC" w:rsidR="007B17AF" w:rsidRPr="007B17AF" w:rsidDel="0043622C" w:rsidRDefault="007B17AF" w:rsidP="0043622C">
            <w:pPr>
              <w:spacing w:before="100" w:beforeAutospacing="1" w:after="100" w:afterAutospacing="1"/>
              <w:ind w:left="720"/>
              <w:rPr>
                <w:rFonts w:eastAsiaTheme="minorHAnsi"/>
              </w:rPr>
              <w:pPrChange w:id="1823" w:author="Dwight Mayeda" w:date="2010-05-06T00:47:00Z">
                <w:pPr>
                  <w:spacing w:before="100" w:beforeAutospacing="1" w:after="100" w:afterAutospacing="1"/>
                </w:pPr>
              </w:pPrChange>
            </w:pPr>
            <w:moveFrom w:id="1824" w:author="Dwight Mayeda" w:date="2010-05-06T00:47:00Z">
              <w:r w:rsidRPr="007B17AF" w:rsidDel="0043622C">
                <w:rPr>
                  <w:rFonts w:cs="Arial"/>
                </w:rPr>
                <w:t>SQL</w:t>
              </w:r>
            </w:moveFrom>
          </w:p>
        </w:tc>
      </w:tr>
      <w:tr w:rsidR="007B17AF" w:rsidRPr="007B17AF" w:rsidDel="0043622C" w14:paraId="683654E6" w14:textId="278E473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2A31E8" w14:textId="2F77FAB2" w:rsidR="007B17AF" w:rsidRPr="007B17AF" w:rsidDel="0043622C" w:rsidRDefault="007B17AF" w:rsidP="0043622C">
            <w:pPr>
              <w:spacing w:before="100" w:beforeAutospacing="1" w:after="100" w:afterAutospacing="1"/>
              <w:ind w:left="720"/>
              <w:rPr>
                <w:rFonts w:eastAsiaTheme="minorHAnsi"/>
              </w:rPr>
              <w:pPrChange w:id="1825" w:author="Dwight Mayeda" w:date="2010-05-06T00:47:00Z">
                <w:pPr>
                  <w:spacing w:before="100" w:beforeAutospacing="1" w:after="100" w:afterAutospacing="1"/>
                </w:pPr>
              </w:pPrChange>
            </w:pPr>
            <w:moveFrom w:id="1826" w:author="Dwight Mayeda" w:date="2010-05-06T00:47:00Z">
              <w:r w:rsidRPr="007B17AF" w:rsidDel="0043622C">
                <w:rPr>
                  <w:rFonts w:cs="Arial"/>
                </w:rPr>
                <w:t>File System</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C96BB8" w14:textId="32ACBAFD" w:rsidR="007B17AF" w:rsidRPr="007B17AF" w:rsidDel="0043622C" w:rsidRDefault="007B17AF" w:rsidP="0043622C">
            <w:pPr>
              <w:spacing w:before="100" w:beforeAutospacing="1" w:after="100" w:afterAutospacing="1"/>
              <w:ind w:left="720"/>
              <w:rPr>
                <w:rFonts w:eastAsiaTheme="minorHAnsi"/>
              </w:rPr>
              <w:pPrChange w:id="1827" w:author="Dwight Mayeda" w:date="2010-05-06T00:47:00Z">
                <w:pPr>
                  <w:spacing w:before="100" w:beforeAutospacing="1" w:after="100" w:afterAutospacing="1"/>
                </w:pPr>
              </w:pPrChange>
            </w:pPr>
            <w:moveFrom w:id="1828" w:author="Dwight Mayeda" w:date="2010-05-06T00:47:00Z">
              <w:r w:rsidRPr="007B17AF" w:rsidDel="0043622C">
                <w:rPr>
                  <w:rFonts w:cs="Arial"/>
                </w:rPr>
                <w:t>FSYS</w:t>
              </w:r>
            </w:moveFrom>
          </w:p>
        </w:tc>
      </w:tr>
      <w:tr w:rsidR="007B17AF" w:rsidRPr="007B17AF" w:rsidDel="0043622C" w14:paraId="7544F6F5" w14:textId="2E1BA3FB"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63DA58" w14:textId="22C861D6" w:rsidR="007B17AF" w:rsidRPr="007B17AF" w:rsidDel="0043622C" w:rsidRDefault="007B17AF" w:rsidP="0043622C">
            <w:pPr>
              <w:spacing w:before="100" w:beforeAutospacing="1" w:after="100" w:afterAutospacing="1"/>
              <w:ind w:left="720"/>
              <w:rPr>
                <w:rFonts w:eastAsiaTheme="minorHAnsi"/>
              </w:rPr>
              <w:pPrChange w:id="1829" w:author="Dwight Mayeda" w:date="2010-05-06T00:47:00Z">
                <w:pPr>
                  <w:spacing w:before="100" w:beforeAutospacing="1" w:after="100" w:afterAutospacing="1"/>
                </w:pPr>
              </w:pPrChange>
            </w:pPr>
            <w:moveFrom w:id="1830" w:author="Dwight Mayeda" w:date="2010-05-06T00:47:00Z">
              <w:r w:rsidRPr="007B17AF" w:rsidDel="0043622C">
                <w:rPr>
                  <w:rFonts w:cs="Arial"/>
                </w:rPr>
                <w:t>FTP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BC0CD5" w14:textId="42255ADD" w:rsidR="007B17AF" w:rsidRPr="007B17AF" w:rsidDel="0043622C" w:rsidRDefault="007B17AF" w:rsidP="0043622C">
            <w:pPr>
              <w:spacing w:before="100" w:beforeAutospacing="1" w:after="100" w:afterAutospacing="1"/>
              <w:ind w:left="720"/>
              <w:rPr>
                <w:rFonts w:eastAsiaTheme="minorHAnsi"/>
              </w:rPr>
              <w:pPrChange w:id="1831" w:author="Dwight Mayeda" w:date="2010-05-06T00:47:00Z">
                <w:pPr>
                  <w:spacing w:before="100" w:beforeAutospacing="1" w:after="100" w:afterAutospacing="1"/>
                </w:pPr>
              </w:pPrChange>
            </w:pPr>
            <w:moveFrom w:id="1832" w:author="Dwight Mayeda" w:date="2010-05-06T00:47:00Z">
              <w:r w:rsidRPr="007B17AF" w:rsidDel="0043622C">
                <w:rPr>
                  <w:rFonts w:cs="Arial"/>
                </w:rPr>
                <w:t>FTP</w:t>
              </w:r>
            </w:moveFrom>
          </w:p>
        </w:tc>
      </w:tr>
      <w:tr w:rsidR="007B17AF" w:rsidRPr="007B17AF" w:rsidDel="0043622C" w14:paraId="5F87AF26" w14:textId="5D2CF031"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1C2FBF4" w14:textId="3178D4F7" w:rsidR="007B17AF" w:rsidRPr="007B17AF" w:rsidDel="0043622C" w:rsidRDefault="007B17AF" w:rsidP="0043622C">
            <w:pPr>
              <w:spacing w:before="100" w:beforeAutospacing="1" w:after="100" w:afterAutospacing="1"/>
              <w:ind w:left="720"/>
              <w:rPr>
                <w:rFonts w:eastAsiaTheme="minorHAnsi"/>
              </w:rPr>
              <w:pPrChange w:id="1833" w:author="Dwight Mayeda" w:date="2010-05-06T00:47:00Z">
                <w:pPr>
                  <w:spacing w:before="100" w:beforeAutospacing="1" w:after="100" w:afterAutospacing="1"/>
                </w:pPr>
              </w:pPrChange>
            </w:pPr>
            <w:moveFrom w:id="1834" w:author="Dwight Mayeda" w:date="2010-05-06T00:47:00Z">
              <w:r w:rsidRPr="007B17AF" w:rsidDel="0043622C">
                <w:rPr>
                  <w:rFonts w:cs="Arial"/>
                </w:rPr>
                <w:t>Message Queue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48AFA8" w14:textId="1ADAF670" w:rsidR="007B17AF" w:rsidRPr="007B17AF" w:rsidDel="0043622C" w:rsidRDefault="007B17AF" w:rsidP="0043622C">
            <w:pPr>
              <w:spacing w:before="100" w:beforeAutospacing="1" w:after="100" w:afterAutospacing="1"/>
              <w:ind w:left="720"/>
              <w:rPr>
                <w:rFonts w:eastAsiaTheme="minorHAnsi"/>
              </w:rPr>
              <w:pPrChange w:id="1835" w:author="Dwight Mayeda" w:date="2010-05-06T00:47:00Z">
                <w:pPr>
                  <w:spacing w:before="100" w:beforeAutospacing="1" w:after="100" w:afterAutospacing="1"/>
                </w:pPr>
              </w:pPrChange>
            </w:pPr>
            <w:moveFrom w:id="1836" w:author="Dwight Mayeda" w:date="2010-05-06T00:47:00Z">
              <w:r w:rsidRPr="007B17AF" w:rsidDel="0043622C">
                <w:rPr>
                  <w:rFonts w:cs="Arial"/>
                </w:rPr>
                <w:t>MSMQ</w:t>
              </w:r>
            </w:moveFrom>
          </w:p>
        </w:tc>
      </w:tr>
      <w:tr w:rsidR="007B17AF" w:rsidRPr="007B17AF" w:rsidDel="0043622C" w14:paraId="137F6E9F" w14:textId="28159C62"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572CF4" w14:textId="575075B4" w:rsidR="007B17AF" w:rsidRPr="007B17AF" w:rsidDel="0043622C" w:rsidRDefault="007B17AF" w:rsidP="0043622C">
            <w:pPr>
              <w:spacing w:before="100" w:beforeAutospacing="1" w:after="100" w:afterAutospacing="1"/>
              <w:ind w:left="720"/>
              <w:rPr>
                <w:rFonts w:eastAsiaTheme="minorHAnsi"/>
              </w:rPr>
              <w:pPrChange w:id="1837" w:author="Dwight Mayeda" w:date="2010-05-06T00:47:00Z">
                <w:pPr>
                  <w:spacing w:before="100" w:beforeAutospacing="1" w:after="100" w:afterAutospacing="1"/>
                </w:pPr>
              </w:pPrChange>
            </w:pPr>
            <w:moveFrom w:id="1838" w:author="Dwight Mayeda" w:date="2010-05-06T00:47:00Z">
              <w:r w:rsidRPr="007B17AF" w:rsidDel="0043622C">
                <w:rPr>
                  <w:rFonts w:cs="Arial"/>
                </w:rPr>
                <w:t>Script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6478E9" w14:textId="24B0A779" w:rsidR="007B17AF" w:rsidRPr="007B17AF" w:rsidDel="0043622C" w:rsidRDefault="007B17AF" w:rsidP="0043622C">
            <w:pPr>
              <w:spacing w:before="100" w:beforeAutospacing="1" w:after="100" w:afterAutospacing="1"/>
              <w:ind w:left="720"/>
              <w:rPr>
                <w:rFonts w:eastAsiaTheme="minorHAnsi"/>
              </w:rPr>
              <w:pPrChange w:id="1839" w:author="Dwight Mayeda" w:date="2010-05-06T00:47:00Z">
                <w:pPr>
                  <w:spacing w:before="100" w:beforeAutospacing="1" w:after="100" w:afterAutospacing="1"/>
                </w:pPr>
              </w:pPrChange>
            </w:pPr>
            <w:moveFrom w:id="1840" w:author="Dwight Mayeda" w:date="2010-05-06T00:47:00Z">
              <w:r w:rsidRPr="007B17AF" w:rsidDel="0043622C">
                <w:rPr>
                  <w:rFonts w:cs="Arial"/>
                </w:rPr>
                <w:t>SCR</w:t>
              </w:r>
            </w:moveFrom>
          </w:p>
        </w:tc>
      </w:tr>
      <w:tr w:rsidR="007B17AF" w:rsidRPr="007B17AF" w:rsidDel="0043622C" w14:paraId="4E8924FB" w14:textId="3B06DBDF"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C37380" w14:textId="58F1A03E" w:rsidR="007B17AF" w:rsidRPr="007B17AF" w:rsidDel="0043622C" w:rsidRDefault="007B17AF" w:rsidP="0043622C">
            <w:pPr>
              <w:spacing w:before="100" w:beforeAutospacing="1" w:after="100" w:afterAutospacing="1"/>
              <w:ind w:left="720"/>
              <w:rPr>
                <w:rFonts w:eastAsiaTheme="minorHAnsi"/>
              </w:rPr>
              <w:pPrChange w:id="1841" w:author="Dwight Mayeda" w:date="2010-05-06T00:47:00Z">
                <w:pPr>
                  <w:spacing w:before="100" w:beforeAutospacing="1" w:after="100" w:afterAutospacing="1"/>
                </w:pPr>
              </w:pPrChange>
            </w:pPr>
            <w:moveFrom w:id="1842" w:author="Dwight Mayeda" w:date="2010-05-06T00:47:00Z">
              <w:r w:rsidRPr="007B17AF" w:rsidDel="0043622C">
                <w:rPr>
                  <w:rFonts w:cs="Arial"/>
                </w:rPr>
                <w:t>Send Mail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732AFA5" w14:textId="56489EF4" w:rsidR="007B17AF" w:rsidRPr="007B17AF" w:rsidDel="0043622C" w:rsidRDefault="007B17AF" w:rsidP="0043622C">
            <w:pPr>
              <w:spacing w:before="100" w:beforeAutospacing="1" w:after="100" w:afterAutospacing="1"/>
              <w:ind w:left="720"/>
              <w:rPr>
                <w:rFonts w:eastAsiaTheme="minorHAnsi"/>
              </w:rPr>
              <w:pPrChange w:id="1843" w:author="Dwight Mayeda" w:date="2010-05-06T00:47:00Z">
                <w:pPr>
                  <w:spacing w:before="100" w:beforeAutospacing="1" w:after="100" w:afterAutospacing="1"/>
                </w:pPr>
              </w:pPrChange>
            </w:pPr>
            <w:moveFrom w:id="1844" w:author="Dwight Mayeda" w:date="2010-05-06T00:47:00Z">
              <w:r w:rsidRPr="007B17AF" w:rsidDel="0043622C">
                <w:rPr>
                  <w:rFonts w:cs="Arial"/>
                </w:rPr>
                <w:t>SMT</w:t>
              </w:r>
            </w:moveFrom>
          </w:p>
        </w:tc>
      </w:tr>
      <w:tr w:rsidR="007B17AF" w:rsidRPr="007B17AF" w:rsidDel="0043622C" w14:paraId="0CD7B8B8" w14:textId="611A6BBC"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E5C9B6E" w14:textId="5EE004D2" w:rsidR="007B17AF" w:rsidRPr="007B17AF" w:rsidDel="0043622C" w:rsidRDefault="007B17AF" w:rsidP="0043622C">
            <w:pPr>
              <w:spacing w:before="100" w:beforeAutospacing="1" w:after="100" w:afterAutospacing="1"/>
              <w:ind w:left="720"/>
              <w:rPr>
                <w:rFonts w:eastAsiaTheme="minorHAnsi"/>
              </w:rPr>
              <w:pPrChange w:id="1845" w:author="Dwight Mayeda" w:date="2010-05-06T00:47:00Z">
                <w:pPr>
                  <w:spacing w:before="100" w:beforeAutospacing="1" w:after="100" w:afterAutospacing="1"/>
                </w:pPr>
              </w:pPrChange>
            </w:pPr>
            <w:moveFrom w:id="1846" w:author="Dwight Mayeda" w:date="2010-05-06T00:47:00Z">
              <w:r w:rsidRPr="007B17AF" w:rsidDel="0043622C">
                <w:rPr>
                  <w:rFonts w:cs="Arial"/>
                </w:rPr>
                <w:t>Transfer Database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C3BA88" w14:textId="6F1704A7" w:rsidR="007B17AF" w:rsidRPr="007B17AF" w:rsidDel="0043622C" w:rsidRDefault="007B17AF" w:rsidP="0043622C">
            <w:pPr>
              <w:spacing w:before="100" w:beforeAutospacing="1" w:after="100" w:afterAutospacing="1"/>
              <w:ind w:left="720"/>
              <w:rPr>
                <w:rFonts w:eastAsiaTheme="minorHAnsi"/>
              </w:rPr>
              <w:pPrChange w:id="1847" w:author="Dwight Mayeda" w:date="2010-05-06T00:47:00Z">
                <w:pPr>
                  <w:spacing w:before="100" w:beforeAutospacing="1" w:after="100" w:afterAutospacing="1"/>
                </w:pPr>
              </w:pPrChange>
            </w:pPr>
            <w:moveFrom w:id="1848" w:author="Dwight Mayeda" w:date="2010-05-06T00:47:00Z">
              <w:r w:rsidRPr="007B17AF" w:rsidDel="0043622C">
                <w:rPr>
                  <w:rFonts w:cs="Arial"/>
                </w:rPr>
                <w:t>TDB</w:t>
              </w:r>
            </w:moveFrom>
          </w:p>
        </w:tc>
      </w:tr>
      <w:tr w:rsidR="007B17AF" w:rsidRPr="007B17AF" w:rsidDel="0043622C" w14:paraId="45FC9E46" w14:textId="3D9D85B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D61EFE" w14:textId="2429FAEC" w:rsidR="007B17AF" w:rsidRPr="007B17AF" w:rsidDel="0043622C" w:rsidRDefault="007B17AF" w:rsidP="0043622C">
            <w:pPr>
              <w:spacing w:before="100" w:beforeAutospacing="1" w:after="100" w:afterAutospacing="1"/>
              <w:ind w:left="720"/>
              <w:rPr>
                <w:rFonts w:eastAsiaTheme="minorHAnsi"/>
              </w:rPr>
              <w:pPrChange w:id="1849" w:author="Dwight Mayeda" w:date="2010-05-06T00:47:00Z">
                <w:pPr>
                  <w:spacing w:before="100" w:beforeAutospacing="1" w:after="100" w:afterAutospacing="1"/>
                </w:pPr>
              </w:pPrChange>
            </w:pPr>
            <w:moveFrom w:id="1850" w:author="Dwight Mayeda" w:date="2010-05-06T00:47:00Z">
              <w:r w:rsidRPr="007B17AF" w:rsidDel="0043622C">
                <w:rPr>
                  <w:rFonts w:cs="Arial"/>
                </w:rPr>
                <w:t>Transfer Error Messages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6FE04D" w14:textId="0A24B76D" w:rsidR="007B17AF" w:rsidRPr="007B17AF" w:rsidDel="0043622C" w:rsidRDefault="007B17AF" w:rsidP="0043622C">
            <w:pPr>
              <w:spacing w:before="100" w:beforeAutospacing="1" w:after="100" w:afterAutospacing="1"/>
              <w:ind w:left="720"/>
              <w:rPr>
                <w:rFonts w:eastAsiaTheme="minorHAnsi"/>
              </w:rPr>
              <w:pPrChange w:id="1851" w:author="Dwight Mayeda" w:date="2010-05-06T00:47:00Z">
                <w:pPr>
                  <w:spacing w:before="100" w:beforeAutospacing="1" w:after="100" w:afterAutospacing="1"/>
                </w:pPr>
              </w:pPrChange>
            </w:pPr>
            <w:moveFrom w:id="1852" w:author="Dwight Mayeda" w:date="2010-05-06T00:47:00Z">
              <w:r w:rsidRPr="007B17AF" w:rsidDel="0043622C">
                <w:rPr>
                  <w:rFonts w:cs="Arial"/>
                </w:rPr>
                <w:t>TEM</w:t>
              </w:r>
            </w:moveFrom>
          </w:p>
        </w:tc>
      </w:tr>
      <w:tr w:rsidR="007B17AF" w:rsidRPr="007B17AF" w:rsidDel="0043622C" w14:paraId="5D2E9913" w14:textId="65E0EE8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750B508" w14:textId="643D6062" w:rsidR="007B17AF" w:rsidRPr="007B17AF" w:rsidDel="0043622C" w:rsidRDefault="007B17AF" w:rsidP="0043622C">
            <w:pPr>
              <w:spacing w:before="100" w:beforeAutospacing="1" w:after="100" w:afterAutospacing="1"/>
              <w:ind w:left="720"/>
              <w:rPr>
                <w:rFonts w:eastAsiaTheme="minorHAnsi"/>
              </w:rPr>
              <w:pPrChange w:id="1853" w:author="Dwight Mayeda" w:date="2010-05-06T00:47:00Z">
                <w:pPr>
                  <w:spacing w:before="100" w:beforeAutospacing="1" w:after="100" w:afterAutospacing="1"/>
                </w:pPr>
              </w:pPrChange>
            </w:pPr>
            <w:moveFrom w:id="1854" w:author="Dwight Mayeda" w:date="2010-05-06T00:47:00Z">
              <w:r w:rsidRPr="007B17AF" w:rsidDel="0043622C">
                <w:rPr>
                  <w:rFonts w:cs="Arial"/>
                </w:rPr>
                <w:t>Transfer Jobs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3D9FF7" w14:textId="33C34954" w:rsidR="007B17AF" w:rsidRPr="007B17AF" w:rsidDel="0043622C" w:rsidRDefault="007B17AF" w:rsidP="0043622C">
            <w:pPr>
              <w:spacing w:before="100" w:beforeAutospacing="1" w:after="100" w:afterAutospacing="1"/>
              <w:ind w:left="720"/>
              <w:rPr>
                <w:rFonts w:eastAsiaTheme="minorHAnsi"/>
              </w:rPr>
              <w:pPrChange w:id="1855" w:author="Dwight Mayeda" w:date="2010-05-06T00:47:00Z">
                <w:pPr>
                  <w:spacing w:before="100" w:beforeAutospacing="1" w:after="100" w:afterAutospacing="1"/>
                </w:pPr>
              </w:pPrChange>
            </w:pPr>
            <w:moveFrom w:id="1856" w:author="Dwight Mayeda" w:date="2010-05-06T00:47:00Z">
              <w:r w:rsidRPr="007B17AF" w:rsidDel="0043622C">
                <w:rPr>
                  <w:rFonts w:cs="Arial"/>
                </w:rPr>
                <w:t>TJT</w:t>
              </w:r>
            </w:moveFrom>
          </w:p>
        </w:tc>
      </w:tr>
      <w:tr w:rsidR="007B17AF" w:rsidRPr="007B17AF" w:rsidDel="0043622C" w14:paraId="7C0F1A2C" w14:textId="070761F4"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B35FA4" w14:textId="0B76BC47" w:rsidR="007B17AF" w:rsidRPr="007B17AF" w:rsidDel="0043622C" w:rsidRDefault="007B17AF" w:rsidP="0043622C">
            <w:pPr>
              <w:spacing w:before="100" w:beforeAutospacing="1" w:after="100" w:afterAutospacing="1"/>
              <w:ind w:left="720"/>
              <w:rPr>
                <w:rFonts w:eastAsiaTheme="minorHAnsi"/>
              </w:rPr>
              <w:pPrChange w:id="1857" w:author="Dwight Mayeda" w:date="2010-05-06T00:47:00Z">
                <w:pPr>
                  <w:spacing w:before="100" w:beforeAutospacing="1" w:after="100" w:afterAutospacing="1"/>
                </w:pPr>
              </w:pPrChange>
            </w:pPr>
            <w:moveFrom w:id="1858" w:author="Dwight Mayeda" w:date="2010-05-06T00:47:00Z">
              <w:r w:rsidRPr="007B17AF" w:rsidDel="0043622C">
                <w:rPr>
                  <w:rFonts w:cs="Arial"/>
                </w:rPr>
                <w:t>Transfer Logins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690C70" w14:textId="5567B7EA" w:rsidR="007B17AF" w:rsidRPr="007B17AF" w:rsidDel="0043622C" w:rsidRDefault="007B17AF" w:rsidP="0043622C">
            <w:pPr>
              <w:spacing w:before="100" w:beforeAutospacing="1" w:after="100" w:afterAutospacing="1"/>
              <w:ind w:left="720"/>
              <w:rPr>
                <w:rFonts w:eastAsiaTheme="minorHAnsi"/>
              </w:rPr>
              <w:pPrChange w:id="1859" w:author="Dwight Mayeda" w:date="2010-05-06T00:47:00Z">
                <w:pPr>
                  <w:spacing w:before="100" w:beforeAutospacing="1" w:after="100" w:afterAutospacing="1"/>
                </w:pPr>
              </w:pPrChange>
            </w:pPr>
            <w:moveFrom w:id="1860" w:author="Dwight Mayeda" w:date="2010-05-06T00:47:00Z">
              <w:r w:rsidRPr="007B17AF" w:rsidDel="0043622C">
                <w:rPr>
                  <w:rFonts w:cs="Arial"/>
                </w:rPr>
                <w:t>TLT</w:t>
              </w:r>
            </w:moveFrom>
          </w:p>
        </w:tc>
      </w:tr>
      <w:tr w:rsidR="007B17AF" w:rsidRPr="007B17AF" w:rsidDel="0043622C" w14:paraId="579926ED" w14:textId="6BB903C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6C02FE" w14:textId="246E36F1" w:rsidR="007B17AF" w:rsidRPr="007B17AF" w:rsidDel="0043622C" w:rsidRDefault="007B17AF" w:rsidP="0043622C">
            <w:pPr>
              <w:spacing w:before="100" w:beforeAutospacing="1" w:after="100" w:afterAutospacing="1"/>
              <w:ind w:left="720"/>
              <w:rPr>
                <w:rFonts w:eastAsiaTheme="minorHAnsi"/>
              </w:rPr>
              <w:pPrChange w:id="1861" w:author="Dwight Mayeda" w:date="2010-05-06T00:47:00Z">
                <w:pPr>
                  <w:spacing w:before="100" w:beforeAutospacing="1" w:after="100" w:afterAutospacing="1"/>
                </w:pPr>
              </w:pPrChange>
            </w:pPr>
            <w:moveFrom w:id="1862" w:author="Dwight Mayeda" w:date="2010-05-06T00:47:00Z">
              <w:r w:rsidRPr="007B17AF" w:rsidDel="0043622C">
                <w:rPr>
                  <w:rFonts w:cs="Arial"/>
                </w:rPr>
                <w:t>Transfer Master Stored Procedures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CBBB199" w14:textId="7E4D04AB" w:rsidR="007B17AF" w:rsidRPr="007B17AF" w:rsidDel="0043622C" w:rsidRDefault="007B17AF" w:rsidP="0043622C">
            <w:pPr>
              <w:spacing w:before="100" w:beforeAutospacing="1" w:after="100" w:afterAutospacing="1"/>
              <w:ind w:left="720"/>
              <w:rPr>
                <w:rFonts w:eastAsiaTheme="minorHAnsi"/>
              </w:rPr>
              <w:pPrChange w:id="1863" w:author="Dwight Mayeda" w:date="2010-05-06T00:47:00Z">
                <w:pPr>
                  <w:spacing w:before="100" w:beforeAutospacing="1" w:after="100" w:afterAutospacing="1"/>
                </w:pPr>
              </w:pPrChange>
            </w:pPr>
            <w:moveFrom w:id="1864" w:author="Dwight Mayeda" w:date="2010-05-06T00:47:00Z">
              <w:r w:rsidRPr="007B17AF" w:rsidDel="0043622C">
                <w:rPr>
                  <w:rFonts w:cs="Arial"/>
                </w:rPr>
                <w:t>TSP</w:t>
              </w:r>
            </w:moveFrom>
          </w:p>
        </w:tc>
      </w:tr>
      <w:tr w:rsidR="007B17AF" w:rsidRPr="007B17AF" w:rsidDel="0043622C" w14:paraId="37C463CB" w14:textId="690F47B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7744F7" w14:textId="244A5F48" w:rsidR="007B17AF" w:rsidRPr="007B17AF" w:rsidDel="0043622C" w:rsidRDefault="007B17AF" w:rsidP="0043622C">
            <w:pPr>
              <w:spacing w:before="100" w:beforeAutospacing="1" w:after="100" w:afterAutospacing="1"/>
              <w:ind w:left="720"/>
              <w:rPr>
                <w:rFonts w:eastAsiaTheme="minorHAnsi"/>
              </w:rPr>
              <w:pPrChange w:id="1865" w:author="Dwight Mayeda" w:date="2010-05-06T00:47:00Z">
                <w:pPr>
                  <w:spacing w:before="100" w:beforeAutospacing="1" w:after="100" w:afterAutospacing="1"/>
                </w:pPr>
              </w:pPrChange>
            </w:pPr>
            <w:moveFrom w:id="1866" w:author="Dwight Mayeda" w:date="2010-05-06T00:47:00Z">
              <w:r w:rsidRPr="007B17AF" w:rsidDel="0043622C">
                <w:rPr>
                  <w:rFonts w:cs="Arial"/>
                </w:rPr>
                <w:t>Transfer SQL Server Objects</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9D7CAA" w14:textId="3AE7C8CE" w:rsidR="007B17AF" w:rsidRPr="007B17AF" w:rsidDel="0043622C" w:rsidRDefault="007B17AF" w:rsidP="0043622C">
            <w:pPr>
              <w:spacing w:before="100" w:beforeAutospacing="1" w:after="100" w:afterAutospacing="1"/>
              <w:ind w:left="720"/>
              <w:rPr>
                <w:rFonts w:eastAsiaTheme="minorHAnsi"/>
              </w:rPr>
              <w:pPrChange w:id="1867" w:author="Dwight Mayeda" w:date="2010-05-06T00:47:00Z">
                <w:pPr>
                  <w:spacing w:before="100" w:beforeAutospacing="1" w:after="100" w:afterAutospacing="1"/>
                </w:pPr>
              </w:pPrChange>
            </w:pPr>
            <w:moveFrom w:id="1868" w:author="Dwight Mayeda" w:date="2010-05-06T00:47:00Z">
              <w:r w:rsidRPr="007B17AF" w:rsidDel="0043622C">
                <w:rPr>
                  <w:rFonts w:cs="Arial"/>
                </w:rPr>
                <w:t>TSO</w:t>
              </w:r>
            </w:moveFrom>
          </w:p>
        </w:tc>
      </w:tr>
      <w:tr w:rsidR="007B17AF" w:rsidRPr="007B17AF" w:rsidDel="0043622C" w14:paraId="077F2CF2" w14:textId="61287951"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353B04" w14:textId="3DC2701E" w:rsidR="007B17AF" w:rsidRPr="007B17AF" w:rsidDel="0043622C" w:rsidRDefault="007B17AF" w:rsidP="0043622C">
            <w:pPr>
              <w:spacing w:before="100" w:beforeAutospacing="1" w:after="100" w:afterAutospacing="1"/>
              <w:ind w:left="720"/>
              <w:rPr>
                <w:rFonts w:eastAsiaTheme="minorHAnsi"/>
              </w:rPr>
              <w:pPrChange w:id="1869" w:author="Dwight Mayeda" w:date="2010-05-06T00:47:00Z">
                <w:pPr>
                  <w:spacing w:before="100" w:beforeAutospacing="1" w:after="100" w:afterAutospacing="1"/>
                </w:pPr>
              </w:pPrChange>
            </w:pPr>
            <w:moveFrom w:id="1870" w:author="Dwight Mayeda" w:date="2010-05-06T00:47:00Z">
              <w:r w:rsidRPr="007B17AF" w:rsidDel="0043622C">
                <w:rPr>
                  <w:rFonts w:cs="Arial"/>
                </w:rPr>
                <w:t>Web Service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25BAE2" w14:textId="1AAFB110" w:rsidR="007B17AF" w:rsidRPr="007B17AF" w:rsidDel="0043622C" w:rsidRDefault="007B17AF" w:rsidP="0043622C">
            <w:pPr>
              <w:spacing w:before="100" w:beforeAutospacing="1" w:after="100" w:afterAutospacing="1"/>
              <w:ind w:left="720"/>
              <w:rPr>
                <w:rFonts w:eastAsiaTheme="minorHAnsi"/>
              </w:rPr>
              <w:pPrChange w:id="1871" w:author="Dwight Mayeda" w:date="2010-05-06T00:47:00Z">
                <w:pPr>
                  <w:spacing w:before="100" w:beforeAutospacing="1" w:after="100" w:afterAutospacing="1"/>
                </w:pPr>
              </w:pPrChange>
            </w:pPr>
            <w:moveFrom w:id="1872" w:author="Dwight Mayeda" w:date="2010-05-06T00:47:00Z">
              <w:r w:rsidRPr="007B17AF" w:rsidDel="0043622C">
                <w:rPr>
                  <w:rFonts w:cs="Arial"/>
                </w:rPr>
                <w:t>WST</w:t>
              </w:r>
            </w:moveFrom>
          </w:p>
        </w:tc>
      </w:tr>
      <w:tr w:rsidR="007B17AF" w:rsidRPr="007B17AF" w:rsidDel="0043622C" w14:paraId="2EB3B6D7" w14:textId="20A361C0"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EC0646" w14:textId="1F248F35" w:rsidR="007B17AF" w:rsidRPr="007B17AF" w:rsidDel="0043622C" w:rsidRDefault="007B17AF" w:rsidP="0043622C">
            <w:pPr>
              <w:spacing w:before="100" w:beforeAutospacing="1" w:after="100" w:afterAutospacing="1"/>
              <w:ind w:left="720"/>
              <w:rPr>
                <w:rFonts w:eastAsiaTheme="minorHAnsi"/>
              </w:rPr>
              <w:pPrChange w:id="1873" w:author="Dwight Mayeda" w:date="2010-05-06T00:47:00Z">
                <w:pPr>
                  <w:spacing w:before="100" w:beforeAutospacing="1" w:after="100" w:afterAutospacing="1"/>
                </w:pPr>
              </w:pPrChange>
            </w:pPr>
            <w:moveFrom w:id="1874" w:author="Dwight Mayeda" w:date="2010-05-06T00:47:00Z">
              <w:r w:rsidRPr="007B17AF" w:rsidDel="0043622C">
                <w:rPr>
                  <w:rFonts w:cs="Arial"/>
                </w:rPr>
                <w:t>WMI Data Reader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B97469" w14:textId="254D46D7" w:rsidR="007B17AF" w:rsidRPr="007B17AF" w:rsidDel="0043622C" w:rsidRDefault="007B17AF" w:rsidP="0043622C">
            <w:pPr>
              <w:spacing w:before="100" w:beforeAutospacing="1" w:after="100" w:afterAutospacing="1"/>
              <w:ind w:left="720"/>
              <w:rPr>
                <w:rFonts w:eastAsiaTheme="minorHAnsi"/>
              </w:rPr>
              <w:pPrChange w:id="1875" w:author="Dwight Mayeda" w:date="2010-05-06T00:47:00Z">
                <w:pPr>
                  <w:spacing w:before="100" w:beforeAutospacing="1" w:after="100" w:afterAutospacing="1"/>
                </w:pPr>
              </w:pPrChange>
            </w:pPr>
            <w:moveFrom w:id="1876" w:author="Dwight Mayeda" w:date="2010-05-06T00:47:00Z">
              <w:r w:rsidRPr="007B17AF" w:rsidDel="0043622C">
                <w:rPr>
                  <w:rFonts w:cs="Arial"/>
                </w:rPr>
                <w:t>WMID</w:t>
              </w:r>
            </w:moveFrom>
          </w:p>
        </w:tc>
      </w:tr>
      <w:tr w:rsidR="007B17AF" w:rsidRPr="007B17AF" w:rsidDel="0043622C" w14:paraId="392B9502" w14:textId="162FCCC0"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7A0FA7" w14:textId="425EF9F2" w:rsidR="007B17AF" w:rsidRPr="007B17AF" w:rsidDel="0043622C" w:rsidRDefault="007B17AF" w:rsidP="0043622C">
            <w:pPr>
              <w:spacing w:before="100" w:beforeAutospacing="1" w:after="100" w:afterAutospacing="1"/>
              <w:ind w:left="720"/>
              <w:rPr>
                <w:rFonts w:eastAsiaTheme="minorHAnsi"/>
              </w:rPr>
              <w:pPrChange w:id="1877" w:author="Dwight Mayeda" w:date="2010-05-06T00:47:00Z">
                <w:pPr>
                  <w:spacing w:before="100" w:beforeAutospacing="1" w:after="100" w:afterAutospacing="1"/>
                </w:pPr>
              </w:pPrChange>
            </w:pPr>
            <w:moveFrom w:id="1878" w:author="Dwight Mayeda" w:date="2010-05-06T00:47:00Z">
              <w:r w:rsidRPr="007B17AF" w:rsidDel="0043622C">
                <w:rPr>
                  <w:rFonts w:cs="Arial"/>
                </w:rPr>
                <w:t>WMI Event Watcher</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B74053" w14:textId="46571790" w:rsidR="007B17AF" w:rsidRPr="007B17AF" w:rsidDel="0043622C" w:rsidRDefault="007B17AF" w:rsidP="0043622C">
            <w:pPr>
              <w:spacing w:before="100" w:beforeAutospacing="1" w:after="100" w:afterAutospacing="1"/>
              <w:ind w:left="720"/>
              <w:rPr>
                <w:rFonts w:eastAsiaTheme="minorHAnsi"/>
              </w:rPr>
              <w:pPrChange w:id="1879" w:author="Dwight Mayeda" w:date="2010-05-06T00:47:00Z">
                <w:pPr>
                  <w:spacing w:before="100" w:beforeAutospacing="1" w:after="100" w:afterAutospacing="1"/>
                </w:pPr>
              </w:pPrChange>
            </w:pPr>
            <w:moveFrom w:id="1880" w:author="Dwight Mayeda" w:date="2010-05-06T00:47:00Z">
              <w:r w:rsidRPr="007B17AF" w:rsidDel="0043622C">
                <w:rPr>
                  <w:rFonts w:cs="Arial"/>
                </w:rPr>
                <w:t>WMIE</w:t>
              </w:r>
            </w:moveFrom>
          </w:p>
        </w:tc>
      </w:tr>
      <w:tr w:rsidR="007B17AF" w:rsidRPr="007B17AF" w:rsidDel="0043622C" w14:paraId="01016B5F" w14:textId="32005D9F"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0033EF" w14:textId="0D282240" w:rsidR="007B17AF" w:rsidRPr="007B17AF" w:rsidDel="0043622C" w:rsidRDefault="007B17AF" w:rsidP="0043622C">
            <w:pPr>
              <w:spacing w:before="100" w:beforeAutospacing="1" w:after="100" w:afterAutospacing="1"/>
              <w:ind w:left="720"/>
              <w:rPr>
                <w:rFonts w:eastAsiaTheme="minorHAnsi"/>
              </w:rPr>
              <w:pPrChange w:id="1881" w:author="Dwight Mayeda" w:date="2010-05-06T00:47:00Z">
                <w:pPr>
                  <w:spacing w:before="100" w:beforeAutospacing="1" w:after="100" w:afterAutospacing="1"/>
                </w:pPr>
              </w:pPrChange>
            </w:pPr>
            <w:moveFrom w:id="1882" w:author="Dwight Mayeda" w:date="2010-05-06T00:47:00Z">
              <w:r w:rsidRPr="007B17AF" w:rsidDel="0043622C">
                <w:rPr>
                  <w:rFonts w:cs="Arial"/>
                </w:rPr>
                <w:t>XML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D5393C" w14:textId="15CE9A41" w:rsidR="007B17AF" w:rsidRPr="007B17AF" w:rsidDel="0043622C" w:rsidRDefault="007B17AF" w:rsidP="0043622C">
            <w:pPr>
              <w:spacing w:before="100" w:beforeAutospacing="1" w:after="100" w:afterAutospacing="1"/>
              <w:ind w:left="720"/>
              <w:rPr>
                <w:rFonts w:eastAsiaTheme="minorHAnsi"/>
              </w:rPr>
              <w:pPrChange w:id="1883" w:author="Dwight Mayeda" w:date="2010-05-06T00:47:00Z">
                <w:pPr>
                  <w:spacing w:before="100" w:beforeAutospacing="1" w:after="100" w:afterAutospacing="1"/>
                </w:pPr>
              </w:pPrChange>
            </w:pPr>
            <w:moveFrom w:id="1884" w:author="Dwight Mayeda" w:date="2010-05-06T00:47:00Z">
              <w:r w:rsidRPr="007B17AF" w:rsidDel="0043622C">
                <w:rPr>
                  <w:rFonts w:cs="Arial"/>
                </w:rPr>
                <w:t>XML</w:t>
              </w:r>
            </w:moveFrom>
          </w:p>
        </w:tc>
      </w:tr>
    </w:tbl>
    <w:p w14:paraId="2E80D44F" w14:textId="4D060B8A" w:rsidR="007B17AF" w:rsidRPr="007B17AF" w:rsidDel="0043622C" w:rsidRDefault="007B17AF" w:rsidP="00DA1E9E">
      <w:pPr>
        <w:spacing w:before="100" w:beforeAutospacing="1" w:after="100" w:afterAutospacing="1"/>
        <w:ind w:left="720"/>
        <w:rPr>
          <w:rFonts w:eastAsiaTheme="minorHAnsi"/>
        </w:rPr>
      </w:pPr>
      <w:moveFrom w:id="1885" w:author="Dwight Mayeda" w:date="2010-05-06T00:47:00Z">
        <w:r w:rsidRPr="007B17AF" w:rsidDel="0043622C">
          <w:t xml:space="preserve">These </w:t>
        </w:r>
        <w:r w:rsidR="000E59B6" w:rsidRPr="007B17AF" w:rsidDel="0043622C">
          <w:t>acronyms</w:t>
        </w:r>
        <w:r w:rsidRPr="007B17AF" w:rsidDel="0043622C">
          <w:t xml:space="preserve"> should be used at the beginning of the names of components to identify what type of component it is.</w:t>
        </w:r>
      </w:moveFrom>
    </w:p>
    <w:tbl>
      <w:tblPr>
        <w:tblW w:w="0" w:type="auto"/>
        <w:tblInd w:w="858" w:type="dxa"/>
        <w:tblCellMar>
          <w:left w:w="0" w:type="dxa"/>
          <w:right w:w="0" w:type="dxa"/>
        </w:tblCellMar>
        <w:tblLook w:val="04A0" w:firstRow="1" w:lastRow="0" w:firstColumn="1" w:lastColumn="0" w:noHBand="0" w:noVBand="1"/>
      </w:tblPr>
      <w:tblGrid>
        <w:gridCol w:w="3901"/>
        <w:gridCol w:w="4499"/>
      </w:tblGrid>
      <w:tr w:rsidR="007B17AF" w:rsidRPr="007B17AF" w:rsidDel="0043622C" w14:paraId="42D16916" w14:textId="4BB41033" w:rsidTr="007B17AF">
        <w:tc>
          <w:tcPr>
            <w:tcW w:w="3901" w:type="dxa"/>
            <w:tcBorders>
              <w:top w:val="single" w:sz="8" w:space="0" w:color="auto"/>
              <w:left w:val="single" w:sz="8" w:space="0" w:color="auto"/>
              <w:bottom w:val="single" w:sz="8" w:space="0" w:color="auto"/>
              <w:right w:val="single" w:sz="8" w:space="0" w:color="auto"/>
            </w:tcBorders>
            <w:shd w:val="clear" w:color="auto" w:fill="550D2A"/>
            <w:tcMar>
              <w:top w:w="0" w:type="dxa"/>
              <w:left w:w="108" w:type="dxa"/>
              <w:bottom w:w="0" w:type="dxa"/>
              <w:right w:w="108" w:type="dxa"/>
            </w:tcMar>
            <w:vAlign w:val="center"/>
            <w:hideMark/>
          </w:tcPr>
          <w:p w14:paraId="1F5DA867" w14:textId="14679A38" w:rsidR="007B17AF" w:rsidRPr="007B17AF" w:rsidDel="0043622C" w:rsidRDefault="007B17AF" w:rsidP="0043622C">
            <w:pPr>
              <w:spacing w:before="100" w:beforeAutospacing="1" w:after="100" w:afterAutospacing="1"/>
              <w:ind w:left="720"/>
              <w:rPr>
                <w:rFonts w:eastAsiaTheme="minorHAnsi"/>
              </w:rPr>
              <w:pPrChange w:id="1886" w:author="Dwight Mayeda" w:date="2010-05-06T00:47:00Z">
                <w:pPr>
                  <w:spacing w:before="100" w:beforeAutospacing="1" w:after="100" w:afterAutospacing="1"/>
                </w:pPr>
              </w:pPrChange>
            </w:pPr>
            <w:moveFrom w:id="1887" w:author="Dwight Mayeda" w:date="2010-05-06T00:47:00Z">
              <w:r w:rsidRPr="007B17AF" w:rsidDel="0043622C">
                <w:rPr>
                  <w:rFonts w:cs="Arial"/>
                  <w:color w:val="FFFFFF"/>
                </w:rPr>
                <w:lastRenderedPageBreak/>
                <w:t>Component</w:t>
              </w:r>
            </w:moveFrom>
          </w:p>
        </w:tc>
        <w:tc>
          <w:tcPr>
            <w:tcW w:w="449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124441" w14:textId="7D65F6A5" w:rsidR="007B17AF" w:rsidRPr="007B17AF" w:rsidDel="0043622C" w:rsidRDefault="007B17AF" w:rsidP="0043622C">
            <w:pPr>
              <w:spacing w:before="100" w:beforeAutospacing="1" w:after="100" w:afterAutospacing="1"/>
              <w:ind w:left="720"/>
              <w:rPr>
                <w:rFonts w:eastAsiaTheme="minorHAnsi"/>
              </w:rPr>
              <w:pPrChange w:id="1888" w:author="Dwight Mayeda" w:date="2010-05-06T00:47:00Z">
                <w:pPr>
                  <w:spacing w:before="100" w:beforeAutospacing="1" w:after="100" w:afterAutospacing="1"/>
                </w:pPr>
              </w:pPrChange>
            </w:pPr>
            <w:moveFrom w:id="1889" w:author="Dwight Mayeda" w:date="2010-05-06T00:47:00Z">
              <w:r w:rsidRPr="007B17AF" w:rsidDel="0043622C">
                <w:rPr>
                  <w:rFonts w:cs="Arial"/>
                  <w:color w:val="FFFFFF"/>
                </w:rPr>
                <w:t>Prefix</w:t>
              </w:r>
            </w:moveFrom>
          </w:p>
        </w:tc>
      </w:tr>
      <w:tr w:rsidR="007B17AF" w:rsidRPr="007B17AF" w:rsidDel="0043622C" w14:paraId="575B7214" w14:textId="0F409E8C"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B94FB3" w14:textId="4F84DA62" w:rsidR="007B17AF" w:rsidRPr="007B17AF" w:rsidDel="0043622C" w:rsidRDefault="007B17AF" w:rsidP="0043622C">
            <w:pPr>
              <w:spacing w:before="100" w:beforeAutospacing="1" w:after="100" w:afterAutospacing="1"/>
              <w:ind w:left="720"/>
              <w:rPr>
                <w:rFonts w:eastAsiaTheme="minorHAnsi"/>
              </w:rPr>
              <w:pPrChange w:id="1890" w:author="Dwight Mayeda" w:date="2010-05-06T00:47:00Z">
                <w:pPr>
                  <w:spacing w:before="100" w:beforeAutospacing="1" w:after="100" w:afterAutospacing="1"/>
                </w:pPr>
              </w:pPrChange>
            </w:pPr>
            <w:moveFrom w:id="1891" w:author="Dwight Mayeda" w:date="2010-05-06T00:47:00Z">
              <w:r w:rsidRPr="007B17AF" w:rsidDel="0043622C">
                <w:rPr>
                  <w:rFonts w:cs="Arial"/>
                </w:rPr>
                <w:t>DataReader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3376A5" w14:textId="37E60AFF" w:rsidR="007B17AF" w:rsidRPr="007B17AF" w:rsidDel="0043622C" w:rsidRDefault="007B17AF" w:rsidP="0043622C">
            <w:pPr>
              <w:spacing w:before="100" w:beforeAutospacing="1" w:after="100" w:afterAutospacing="1"/>
              <w:ind w:left="720"/>
              <w:rPr>
                <w:rFonts w:eastAsiaTheme="minorHAnsi"/>
              </w:rPr>
              <w:pPrChange w:id="1892" w:author="Dwight Mayeda" w:date="2010-05-06T00:47:00Z">
                <w:pPr>
                  <w:spacing w:before="100" w:beforeAutospacing="1" w:after="100" w:afterAutospacing="1"/>
                </w:pPr>
              </w:pPrChange>
            </w:pPr>
            <w:moveFrom w:id="1893" w:author="Dwight Mayeda" w:date="2010-05-06T00:47:00Z">
              <w:r w:rsidRPr="007B17AF" w:rsidDel="0043622C">
                <w:rPr>
                  <w:rFonts w:cs="Arial"/>
                </w:rPr>
                <w:t>DR_SRC</w:t>
              </w:r>
            </w:moveFrom>
          </w:p>
        </w:tc>
      </w:tr>
      <w:tr w:rsidR="007B17AF" w:rsidRPr="007B17AF" w:rsidDel="0043622C" w14:paraId="30E3F552" w14:textId="0DFD42D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A3456CF" w14:textId="0940B9C0" w:rsidR="007B17AF" w:rsidRPr="007B17AF" w:rsidDel="0043622C" w:rsidRDefault="007B17AF" w:rsidP="0043622C">
            <w:pPr>
              <w:spacing w:before="100" w:beforeAutospacing="1" w:after="100" w:afterAutospacing="1"/>
              <w:ind w:left="720"/>
              <w:rPr>
                <w:rFonts w:eastAsiaTheme="minorHAnsi"/>
              </w:rPr>
              <w:pPrChange w:id="1894" w:author="Dwight Mayeda" w:date="2010-05-06T00:47:00Z">
                <w:pPr>
                  <w:spacing w:before="100" w:beforeAutospacing="1" w:after="100" w:afterAutospacing="1"/>
                </w:pPr>
              </w:pPrChange>
            </w:pPr>
            <w:moveFrom w:id="1895" w:author="Dwight Mayeda" w:date="2010-05-06T00:47:00Z">
              <w:r w:rsidRPr="007B17AF" w:rsidDel="0043622C">
                <w:rPr>
                  <w:rFonts w:cs="Arial"/>
                </w:rPr>
                <w:t>Excel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F33277" w14:textId="35155226" w:rsidR="007B17AF" w:rsidRPr="007B17AF" w:rsidDel="0043622C" w:rsidRDefault="007B17AF" w:rsidP="0043622C">
            <w:pPr>
              <w:spacing w:before="100" w:beforeAutospacing="1" w:after="100" w:afterAutospacing="1"/>
              <w:ind w:left="720"/>
              <w:rPr>
                <w:rFonts w:eastAsiaTheme="minorHAnsi"/>
              </w:rPr>
              <w:pPrChange w:id="1896" w:author="Dwight Mayeda" w:date="2010-05-06T00:47:00Z">
                <w:pPr>
                  <w:spacing w:before="100" w:beforeAutospacing="1" w:after="100" w:afterAutospacing="1"/>
                </w:pPr>
              </w:pPrChange>
            </w:pPr>
            <w:moveFrom w:id="1897" w:author="Dwight Mayeda" w:date="2010-05-06T00:47:00Z">
              <w:r w:rsidRPr="007B17AF" w:rsidDel="0043622C">
                <w:rPr>
                  <w:rFonts w:cs="Arial"/>
                </w:rPr>
                <w:t>EX_SRC</w:t>
              </w:r>
            </w:moveFrom>
          </w:p>
        </w:tc>
      </w:tr>
      <w:tr w:rsidR="007B17AF" w:rsidRPr="007B17AF" w:rsidDel="0043622C" w14:paraId="696EA564" w14:textId="7AABD13D"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470875" w14:textId="5A08C9DE" w:rsidR="007B17AF" w:rsidRPr="007B17AF" w:rsidDel="0043622C" w:rsidRDefault="007B17AF" w:rsidP="0043622C">
            <w:pPr>
              <w:spacing w:before="100" w:beforeAutospacing="1" w:after="100" w:afterAutospacing="1"/>
              <w:ind w:left="720"/>
              <w:rPr>
                <w:rFonts w:eastAsiaTheme="minorHAnsi"/>
              </w:rPr>
              <w:pPrChange w:id="1898" w:author="Dwight Mayeda" w:date="2010-05-06T00:47:00Z">
                <w:pPr>
                  <w:spacing w:before="100" w:beforeAutospacing="1" w:after="100" w:afterAutospacing="1"/>
                </w:pPr>
              </w:pPrChange>
            </w:pPr>
            <w:moveFrom w:id="1899" w:author="Dwight Mayeda" w:date="2010-05-06T00:47:00Z">
              <w:r w:rsidRPr="007B17AF" w:rsidDel="0043622C">
                <w:rPr>
                  <w:rFonts w:cs="Arial"/>
                </w:rPr>
                <w:t>Flat File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1C36CA" w14:textId="790973C9" w:rsidR="007B17AF" w:rsidRPr="007B17AF" w:rsidDel="0043622C" w:rsidRDefault="007B17AF" w:rsidP="0043622C">
            <w:pPr>
              <w:spacing w:before="100" w:beforeAutospacing="1" w:after="100" w:afterAutospacing="1"/>
              <w:ind w:left="720"/>
              <w:rPr>
                <w:rFonts w:eastAsiaTheme="minorHAnsi"/>
              </w:rPr>
              <w:pPrChange w:id="1900" w:author="Dwight Mayeda" w:date="2010-05-06T00:47:00Z">
                <w:pPr>
                  <w:spacing w:before="100" w:beforeAutospacing="1" w:after="100" w:afterAutospacing="1"/>
                </w:pPr>
              </w:pPrChange>
            </w:pPr>
            <w:moveFrom w:id="1901" w:author="Dwight Mayeda" w:date="2010-05-06T00:47:00Z">
              <w:r w:rsidRPr="007B17AF" w:rsidDel="0043622C">
                <w:rPr>
                  <w:rFonts w:cs="Arial"/>
                </w:rPr>
                <w:t>FF_SRC</w:t>
              </w:r>
            </w:moveFrom>
          </w:p>
        </w:tc>
      </w:tr>
      <w:tr w:rsidR="007B17AF" w:rsidRPr="007B17AF" w:rsidDel="0043622C" w14:paraId="725AD53B" w14:textId="7963ED8A"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CBEE81" w14:textId="544A7330" w:rsidR="007B17AF" w:rsidRPr="007B17AF" w:rsidDel="0043622C" w:rsidRDefault="007B17AF" w:rsidP="0043622C">
            <w:pPr>
              <w:spacing w:before="100" w:beforeAutospacing="1" w:after="100" w:afterAutospacing="1"/>
              <w:ind w:left="720"/>
              <w:rPr>
                <w:rFonts w:eastAsiaTheme="minorHAnsi"/>
              </w:rPr>
              <w:pPrChange w:id="1902" w:author="Dwight Mayeda" w:date="2010-05-06T00:47:00Z">
                <w:pPr>
                  <w:spacing w:before="100" w:beforeAutospacing="1" w:after="100" w:afterAutospacing="1"/>
                </w:pPr>
              </w:pPrChange>
            </w:pPr>
            <w:moveFrom w:id="1903" w:author="Dwight Mayeda" w:date="2010-05-06T00:47:00Z">
              <w:r w:rsidRPr="007B17AF" w:rsidDel="0043622C">
                <w:rPr>
                  <w:rFonts w:cs="Arial"/>
                </w:rPr>
                <w:t>OLE DB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89AA66" w14:textId="5D935D02" w:rsidR="007B17AF" w:rsidRPr="007B17AF" w:rsidDel="0043622C" w:rsidRDefault="007B17AF" w:rsidP="0043622C">
            <w:pPr>
              <w:spacing w:before="100" w:beforeAutospacing="1" w:after="100" w:afterAutospacing="1"/>
              <w:ind w:left="720"/>
              <w:rPr>
                <w:rFonts w:eastAsiaTheme="minorHAnsi"/>
              </w:rPr>
              <w:pPrChange w:id="1904" w:author="Dwight Mayeda" w:date="2010-05-06T00:47:00Z">
                <w:pPr>
                  <w:spacing w:before="100" w:beforeAutospacing="1" w:after="100" w:afterAutospacing="1"/>
                </w:pPr>
              </w:pPrChange>
            </w:pPr>
            <w:moveFrom w:id="1905" w:author="Dwight Mayeda" w:date="2010-05-06T00:47:00Z">
              <w:r w:rsidRPr="007B17AF" w:rsidDel="0043622C">
                <w:rPr>
                  <w:rFonts w:cs="Arial"/>
                </w:rPr>
                <w:t>OLE_SRC</w:t>
              </w:r>
            </w:moveFrom>
          </w:p>
        </w:tc>
      </w:tr>
      <w:tr w:rsidR="007B17AF" w:rsidRPr="007B17AF" w:rsidDel="0043622C" w14:paraId="483B0191" w14:textId="28E07BF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B331E5" w14:textId="5DEB87BF" w:rsidR="007B17AF" w:rsidRPr="007B17AF" w:rsidDel="0043622C" w:rsidRDefault="007B17AF" w:rsidP="0043622C">
            <w:pPr>
              <w:spacing w:before="100" w:beforeAutospacing="1" w:after="100" w:afterAutospacing="1"/>
              <w:ind w:left="720"/>
              <w:rPr>
                <w:rFonts w:eastAsiaTheme="minorHAnsi"/>
              </w:rPr>
              <w:pPrChange w:id="1906" w:author="Dwight Mayeda" w:date="2010-05-06T00:47:00Z">
                <w:pPr>
                  <w:spacing w:before="100" w:beforeAutospacing="1" w:after="100" w:afterAutospacing="1"/>
                </w:pPr>
              </w:pPrChange>
            </w:pPr>
            <w:moveFrom w:id="1907" w:author="Dwight Mayeda" w:date="2010-05-06T00:47:00Z">
              <w:r w:rsidRPr="007B17AF" w:rsidDel="0043622C">
                <w:rPr>
                  <w:rFonts w:cs="Arial"/>
                </w:rPr>
                <w:t>Raw File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8DE299" w14:textId="7E3DEE00" w:rsidR="007B17AF" w:rsidRPr="007B17AF" w:rsidDel="0043622C" w:rsidRDefault="007B17AF" w:rsidP="0043622C">
            <w:pPr>
              <w:spacing w:before="100" w:beforeAutospacing="1" w:after="100" w:afterAutospacing="1"/>
              <w:ind w:left="720"/>
              <w:rPr>
                <w:rFonts w:eastAsiaTheme="minorHAnsi"/>
              </w:rPr>
              <w:pPrChange w:id="1908" w:author="Dwight Mayeda" w:date="2010-05-06T00:47:00Z">
                <w:pPr>
                  <w:spacing w:before="100" w:beforeAutospacing="1" w:after="100" w:afterAutospacing="1"/>
                </w:pPr>
              </w:pPrChange>
            </w:pPr>
            <w:moveFrom w:id="1909" w:author="Dwight Mayeda" w:date="2010-05-06T00:47:00Z">
              <w:r w:rsidRPr="007B17AF" w:rsidDel="0043622C">
                <w:rPr>
                  <w:rFonts w:cs="Arial"/>
                </w:rPr>
                <w:t>RF_SRC</w:t>
              </w:r>
            </w:moveFrom>
          </w:p>
        </w:tc>
      </w:tr>
      <w:tr w:rsidR="007B17AF" w:rsidRPr="007B17AF" w:rsidDel="0043622C" w14:paraId="225669B3" w14:textId="5E11B2F1"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AB7E66E" w14:textId="054F9949" w:rsidR="007B17AF" w:rsidRPr="007B17AF" w:rsidDel="0043622C" w:rsidRDefault="007B17AF" w:rsidP="0043622C">
            <w:pPr>
              <w:spacing w:before="100" w:beforeAutospacing="1" w:after="100" w:afterAutospacing="1"/>
              <w:ind w:left="720"/>
              <w:rPr>
                <w:rFonts w:eastAsiaTheme="minorHAnsi"/>
              </w:rPr>
              <w:pPrChange w:id="1910" w:author="Dwight Mayeda" w:date="2010-05-06T00:47:00Z">
                <w:pPr>
                  <w:spacing w:before="100" w:beforeAutospacing="1" w:after="100" w:afterAutospacing="1"/>
                </w:pPr>
              </w:pPrChange>
            </w:pPr>
            <w:moveFrom w:id="1911" w:author="Dwight Mayeda" w:date="2010-05-06T00:47:00Z">
              <w:r w:rsidRPr="007B17AF" w:rsidDel="0043622C">
                <w:rPr>
                  <w:rFonts w:cs="Arial"/>
                </w:rPr>
                <w:t>XML Source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0FB9C5" w14:textId="0E048291" w:rsidR="007B17AF" w:rsidRPr="007B17AF" w:rsidDel="0043622C" w:rsidRDefault="007B17AF" w:rsidP="0043622C">
            <w:pPr>
              <w:spacing w:before="100" w:beforeAutospacing="1" w:after="100" w:afterAutospacing="1"/>
              <w:ind w:left="720"/>
              <w:rPr>
                <w:rFonts w:eastAsiaTheme="minorHAnsi"/>
              </w:rPr>
              <w:pPrChange w:id="1912" w:author="Dwight Mayeda" w:date="2010-05-06T00:47:00Z">
                <w:pPr>
                  <w:spacing w:before="100" w:beforeAutospacing="1" w:after="100" w:afterAutospacing="1"/>
                </w:pPr>
              </w:pPrChange>
            </w:pPr>
            <w:moveFrom w:id="1913" w:author="Dwight Mayeda" w:date="2010-05-06T00:47:00Z">
              <w:r w:rsidRPr="007B17AF" w:rsidDel="0043622C">
                <w:rPr>
                  <w:rFonts w:cs="Arial"/>
                </w:rPr>
                <w:t>XML_SRC</w:t>
              </w:r>
            </w:moveFrom>
          </w:p>
        </w:tc>
      </w:tr>
      <w:tr w:rsidR="007B17AF" w:rsidRPr="007B17AF" w:rsidDel="0043622C" w14:paraId="7F9CCE0D" w14:textId="5638E7A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21B52B" w14:textId="7A8AEEBF" w:rsidR="007B17AF" w:rsidRPr="007B17AF" w:rsidDel="0043622C" w:rsidRDefault="007B17AF" w:rsidP="0043622C">
            <w:pPr>
              <w:spacing w:before="100" w:beforeAutospacing="1" w:after="100" w:afterAutospacing="1"/>
              <w:ind w:left="720"/>
              <w:rPr>
                <w:rFonts w:eastAsiaTheme="minorHAnsi"/>
              </w:rPr>
              <w:pPrChange w:id="1914" w:author="Dwight Mayeda" w:date="2010-05-06T00:47:00Z">
                <w:pPr>
                  <w:spacing w:before="100" w:beforeAutospacing="1" w:after="100" w:afterAutospacing="1"/>
                </w:pPr>
              </w:pPrChange>
            </w:pPr>
            <w:moveFrom w:id="1915" w:author="Dwight Mayeda" w:date="2010-05-06T00:47:00Z">
              <w:r w:rsidRPr="007B17AF" w:rsidDel="0043622C">
                <w:rPr>
                  <w:rFonts w:cs="Arial"/>
                </w:rPr>
                <w:t>Aggregate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3014D9" w14:textId="023F6CAD" w:rsidR="007B17AF" w:rsidRPr="007B17AF" w:rsidDel="0043622C" w:rsidRDefault="007B17AF" w:rsidP="0043622C">
            <w:pPr>
              <w:spacing w:before="100" w:beforeAutospacing="1" w:after="100" w:afterAutospacing="1"/>
              <w:ind w:left="720"/>
              <w:rPr>
                <w:rFonts w:eastAsiaTheme="minorHAnsi"/>
              </w:rPr>
              <w:pPrChange w:id="1916" w:author="Dwight Mayeda" w:date="2010-05-06T00:47:00Z">
                <w:pPr>
                  <w:spacing w:before="100" w:beforeAutospacing="1" w:after="100" w:afterAutospacing="1"/>
                </w:pPr>
              </w:pPrChange>
            </w:pPr>
            <w:moveFrom w:id="1917" w:author="Dwight Mayeda" w:date="2010-05-06T00:47:00Z">
              <w:r w:rsidRPr="007B17AF" w:rsidDel="0043622C">
                <w:rPr>
                  <w:rFonts w:cs="Arial"/>
                </w:rPr>
                <w:t>AGG</w:t>
              </w:r>
            </w:moveFrom>
          </w:p>
        </w:tc>
      </w:tr>
      <w:tr w:rsidR="007B17AF" w:rsidRPr="007B17AF" w:rsidDel="0043622C" w14:paraId="293FE204" w14:textId="6E0C86F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99C76D" w14:textId="0F985D8A" w:rsidR="007B17AF" w:rsidRPr="007B17AF" w:rsidDel="0043622C" w:rsidRDefault="007B17AF" w:rsidP="0043622C">
            <w:pPr>
              <w:spacing w:before="100" w:beforeAutospacing="1" w:after="100" w:afterAutospacing="1"/>
              <w:ind w:left="720"/>
              <w:rPr>
                <w:rFonts w:eastAsiaTheme="minorHAnsi"/>
              </w:rPr>
              <w:pPrChange w:id="1918" w:author="Dwight Mayeda" w:date="2010-05-06T00:47:00Z">
                <w:pPr>
                  <w:spacing w:before="100" w:beforeAutospacing="1" w:after="100" w:afterAutospacing="1"/>
                </w:pPr>
              </w:pPrChange>
            </w:pPr>
            <w:moveFrom w:id="1919" w:author="Dwight Mayeda" w:date="2010-05-06T00:47:00Z">
              <w:r w:rsidRPr="007B17AF" w:rsidDel="0043622C">
                <w:rPr>
                  <w:rFonts w:cs="Arial"/>
                </w:rPr>
                <w:t>Audit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F84806E" w14:textId="0895989D" w:rsidR="007B17AF" w:rsidRPr="007B17AF" w:rsidDel="0043622C" w:rsidRDefault="007B17AF" w:rsidP="0043622C">
            <w:pPr>
              <w:spacing w:before="100" w:beforeAutospacing="1" w:after="100" w:afterAutospacing="1"/>
              <w:ind w:left="720"/>
              <w:rPr>
                <w:rFonts w:eastAsiaTheme="minorHAnsi"/>
              </w:rPr>
              <w:pPrChange w:id="1920" w:author="Dwight Mayeda" w:date="2010-05-06T00:47:00Z">
                <w:pPr>
                  <w:spacing w:before="100" w:beforeAutospacing="1" w:after="100" w:afterAutospacing="1"/>
                </w:pPr>
              </w:pPrChange>
            </w:pPr>
            <w:moveFrom w:id="1921" w:author="Dwight Mayeda" w:date="2010-05-06T00:47:00Z">
              <w:r w:rsidRPr="007B17AF" w:rsidDel="0043622C">
                <w:rPr>
                  <w:rFonts w:cs="Arial"/>
                </w:rPr>
                <w:t>AUD</w:t>
              </w:r>
            </w:moveFrom>
          </w:p>
        </w:tc>
      </w:tr>
      <w:tr w:rsidR="007B17AF" w:rsidRPr="007B17AF" w:rsidDel="0043622C" w14:paraId="7102A1A7" w14:textId="21A43FD6"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CE7611" w14:textId="05F918F6" w:rsidR="007B17AF" w:rsidRPr="007B17AF" w:rsidDel="0043622C" w:rsidRDefault="007B17AF" w:rsidP="0043622C">
            <w:pPr>
              <w:spacing w:before="100" w:beforeAutospacing="1" w:after="100" w:afterAutospacing="1"/>
              <w:ind w:left="720"/>
              <w:rPr>
                <w:rFonts w:eastAsiaTheme="minorHAnsi"/>
              </w:rPr>
              <w:pPrChange w:id="1922" w:author="Dwight Mayeda" w:date="2010-05-06T00:47:00Z">
                <w:pPr>
                  <w:spacing w:before="100" w:beforeAutospacing="1" w:after="100" w:afterAutospacing="1"/>
                </w:pPr>
              </w:pPrChange>
            </w:pPr>
            <w:moveFrom w:id="1923" w:author="Dwight Mayeda" w:date="2010-05-06T00:47:00Z">
              <w:r w:rsidRPr="007B17AF" w:rsidDel="0043622C">
                <w:rPr>
                  <w:rFonts w:cs="Arial"/>
                </w:rPr>
                <w:t>Character Map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943003" w14:textId="543F7625" w:rsidR="007B17AF" w:rsidRPr="007B17AF" w:rsidDel="0043622C" w:rsidRDefault="007B17AF" w:rsidP="0043622C">
            <w:pPr>
              <w:spacing w:before="100" w:beforeAutospacing="1" w:after="100" w:afterAutospacing="1"/>
              <w:ind w:left="720"/>
              <w:rPr>
                <w:rFonts w:eastAsiaTheme="minorHAnsi"/>
              </w:rPr>
              <w:pPrChange w:id="1924" w:author="Dwight Mayeda" w:date="2010-05-06T00:47:00Z">
                <w:pPr>
                  <w:spacing w:before="100" w:beforeAutospacing="1" w:after="100" w:afterAutospacing="1"/>
                </w:pPr>
              </w:pPrChange>
            </w:pPr>
            <w:moveFrom w:id="1925" w:author="Dwight Mayeda" w:date="2010-05-06T00:47:00Z">
              <w:r w:rsidRPr="007B17AF" w:rsidDel="0043622C">
                <w:rPr>
                  <w:rFonts w:cs="Arial"/>
                </w:rPr>
                <w:t>CHM</w:t>
              </w:r>
            </w:moveFrom>
          </w:p>
        </w:tc>
      </w:tr>
      <w:tr w:rsidR="007B17AF" w:rsidRPr="007B17AF" w:rsidDel="0043622C" w14:paraId="5E82922E" w14:textId="246718F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007736" w14:textId="4F8A816F" w:rsidR="007B17AF" w:rsidRPr="007B17AF" w:rsidDel="0043622C" w:rsidRDefault="007B17AF" w:rsidP="0043622C">
            <w:pPr>
              <w:spacing w:before="100" w:beforeAutospacing="1" w:after="100" w:afterAutospacing="1"/>
              <w:ind w:left="720"/>
              <w:rPr>
                <w:rFonts w:eastAsiaTheme="minorHAnsi"/>
              </w:rPr>
              <w:pPrChange w:id="1926" w:author="Dwight Mayeda" w:date="2010-05-06T00:47:00Z">
                <w:pPr>
                  <w:spacing w:before="100" w:beforeAutospacing="1" w:after="100" w:afterAutospacing="1"/>
                </w:pPr>
              </w:pPrChange>
            </w:pPr>
            <w:moveFrom w:id="1927" w:author="Dwight Mayeda" w:date="2010-05-06T00:47:00Z">
              <w:r w:rsidRPr="007B17AF" w:rsidDel="0043622C">
                <w:rPr>
                  <w:rFonts w:cs="Arial"/>
                </w:rPr>
                <w:t>Conditional Split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EA09B0" w14:textId="4A9A8181" w:rsidR="007B17AF" w:rsidRPr="007B17AF" w:rsidDel="0043622C" w:rsidRDefault="007B17AF" w:rsidP="0043622C">
            <w:pPr>
              <w:spacing w:before="100" w:beforeAutospacing="1" w:after="100" w:afterAutospacing="1"/>
              <w:ind w:left="720"/>
              <w:rPr>
                <w:rFonts w:eastAsiaTheme="minorHAnsi"/>
              </w:rPr>
              <w:pPrChange w:id="1928" w:author="Dwight Mayeda" w:date="2010-05-06T00:47:00Z">
                <w:pPr>
                  <w:spacing w:before="100" w:beforeAutospacing="1" w:after="100" w:afterAutospacing="1"/>
                </w:pPr>
              </w:pPrChange>
            </w:pPr>
            <w:moveFrom w:id="1929" w:author="Dwight Mayeda" w:date="2010-05-06T00:47:00Z">
              <w:r w:rsidRPr="007B17AF" w:rsidDel="0043622C">
                <w:rPr>
                  <w:rFonts w:cs="Arial"/>
                </w:rPr>
                <w:t>CSPL</w:t>
              </w:r>
            </w:moveFrom>
          </w:p>
        </w:tc>
      </w:tr>
      <w:tr w:rsidR="007B17AF" w:rsidRPr="007B17AF" w:rsidDel="0043622C" w14:paraId="49FF5201" w14:textId="74691CF4"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22EE878" w14:textId="7C5BD7D9" w:rsidR="007B17AF" w:rsidRPr="007B17AF" w:rsidDel="0043622C" w:rsidRDefault="007B17AF" w:rsidP="0043622C">
            <w:pPr>
              <w:spacing w:before="100" w:beforeAutospacing="1" w:after="100" w:afterAutospacing="1"/>
              <w:ind w:left="720"/>
              <w:rPr>
                <w:rFonts w:eastAsiaTheme="minorHAnsi"/>
              </w:rPr>
              <w:pPrChange w:id="1930" w:author="Dwight Mayeda" w:date="2010-05-06T00:47:00Z">
                <w:pPr>
                  <w:spacing w:before="100" w:beforeAutospacing="1" w:after="100" w:afterAutospacing="1"/>
                </w:pPr>
              </w:pPrChange>
            </w:pPr>
            <w:moveFrom w:id="1931" w:author="Dwight Mayeda" w:date="2010-05-06T00:47:00Z">
              <w:r w:rsidRPr="007B17AF" w:rsidDel="0043622C">
                <w:rPr>
                  <w:rFonts w:cs="Arial"/>
                </w:rPr>
                <w:t>Copy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9923CD" w14:textId="13DF310B" w:rsidR="007B17AF" w:rsidRPr="007B17AF" w:rsidDel="0043622C" w:rsidRDefault="007B17AF" w:rsidP="0043622C">
            <w:pPr>
              <w:spacing w:before="100" w:beforeAutospacing="1" w:after="100" w:afterAutospacing="1"/>
              <w:ind w:left="720"/>
              <w:rPr>
                <w:rFonts w:eastAsiaTheme="minorHAnsi"/>
              </w:rPr>
              <w:pPrChange w:id="1932" w:author="Dwight Mayeda" w:date="2010-05-06T00:47:00Z">
                <w:pPr>
                  <w:spacing w:before="100" w:beforeAutospacing="1" w:after="100" w:afterAutospacing="1"/>
                </w:pPr>
              </w:pPrChange>
            </w:pPr>
            <w:moveFrom w:id="1933" w:author="Dwight Mayeda" w:date="2010-05-06T00:47:00Z">
              <w:r w:rsidRPr="007B17AF" w:rsidDel="0043622C">
                <w:rPr>
                  <w:rFonts w:cs="Arial"/>
                </w:rPr>
                <w:t>CPYC</w:t>
              </w:r>
            </w:moveFrom>
          </w:p>
        </w:tc>
      </w:tr>
      <w:tr w:rsidR="007B17AF" w:rsidRPr="007B17AF" w:rsidDel="0043622C" w14:paraId="533AEB93" w14:textId="410AF800"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F9C4CE" w14:textId="3A238ED7" w:rsidR="007B17AF" w:rsidRPr="007B17AF" w:rsidDel="0043622C" w:rsidRDefault="007B17AF" w:rsidP="0043622C">
            <w:pPr>
              <w:spacing w:before="100" w:beforeAutospacing="1" w:after="100" w:afterAutospacing="1"/>
              <w:ind w:left="720"/>
              <w:rPr>
                <w:rFonts w:eastAsiaTheme="minorHAnsi"/>
              </w:rPr>
              <w:pPrChange w:id="1934" w:author="Dwight Mayeda" w:date="2010-05-06T00:47:00Z">
                <w:pPr>
                  <w:spacing w:before="100" w:beforeAutospacing="1" w:after="100" w:afterAutospacing="1"/>
                </w:pPr>
              </w:pPrChange>
            </w:pPr>
            <w:moveFrom w:id="1935" w:author="Dwight Mayeda" w:date="2010-05-06T00:47:00Z">
              <w:r w:rsidRPr="007B17AF" w:rsidDel="0043622C">
                <w:rPr>
                  <w:rFonts w:cs="Arial"/>
                </w:rPr>
                <w:t>Data Conversion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30007E0" w14:textId="00C5D863" w:rsidR="007B17AF" w:rsidRPr="007B17AF" w:rsidDel="0043622C" w:rsidRDefault="007B17AF" w:rsidP="0043622C">
            <w:pPr>
              <w:spacing w:before="100" w:beforeAutospacing="1" w:after="100" w:afterAutospacing="1"/>
              <w:ind w:left="720"/>
              <w:rPr>
                <w:rFonts w:eastAsiaTheme="minorHAnsi"/>
              </w:rPr>
              <w:pPrChange w:id="1936" w:author="Dwight Mayeda" w:date="2010-05-06T00:47:00Z">
                <w:pPr>
                  <w:spacing w:before="100" w:beforeAutospacing="1" w:after="100" w:afterAutospacing="1"/>
                </w:pPr>
              </w:pPrChange>
            </w:pPr>
            <w:moveFrom w:id="1937" w:author="Dwight Mayeda" w:date="2010-05-06T00:47:00Z">
              <w:r w:rsidRPr="007B17AF" w:rsidDel="0043622C">
                <w:rPr>
                  <w:rFonts w:cs="Arial"/>
                </w:rPr>
                <w:t>DCNV</w:t>
              </w:r>
            </w:moveFrom>
          </w:p>
        </w:tc>
      </w:tr>
      <w:tr w:rsidR="007B17AF" w:rsidRPr="007B17AF" w:rsidDel="0043622C" w14:paraId="35AF85E2" w14:textId="79A77565"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6C4005" w14:textId="0AE9228F" w:rsidR="007B17AF" w:rsidRPr="007B17AF" w:rsidDel="0043622C" w:rsidRDefault="007B17AF" w:rsidP="0043622C">
            <w:pPr>
              <w:spacing w:before="100" w:beforeAutospacing="1" w:after="100" w:afterAutospacing="1"/>
              <w:ind w:left="720"/>
              <w:rPr>
                <w:rFonts w:eastAsiaTheme="minorHAnsi"/>
              </w:rPr>
              <w:pPrChange w:id="1938" w:author="Dwight Mayeda" w:date="2010-05-06T00:47:00Z">
                <w:pPr>
                  <w:spacing w:before="100" w:beforeAutospacing="1" w:after="100" w:afterAutospacing="1"/>
                </w:pPr>
              </w:pPrChange>
            </w:pPr>
            <w:moveFrom w:id="1939" w:author="Dwight Mayeda" w:date="2010-05-06T00:47:00Z">
              <w:r w:rsidRPr="007B17AF" w:rsidDel="0043622C">
                <w:rPr>
                  <w:rFonts w:cs="Arial"/>
                </w:rPr>
                <w:t>Data Mining Query</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E0BC95" w14:textId="164F4219" w:rsidR="007B17AF" w:rsidRPr="007B17AF" w:rsidDel="0043622C" w:rsidRDefault="007B17AF" w:rsidP="0043622C">
            <w:pPr>
              <w:spacing w:before="100" w:beforeAutospacing="1" w:after="100" w:afterAutospacing="1"/>
              <w:ind w:left="720"/>
              <w:rPr>
                <w:rFonts w:eastAsiaTheme="minorHAnsi"/>
              </w:rPr>
              <w:pPrChange w:id="1940" w:author="Dwight Mayeda" w:date="2010-05-06T00:47:00Z">
                <w:pPr>
                  <w:spacing w:before="100" w:beforeAutospacing="1" w:after="100" w:afterAutospacing="1"/>
                </w:pPr>
              </w:pPrChange>
            </w:pPr>
            <w:moveFrom w:id="1941" w:author="Dwight Mayeda" w:date="2010-05-06T00:47:00Z">
              <w:r w:rsidRPr="007B17AF" w:rsidDel="0043622C">
                <w:rPr>
                  <w:rFonts w:cs="Arial"/>
                </w:rPr>
                <w:t>DMQ</w:t>
              </w:r>
            </w:moveFrom>
          </w:p>
        </w:tc>
      </w:tr>
      <w:tr w:rsidR="007B17AF" w:rsidRPr="007B17AF" w:rsidDel="0043622C" w14:paraId="2DB22DAF" w14:textId="6869505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AFFC34" w14:textId="13942B41" w:rsidR="007B17AF" w:rsidRPr="007B17AF" w:rsidDel="0043622C" w:rsidRDefault="007B17AF" w:rsidP="0043622C">
            <w:pPr>
              <w:spacing w:before="100" w:beforeAutospacing="1" w:after="100" w:afterAutospacing="1"/>
              <w:ind w:left="720"/>
              <w:rPr>
                <w:rFonts w:eastAsiaTheme="minorHAnsi"/>
              </w:rPr>
              <w:pPrChange w:id="1942" w:author="Dwight Mayeda" w:date="2010-05-06T00:47:00Z">
                <w:pPr>
                  <w:spacing w:before="100" w:beforeAutospacing="1" w:after="100" w:afterAutospacing="1"/>
                </w:pPr>
              </w:pPrChange>
            </w:pPr>
            <w:moveFrom w:id="1943" w:author="Dwight Mayeda" w:date="2010-05-06T00:47:00Z">
              <w:r w:rsidRPr="007B17AF" w:rsidDel="0043622C">
                <w:rPr>
                  <w:rFonts w:cs="Arial"/>
                </w:rPr>
                <w:t>Derived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6B2D35" w14:textId="1E34BDFD" w:rsidR="007B17AF" w:rsidRPr="007B17AF" w:rsidDel="0043622C" w:rsidRDefault="007B17AF" w:rsidP="0043622C">
            <w:pPr>
              <w:spacing w:before="100" w:beforeAutospacing="1" w:after="100" w:afterAutospacing="1"/>
              <w:ind w:left="720"/>
              <w:rPr>
                <w:rFonts w:eastAsiaTheme="minorHAnsi"/>
              </w:rPr>
              <w:pPrChange w:id="1944" w:author="Dwight Mayeda" w:date="2010-05-06T00:47:00Z">
                <w:pPr>
                  <w:spacing w:before="100" w:beforeAutospacing="1" w:after="100" w:afterAutospacing="1"/>
                </w:pPr>
              </w:pPrChange>
            </w:pPr>
            <w:moveFrom w:id="1945" w:author="Dwight Mayeda" w:date="2010-05-06T00:47:00Z">
              <w:r w:rsidRPr="007B17AF" w:rsidDel="0043622C">
                <w:rPr>
                  <w:rFonts w:cs="Arial"/>
                </w:rPr>
                <w:t>DER</w:t>
              </w:r>
            </w:moveFrom>
          </w:p>
        </w:tc>
      </w:tr>
      <w:tr w:rsidR="007B17AF" w:rsidRPr="007B17AF" w:rsidDel="0043622C" w14:paraId="6CCACA05" w14:textId="6DED9536"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F6DD7" w14:textId="46E5EB10" w:rsidR="007B17AF" w:rsidRPr="007B17AF" w:rsidDel="0043622C" w:rsidRDefault="007B17AF" w:rsidP="0043622C">
            <w:pPr>
              <w:spacing w:before="100" w:beforeAutospacing="1" w:after="100" w:afterAutospacing="1"/>
              <w:ind w:left="720"/>
              <w:rPr>
                <w:rFonts w:eastAsiaTheme="minorHAnsi"/>
              </w:rPr>
              <w:pPrChange w:id="1946" w:author="Dwight Mayeda" w:date="2010-05-06T00:47:00Z">
                <w:pPr>
                  <w:spacing w:before="100" w:beforeAutospacing="1" w:after="100" w:afterAutospacing="1"/>
                </w:pPr>
              </w:pPrChange>
            </w:pPr>
            <w:moveFrom w:id="1947" w:author="Dwight Mayeda" w:date="2010-05-06T00:47:00Z">
              <w:r w:rsidRPr="007B17AF" w:rsidDel="0043622C">
                <w:rPr>
                  <w:rFonts w:cs="Arial"/>
                </w:rPr>
                <w:t>Export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758DB9" w14:textId="71087E99" w:rsidR="007B17AF" w:rsidRPr="007B17AF" w:rsidDel="0043622C" w:rsidRDefault="007B17AF" w:rsidP="0043622C">
            <w:pPr>
              <w:spacing w:before="100" w:beforeAutospacing="1" w:after="100" w:afterAutospacing="1"/>
              <w:ind w:left="720"/>
              <w:rPr>
                <w:rFonts w:eastAsiaTheme="minorHAnsi"/>
              </w:rPr>
              <w:pPrChange w:id="1948" w:author="Dwight Mayeda" w:date="2010-05-06T00:47:00Z">
                <w:pPr>
                  <w:spacing w:before="100" w:beforeAutospacing="1" w:after="100" w:afterAutospacing="1"/>
                </w:pPr>
              </w:pPrChange>
            </w:pPr>
            <w:moveFrom w:id="1949" w:author="Dwight Mayeda" w:date="2010-05-06T00:47:00Z">
              <w:r w:rsidRPr="007B17AF" w:rsidDel="0043622C">
                <w:rPr>
                  <w:rFonts w:cs="Arial"/>
                </w:rPr>
                <w:t>EXPC</w:t>
              </w:r>
            </w:moveFrom>
          </w:p>
        </w:tc>
      </w:tr>
      <w:tr w:rsidR="007B17AF" w:rsidRPr="007B17AF" w:rsidDel="0043622C" w14:paraId="4A67023B" w14:textId="150387E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B51D86" w14:textId="72F3373E" w:rsidR="007B17AF" w:rsidRPr="007B17AF" w:rsidDel="0043622C" w:rsidRDefault="007B17AF" w:rsidP="0043622C">
            <w:pPr>
              <w:spacing w:before="100" w:beforeAutospacing="1" w:after="100" w:afterAutospacing="1"/>
              <w:ind w:left="720"/>
              <w:rPr>
                <w:rFonts w:eastAsiaTheme="minorHAnsi"/>
              </w:rPr>
              <w:pPrChange w:id="1950" w:author="Dwight Mayeda" w:date="2010-05-06T00:47:00Z">
                <w:pPr>
                  <w:spacing w:before="100" w:beforeAutospacing="1" w:after="100" w:afterAutospacing="1"/>
                </w:pPr>
              </w:pPrChange>
            </w:pPr>
            <w:moveFrom w:id="1951" w:author="Dwight Mayeda" w:date="2010-05-06T00:47:00Z">
              <w:r w:rsidRPr="007B17AF" w:rsidDel="0043622C">
                <w:rPr>
                  <w:rFonts w:cs="Arial"/>
                </w:rPr>
                <w:t>Fuzzy Grouping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13A7352" w14:textId="19957057" w:rsidR="007B17AF" w:rsidRPr="007B17AF" w:rsidDel="0043622C" w:rsidRDefault="007B17AF" w:rsidP="0043622C">
            <w:pPr>
              <w:spacing w:before="100" w:beforeAutospacing="1" w:after="100" w:afterAutospacing="1"/>
              <w:ind w:left="720"/>
              <w:rPr>
                <w:rFonts w:eastAsiaTheme="minorHAnsi"/>
              </w:rPr>
              <w:pPrChange w:id="1952" w:author="Dwight Mayeda" w:date="2010-05-06T00:47:00Z">
                <w:pPr>
                  <w:spacing w:before="100" w:beforeAutospacing="1" w:after="100" w:afterAutospacing="1"/>
                </w:pPr>
              </w:pPrChange>
            </w:pPr>
            <w:moveFrom w:id="1953" w:author="Dwight Mayeda" w:date="2010-05-06T00:47:00Z">
              <w:r w:rsidRPr="007B17AF" w:rsidDel="0043622C">
                <w:rPr>
                  <w:rFonts w:cs="Arial"/>
                </w:rPr>
                <w:t>FZG</w:t>
              </w:r>
            </w:moveFrom>
          </w:p>
        </w:tc>
      </w:tr>
      <w:tr w:rsidR="007B17AF" w:rsidRPr="007B17AF" w:rsidDel="0043622C" w14:paraId="2F17489E" w14:textId="0DEAEE08"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CD6B6C" w14:textId="5F30C838" w:rsidR="007B17AF" w:rsidRPr="007B17AF" w:rsidDel="0043622C" w:rsidRDefault="007B17AF" w:rsidP="0043622C">
            <w:pPr>
              <w:spacing w:before="100" w:beforeAutospacing="1" w:after="100" w:afterAutospacing="1"/>
              <w:ind w:left="720"/>
              <w:rPr>
                <w:rFonts w:eastAsiaTheme="minorHAnsi"/>
              </w:rPr>
              <w:pPrChange w:id="1954" w:author="Dwight Mayeda" w:date="2010-05-06T00:47:00Z">
                <w:pPr>
                  <w:spacing w:before="100" w:beforeAutospacing="1" w:after="100" w:afterAutospacing="1"/>
                </w:pPr>
              </w:pPrChange>
            </w:pPr>
            <w:moveFrom w:id="1955" w:author="Dwight Mayeda" w:date="2010-05-06T00:47:00Z">
              <w:r w:rsidRPr="007B17AF" w:rsidDel="0043622C">
                <w:rPr>
                  <w:rFonts w:cs="Arial"/>
                </w:rPr>
                <w:t>Fuzzy Lookup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9EEDD8" w14:textId="1310FDF2" w:rsidR="007B17AF" w:rsidRPr="007B17AF" w:rsidDel="0043622C" w:rsidRDefault="007B17AF" w:rsidP="0043622C">
            <w:pPr>
              <w:spacing w:before="100" w:beforeAutospacing="1" w:after="100" w:afterAutospacing="1"/>
              <w:ind w:left="720"/>
              <w:rPr>
                <w:rFonts w:eastAsiaTheme="minorHAnsi"/>
              </w:rPr>
              <w:pPrChange w:id="1956" w:author="Dwight Mayeda" w:date="2010-05-06T00:47:00Z">
                <w:pPr>
                  <w:spacing w:before="100" w:beforeAutospacing="1" w:after="100" w:afterAutospacing="1"/>
                </w:pPr>
              </w:pPrChange>
            </w:pPr>
            <w:moveFrom w:id="1957" w:author="Dwight Mayeda" w:date="2010-05-06T00:47:00Z">
              <w:r w:rsidRPr="007B17AF" w:rsidDel="0043622C">
                <w:rPr>
                  <w:rFonts w:cs="Arial"/>
                </w:rPr>
                <w:t>FZL</w:t>
              </w:r>
            </w:moveFrom>
          </w:p>
        </w:tc>
      </w:tr>
      <w:tr w:rsidR="007B17AF" w:rsidRPr="007B17AF" w:rsidDel="0043622C" w14:paraId="32B032A0" w14:textId="1D42B28F"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49A460" w14:textId="6F93D77D" w:rsidR="007B17AF" w:rsidRPr="007B17AF" w:rsidDel="0043622C" w:rsidRDefault="007B17AF" w:rsidP="0043622C">
            <w:pPr>
              <w:spacing w:before="100" w:beforeAutospacing="1" w:after="100" w:afterAutospacing="1"/>
              <w:ind w:left="720"/>
              <w:rPr>
                <w:rFonts w:eastAsiaTheme="minorHAnsi"/>
              </w:rPr>
              <w:pPrChange w:id="1958" w:author="Dwight Mayeda" w:date="2010-05-06T00:47:00Z">
                <w:pPr>
                  <w:spacing w:before="100" w:beforeAutospacing="1" w:after="100" w:afterAutospacing="1"/>
                </w:pPr>
              </w:pPrChange>
            </w:pPr>
            <w:moveFrom w:id="1959" w:author="Dwight Mayeda" w:date="2010-05-06T00:47:00Z">
              <w:r w:rsidRPr="007B17AF" w:rsidDel="0043622C">
                <w:rPr>
                  <w:rFonts w:cs="Arial"/>
                </w:rPr>
                <w:t>Import Column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33BB96" w14:textId="5236D97F" w:rsidR="007B17AF" w:rsidRPr="007B17AF" w:rsidDel="0043622C" w:rsidRDefault="007B17AF" w:rsidP="0043622C">
            <w:pPr>
              <w:spacing w:before="100" w:beforeAutospacing="1" w:after="100" w:afterAutospacing="1"/>
              <w:ind w:left="720"/>
              <w:rPr>
                <w:rFonts w:eastAsiaTheme="minorHAnsi"/>
              </w:rPr>
              <w:pPrChange w:id="1960" w:author="Dwight Mayeda" w:date="2010-05-06T00:47:00Z">
                <w:pPr>
                  <w:spacing w:before="100" w:beforeAutospacing="1" w:after="100" w:afterAutospacing="1"/>
                </w:pPr>
              </w:pPrChange>
            </w:pPr>
            <w:moveFrom w:id="1961" w:author="Dwight Mayeda" w:date="2010-05-06T00:47:00Z">
              <w:r w:rsidRPr="007B17AF" w:rsidDel="0043622C">
                <w:rPr>
                  <w:rFonts w:cs="Arial"/>
                </w:rPr>
                <w:t>IMPC</w:t>
              </w:r>
            </w:moveFrom>
          </w:p>
        </w:tc>
      </w:tr>
      <w:tr w:rsidR="007B17AF" w:rsidRPr="007B17AF" w:rsidDel="0043622C" w14:paraId="23CE170C" w14:textId="1AD986F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92E264" w14:textId="0C98619E" w:rsidR="007B17AF" w:rsidRPr="007B17AF" w:rsidDel="0043622C" w:rsidRDefault="007B17AF" w:rsidP="0043622C">
            <w:pPr>
              <w:spacing w:before="100" w:beforeAutospacing="1" w:after="100" w:afterAutospacing="1"/>
              <w:ind w:left="720"/>
              <w:rPr>
                <w:rFonts w:eastAsiaTheme="minorHAnsi"/>
              </w:rPr>
              <w:pPrChange w:id="1962" w:author="Dwight Mayeda" w:date="2010-05-06T00:47:00Z">
                <w:pPr>
                  <w:spacing w:before="100" w:beforeAutospacing="1" w:after="100" w:afterAutospacing="1"/>
                </w:pPr>
              </w:pPrChange>
            </w:pPr>
            <w:moveFrom w:id="1963" w:author="Dwight Mayeda" w:date="2010-05-06T00:47:00Z">
              <w:r w:rsidRPr="007B17AF" w:rsidDel="0043622C">
                <w:rPr>
                  <w:rFonts w:cs="Arial"/>
                </w:rPr>
                <w:t>Lookup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03EDFF" w14:textId="2098A408" w:rsidR="007B17AF" w:rsidRPr="007B17AF" w:rsidDel="0043622C" w:rsidRDefault="007B17AF" w:rsidP="0043622C">
            <w:pPr>
              <w:spacing w:before="100" w:beforeAutospacing="1" w:after="100" w:afterAutospacing="1"/>
              <w:ind w:left="720"/>
              <w:rPr>
                <w:rFonts w:eastAsiaTheme="minorHAnsi"/>
              </w:rPr>
              <w:pPrChange w:id="1964" w:author="Dwight Mayeda" w:date="2010-05-06T00:47:00Z">
                <w:pPr>
                  <w:spacing w:before="100" w:beforeAutospacing="1" w:after="100" w:afterAutospacing="1"/>
                </w:pPr>
              </w:pPrChange>
            </w:pPr>
            <w:moveFrom w:id="1965" w:author="Dwight Mayeda" w:date="2010-05-06T00:47:00Z">
              <w:r w:rsidRPr="007B17AF" w:rsidDel="0043622C">
                <w:rPr>
                  <w:rFonts w:cs="Arial"/>
                </w:rPr>
                <w:t>LKP</w:t>
              </w:r>
            </w:moveFrom>
          </w:p>
        </w:tc>
      </w:tr>
      <w:tr w:rsidR="007B17AF" w:rsidRPr="007B17AF" w:rsidDel="0043622C" w14:paraId="55D4491A" w14:textId="024A2204"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56DECF" w14:textId="11437B74" w:rsidR="007B17AF" w:rsidRPr="007B17AF" w:rsidDel="0043622C" w:rsidRDefault="007B17AF" w:rsidP="0043622C">
            <w:pPr>
              <w:spacing w:before="100" w:beforeAutospacing="1" w:after="100" w:afterAutospacing="1"/>
              <w:ind w:left="720"/>
              <w:rPr>
                <w:rFonts w:eastAsiaTheme="minorHAnsi"/>
              </w:rPr>
              <w:pPrChange w:id="1966" w:author="Dwight Mayeda" w:date="2010-05-06T00:47:00Z">
                <w:pPr>
                  <w:spacing w:before="100" w:beforeAutospacing="1" w:after="100" w:afterAutospacing="1"/>
                </w:pPr>
              </w:pPrChange>
            </w:pPr>
            <w:moveFrom w:id="1967" w:author="Dwight Mayeda" w:date="2010-05-06T00:47:00Z">
              <w:r w:rsidRPr="007B17AF" w:rsidDel="0043622C">
                <w:rPr>
                  <w:rFonts w:cs="Arial"/>
                </w:rPr>
                <w:t>Merge</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3AE6E90" w14:textId="12EBFCB3" w:rsidR="007B17AF" w:rsidRPr="007B17AF" w:rsidDel="0043622C" w:rsidRDefault="007B17AF" w:rsidP="0043622C">
            <w:pPr>
              <w:spacing w:before="100" w:beforeAutospacing="1" w:after="100" w:afterAutospacing="1"/>
              <w:ind w:left="720"/>
              <w:rPr>
                <w:rFonts w:eastAsiaTheme="minorHAnsi"/>
              </w:rPr>
              <w:pPrChange w:id="1968" w:author="Dwight Mayeda" w:date="2010-05-06T00:47:00Z">
                <w:pPr>
                  <w:spacing w:before="100" w:beforeAutospacing="1" w:after="100" w:afterAutospacing="1"/>
                </w:pPr>
              </w:pPrChange>
            </w:pPr>
            <w:moveFrom w:id="1969" w:author="Dwight Mayeda" w:date="2010-05-06T00:47:00Z">
              <w:r w:rsidRPr="007B17AF" w:rsidDel="0043622C">
                <w:rPr>
                  <w:rFonts w:cs="Arial"/>
                </w:rPr>
                <w:t>MRG</w:t>
              </w:r>
            </w:moveFrom>
          </w:p>
        </w:tc>
      </w:tr>
      <w:tr w:rsidR="007B17AF" w:rsidRPr="007B17AF" w:rsidDel="0043622C" w14:paraId="2B198F2A" w14:textId="110E7E9C"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C054C87" w14:textId="4FD4F087" w:rsidR="007B17AF" w:rsidRPr="007B17AF" w:rsidDel="0043622C" w:rsidRDefault="007B17AF" w:rsidP="0043622C">
            <w:pPr>
              <w:spacing w:before="100" w:beforeAutospacing="1" w:after="100" w:afterAutospacing="1"/>
              <w:ind w:left="720"/>
              <w:rPr>
                <w:rFonts w:eastAsiaTheme="minorHAnsi"/>
              </w:rPr>
              <w:pPrChange w:id="1970" w:author="Dwight Mayeda" w:date="2010-05-06T00:47:00Z">
                <w:pPr>
                  <w:spacing w:before="100" w:beforeAutospacing="1" w:after="100" w:afterAutospacing="1"/>
                </w:pPr>
              </w:pPrChange>
            </w:pPr>
            <w:moveFrom w:id="1971" w:author="Dwight Mayeda" w:date="2010-05-06T00:47:00Z">
              <w:r w:rsidRPr="007B17AF" w:rsidDel="0043622C">
                <w:rPr>
                  <w:rFonts w:cs="Arial"/>
                </w:rPr>
                <w:t>Merge Join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55A7F8" w14:textId="545D0ED2" w:rsidR="007B17AF" w:rsidRPr="007B17AF" w:rsidDel="0043622C" w:rsidRDefault="007B17AF" w:rsidP="0043622C">
            <w:pPr>
              <w:spacing w:before="100" w:beforeAutospacing="1" w:after="100" w:afterAutospacing="1"/>
              <w:ind w:left="720"/>
              <w:rPr>
                <w:rFonts w:eastAsiaTheme="minorHAnsi"/>
              </w:rPr>
              <w:pPrChange w:id="1972" w:author="Dwight Mayeda" w:date="2010-05-06T00:47:00Z">
                <w:pPr>
                  <w:spacing w:before="100" w:beforeAutospacing="1" w:after="100" w:afterAutospacing="1"/>
                </w:pPr>
              </w:pPrChange>
            </w:pPr>
            <w:moveFrom w:id="1973" w:author="Dwight Mayeda" w:date="2010-05-06T00:47:00Z">
              <w:r w:rsidRPr="007B17AF" w:rsidDel="0043622C">
                <w:rPr>
                  <w:rFonts w:cs="Arial"/>
                </w:rPr>
                <w:t>MRGJ</w:t>
              </w:r>
            </w:moveFrom>
          </w:p>
        </w:tc>
      </w:tr>
      <w:tr w:rsidR="007B17AF" w:rsidRPr="007B17AF" w:rsidDel="0043622C" w14:paraId="2E630098" w14:textId="29B84940"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960F56" w14:textId="6D27C2FB" w:rsidR="007B17AF" w:rsidRPr="007B17AF" w:rsidDel="0043622C" w:rsidRDefault="007B17AF" w:rsidP="0043622C">
            <w:pPr>
              <w:spacing w:before="100" w:beforeAutospacing="1" w:after="100" w:afterAutospacing="1"/>
              <w:ind w:left="720"/>
              <w:rPr>
                <w:rFonts w:eastAsiaTheme="minorHAnsi"/>
              </w:rPr>
              <w:pPrChange w:id="1974" w:author="Dwight Mayeda" w:date="2010-05-06T00:47:00Z">
                <w:pPr>
                  <w:spacing w:before="100" w:beforeAutospacing="1" w:after="100" w:afterAutospacing="1"/>
                </w:pPr>
              </w:pPrChange>
            </w:pPr>
            <w:moveFrom w:id="1975" w:author="Dwight Mayeda" w:date="2010-05-06T00:47:00Z">
              <w:r w:rsidRPr="007B17AF" w:rsidDel="0043622C">
                <w:rPr>
                  <w:rFonts w:cs="Arial"/>
                </w:rPr>
                <w:t>Multicast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D70EE4" w14:textId="4A1BDB49" w:rsidR="007B17AF" w:rsidRPr="007B17AF" w:rsidDel="0043622C" w:rsidRDefault="007B17AF" w:rsidP="0043622C">
            <w:pPr>
              <w:spacing w:before="100" w:beforeAutospacing="1" w:after="100" w:afterAutospacing="1"/>
              <w:ind w:left="720"/>
              <w:rPr>
                <w:rFonts w:eastAsiaTheme="minorHAnsi"/>
              </w:rPr>
              <w:pPrChange w:id="1976" w:author="Dwight Mayeda" w:date="2010-05-06T00:47:00Z">
                <w:pPr>
                  <w:spacing w:before="100" w:beforeAutospacing="1" w:after="100" w:afterAutospacing="1"/>
                </w:pPr>
              </w:pPrChange>
            </w:pPr>
            <w:moveFrom w:id="1977" w:author="Dwight Mayeda" w:date="2010-05-06T00:47:00Z">
              <w:r w:rsidRPr="007B17AF" w:rsidDel="0043622C">
                <w:rPr>
                  <w:rFonts w:cs="Arial"/>
                </w:rPr>
                <w:t>MLT</w:t>
              </w:r>
            </w:moveFrom>
          </w:p>
        </w:tc>
      </w:tr>
      <w:tr w:rsidR="007B17AF" w:rsidRPr="007B17AF" w:rsidDel="0043622C" w14:paraId="2E265261" w14:textId="294C0E4B"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1A90CD" w14:textId="0C0CB39E" w:rsidR="007B17AF" w:rsidRPr="007B17AF" w:rsidDel="0043622C" w:rsidRDefault="007B17AF" w:rsidP="0043622C">
            <w:pPr>
              <w:spacing w:before="100" w:beforeAutospacing="1" w:after="100" w:afterAutospacing="1"/>
              <w:ind w:left="720"/>
              <w:rPr>
                <w:rFonts w:eastAsiaTheme="minorHAnsi"/>
              </w:rPr>
              <w:pPrChange w:id="1978" w:author="Dwight Mayeda" w:date="2010-05-06T00:47:00Z">
                <w:pPr>
                  <w:spacing w:before="100" w:beforeAutospacing="1" w:after="100" w:afterAutospacing="1"/>
                </w:pPr>
              </w:pPrChange>
            </w:pPr>
            <w:moveFrom w:id="1979" w:author="Dwight Mayeda" w:date="2010-05-06T00:47:00Z">
              <w:r w:rsidRPr="007B17AF" w:rsidDel="0043622C">
                <w:rPr>
                  <w:rFonts w:cs="Arial"/>
                </w:rPr>
                <w:t>OLE DB Command</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31CA2F" w14:textId="44346679" w:rsidR="007B17AF" w:rsidRPr="007B17AF" w:rsidDel="0043622C" w:rsidRDefault="007B17AF" w:rsidP="0043622C">
            <w:pPr>
              <w:spacing w:before="100" w:beforeAutospacing="1" w:after="100" w:afterAutospacing="1"/>
              <w:ind w:left="720"/>
              <w:rPr>
                <w:rFonts w:eastAsiaTheme="minorHAnsi"/>
              </w:rPr>
              <w:pPrChange w:id="1980" w:author="Dwight Mayeda" w:date="2010-05-06T00:47:00Z">
                <w:pPr>
                  <w:spacing w:before="100" w:beforeAutospacing="1" w:after="100" w:afterAutospacing="1"/>
                </w:pPr>
              </w:pPrChange>
            </w:pPr>
            <w:moveFrom w:id="1981" w:author="Dwight Mayeda" w:date="2010-05-06T00:47:00Z">
              <w:r w:rsidRPr="007B17AF" w:rsidDel="0043622C">
                <w:rPr>
                  <w:rFonts w:cs="Arial"/>
                </w:rPr>
                <w:t>CMD</w:t>
              </w:r>
            </w:moveFrom>
          </w:p>
        </w:tc>
      </w:tr>
      <w:tr w:rsidR="007B17AF" w:rsidRPr="007B17AF" w:rsidDel="0043622C" w14:paraId="07CD5D33" w14:textId="5C92855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F331CE5" w14:textId="0978AB7D" w:rsidR="007B17AF" w:rsidRPr="007B17AF" w:rsidDel="0043622C" w:rsidRDefault="007B17AF" w:rsidP="0043622C">
            <w:pPr>
              <w:spacing w:before="100" w:beforeAutospacing="1" w:after="100" w:afterAutospacing="1"/>
              <w:ind w:left="720"/>
              <w:rPr>
                <w:rFonts w:eastAsiaTheme="minorHAnsi"/>
              </w:rPr>
              <w:pPrChange w:id="1982" w:author="Dwight Mayeda" w:date="2010-05-06T00:47:00Z">
                <w:pPr>
                  <w:spacing w:before="100" w:beforeAutospacing="1" w:after="100" w:afterAutospacing="1"/>
                </w:pPr>
              </w:pPrChange>
            </w:pPr>
            <w:moveFrom w:id="1983" w:author="Dwight Mayeda" w:date="2010-05-06T00:47:00Z">
              <w:r w:rsidRPr="007B17AF" w:rsidDel="0043622C">
                <w:rPr>
                  <w:rFonts w:cs="Arial"/>
                </w:rPr>
                <w:t>Percentage Sampling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E845DF" w14:textId="3C8BDC63" w:rsidR="007B17AF" w:rsidRPr="007B17AF" w:rsidDel="0043622C" w:rsidRDefault="007B17AF" w:rsidP="0043622C">
            <w:pPr>
              <w:spacing w:before="100" w:beforeAutospacing="1" w:after="100" w:afterAutospacing="1"/>
              <w:ind w:left="720"/>
              <w:rPr>
                <w:rFonts w:eastAsiaTheme="minorHAnsi"/>
              </w:rPr>
              <w:pPrChange w:id="1984" w:author="Dwight Mayeda" w:date="2010-05-06T00:47:00Z">
                <w:pPr>
                  <w:spacing w:before="100" w:beforeAutospacing="1" w:after="100" w:afterAutospacing="1"/>
                </w:pPr>
              </w:pPrChange>
            </w:pPr>
            <w:moveFrom w:id="1985" w:author="Dwight Mayeda" w:date="2010-05-06T00:47:00Z">
              <w:r w:rsidRPr="007B17AF" w:rsidDel="0043622C">
                <w:rPr>
                  <w:rFonts w:cs="Arial"/>
                </w:rPr>
                <w:t>PSMP</w:t>
              </w:r>
            </w:moveFrom>
          </w:p>
        </w:tc>
      </w:tr>
      <w:tr w:rsidR="007B17AF" w:rsidRPr="007B17AF" w:rsidDel="0043622C" w14:paraId="2626ECCE" w14:textId="05F57CAE"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7D1131" w14:textId="4C25E06B" w:rsidR="007B17AF" w:rsidRPr="007B17AF" w:rsidDel="0043622C" w:rsidRDefault="007B17AF" w:rsidP="0043622C">
            <w:pPr>
              <w:spacing w:before="100" w:beforeAutospacing="1" w:after="100" w:afterAutospacing="1"/>
              <w:ind w:left="720"/>
              <w:rPr>
                <w:rFonts w:eastAsiaTheme="minorHAnsi"/>
              </w:rPr>
              <w:pPrChange w:id="1986" w:author="Dwight Mayeda" w:date="2010-05-06T00:47:00Z">
                <w:pPr>
                  <w:spacing w:before="100" w:beforeAutospacing="1" w:after="100" w:afterAutospacing="1"/>
                </w:pPr>
              </w:pPrChange>
            </w:pPr>
            <w:moveFrom w:id="1987" w:author="Dwight Mayeda" w:date="2010-05-06T00:47:00Z">
              <w:r w:rsidRPr="007B17AF" w:rsidDel="0043622C">
                <w:rPr>
                  <w:rFonts w:cs="Arial"/>
                </w:rPr>
                <w:t>Pivot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097053" w14:textId="1CFBE10D" w:rsidR="007B17AF" w:rsidRPr="007B17AF" w:rsidDel="0043622C" w:rsidRDefault="007B17AF" w:rsidP="0043622C">
            <w:pPr>
              <w:spacing w:before="100" w:beforeAutospacing="1" w:after="100" w:afterAutospacing="1"/>
              <w:ind w:left="720"/>
              <w:rPr>
                <w:rFonts w:eastAsiaTheme="minorHAnsi"/>
              </w:rPr>
              <w:pPrChange w:id="1988" w:author="Dwight Mayeda" w:date="2010-05-06T00:47:00Z">
                <w:pPr>
                  <w:spacing w:before="100" w:beforeAutospacing="1" w:after="100" w:afterAutospacing="1"/>
                </w:pPr>
              </w:pPrChange>
            </w:pPr>
            <w:moveFrom w:id="1989" w:author="Dwight Mayeda" w:date="2010-05-06T00:47:00Z">
              <w:r w:rsidRPr="007B17AF" w:rsidDel="0043622C">
                <w:rPr>
                  <w:rFonts w:cs="Arial"/>
                </w:rPr>
                <w:t>PVT</w:t>
              </w:r>
            </w:moveFrom>
          </w:p>
        </w:tc>
      </w:tr>
      <w:tr w:rsidR="007B17AF" w:rsidRPr="007B17AF" w:rsidDel="0043622C" w14:paraId="382169E0" w14:textId="1DDD1B69"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E576DB5" w14:textId="254DB9BF" w:rsidR="007B17AF" w:rsidRPr="007B17AF" w:rsidDel="0043622C" w:rsidRDefault="007B17AF" w:rsidP="0043622C">
            <w:pPr>
              <w:spacing w:before="100" w:beforeAutospacing="1" w:after="100" w:afterAutospacing="1"/>
              <w:ind w:left="720"/>
              <w:rPr>
                <w:rFonts w:eastAsiaTheme="minorHAnsi"/>
              </w:rPr>
              <w:pPrChange w:id="1990" w:author="Dwight Mayeda" w:date="2010-05-06T00:47:00Z">
                <w:pPr>
                  <w:spacing w:before="100" w:beforeAutospacing="1" w:after="100" w:afterAutospacing="1"/>
                </w:pPr>
              </w:pPrChange>
            </w:pPr>
            <w:moveFrom w:id="1991" w:author="Dwight Mayeda" w:date="2010-05-06T00:47:00Z">
              <w:r w:rsidRPr="007B17AF" w:rsidDel="0043622C">
                <w:rPr>
                  <w:rFonts w:cs="Arial"/>
                </w:rPr>
                <w:t>Row Count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188E8C" w14:textId="4E11D9CB" w:rsidR="007B17AF" w:rsidRPr="007B17AF" w:rsidDel="0043622C" w:rsidRDefault="007B17AF" w:rsidP="0043622C">
            <w:pPr>
              <w:spacing w:before="100" w:beforeAutospacing="1" w:after="100" w:afterAutospacing="1"/>
              <w:ind w:left="720"/>
              <w:rPr>
                <w:rFonts w:eastAsiaTheme="minorHAnsi"/>
              </w:rPr>
              <w:pPrChange w:id="1992" w:author="Dwight Mayeda" w:date="2010-05-06T00:47:00Z">
                <w:pPr>
                  <w:spacing w:before="100" w:beforeAutospacing="1" w:after="100" w:afterAutospacing="1"/>
                </w:pPr>
              </w:pPrChange>
            </w:pPr>
            <w:moveFrom w:id="1993" w:author="Dwight Mayeda" w:date="2010-05-06T00:47:00Z">
              <w:r w:rsidRPr="007B17AF" w:rsidDel="0043622C">
                <w:rPr>
                  <w:rFonts w:cs="Arial"/>
                </w:rPr>
                <w:t>CNT</w:t>
              </w:r>
            </w:moveFrom>
          </w:p>
        </w:tc>
      </w:tr>
      <w:tr w:rsidR="007B17AF" w:rsidRPr="007B17AF" w:rsidDel="0043622C" w14:paraId="3B71B704" w14:textId="26EC99D8"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E7881E" w14:textId="05FFB773" w:rsidR="007B17AF" w:rsidRPr="007B17AF" w:rsidDel="0043622C" w:rsidRDefault="007B17AF" w:rsidP="0043622C">
            <w:pPr>
              <w:spacing w:before="100" w:beforeAutospacing="1" w:after="100" w:afterAutospacing="1"/>
              <w:ind w:left="720"/>
              <w:rPr>
                <w:rFonts w:eastAsiaTheme="minorHAnsi"/>
              </w:rPr>
              <w:pPrChange w:id="1994" w:author="Dwight Mayeda" w:date="2010-05-06T00:47:00Z">
                <w:pPr>
                  <w:spacing w:before="100" w:beforeAutospacing="1" w:after="100" w:afterAutospacing="1"/>
                </w:pPr>
              </w:pPrChange>
            </w:pPr>
            <w:moveFrom w:id="1995" w:author="Dwight Mayeda" w:date="2010-05-06T00:47:00Z">
              <w:r w:rsidRPr="007B17AF" w:rsidDel="0043622C">
                <w:rPr>
                  <w:rFonts w:cs="Arial"/>
                </w:rPr>
                <w:t>Row Sampling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DED9E" w14:textId="6E329E37" w:rsidR="007B17AF" w:rsidRPr="007B17AF" w:rsidDel="0043622C" w:rsidRDefault="007B17AF" w:rsidP="0043622C">
            <w:pPr>
              <w:spacing w:before="100" w:beforeAutospacing="1" w:after="100" w:afterAutospacing="1"/>
              <w:ind w:left="720"/>
              <w:rPr>
                <w:rFonts w:eastAsiaTheme="minorHAnsi"/>
              </w:rPr>
              <w:pPrChange w:id="1996" w:author="Dwight Mayeda" w:date="2010-05-06T00:47:00Z">
                <w:pPr>
                  <w:spacing w:before="100" w:beforeAutospacing="1" w:after="100" w:afterAutospacing="1"/>
                </w:pPr>
              </w:pPrChange>
            </w:pPr>
            <w:moveFrom w:id="1997" w:author="Dwight Mayeda" w:date="2010-05-06T00:47:00Z">
              <w:r w:rsidRPr="007B17AF" w:rsidDel="0043622C">
                <w:rPr>
                  <w:rFonts w:cs="Arial"/>
                </w:rPr>
                <w:t>RSMP</w:t>
              </w:r>
            </w:moveFrom>
          </w:p>
        </w:tc>
      </w:tr>
      <w:tr w:rsidR="007B17AF" w:rsidRPr="007B17AF" w:rsidDel="0043622C" w14:paraId="0BC1AC54" w14:textId="35753ECC"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86EE98" w14:textId="12F6F3BD" w:rsidR="007B17AF" w:rsidRPr="007B17AF" w:rsidDel="0043622C" w:rsidRDefault="007B17AF" w:rsidP="0043622C">
            <w:pPr>
              <w:spacing w:before="100" w:beforeAutospacing="1" w:after="100" w:afterAutospacing="1"/>
              <w:ind w:left="720"/>
              <w:rPr>
                <w:rFonts w:eastAsiaTheme="minorHAnsi"/>
              </w:rPr>
              <w:pPrChange w:id="1998" w:author="Dwight Mayeda" w:date="2010-05-06T00:47:00Z">
                <w:pPr>
                  <w:spacing w:before="100" w:beforeAutospacing="1" w:after="100" w:afterAutospacing="1"/>
                </w:pPr>
              </w:pPrChange>
            </w:pPr>
            <w:moveFrom w:id="1999" w:author="Dwight Mayeda" w:date="2010-05-06T00:47:00Z">
              <w:r w:rsidRPr="007B17AF" w:rsidDel="0043622C">
                <w:rPr>
                  <w:rFonts w:cs="Arial"/>
                </w:rPr>
                <w:t>Script Component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7C0467" w14:textId="138D795A" w:rsidR="007B17AF" w:rsidRPr="007B17AF" w:rsidDel="0043622C" w:rsidRDefault="007B17AF" w:rsidP="0043622C">
            <w:pPr>
              <w:spacing w:before="100" w:beforeAutospacing="1" w:after="100" w:afterAutospacing="1"/>
              <w:ind w:left="720"/>
              <w:rPr>
                <w:rFonts w:eastAsiaTheme="minorHAnsi"/>
              </w:rPr>
              <w:pPrChange w:id="2000" w:author="Dwight Mayeda" w:date="2010-05-06T00:47:00Z">
                <w:pPr>
                  <w:spacing w:before="100" w:beforeAutospacing="1" w:after="100" w:afterAutospacing="1"/>
                </w:pPr>
              </w:pPrChange>
            </w:pPr>
            <w:moveFrom w:id="2001" w:author="Dwight Mayeda" w:date="2010-05-06T00:47:00Z">
              <w:r w:rsidRPr="007B17AF" w:rsidDel="0043622C">
                <w:rPr>
                  <w:rFonts w:cs="Arial"/>
                </w:rPr>
                <w:t>SCR</w:t>
              </w:r>
            </w:moveFrom>
          </w:p>
        </w:tc>
      </w:tr>
      <w:tr w:rsidR="007B17AF" w:rsidRPr="007B17AF" w:rsidDel="0043622C" w14:paraId="18D8B011" w14:textId="78E77AA2"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FCBBE1" w14:textId="3525AF07" w:rsidR="007B17AF" w:rsidRPr="007B17AF" w:rsidDel="0043622C" w:rsidRDefault="007B17AF" w:rsidP="0043622C">
            <w:pPr>
              <w:spacing w:before="100" w:beforeAutospacing="1" w:after="100" w:afterAutospacing="1"/>
              <w:ind w:left="720"/>
              <w:rPr>
                <w:rFonts w:eastAsiaTheme="minorHAnsi"/>
              </w:rPr>
              <w:pPrChange w:id="2002" w:author="Dwight Mayeda" w:date="2010-05-06T00:47:00Z">
                <w:pPr>
                  <w:spacing w:before="100" w:beforeAutospacing="1" w:after="100" w:afterAutospacing="1"/>
                </w:pPr>
              </w:pPrChange>
            </w:pPr>
            <w:moveFrom w:id="2003" w:author="Dwight Mayeda" w:date="2010-05-06T00:47:00Z">
              <w:r w:rsidRPr="007B17AF" w:rsidDel="0043622C">
                <w:rPr>
                  <w:rFonts w:cs="Arial"/>
                </w:rPr>
                <w:t>Slowly Changing Dimension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C06468" w14:textId="1D4EF3B0" w:rsidR="007B17AF" w:rsidRPr="007B17AF" w:rsidDel="0043622C" w:rsidRDefault="007B17AF" w:rsidP="0043622C">
            <w:pPr>
              <w:spacing w:before="100" w:beforeAutospacing="1" w:after="100" w:afterAutospacing="1"/>
              <w:ind w:left="720"/>
              <w:rPr>
                <w:rFonts w:eastAsiaTheme="minorHAnsi"/>
              </w:rPr>
              <w:pPrChange w:id="2004" w:author="Dwight Mayeda" w:date="2010-05-06T00:47:00Z">
                <w:pPr>
                  <w:spacing w:before="100" w:beforeAutospacing="1" w:after="100" w:afterAutospacing="1"/>
                </w:pPr>
              </w:pPrChange>
            </w:pPr>
            <w:moveFrom w:id="2005" w:author="Dwight Mayeda" w:date="2010-05-06T00:47:00Z">
              <w:r w:rsidRPr="007B17AF" w:rsidDel="0043622C">
                <w:rPr>
                  <w:rFonts w:cs="Arial"/>
                </w:rPr>
                <w:t>SCD</w:t>
              </w:r>
            </w:moveFrom>
          </w:p>
        </w:tc>
      </w:tr>
      <w:tr w:rsidR="007B17AF" w:rsidRPr="007B17AF" w:rsidDel="0043622C" w14:paraId="7E7C80C8" w14:textId="21EF7965"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E73E30" w14:textId="56092175" w:rsidR="007B17AF" w:rsidRPr="007B17AF" w:rsidDel="0043622C" w:rsidRDefault="007B17AF" w:rsidP="0043622C">
            <w:pPr>
              <w:spacing w:before="100" w:beforeAutospacing="1" w:after="100" w:afterAutospacing="1"/>
              <w:ind w:left="720"/>
              <w:rPr>
                <w:rFonts w:eastAsiaTheme="minorHAnsi"/>
              </w:rPr>
              <w:pPrChange w:id="2006" w:author="Dwight Mayeda" w:date="2010-05-06T00:47:00Z">
                <w:pPr>
                  <w:spacing w:before="100" w:beforeAutospacing="1" w:after="100" w:afterAutospacing="1"/>
                </w:pPr>
              </w:pPrChange>
            </w:pPr>
            <w:moveFrom w:id="2007" w:author="Dwight Mayeda" w:date="2010-05-06T00:47:00Z">
              <w:r w:rsidRPr="007B17AF" w:rsidDel="0043622C">
                <w:rPr>
                  <w:rFonts w:cs="Arial"/>
                </w:rPr>
                <w:t>Sort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1499241" w14:textId="61CA1E0B" w:rsidR="007B17AF" w:rsidRPr="007B17AF" w:rsidDel="0043622C" w:rsidRDefault="007B17AF" w:rsidP="0043622C">
            <w:pPr>
              <w:spacing w:before="100" w:beforeAutospacing="1" w:after="100" w:afterAutospacing="1"/>
              <w:ind w:left="720"/>
              <w:rPr>
                <w:rFonts w:eastAsiaTheme="minorHAnsi"/>
              </w:rPr>
              <w:pPrChange w:id="2008" w:author="Dwight Mayeda" w:date="2010-05-06T00:47:00Z">
                <w:pPr>
                  <w:spacing w:before="100" w:beforeAutospacing="1" w:after="100" w:afterAutospacing="1"/>
                </w:pPr>
              </w:pPrChange>
            </w:pPr>
            <w:moveFrom w:id="2009" w:author="Dwight Mayeda" w:date="2010-05-06T00:47:00Z">
              <w:r w:rsidRPr="007B17AF" w:rsidDel="0043622C">
                <w:rPr>
                  <w:rFonts w:cs="Arial"/>
                </w:rPr>
                <w:t>SRT</w:t>
              </w:r>
            </w:moveFrom>
          </w:p>
        </w:tc>
      </w:tr>
      <w:tr w:rsidR="007B17AF" w:rsidRPr="007B17AF" w:rsidDel="0043622C" w14:paraId="131D168C" w14:textId="747C9AB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656934" w14:textId="4F6E755C" w:rsidR="007B17AF" w:rsidRPr="007B17AF" w:rsidDel="0043622C" w:rsidRDefault="007B17AF" w:rsidP="0043622C">
            <w:pPr>
              <w:spacing w:before="100" w:beforeAutospacing="1" w:after="100" w:afterAutospacing="1"/>
              <w:ind w:left="720"/>
              <w:rPr>
                <w:rFonts w:eastAsiaTheme="minorHAnsi"/>
              </w:rPr>
              <w:pPrChange w:id="2010" w:author="Dwight Mayeda" w:date="2010-05-06T00:47:00Z">
                <w:pPr>
                  <w:spacing w:before="100" w:beforeAutospacing="1" w:after="100" w:afterAutospacing="1"/>
                </w:pPr>
              </w:pPrChange>
            </w:pPr>
            <w:moveFrom w:id="2011" w:author="Dwight Mayeda" w:date="2010-05-06T00:47:00Z">
              <w:r w:rsidRPr="007B17AF" w:rsidDel="0043622C">
                <w:rPr>
                  <w:rFonts w:cs="Arial"/>
                </w:rPr>
                <w:t>Term Extraction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281A82A" w14:textId="1E7B1FB8" w:rsidR="007B17AF" w:rsidRPr="007B17AF" w:rsidDel="0043622C" w:rsidRDefault="007B17AF" w:rsidP="0043622C">
            <w:pPr>
              <w:spacing w:before="100" w:beforeAutospacing="1" w:after="100" w:afterAutospacing="1"/>
              <w:ind w:left="720"/>
              <w:rPr>
                <w:rFonts w:eastAsiaTheme="minorHAnsi"/>
              </w:rPr>
              <w:pPrChange w:id="2012" w:author="Dwight Mayeda" w:date="2010-05-06T00:47:00Z">
                <w:pPr>
                  <w:spacing w:before="100" w:beforeAutospacing="1" w:after="100" w:afterAutospacing="1"/>
                </w:pPr>
              </w:pPrChange>
            </w:pPr>
            <w:moveFrom w:id="2013" w:author="Dwight Mayeda" w:date="2010-05-06T00:47:00Z">
              <w:r w:rsidRPr="007B17AF" w:rsidDel="0043622C">
                <w:rPr>
                  <w:rFonts w:cs="Arial"/>
                </w:rPr>
                <w:t>TEX</w:t>
              </w:r>
            </w:moveFrom>
          </w:p>
        </w:tc>
      </w:tr>
      <w:tr w:rsidR="007B17AF" w:rsidRPr="007B17AF" w:rsidDel="0043622C" w14:paraId="77DB580D" w14:textId="5C2E5A1A"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F6B0AE" w14:textId="3AFBDEE4" w:rsidR="007B17AF" w:rsidRPr="007B17AF" w:rsidDel="0043622C" w:rsidRDefault="007B17AF" w:rsidP="0043622C">
            <w:pPr>
              <w:spacing w:before="100" w:beforeAutospacing="1" w:after="100" w:afterAutospacing="1"/>
              <w:ind w:left="720"/>
              <w:rPr>
                <w:rFonts w:eastAsiaTheme="minorHAnsi"/>
              </w:rPr>
              <w:pPrChange w:id="2014" w:author="Dwight Mayeda" w:date="2010-05-06T00:47:00Z">
                <w:pPr>
                  <w:spacing w:before="100" w:beforeAutospacing="1" w:after="100" w:afterAutospacing="1"/>
                </w:pPr>
              </w:pPrChange>
            </w:pPr>
            <w:moveFrom w:id="2015" w:author="Dwight Mayeda" w:date="2010-05-06T00:47:00Z">
              <w:r w:rsidRPr="007B17AF" w:rsidDel="0043622C">
                <w:rPr>
                  <w:rFonts w:cs="Arial"/>
                </w:rPr>
                <w:t>Term Lookup</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BE4E969" w14:textId="5A46761F" w:rsidR="007B17AF" w:rsidRPr="007B17AF" w:rsidDel="0043622C" w:rsidRDefault="007B17AF" w:rsidP="0043622C">
            <w:pPr>
              <w:spacing w:before="100" w:beforeAutospacing="1" w:after="100" w:afterAutospacing="1"/>
              <w:ind w:left="720"/>
              <w:rPr>
                <w:rFonts w:eastAsiaTheme="minorHAnsi"/>
              </w:rPr>
              <w:pPrChange w:id="2016" w:author="Dwight Mayeda" w:date="2010-05-06T00:47:00Z">
                <w:pPr>
                  <w:spacing w:before="100" w:beforeAutospacing="1" w:after="100" w:afterAutospacing="1"/>
                </w:pPr>
              </w:pPrChange>
            </w:pPr>
            <w:moveFrom w:id="2017" w:author="Dwight Mayeda" w:date="2010-05-06T00:47:00Z">
              <w:r w:rsidRPr="007B17AF" w:rsidDel="0043622C">
                <w:rPr>
                  <w:rFonts w:cs="Arial"/>
                </w:rPr>
                <w:t>TEL</w:t>
              </w:r>
            </w:moveFrom>
          </w:p>
        </w:tc>
      </w:tr>
      <w:tr w:rsidR="007B17AF" w:rsidRPr="007B17AF" w:rsidDel="0043622C" w14:paraId="60ED90EF" w14:textId="409F33B5"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CDF50B" w14:textId="2E5D4CAA" w:rsidR="007B17AF" w:rsidRPr="007B17AF" w:rsidDel="0043622C" w:rsidRDefault="007B17AF" w:rsidP="0043622C">
            <w:pPr>
              <w:spacing w:before="100" w:beforeAutospacing="1" w:after="100" w:afterAutospacing="1"/>
              <w:ind w:left="720"/>
              <w:rPr>
                <w:rFonts w:eastAsiaTheme="minorHAnsi"/>
              </w:rPr>
              <w:pPrChange w:id="2018" w:author="Dwight Mayeda" w:date="2010-05-06T00:47:00Z">
                <w:pPr>
                  <w:spacing w:before="100" w:beforeAutospacing="1" w:after="100" w:afterAutospacing="1"/>
                </w:pPr>
              </w:pPrChange>
            </w:pPr>
            <w:moveFrom w:id="2019" w:author="Dwight Mayeda" w:date="2010-05-06T00:47:00Z">
              <w:r w:rsidRPr="007B17AF" w:rsidDel="0043622C">
                <w:rPr>
                  <w:rFonts w:cs="Arial"/>
                </w:rPr>
                <w:t>Union All</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C3E6675" w14:textId="20C5000A" w:rsidR="007B17AF" w:rsidRPr="007B17AF" w:rsidDel="0043622C" w:rsidRDefault="007B17AF" w:rsidP="0043622C">
            <w:pPr>
              <w:spacing w:before="100" w:beforeAutospacing="1" w:after="100" w:afterAutospacing="1"/>
              <w:ind w:left="720"/>
              <w:rPr>
                <w:rFonts w:eastAsiaTheme="minorHAnsi"/>
              </w:rPr>
              <w:pPrChange w:id="2020" w:author="Dwight Mayeda" w:date="2010-05-06T00:47:00Z">
                <w:pPr>
                  <w:spacing w:before="100" w:beforeAutospacing="1" w:after="100" w:afterAutospacing="1"/>
                </w:pPr>
              </w:pPrChange>
            </w:pPr>
            <w:moveFrom w:id="2021" w:author="Dwight Mayeda" w:date="2010-05-06T00:47:00Z">
              <w:r w:rsidRPr="007B17AF" w:rsidDel="0043622C">
                <w:rPr>
                  <w:rFonts w:cs="Arial"/>
                </w:rPr>
                <w:t>ALL</w:t>
              </w:r>
            </w:moveFrom>
          </w:p>
        </w:tc>
      </w:tr>
      <w:tr w:rsidR="007B17AF" w:rsidRPr="007B17AF" w:rsidDel="0043622C" w14:paraId="0DC97587" w14:textId="3680ED2E"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DE1963" w14:textId="3BA6A8FC" w:rsidR="007B17AF" w:rsidRPr="007B17AF" w:rsidDel="0043622C" w:rsidRDefault="007B17AF" w:rsidP="0043622C">
            <w:pPr>
              <w:spacing w:before="100" w:beforeAutospacing="1" w:after="100" w:afterAutospacing="1"/>
              <w:ind w:left="720"/>
              <w:rPr>
                <w:rFonts w:eastAsiaTheme="minorHAnsi"/>
              </w:rPr>
              <w:pPrChange w:id="2022" w:author="Dwight Mayeda" w:date="2010-05-06T00:47:00Z">
                <w:pPr>
                  <w:spacing w:before="100" w:beforeAutospacing="1" w:after="100" w:afterAutospacing="1"/>
                </w:pPr>
              </w:pPrChange>
            </w:pPr>
            <w:moveFrom w:id="2023" w:author="Dwight Mayeda" w:date="2010-05-06T00:47:00Z">
              <w:r w:rsidRPr="007B17AF" w:rsidDel="0043622C">
                <w:rPr>
                  <w:rFonts w:cs="Arial"/>
                </w:rPr>
                <w:t>Unpivot</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80A868" w14:textId="36640783" w:rsidR="007B17AF" w:rsidRPr="007B17AF" w:rsidDel="0043622C" w:rsidRDefault="007B17AF" w:rsidP="0043622C">
            <w:pPr>
              <w:spacing w:before="100" w:beforeAutospacing="1" w:after="100" w:afterAutospacing="1"/>
              <w:ind w:left="720"/>
              <w:rPr>
                <w:rFonts w:eastAsiaTheme="minorHAnsi"/>
              </w:rPr>
              <w:pPrChange w:id="2024" w:author="Dwight Mayeda" w:date="2010-05-06T00:47:00Z">
                <w:pPr>
                  <w:spacing w:before="100" w:beforeAutospacing="1" w:after="100" w:afterAutospacing="1"/>
                </w:pPr>
              </w:pPrChange>
            </w:pPr>
            <w:moveFrom w:id="2025" w:author="Dwight Mayeda" w:date="2010-05-06T00:47:00Z">
              <w:r w:rsidRPr="007B17AF" w:rsidDel="0043622C">
                <w:rPr>
                  <w:rFonts w:cs="Arial"/>
                </w:rPr>
                <w:t>UPVT</w:t>
              </w:r>
            </w:moveFrom>
          </w:p>
        </w:tc>
      </w:tr>
      <w:tr w:rsidR="007B17AF" w:rsidRPr="007B17AF" w:rsidDel="0043622C" w14:paraId="30450408" w14:textId="11AD9D60"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AE640F" w14:textId="2A426A17" w:rsidR="007B17AF" w:rsidRPr="007B17AF" w:rsidDel="0043622C" w:rsidRDefault="007B17AF" w:rsidP="0043622C">
            <w:pPr>
              <w:spacing w:before="100" w:beforeAutospacing="1" w:after="100" w:afterAutospacing="1"/>
              <w:ind w:left="720"/>
              <w:rPr>
                <w:rFonts w:eastAsiaTheme="minorHAnsi"/>
              </w:rPr>
              <w:pPrChange w:id="2026" w:author="Dwight Mayeda" w:date="2010-05-06T00:47:00Z">
                <w:pPr>
                  <w:spacing w:before="100" w:beforeAutospacing="1" w:after="100" w:afterAutospacing="1"/>
                </w:pPr>
              </w:pPrChange>
            </w:pPr>
            <w:moveFrom w:id="2027" w:author="Dwight Mayeda" w:date="2010-05-06T00:47:00Z">
              <w:r w:rsidRPr="007B17AF" w:rsidDel="0043622C">
                <w:rPr>
                  <w:rFonts w:cs="Arial"/>
                </w:rPr>
                <w:t>Data Mining Model Training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4146C7" w14:textId="24454D27" w:rsidR="007B17AF" w:rsidRPr="007B17AF" w:rsidDel="0043622C" w:rsidRDefault="007B17AF" w:rsidP="0043622C">
            <w:pPr>
              <w:spacing w:before="100" w:beforeAutospacing="1" w:after="100" w:afterAutospacing="1"/>
              <w:ind w:left="720"/>
              <w:rPr>
                <w:rFonts w:eastAsiaTheme="minorHAnsi"/>
              </w:rPr>
              <w:pPrChange w:id="2028" w:author="Dwight Mayeda" w:date="2010-05-06T00:47:00Z">
                <w:pPr>
                  <w:spacing w:before="100" w:beforeAutospacing="1" w:after="100" w:afterAutospacing="1"/>
                </w:pPr>
              </w:pPrChange>
            </w:pPr>
            <w:moveFrom w:id="2029" w:author="Dwight Mayeda" w:date="2010-05-06T00:47:00Z">
              <w:r w:rsidRPr="007B17AF" w:rsidDel="0043622C">
                <w:rPr>
                  <w:rFonts w:cs="Arial"/>
                </w:rPr>
                <w:t>DMMT_DST</w:t>
              </w:r>
            </w:moveFrom>
          </w:p>
        </w:tc>
      </w:tr>
      <w:tr w:rsidR="007B17AF" w:rsidRPr="007B17AF" w:rsidDel="0043622C" w14:paraId="1906E273" w14:textId="09612CE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B8622C" w14:textId="28DF0358" w:rsidR="007B17AF" w:rsidRPr="007B17AF" w:rsidDel="0043622C" w:rsidRDefault="007B17AF" w:rsidP="0043622C">
            <w:pPr>
              <w:spacing w:before="100" w:beforeAutospacing="1" w:after="100" w:afterAutospacing="1"/>
              <w:ind w:left="720"/>
              <w:rPr>
                <w:rFonts w:eastAsiaTheme="minorHAnsi"/>
              </w:rPr>
              <w:pPrChange w:id="2030" w:author="Dwight Mayeda" w:date="2010-05-06T00:47:00Z">
                <w:pPr>
                  <w:spacing w:before="100" w:beforeAutospacing="1" w:after="100" w:afterAutospacing="1"/>
                </w:pPr>
              </w:pPrChange>
            </w:pPr>
            <w:moveFrom w:id="2031" w:author="Dwight Mayeda" w:date="2010-05-06T00:47:00Z">
              <w:r w:rsidRPr="007B17AF" w:rsidDel="0043622C">
                <w:rPr>
                  <w:rFonts w:cs="Arial"/>
                </w:rPr>
                <w:t>DataReader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9B25D3" w14:textId="49D19C2C" w:rsidR="007B17AF" w:rsidRPr="007B17AF" w:rsidDel="0043622C" w:rsidRDefault="007B17AF" w:rsidP="0043622C">
            <w:pPr>
              <w:spacing w:before="100" w:beforeAutospacing="1" w:after="100" w:afterAutospacing="1"/>
              <w:ind w:left="720"/>
              <w:rPr>
                <w:rFonts w:eastAsiaTheme="minorHAnsi"/>
              </w:rPr>
              <w:pPrChange w:id="2032" w:author="Dwight Mayeda" w:date="2010-05-06T00:47:00Z">
                <w:pPr>
                  <w:spacing w:before="100" w:beforeAutospacing="1" w:after="100" w:afterAutospacing="1"/>
                </w:pPr>
              </w:pPrChange>
            </w:pPr>
            <w:moveFrom w:id="2033" w:author="Dwight Mayeda" w:date="2010-05-06T00:47:00Z">
              <w:r w:rsidRPr="007B17AF" w:rsidDel="0043622C">
                <w:rPr>
                  <w:rFonts w:cs="Arial"/>
                </w:rPr>
                <w:t>DR_DST</w:t>
              </w:r>
            </w:moveFrom>
          </w:p>
        </w:tc>
      </w:tr>
      <w:tr w:rsidR="007B17AF" w:rsidRPr="007B17AF" w:rsidDel="0043622C" w14:paraId="5E8EC800" w14:textId="0EE00D8B"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82A249A" w14:textId="5ACFE290" w:rsidR="007B17AF" w:rsidRPr="007B17AF" w:rsidDel="0043622C" w:rsidRDefault="007B17AF" w:rsidP="0043622C">
            <w:pPr>
              <w:spacing w:before="100" w:beforeAutospacing="1" w:after="100" w:afterAutospacing="1"/>
              <w:ind w:left="720"/>
              <w:rPr>
                <w:rFonts w:eastAsiaTheme="minorHAnsi"/>
              </w:rPr>
              <w:pPrChange w:id="2034" w:author="Dwight Mayeda" w:date="2010-05-06T00:47:00Z">
                <w:pPr>
                  <w:spacing w:before="100" w:beforeAutospacing="1" w:after="100" w:afterAutospacing="1"/>
                </w:pPr>
              </w:pPrChange>
            </w:pPr>
            <w:moveFrom w:id="2035" w:author="Dwight Mayeda" w:date="2010-05-06T00:47:00Z">
              <w:r w:rsidRPr="007B17AF" w:rsidDel="0043622C">
                <w:rPr>
                  <w:rFonts w:cs="Arial"/>
                </w:rPr>
                <w:t>Dimension Processing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CB0515" w14:textId="7BC6A620" w:rsidR="007B17AF" w:rsidRPr="007B17AF" w:rsidDel="0043622C" w:rsidRDefault="007B17AF" w:rsidP="0043622C">
            <w:pPr>
              <w:spacing w:before="100" w:beforeAutospacing="1" w:after="100" w:afterAutospacing="1"/>
              <w:ind w:left="720"/>
              <w:rPr>
                <w:rFonts w:eastAsiaTheme="minorHAnsi"/>
              </w:rPr>
              <w:pPrChange w:id="2036" w:author="Dwight Mayeda" w:date="2010-05-06T00:47:00Z">
                <w:pPr>
                  <w:spacing w:before="100" w:beforeAutospacing="1" w:after="100" w:afterAutospacing="1"/>
                </w:pPr>
              </w:pPrChange>
            </w:pPr>
            <w:moveFrom w:id="2037" w:author="Dwight Mayeda" w:date="2010-05-06T00:47:00Z">
              <w:r w:rsidRPr="007B17AF" w:rsidDel="0043622C">
                <w:rPr>
                  <w:rFonts w:cs="Arial"/>
                </w:rPr>
                <w:t>DP_DST</w:t>
              </w:r>
            </w:moveFrom>
          </w:p>
        </w:tc>
      </w:tr>
      <w:tr w:rsidR="007B17AF" w:rsidRPr="007B17AF" w:rsidDel="0043622C" w14:paraId="400DA708" w14:textId="3D0188FC"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9B8BE2" w14:textId="3AED6221" w:rsidR="007B17AF" w:rsidRPr="007B17AF" w:rsidDel="0043622C" w:rsidRDefault="007B17AF" w:rsidP="0043622C">
            <w:pPr>
              <w:spacing w:before="100" w:beforeAutospacing="1" w:after="100" w:afterAutospacing="1"/>
              <w:ind w:left="720"/>
              <w:rPr>
                <w:rFonts w:eastAsiaTheme="minorHAnsi"/>
              </w:rPr>
              <w:pPrChange w:id="2038" w:author="Dwight Mayeda" w:date="2010-05-06T00:47:00Z">
                <w:pPr>
                  <w:spacing w:before="100" w:beforeAutospacing="1" w:after="100" w:afterAutospacing="1"/>
                </w:pPr>
              </w:pPrChange>
            </w:pPr>
            <w:moveFrom w:id="2039" w:author="Dwight Mayeda" w:date="2010-05-06T00:47:00Z">
              <w:r w:rsidRPr="007B17AF" w:rsidDel="0043622C">
                <w:rPr>
                  <w:rFonts w:cs="Arial"/>
                </w:rPr>
                <w:t>Excel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521573" w14:textId="38700877" w:rsidR="007B17AF" w:rsidRPr="007B17AF" w:rsidDel="0043622C" w:rsidRDefault="007B17AF" w:rsidP="0043622C">
            <w:pPr>
              <w:spacing w:before="100" w:beforeAutospacing="1" w:after="100" w:afterAutospacing="1"/>
              <w:ind w:left="720"/>
              <w:rPr>
                <w:rFonts w:eastAsiaTheme="minorHAnsi"/>
              </w:rPr>
              <w:pPrChange w:id="2040" w:author="Dwight Mayeda" w:date="2010-05-06T00:47:00Z">
                <w:pPr>
                  <w:spacing w:before="100" w:beforeAutospacing="1" w:after="100" w:afterAutospacing="1"/>
                </w:pPr>
              </w:pPrChange>
            </w:pPr>
            <w:moveFrom w:id="2041" w:author="Dwight Mayeda" w:date="2010-05-06T00:47:00Z">
              <w:r w:rsidRPr="007B17AF" w:rsidDel="0043622C">
                <w:rPr>
                  <w:rFonts w:cs="Arial"/>
                </w:rPr>
                <w:t>EX_DST</w:t>
              </w:r>
            </w:moveFrom>
          </w:p>
        </w:tc>
      </w:tr>
      <w:tr w:rsidR="007B17AF" w:rsidRPr="007B17AF" w:rsidDel="0043622C" w14:paraId="0B561284" w14:textId="06323006"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CDB7F8" w14:textId="7D54B08F" w:rsidR="007B17AF" w:rsidRPr="007B17AF" w:rsidDel="0043622C" w:rsidRDefault="007B17AF" w:rsidP="0043622C">
            <w:pPr>
              <w:spacing w:before="100" w:beforeAutospacing="1" w:after="100" w:afterAutospacing="1"/>
              <w:ind w:left="720"/>
              <w:rPr>
                <w:rFonts w:eastAsiaTheme="minorHAnsi"/>
              </w:rPr>
              <w:pPrChange w:id="2042" w:author="Dwight Mayeda" w:date="2010-05-06T00:47:00Z">
                <w:pPr>
                  <w:spacing w:before="100" w:beforeAutospacing="1" w:after="100" w:afterAutospacing="1"/>
                </w:pPr>
              </w:pPrChange>
            </w:pPr>
            <w:moveFrom w:id="2043" w:author="Dwight Mayeda" w:date="2010-05-06T00:47:00Z">
              <w:r w:rsidRPr="007B17AF" w:rsidDel="0043622C">
                <w:rPr>
                  <w:rFonts w:cs="Arial"/>
                </w:rPr>
                <w:t>Flat File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D178BAB" w14:textId="4F8D98F8" w:rsidR="007B17AF" w:rsidRPr="007B17AF" w:rsidDel="0043622C" w:rsidRDefault="007B17AF" w:rsidP="0043622C">
            <w:pPr>
              <w:spacing w:before="100" w:beforeAutospacing="1" w:after="100" w:afterAutospacing="1"/>
              <w:ind w:left="720"/>
              <w:rPr>
                <w:rFonts w:eastAsiaTheme="minorHAnsi"/>
              </w:rPr>
              <w:pPrChange w:id="2044" w:author="Dwight Mayeda" w:date="2010-05-06T00:47:00Z">
                <w:pPr>
                  <w:spacing w:before="100" w:beforeAutospacing="1" w:after="100" w:afterAutospacing="1"/>
                </w:pPr>
              </w:pPrChange>
            </w:pPr>
            <w:moveFrom w:id="2045" w:author="Dwight Mayeda" w:date="2010-05-06T00:47:00Z">
              <w:r w:rsidRPr="007B17AF" w:rsidDel="0043622C">
                <w:rPr>
                  <w:rFonts w:cs="Arial"/>
                </w:rPr>
                <w:t>FF_DST</w:t>
              </w:r>
            </w:moveFrom>
          </w:p>
        </w:tc>
      </w:tr>
      <w:tr w:rsidR="007B17AF" w:rsidRPr="007B17AF" w:rsidDel="0043622C" w14:paraId="58C41D8C" w14:textId="71CF6724"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10FAF1" w14:textId="2E1A49EA" w:rsidR="007B17AF" w:rsidRPr="007B17AF" w:rsidDel="0043622C" w:rsidRDefault="007B17AF" w:rsidP="0043622C">
            <w:pPr>
              <w:spacing w:before="100" w:beforeAutospacing="1" w:after="100" w:afterAutospacing="1"/>
              <w:ind w:left="720"/>
              <w:rPr>
                <w:rFonts w:eastAsiaTheme="minorHAnsi"/>
              </w:rPr>
              <w:pPrChange w:id="2046" w:author="Dwight Mayeda" w:date="2010-05-06T00:47:00Z">
                <w:pPr>
                  <w:spacing w:before="100" w:beforeAutospacing="1" w:after="100" w:afterAutospacing="1"/>
                </w:pPr>
              </w:pPrChange>
            </w:pPr>
            <w:moveFrom w:id="2047" w:author="Dwight Mayeda" w:date="2010-05-06T00:47:00Z">
              <w:r w:rsidRPr="007B17AF" w:rsidDel="0043622C">
                <w:rPr>
                  <w:rFonts w:cs="Arial"/>
                </w:rPr>
                <w:t>OLE DB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677B0BE" w14:textId="24EEA227" w:rsidR="007B17AF" w:rsidRPr="007B17AF" w:rsidDel="0043622C" w:rsidRDefault="007B17AF" w:rsidP="0043622C">
            <w:pPr>
              <w:spacing w:before="100" w:beforeAutospacing="1" w:after="100" w:afterAutospacing="1"/>
              <w:ind w:left="720"/>
              <w:rPr>
                <w:rFonts w:eastAsiaTheme="minorHAnsi"/>
              </w:rPr>
              <w:pPrChange w:id="2048" w:author="Dwight Mayeda" w:date="2010-05-06T00:47:00Z">
                <w:pPr>
                  <w:spacing w:before="100" w:beforeAutospacing="1" w:after="100" w:afterAutospacing="1"/>
                </w:pPr>
              </w:pPrChange>
            </w:pPr>
            <w:moveFrom w:id="2049" w:author="Dwight Mayeda" w:date="2010-05-06T00:47:00Z">
              <w:r w:rsidRPr="007B17AF" w:rsidDel="0043622C">
                <w:rPr>
                  <w:rFonts w:cs="Arial"/>
                </w:rPr>
                <w:t>OLE_DST</w:t>
              </w:r>
            </w:moveFrom>
          </w:p>
        </w:tc>
      </w:tr>
      <w:tr w:rsidR="007B17AF" w:rsidRPr="007B17AF" w:rsidDel="0043622C" w14:paraId="5A01751D" w14:textId="2C2574E4"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AE77FF" w14:textId="7C51723C" w:rsidR="007B17AF" w:rsidRPr="007B17AF" w:rsidDel="0043622C" w:rsidRDefault="007B17AF" w:rsidP="0043622C">
            <w:pPr>
              <w:spacing w:before="100" w:beforeAutospacing="1" w:after="100" w:afterAutospacing="1"/>
              <w:ind w:left="720"/>
              <w:rPr>
                <w:rFonts w:eastAsiaTheme="minorHAnsi"/>
              </w:rPr>
              <w:pPrChange w:id="2050" w:author="Dwight Mayeda" w:date="2010-05-06T00:47:00Z">
                <w:pPr>
                  <w:spacing w:before="100" w:beforeAutospacing="1" w:after="100" w:afterAutospacing="1"/>
                </w:pPr>
              </w:pPrChange>
            </w:pPr>
            <w:moveFrom w:id="2051" w:author="Dwight Mayeda" w:date="2010-05-06T00:47:00Z">
              <w:r w:rsidRPr="007B17AF" w:rsidDel="0043622C">
                <w:rPr>
                  <w:rFonts w:cs="Arial"/>
                </w:rPr>
                <w:t>Partition Processing</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3E604F" w14:textId="003C80CA" w:rsidR="007B17AF" w:rsidRPr="007B17AF" w:rsidDel="0043622C" w:rsidRDefault="007B17AF" w:rsidP="0043622C">
            <w:pPr>
              <w:spacing w:before="100" w:beforeAutospacing="1" w:after="100" w:afterAutospacing="1"/>
              <w:ind w:left="720"/>
              <w:rPr>
                <w:rFonts w:eastAsiaTheme="minorHAnsi"/>
              </w:rPr>
              <w:pPrChange w:id="2052" w:author="Dwight Mayeda" w:date="2010-05-06T00:47:00Z">
                <w:pPr>
                  <w:spacing w:before="100" w:beforeAutospacing="1" w:after="100" w:afterAutospacing="1"/>
                </w:pPr>
              </w:pPrChange>
            </w:pPr>
            <w:moveFrom w:id="2053" w:author="Dwight Mayeda" w:date="2010-05-06T00:47:00Z">
              <w:r w:rsidRPr="007B17AF" w:rsidDel="0043622C">
                <w:rPr>
                  <w:rFonts w:cs="Arial"/>
                </w:rPr>
                <w:t>PP_DST</w:t>
              </w:r>
            </w:moveFrom>
          </w:p>
        </w:tc>
      </w:tr>
      <w:tr w:rsidR="007B17AF" w:rsidRPr="007B17AF" w:rsidDel="0043622C" w14:paraId="33C43416" w14:textId="3E66B591"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F6BF24" w14:textId="4D0AFFCA" w:rsidR="007B17AF" w:rsidRPr="007B17AF" w:rsidDel="0043622C" w:rsidRDefault="007B17AF" w:rsidP="0043622C">
            <w:pPr>
              <w:spacing w:before="100" w:beforeAutospacing="1" w:after="100" w:afterAutospacing="1"/>
              <w:ind w:left="720"/>
              <w:rPr>
                <w:rFonts w:eastAsiaTheme="minorHAnsi"/>
              </w:rPr>
              <w:pPrChange w:id="2054" w:author="Dwight Mayeda" w:date="2010-05-06T00:47:00Z">
                <w:pPr>
                  <w:spacing w:before="100" w:beforeAutospacing="1" w:after="100" w:afterAutospacing="1"/>
                </w:pPr>
              </w:pPrChange>
            </w:pPr>
            <w:moveFrom w:id="2055" w:author="Dwight Mayeda" w:date="2010-05-06T00:47:00Z">
              <w:r w:rsidRPr="007B17AF" w:rsidDel="0043622C">
                <w:rPr>
                  <w:rFonts w:cs="Arial"/>
                </w:rPr>
                <w:t>Raw File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0F873F" w14:textId="3D8F52C2" w:rsidR="007B17AF" w:rsidRPr="007B17AF" w:rsidDel="0043622C" w:rsidRDefault="007B17AF" w:rsidP="0043622C">
            <w:pPr>
              <w:spacing w:before="100" w:beforeAutospacing="1" w:after="100" w:afterAutospacing="1"/>
              <w:ind w:left="720"/>
              <w:rPr>
                <w:rFonts w:eastAsiaTheme="minorHAnsi"/>
              </w:rPr>
              <w:pPrChange w:id="2056" w:author="Dwight Mayeda" w:date="2010-05-06T00:47:00Z">
                <w:pPr>
                  <w:spacing w:before="100" w:beforeAutospacing="1" w:after="100" w:afterAutospacing="1"/>
                </w:pPr>
              </w:pPrChange>
            </w:pPr>
            <w:moveFrom w:id="2057" w:author="Dwight Mayeda" w:date="2010-05-06T00:47:00Z">
              <w:r w:rsidRPr="007B17AF" w:rsidDel="0043622C">
                <w:rPr>
                  <w:rFonts w:cs="Arial"/>
                </w:rPr>
                <w:t>RF_DST</w:t>
              </w:r>
            </w:moveFrom>
          </w:p>
        </w:tc>
      </w:tr>
      <w:tr w:rsidR="007B17AF" w:rsidRPr="007B17AF" w:rsidDel="0043622C" w14:paraId="53718D31" w14:textId="2D42249D"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0EEC50" w14:textId="3C65F128" w:rsidR="007B17AF" w:rsidRPr="007B17AF" w:rsidDel="0043622C" w:rsidRDefault="007B17AF" w:rsidP="0043622C">
            <w:pPr>
              <w:spacing w:before="100" w:beforeAutospacing="1" w:after="100" w:afterAutospacing="1"/>
              <w:ind w:left="720"/>
              <w:rPr>
                <w:rFonts w:eastAsiaTheme="minorHAnsi"/>
              </w:rPr>
              <w:pPrChange w:id="2058" w:author="Dwight Mayeda" w:date="2010-05-06T00:47:00Z">
                <w:pPr>
                  <w:spacing w:before="100" w:beforeAutospacing="1" w:after="100" w:afterAutospacing="1"/>
                </w:pPr>
              </w:pPrChange>
            </w:pPr>
            <w:moveFrom w:id="2059" w:author="Dwight Mayeda" w:date="2010-05-06T00:47:00Z">
              <w:r w:rsidRPr="007B17AF" w:rsidDel="0043622C">
                <w:rPr>
                  <w:rFonts w:cs="Arial"/>
                </w:rPr>
                <w:t>Recordset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C8C7502" w14:textId="38659CEE" w:rsidR="007B17AF" w:rsidRPr="007B17AF" w:rsidDel="0043622C" w:rsidRDefault="007B17AF" w:rsidP="0043622C">
            <w:pPr>
              <w:spacing w:before="100" w:beforeAutospacing="1" w:after="100" w:afterAutospacing="1"/>
              <w:ind w:left="720"/>
              <w:rPr>
                <w:rFonts w:eastAsiaTheme="minorHAnsi"/>
              </w:rPr>
              <w:pPrChange w:id="2060" w:author="Dwight Mayeda" w:date="2010-05-06T00:47:00Z">
                <w:pPr>
                  <w:spacing w:before="100" w:beforeAutospacing="1" w:after="100" w:afterAutospacing="1"/>
                </w:pPr>
              </w:pPrChange>
            </w:pPr>
            <w:moveFrom w:id="2061" w:author="Dwight Mayeda" w:date="2010-05-06T00:47:00Z">
              <w:r w:rsidRPr="007B17AF" w:rsidDel="0043622C">
                <w:rPr>
                  <w:rFonts w:cs="Arial"/>
                </w:rPr>
                <w:t>RS_DST</w:t>
              </w:r>
            </w:moveFrom>
          </w:p>
        </w:tc>
      </w:tr>
      <w:tr w:rsidR="007B17AF" w:rsidRPr="007B17AF" w:rsidDel="0043622C" w14:paraId="21E38210" w14:textId="222072E3"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4264DF" w14:textId="13FFCB64" w:rsidR="007B17AF" w:rsidRPr="007B17AF" w:rsidDel="0043622C" w:rsidRDefault="007B17AF" w:rsidP="0043622C">
            <w:pPr>
              <w:spacing w:before="100" w:beforeAutospacing="1" w:after="100" w:afterAutospacing="1"/>
              <w:ind w:left="720"/>
              <w:rPr>
                <w:rFonts w:eastAsiaTheme="minorHAnsi"/>
              </w:rPr>
              <w:pPrChange w:id="2062" w:author="Dwight Mayeda" w:date="2010-05-06T00:47:00Z">
                <w:pPr>
                  <w:spacing w:before="100" w:beforeAutospacing="1" w:after="100" w:afterAutospacing="1"/>
                </w:pPr>
              </w:pPrChange>
            </w:pPr>
            <w:moveFrom w:id="2063" w:author="Dwight Mayeda" w:date="2010-05-06T00:47:00Z">
              <w:r w:rsidRPr="007B17AF" w:rsidDel="0043622C">
                <w:rPr>
                  <w:rFonts w:cs="Arial"/>
                </w:rPr>
                <w:t>SQL Server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249134" w14:textId="12E97B00" w:rsidR="007B17AF" w:rsidRPr="007B17AF" w:rsidDel="0043622C" w:rsidRDefault="007B17AF" w:rsidP="0043622C">
            <w:pPr>
              <w:spacing w:before="100" w:beforeAutospacing="1" w:after="100" w:afterAutospacing="1"/>
              <w:ind w:left="720"/>
              <w:rPr>
                <w:rFonts w:eastAsiaTheme="minorHAnsi"/>
              </w:rPr>
              <w:pPrChange w:id="2064" w:author="Dwight Mayeda" w:date="2010-05-06T00:47:00Z">
                <w:pPr>
                  <w:spacing w:before="100" w:beforeAutospacing="1" w:after="100" w:afterAutospacing="1"/>
                </w:pPr>
              </w:pPrChange>
            </w:pPr>
            <w:moveFrom w:id="2065" w:author="Dwight Mayeda" w:date="2010-05-06T00:47:00Z">
              <w:r w:rsidRPr="007B17AF" w:rsidDel="0043622C">
                <w:rPr>
                  <w:rFonts w:cs="Arial"/>
                </w:rPr>
                <w:t>SS_DST</w:t>
              </w:r>
            </w:moveFrom>
          </w:p>
        </w:tc>
      </w:tr>
      <w:tr w:rsidR="007B17AF" w:rsidRPr="007B17AF" w:rsidDel="0043622C" w14:paraId="07DEFF0A" w14:textId="160FF477" w:rsidTr="007B17AF">
        <w:tc>
          <w:tcPr>
            <w:tcW w:w="390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15131" w14:textId="3B3886B8" w:rsidR="007B17AF" w:rsidRPr="007B17AF" w:rsidDel="0043622C" w:rsidRDefault="007B17AF" w:rsidP="0043622C">
            <w:pPr>
              <w:spacing w:before="100" w:beforeAutospacing="1" w:after="100" w:afterAutospacing="1"/>
              <w:ind w:left="720"/>
              <w:rPr>
                <w:rFonts w:eastAsiaTheme="minorHAnsi"/>
              </w:rPr>
              <w:pPrChange w:id="2066" w:author="Dwight Mayeda" w:date="2010-05-06T00:47:00Z">
                <w:pPr>
                  <w:spacing w:before="100" w:beforeAutospacing="1" w:after="100" w:afterAutospacing="1"/>
                </w:pPr>
              </w:pPrChange>
            </w:pPr>
            <w:moveFrom w:id="2067" w:author="Dwight Mayeda" w:date="2010-05-06T00:47:00Z">
              <w:r w:rsidRPr="007B17AF" w:rsidDel="0043622C">
                <w:rPr>
                  <w:rFonts w:cs="Arial"/>
                </w:rPr>
                <w:t>SQL Server Mobile Destination</w:t>
              </w:r>
            </w:moveFrom>
          </w:p>
        </w:tc>
        <w:tc>
          <w:tcPr>
            <w:tcW w:w="449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D94932D" w14:textId="2C3C081C" w:rsidR="007B17AF" w:rsidRPr="007B17AF" w:rsidDel="0043622C" w:rsidRDefault="007B17AF" w:rsidP="0043622C">
            <w:pPr>
              <w:spacing w:before="100" w:beforeAutospacing="1" w:after="100" w:afterAutospacing="1"/>
              <w:ind w:left="720"/>
              <w:rPr>
                <w:rFonts w:eastAsiaTheme="minorHAnsi"/>
              </w:rPr>
              <w:pPrChange w:id="2068" w:author="Dwight Mayeda" w:date="2010-05-06T00:47:00Z">
                <w:pPr>
                  <w:spacing w:before="100" w:beforeAutospacing="1" w:after="100" w:afterAutospacing="1"/>
                </w:pPr>
              </w:pPrChange>
            </w:pPr>
            <w:moveFrom w:id="2069" w:author="Dwight Mayeda" w:date="2010-05-06T00:47:00Z">
              <w:r w:rsidRPr="007B17AF" w:rsidDel="0043622C">
                <w:rPr>
                  <w:rFonts w:cs="Arial"/>
                </w:rPr>
                <w:t>SSM_DST</w:t>
              </w:r>
            </w:moveFrom>
          </w:p>
        </w:tc>
      </w:tr>
      <w:moveFromRangeEnd w:id="1767"/>
    </w:tbl>
    <w:p w14:paraId="10EAE65F" w14:textId="77777777" w:rsidR="007B17AF" w:rsidRPr="007B17AF" w:rsidRDefault="007B17AF" w:rsidP="0043622C">
      <w:pPr>
        <w:spacing w:before="100" w:beforeAutospacing="1" w:after="100" w:afterAutospacing="1"/>
        <w:ind w:left="720"/>
        <w:rPr>
          <w:del w:id="2070" w:author="Dwight Mayeda" w:date="2010-05-06T00:47:00Z"/>
          <w:b/>
        </w:rPr>
        <w:pPrChange w:id="2071" w:author="Dwight Mayeda" w:date="2010-05-06T00:47:00Z">
          <w:pPr/>
        </w:pPrChange>
      </w:pPr>
    </w:p>
    <w:sectPr w:rsidR="007B17AF" w:rsidRPr="007B17AF" w:rsidSect="00491FB8">
      <w:footerReference w:type="even" r:id="rId27"/>
      <w:footerReference w:type="default" r:id="rId28"/>
      <w:pgSz w:w="12240" w:h="15840"/>
      <w:pgMar w:top="720" w:right="720" w:bottom="720" w:left="720" w:header="720" w:footer="720" w:gutter="0"/>
      <w:cols w:space="720"/>
      <w:docGrid w:linePitch="360"/>
      <w:sectPrChange w:id="2072" w:author="Dwight Mayeda" w:date="2010-05-06T17:01:00Z">
        <w:sectPr w:rsidR="007B17AF" w:rsidRPr="007B17AF" w:rsidSect="00491FB8">
          <w:pgMar w:top="720" w:right="720" w:bottom="720" w:left="720"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3F4353" w14:textId="77777777" w:rsidR="006A29DD" w:rsidRDefault="006A29DD">
      <w:r>
        <w:separator/>
      </w:r>
    </w:p>
  </w:endnote>
  <w:endnote w:type="continuationSeparator" w:id="0">
    <w:p w14:paraId="1BFE581F" w14:textId="77777777" w:rsidR="006A29DD" w:rsidRDefault="006A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652D4" w14:textId="77777777" w:rsidR="006A29DD" w:rsidRDefault="006A29D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844B43" w14:textId="77777777" w:rsidR="006A29DD" w:rsidRDefault="006A29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42D03" w14:textId="77777777" w:rsidR="006A29DD" w:rsidRDefault="006A29DD">
    <w:pPr>
      <w:pStyle w:val="Footer"/>
      <w:ind w:right="360"/>
    </w:pPr>
    <w:r w:rsidRPr="00583B52">
      <w:t xml:space="preserve">GMO </w:t>
    </w:r>
    <w:r>
      <w:t>SSIS</w:t>
    </w:r>
    <w:r w:rsidRPr="00583B52">
      <w:t xml:space="preserve"> Processing Standards</w:t>
    </w:r>
    <w:r>
      <w:rPr>
        <w:rFonts w:ascii="Verdana" w:hAnsi="Verdana"/>
      </w:rPr>
      <w:tab/>
    </w:r>
    <w:r>
      <w:rPr>
        <w:rStyle w:val="PageNumber"/>
      </w:rPr>
      <w:fldChar w:fldCharType="begin"/>
    </w:r>
    <w:r>
      <w:rPr>
        <w:rStyle w:val="PageNumber"/>
      </w:rPr>
      <w:instrText xml:space="preserve"> PAGE </w:instrText>
    </w:r>
    <w:r>
      <w:rPr>
        <w:rStyle w:val="PageNumber"/>
      </w:rPr>
      <w:fldChar w:fldCharType="separate"/>
    </w:r>
    <w:r w:rsidR="00122511">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22511">
      <w:rPr>
        <w:rStyle w:val="PageNumber"/>
        <w:noProof/>
      </w:rPr>
      <w:t>12</w:t>
    </w:r>
    <w:r>
      <w:rPr>
        <w:rStyle w:val="PageNumber"/>
      </w:rPr>
      <w:fldChar w:fldCharType="end"/>
    </w:r>
    <w:r>
      <w:rPr>
        <w:rStyle w:val="PageNumber"/>
        <w:rFonts w:ascii="Verdana" w:hAnsi="Verdana"/>
      </w:rPr>
      <w:tab/>
    </w:r>
    <w:r>
      <w:rPr>
        <w:rStyle w:val="PageNumber"/>
        <w:rFonts w:ascii="Verdana" w:hAnsi="Verdana"/>
      </w:rPr>
      <w:fldChar w:fldCharType="begin"/>
    </w:r>
    <w:r>
      <w:rPr>
        <w:rStyle w:val="PageNumber"/>
        <w:rFonts w:ascii="Verdana" w:hAnsi="Verdana"/>
      </w:rPr>
      <w:instrText xml:space="preserve"> DATE \@ "M/d/yyyy" </w:instrText>
    </w:r>
    <w:r>
      <w:rPr>
        <w:rStyle w:val="PageNumber"/>
        <w:rFonts w:ascii="Verdana" w:hAnsi="Verdana"/>
      </w:rPr>
      <w:fldChar w:fldCharType="separate"/>
    </w:r>
    <w:r>
      <w:rPr>
        <w:rStyle w:val="PageNumber"/>
        <w:rFonts w:ascii="Verdana" w:hAnsi="Verdana"/>
        <w:noProof/>
      </w:rPr>
      <w:t>5/5/2010</w:t>
    </w:r>
    <w:r>
      <w:rPr>
        <w:rStyle w:val="PageNumber"/>
        <w:rFonts w:ascii="Verdana" w:hAnsi="Verda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F0ED7" w14:textId="77777777" w:rsidR="006A29DD" w:rsidRDefault="006A29DD">
      <w:r>
        <w:separator/>
      </w:r>
    </w:p>
  </w:footnote>
  <w:footnote w:type="continuationSeparator" w:id="0">
    <w:p w14:paraId="71087230" w14:textId="77777777" w:rsidR="006A29DD" w:rsidRDefault="006A29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203322"/>
    <w:multiLevelType w:val="hybridMultilevel"/>
    <w:tmpl w:val="9174A2B0"/>
    <w:lvl w:ilvl="0" w:tplc="E51870F2">
      <w:start w:val="1"/>
      <w:numFmt w:val="lowerLetter"/>
      <w:pStyle w:val="ListBullet2"/>
      <w:lvlText w:val="%1."/>
      <w:lvlJc w:val="left"/>
      <w:pPr>
        <w:tabs>
          <w:tab w:val="num" w:pos="1440"/>
        </w:tabs>
        <w:ind w:left="1440" w:hanging="360"/>
      </w:pPr>
    </w:lvl>
    <w:lvl w:ilvl="1" w:tplc="89F032C0">
      <w:start w:val="7"/>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1A5C7C"/>
    <w:multiLevelType w:val="hybridMultilevel"/>
    <w:tmpl w:val="74DED4E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11C4562"/>
    <w:multiLevelType w:val="hybridMultilevel"/>
    <w:tmpl w:val="06288E1C"/>
    <w:lvl w:ilvl="0" w:tplc="4F4A54F6">
      <w:start w:val="1"/>
      <w:numFmt w:val="decimal"/>
      <w:lvlText w:val="%1-"/>
      <w:lvlJc w:val="left"/>
      <w:pPr>
        <w:ind w:left="720" w:hanging="360"/>
      </w:pPr>
      <w:rPr>
        <w:rFonts w:eastAsia="Calibri"/>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3EC2CC9"/>
    <w:multiLevelType w:val="hybridMultilevel"/>
    <w:tmpl w:val="FEC6B2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6B047F2"/>
    <w:multiLevelType w:val="hybridMultilevel"/>
    <w:tmpl w:val="D1BA6E2A"/>
    <w:lvl w:ilvl="0" w:tplc="4F4A54F6">
      <w:start w:val="1"/>
      <w:numFmt w:val="decimal"/>
      <w:lvlText w:val="%1-"/>
      <w:lvlJc w:val="left"/>
      <w:pPr>
        <w:ind w:left="1080" w:hanging="360"/>
      </w:pPr>
      <w:rPr>
        <w:rFonts w:eastAsia="Calibr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37544951"/>
    <w:multiLevelType w:val="hybridMultilevel"/>
    <w:tmpl w:val="FEC6B2A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84148AA"/>
    <w:multiLevelType w:val="hybridMultilevel"/>
    <w:tmpl w:val="E71A803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4E3452"/>
    <w:multiLevelType w:val="hybridMultilevel"/>
    <w:tmpl w:val="FD20648C"/>
    <w:lvl w:ilvl="0" w:tplc="04090019">
      <w:start w:val="1"/>
      <w:numFmt w:val="lowerLetter"/>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53AA673B"/>
    <w:multiLevelType w:val="hybridMultilevel"/>
    <w:tmpl w:val="7CD213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C90550"/>
    <w:multiLevelType w:val="hybridMultilevel"/>
    <w:tmpl w:val="971C7B5C"/>
    <w:lvl w:ilvl="0" w:tplc="22CAE48E">
      <w:start w:val="1"/>
      <w:numFmt w:val="lowerLetter"/>
      <w:lvlText w:val="%1."/>
      <w:lvlJc w:val="left"/>
      <w:pPr>
        <w:ind w:left="720" w:hanging="360"/>
      </w:pPr>
      <w:rPr>
        <w:rFonts w:ascii="Trebuchet MS" w:hAnsi="Trebuchet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F46032"/>
    <w:multiLevelType w:val="hybridMultilevel"/>
    <w:tmpl w:val="53762EC2"/>
    <w:lvl w:ilvl="0" w:tplc="0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2">
    <w:nsid w:val="68484D2A"/>
    <w:multiLevelType w:val="hybridMultilevel"/>
    <w:tmpl w:val="187CADBC"/>
    <w:lvl w:ilvl="0" w:tplc="7DEAE708">
      <w:start w:val="1"/>
      <w:numFmt w:val="decimal"/>
      <w:lvlText w:val="%1)"/>
      <w:lvlJc w:val="left"/>
      <w:pPr>
        <w:ind w:left="720" w:hanging="360"/>
      </w:pPr>
      <w:rPr>
        <w:rFonts w:ascii="Verdana" w:eastAsia="Times New Roman" w:hAnsi="Verdana"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689A38C6"/>
    <w:multiLevelType w:val="hybridMultilevel"/>
    <w:tmpl w:val="5C8497F2"/>
    <w:lvl w:ilvl="0" w:tplc="122C6690">
      <w:start w:val="1"/>
      <w:numFmt w:val="bullet"/>
      <w:lvlText w:val="•"/>
      <w:lvlJc w:val="left"/>
      <w:pPr>
        <w:tabs>
          <w:tab w:val="num" w:pos="720"/>
        </w:tabs>
        <w:ind w:left="720" w:hanging="360"/>
      </w:pPr>
      <w:rPr>
        <w:rFonts w:ascii="Times New Roman" w:hAnsi="Times New Roman" w:cs="Times New Roman" w:hint="default"/>
      </w:rPr>
    </w:lvl>
    <w:lvl w:ilvl="1" w:tplc="C420B1C2">
      <w:start w:val="1"/>
      <w:numFmt w:val="lowerLetter"/>
      <w:lvlText w:val="%2)"/>
      <w:lvlJc w:val="left"/>
      <w:pPr>
        <w:tabs>
          <w:tab w:val="num" w:pos="1440"/>
        </w:tabs>
        <w:ind w:left="1440" w:hanging="360"/>
      </w:pPr>
      <w:rPr>
        <w:rFonts w:ascii="Verdana" w:eastAsia="Calibri" w:hAnsi="Verdana" w:cs="Times New Roman" w:hint="default"/>
      </w:rPr>
    </w:lvl>
    <w:lvl w:ilvl="2" w:tplc="8366424A">
      <w:start w:val="762"/>
      <w:numFmt w:val="bullet"/>
      <w:lvlText w:val="•"/>
      <w:lvlJc w:val="left"/>
      <w:pPr>
        <w:tabs>
          <w:tab w:val="num" w:pos="2160"/>
        </w:tabs>
        <w:ind w:left="2160" w:hanging="360"/>
      </w:pPr>
      <w:rPr>
        <w:rFonts w:ascii="Times New Roman" w:hAnsi="Times New Roman" w:cs="Times New Roman" w:hint="default"/>
      </w:rPr>
    </w:lvl>
    <w:lvl w:ilvl="3" w:tplc="866C7628">
      <w:start w:val="1"/>
      <w:numFmt w:val="bullet"/>
      <w:lvlText w:val="•"/>
      <w:lvlJc w:val="left"/>
      <w:pPr>
        <w:tabs>
          <w:tab w:val="num" w:pos="2880"/>
        </w:tabs>
        <w:ind w:left="2880" w:hanging="360"/>
      </w:pPr>
      <w:rPr>
        <w:rFonts w:ascii="Times New Roman" w:hAnsi="Times New Roman" w:cs="Times New Roman" w:hint="default"/>
      </w:rPr>
    </w:lvl>
    <w:lvl w:ilvl="4" w:tplc="6D605504">
      <w:start w:val="1"/>
      <w:numFmt w:val="bullet"/>
      <w:lvlText w:val="•"/>
      <w:lvlJc w:val="left"/>
      <w:pPr>
        <w:tabs>
          <w:tab w:val="num" w:pos="3600"/>
        </w:tabs>
        <w:ind w:left="3600" w:hanging="360"/>
      </w:pPr>
      <w:rPr>
        <w:rFonts w:ascii="Times New Roman" w:hAnsi="Times New Roman" w:cs="Times New Roman" w:hint="default"/>
      </w:rPr>
    </w:lvl>
    <w:lvl w:ilvl="5" w:tplc="FE56D442">
      <w:start w:val="1"/>
      <w:numFmt w:val="bullet"/>
      <w:lvlText w:val="•"/>
      <w:lvlJc w:val="left"/>
      <w:pPr>
        <w:tabs>
          <w:tab w:val="num" w:pos="4320"/>
        </w:tabs>
        <w:ind w:left="4320" w:hanging="360"/>
      </w:pPr>
      <w:rPr>
        <w:rFonts w:ascii="Times New Roman" w:hAnsi="Times New Roman" w:cs="Times New Roman" w:hint="default"/>
      </w:rPr>
    </w:lvl>
    <w:lvl w:ilvl="6" w:tplc="8584B032">
      <w:start w:val="1"/>
      <w:numFmt w:val="bullet"/>
      <w:lvlText w:val="•"/>
      <w:lvlJc w:val="left"/>
      <w:pPr>
        <w:tabs>
          <w:tab w:val="num" w:pos="5040"/>
        </w:tabs>
        <w:ind w:left="5040" w:hanging="360"/>
      </w:pPr>
      <w:rPr>
        <w:rFonts w:ascii="Times New Roman" w:hAnsi="Times New Roman" w:cs="Times New Roman" w:hint="default"/>
      </w:rPr>
    </w:lvl>
    <w:lvl w:ilvl="7" w:tplc="0422C6B4">
      <w:start w:val="1"/>
      <w:numFmt w:val="bullet"/>
      <w:lvlText w:val="•"/>
      <w:lvlJc w:val="left"/>
      <w:pPr>
        <w:tabs>
          <w:tab w:val="num" w:pos="5760"/>
        </w:tabs>
        <w:ind w:left="5760" w:hanging="360"/>
      </w:pPr>
      <w:rPr>
        <w:rFonts w:ascii="Times New Roman" w:hAnsi="Times New Roman" w:cs="Times New Roman" w:hint="default"/>
      </w:rPr>
    </w:lvl>
    <w:lvl w:ilvl="8" w:tplc="9698E0BE">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6B9D4724"/>
    <w:multiLevelType w:val="hybridMultilevel"/>
    <w:tmpl w:val="5CA6CD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7A3E72CA"/>
    <w:multiLevelType w:val="multilevel"/>
    <w:tmpl w:val="4C74962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6"/>
  </w:num>
  <w:num w:numId="3">
    <w:abstractNumId w:val="15"/>
  </w:num>
  <w:num w:numId="4">
    <w:abstractNumId w:val="7"/>
  </w:num>
  <w:num w:numId="5">
    <w:abstractNumId w:val="11"/>
  </w:num>
  <w:num w:numId="6">
    <w:abstractNumId w:val="14"/>
  </w:num>
  <w:num w:numId="7">
    <w:abstractNumId w:val="9"/>
  </w:num>
  <w:num w:numId="8">
    <w:abstractNumId w:val="8"/>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0"/>
  </w:num>
  <w:num w:numId="11">
    <w:abstractNumId w:val="13"/>
    <w:lvlOverride w:ilvl="0"/>
    <w:lvlOverride w:ilvl="1">
      <w:startOverride w:val="1"/>
    </w:lvlOverride>
    <w:lvlOverride w:ilvl="2"/>
    <w:lvlOverride w:ilvl="3"/>
    <w:lvlOverride w:ilvl="4"/>
    <w:lvlOverride w:ilvl="5"/>
    <w:lvlOverride w:ilvl="6"/>
    <w:lvlOverride w:ilvl="7"/>
    <w:lvlOverride w:ilvl="8"/>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4"/>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rawingGridHorizontalSpacing w:val="10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B669D0"/>
    <w:rsid w:val="00001E3A"/>
    <w:rsid w:val="000151C8"/>
    <w:rsid w:val="00025AAB"/>
    <w:rsid w:val="00057D21"/>
    <w:rsid w:val="00064917"/>
    <w:rsid w:val="00065608"/>
    <w:rsid w:val="00065DCC"/>
    <w:rsid w:val="00065E9E"/>
    <w:rsid w:val="000703BA"/>
    <w:rsid w:val="0007547F"/>
    <w:rsid w:val="0007574E"/>
    <w:rsid w:val="000774AF"/>
    <w:rsid w:val="0009062F"/>
    <w:rsid w:val="00094118"/>
    <w:rsid w:val="000A1E73"/>
    <w:rsid w:val="000A46F7"/>
    <w:rsid w:val="000A6F06"/>
    <w:rsid w:val="000C1746"/>
    <w:rsid w:val="000D0167"/>
    <w:rsid w:val="000E59B6"/>
    <w:rsid w:val="000E5BA9"/>
    <w:rsid w:val="000E73A8"/>
    <w:rsid w:val="000F18AB"/>
    <w:rsid w:val="000F4480"/>
    <w:rsid w:val="001046CC"/>
    <w:rsid w:val="0010676A"/>
    <w:rsid w:val="001108C6"/>
    <w:rsid w:val="00110C03"/>
    <w:rsid w:val="00122511"/>
    <w:rsid w:val="00123999"/>
    <w:rsid w:val="001415C3"/>
    <w:rsid w:val="001460A3"/>
    <w:rsid w:val="00150946"/>
    <w:rsid w:val="00157D5E"/>
    <w:rsid w:val="00157E7F"/>
    <w:rsid w:val="00166154"/>
    <w:rsid w:val="00172BB3"/>
    <w:rsid w:val="001871EA"/>
    <w:rsid w:val="0019097F"/>
    <w:rsid w:val="001A29F7"/>
    <w:rsid w:val="001A5E32"/>
    <w:rsid w:val="001B0350"/>
    <w:rsid w:val="001D1584"/>
    <w:rsid w:val="00215C84"/>
    <w:rsid w:val="00217A3E"/>
    <w:rsid w:val="00223E87"/>
    <w:rsid w:val="0022551E"/>
    <w:rsid w:val="00232C03"/>
    <w:rsid w:val="002435BB"/>
    <w:rsid w:val="00250D1E"/>
    <w:rsid w:val="002523FC"/>
    <w:rsid w:val="00254AA3"/>
    <w:rsid w:val="00262412"/>
    <w:rsid w:val="00270D04"/>
    <w:rsid w:val="00276088"/>
    <w:rsid w:val="00292677"/>
    <w:rsid w:val="002A2C31"/>
    <w:rsid w:val="002B5CE6"/>
    <w:rsid w:val="002B7A4B"/>
    <w:rsid w:val="002D2AFD"/>
    <w:rsid w:val="002D6BA7"/>
    <w:rsid w:val="002D7B41"/>
    <w:rsid w:val="002E07F7"/>
    <w:rsid w:val="002E33F0"/>
    <w:rsid w:val="002E6106"/>
    <w:rsid w:val="002F7472"/>
    <w:rsid w:val="00300CD2"/>
    <w:rsid w:val="00312361"/>
    <w:rsid w:val="0031385E"/>
    <w:rsid w:val="00315D56"/>
    <w:rsid w:val="00317DD7"/>
    <w:rsid w:val="00331ECD"/>
    <w:rsid w:val="00343070"/>
    <w:rsid w:val="003458E2"/>
    <w:rsid w:val="00367E79"/>
    <w:rsid w:val="00370332"/>
    <w:rsid w:val="00385824"/>
    <w:rsid w:val="003A2689"/>
    <w:rsid w:val="003B6013"/>
    <w:rsid w:val="003C45DE"/>
    <w:rsid w:val="003C7C95"/>
    <w:rsid w:val="003D1FC1"/>
    <w:rsid w:val="003D45E7"/>
    <w:rsid w:val="003E2BCF"/>
    <w:rsid w:val="003E6B79"/>
    <w:rsid w:val="003F4B71"/>
    <w:rsid w:val="004029B9"/>
    <w:rsid w:val="00403397"/>
    <w:rsid w:val="004100D3"/>
    <w:rsid w:val="00416693"/>
    <w:rsid w:val="00423BBB"/>
    <w:rsid w:val="00431F4D"/>
    <w:rsid w:val="0043622C"/>
    <w:rsid w:val="00441FD7"/>
    <w:rsid w:val="00447516"/>
    <w:rsid w:val="00450FCE"/>
    <w:rsid w:val="0045234D"/>
    <w:rsid w:val="00452747"/>
    <w:rsid w:val="00454F33"/>
    <w:rsid w:val="0046341D"/>
    <w:rsid w:val="00470372"/>
    <w:rsid w:val="00473247"/>
    <w:rsid w:val="00487187"/>
    <w:rsid w:val="00487704"/>
    <w:rsid w:val="00491FB8"/>
    <w:rsid w:val="004957A4"/>
    <w:rsid w:val="00495970"/>
    <w:rsid w:val="00497B46"/>
    <w:rsid w:val="004A7420"/>
    <w:rsid w:val="004C1B6B"/>
    <w:rsid w:val="004C7B3B"/>
    <w:rsid w:val="004E2B1D"/>
    <w:rsid w:val="004F18CB"/>
    <w:rsid w:val="00507AD3"/>
    <w:rsid w:val="005164B7"/>
    <w:rsid w:val="00540536"/>
    <w:rsid w:val="0054225A"/>
    <w:rsid w:val="00542A6E"/>
    <w:rsid w:val="005514E3"/>
    <w:rsid w:val="00561652"/>
    <w:rsid w:val="00564C09"/>
    <w:rsid w:val="0057216C"/>
    <w:rsid w:val="0057298A"/>
    <w:rsid w:val="00580D0D"/>
    <w:rsid w:val="00583B52"/>
    <w:rsid w:val="00584039"/>
    <w:rsid w:val="005845EB"/>
    <w:rsid w:val="00585368"/>
    <w:rsid w:val="00586E85"/>
    <w:rsid w:val="00593069"/>
    <w:rsid w:val="00594A97"/>
    <w:rsid w:val="005A1301"/>
    <w:rsid w:val="005A24D5"/>
    <w:rsid w:val="005B49EB"/>
    <w:rsid w:val="005D13B6"/>
    <w:rsid w:val="005D3932"/>
    <w:rsid w:val="005F5F3F"/>
    <w:rsid w:val="005F73A6"/>
    <w:rsid w:val="005F77AC"/>
    <w:rsid w:val="0060560A"/>
    <w:rsid w:val="0060713B"/>
    <w:rsid w:val="00651765"/>
    <w:rsid w:val="00656B67"/>
    <w:rsid w:val="00664DA5"/>
    <w:rsid w:val="00692EEC"/>
    <w:rsid w:val="006A29DD"/>
    <w:rsid w:val="006A2B8C"/>
    <w:rsid w:val="006A7BB9"/>
    <w:rsid w:val="006B050F"/>
    <w:rsid w:val="006B08B9"/>
    <w:rsid w:val="006B0C7B"/>
    <w:rsid w:val="006B5462"/>
    <w:rsid w:val="006C04ED"/>
    <w:rsid w:val="006C3722"/>
    <w:rsid w:val="006D0AAB"/>
    <w:rsid w:val="006D51C6"/>
    <w:rsid w:val="006D6A60"/>
    <w:rsid w:val="006F45EC"/>
    <w:rsid w:val="00700552"/>
    <w:rsid w:val="0070419E"/>
    <w:rsid w:val="007047DB"/>
    <w:rsid w:val="00731910"/>
    <w:rsid w:val="00731F3D"/>
    <w:rsid w:val="00735603"/>
    <w:rsid w:val="00741914"/>
    <w:rsid w:val="007419D3"/>
    <w:rsid w:val="00741F22"/>
    <w:rsid w:val="00743938"/>
    <w:rsid w:val="0075165F"/>
    <w:rsid w:val="0076040D"/>
    <w:rsid w:val="00777133"/>
    <w:rsid w:val="00777CC1"/>
    <w:rsid w:val="00781A7F"/>
    <w:rsid w:val="00792371"/>
    <w:rsid w:val="00792E11"/>
    <w:rsid w:val="00793DE8"/>
    <w:rsid w:val="007A09B5"/>
    <w:rsid w:val="007A74B9"/>
    <w:rsid w:val="007B17AF"/>
    <w:rsid w:val="007C64EA"/>
    <w:rsid w:val="007D28C8"/>
    <w:rsid w:val="007D4A81"/>
    <w:rsid w:val="007D4E89"/>
    <w:rsid w:val="007D521E"/>
    <w:rsid w:val="007D6ED4"/>
    <w:rsid w:val="007E28EF"/>
    <w:rsid w:val="007F0629"/>
    <w:rsid w:val="00801276"/>
    <w:rsid w:val="00830282"/>
    <w:rsid w:val="00840112"/>
    <w:rsid w:val="00840611"/>
    <w:rsid w:val="00847CF3"/>
    <w:rsid w:val="008657B8"/>
    <w:rsid w:val="00873E15"/>
    <w:rsid w:val="00890D21"/>
    <w:rsid w:val="00890DDF"/>
    <w:rsid w:val="00892620"/>
    <w:rsid w:val="008A4CE6"/>
    <w:rsid w:val="008B07C4"/>
    <w:rsid w:val="008C14E0"/>
    <w:rsid w:val="008E403C"/>
    <w:rsid w:val="008E5852"/>
    <w:rsid w:val="008E760E"/>
    <w:rsid w:val="009003C9"/>
    <w:rsid w:val="00900FD3"/>
    <w:rsid w:val="00904310"/>
    <w:rsid w:val="009102D0"/>
    <w:rsid w:val="00950743"/>
    <w:rsid w:val="00951A90"/>
    <w:rsid w:val="009612BB"/>
    <w:rsid w:val="009702BF"/>
    <w:rsid w:val="0098047E"/>
    <w:rsid w:val="00997F49"/>
    <w:rsid w:val="009A2A89"/>
    <w:rsid w:val="009A3951"/>
    <w:rsid w:val="009A5AD5"/>
    <w:rsid w:val="009B3252"/>
    <w:rsid w:val="009D1165"/>
    <w:rsid w:val="009D6518"/>
    <w:rsid w:val="009D7578"/>
    <w:rsid w:val="009E219C"/>
    <w:rsid w:val="009E2CF5"/>
    <w:rsid w:val="009F5004"/>
    <w:rsid w:val="009F5049"/>
    <w:rsid w:val="00A10DF8"/>
    <w:rsid w:val="00A1372F"/>
    <w:rsid w:val="00A208DE"/>
    <w:rsid w:val="00A24A10"/>
    <w:rsid w:val="00A37DD8"/>
    <w:rsid w:val="00A4000C"/>
    <w:rsid w:val="00A4281D"/>
    <w:rsid w:val="00A444AD"/>
    <w:rsid w:val="00A4701D"/>
    <w:rsid w:val="00A520F5"/>
    <w:rsid w:val="00A52D31"/>
    <w:rsid w:val="00A63DB6"/>
    <w:rsid w:val="00A753AD"/>
    <w:rsid w:val="00A85A8C"/>
    <w:rsid w:val="00A90813"/>
    <w:rsid w:val="00A976A5"/>
    <w:rsid w:val="00AB38FE"/>
    <w:rsid w:val="00AB6E60"/>
    <w:rsid w:val="00AB6F81"/>
    <w:rsid w:val="00AC2F00"/>
    <w:rsid w:val="00AC3356"/>
    <w:rsid w:val="00AD246C"/>
    <w:rsid w:val="00AE2EBF"/>
    <w:rsid w:val="00AE7F40"/>
    <w:rsid w:val="00AF1A3E"/>
    <w:rsid w:val="00AF1E98"/>
    <w:rsid w:val="00AF44D2"/>
    <w:rsid w:val="00B12933"/>
    <w:rsid w:val="00B14A2C"/>
    <w:rsid w:val="00B22979"/>
    <w:rsid w:val="00B33E02"/>
    <w:rsid w:val="00B34403"/>
    <w:rsid w:val="00B35D01"/>
    <w:rsid w:val="00B41D8D"/>
    <w:rsid w:val="00B452F4"/>
    <w:rsid w:val="00B46259"/>
    <w:rsid w:val="00B61E74"/>
    <w:rsid w:val="00B639B6"/>
    <w:rsid w:val="00B6678A"/>
    <w:rsid w:val="00B669D0"/>
    <w:rsid w:val="00B81E70"/>
    <w:rsid w:val="00B865F5"/>
    <w:rsid w:val="00B86986"/>
    <w:rsid w:val="00B974E2"/>
    <w:rsid w:val="00BB7031"/>
    <w:rsid w:val="00BC0D20"/>
    <w:rsid w:val="00BC46AA"/>
    <w:rsid w:val="00BC7524"/>
    <w:rsid w:val="00BD1D8C"/>
    <w:rsid w:val="00BE18E4"/>
    <w:rsid w:val="00BF52AF"/>
    <w:rsid w:val="00C05D7C"/>
    <w:rsid w:val="00C1200F"/>
    <w:rsid w:val="00C13F07"/>
    <w:rsid w:val="00C153A2"/>
    <w:rsid w:val="00C2404C"/>
    <w:rsid w:val="00C24298"/>
    <w:rsid w:val="00C26188"/>
    <w:rsid w:val="00C278C1"/>
    <w:rsid w:val="00C27D4A"/>
    <w:rsid w:val="00C32634"/>
    <w:rsid w:val="00C33ADE"/>
    <w:rsid w:val="00C372BE"/>
    <w:rsid w:val="00C4085A"/>
    <w:rsid w:val="00C42B60"/>
    <w:rsid w:val="00C51CF9"/>
    <w:rsid w:val="00C61117"/>
    <w:rsid w:val="00C679AB"/>
    <w:rsid w:val="00C67A3F"/>
    <w:rsid w:val="00C70EFC"/>
    <w:rsid w:val="00C72489"/>
    <w:rsid w:val="00C858D8"/>
    <w:rsid w:val="00C925DF"/>
    <w:rsid w:val="00CA01F0"/>
    <w:rsid w:val="00CA27F9"/>
    <w:rsid w:val="00CB4D7B"/>
    <w:rsid w:val="00CB7AC3"/>
    <w:rsid w:val="00CC1FF7"/>
    <w:rsid w:val="00CC478A"/>
    <w:rsid w:val="00CE4F70"/>
    <w:rsid w:val="00CF6514"/>
    <w:rsid w:val="00D27B9B"/>
    <w:rsid w:val="00D432C0"/>
    <w:rsid w:val="00D73763"/>
    <w:rsid w:val="00D8430A"/>
    <w:rsid w:val="00DA1E9E"/>
    <w:rsid w:val="00DA30BA"/>
    <w:rsid w:val="00DA60B0"/>
    <w:rsid w:val="00DA6861"/>
    <w:rsid w:val="00DB099C"/>
    <w:rsid w:val="00DC02ED"/>
    <w:rsid w:val="00DD3773"/>
    <w:rsid w:val="00DF4B90"/>
    <w:rsid w:val="00DF6B08"/>
    <w:rsid w:val="00E05EB6"/>
    <w:rsid w:val="00E0668E"/>
    <w:rsid w:val="00E22160"/>
    <w:rsid w:val="00E30BB5"/>
    <w:rsid w:val="00E347F8"/>
    <w:rsid w:val="00E34B18"/>
    <w:rsid w:val="00E3799C"/>
    <w:rsid w:val="00E44120"/>
    <w:rsid w:val="00E44A13"/>
    <w:rsid w:val="00E4740A"/>
    <w:rsid w:val="00E629D3"/>
    <w:rsid w:val="00E71BCF"/>
    <w:rsid w:val="00E74ADE"/>
    <w:rsid w:val="00E75922"/>
    <w:rsid w:val="00E922A8"/>
    <w:rsid w:val="00EB1C9A"/>
    <w:rsid w:val="00EC1169"/>
    <w:rsid w:val="00EC27AE"/>
    <w:rsid w:val="00EC2F8F"/>
    <w:rsid w:val="00ED355D"/>
    <w:rsid w:val="00EE3EB7"/>
    <w:rsid w:val="00F01408"/>
    <w:rsid w:val="00F2376F"/>
    <w:rsid w:val="00F2532D"/>
    <w:rsid w:val="00F2651F"/>
    <w:rsid w:val="00F33247"/>
    <w:rsid w:val="00F3576D"/>
    <w:rsid w:val="00F479BF"/>
    <w:rsid w:val="00F73BBC"/>
    <w:rsid w:val="00F82A5A"/>
    <w:rsid w:val="00F85A47"/>
    <w:rsid w:val="00F92133"/>
    <w:rsid w:val="00FA1568"/>
    <w:rsid w:val="00FA5837"/>
    <w:rsid w:val="00FA677E"/>
    <w:rsid w:val="00FB3C89"/>
    <w:rsid w:val="00FC0EDB"/>
    <w:rsid w:val="00FC1AC8"/>
    <w:rsid w:val="00FC311A"/>
    <w:rsid w:val="00FC6D7E"/>
    <w:rsid w:val="00FC7AC8"/>
    <w:rsid w:val="00FD2FAD"/>
    <w:rsid w:val="00FF4E99"/>
    <w:rsid w:val="00FF5E33"/>
    <w:rsid w:val="00FF6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DB5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F07"/>
    <w:rPr>
      <w:rFonts w:ascii="Verdana" w:hAnsi="Verdana"/>
    </w:rPr>
  </w:style>
  <w:style w:type="paragraph" w:styleId="Heading1">
    <w:name w:val="heading 1"/>
    <w:basedOn w:val="Normal"/>
    <w:next w:val="Normal"/>
    <w:qFormat/>
    <w:rsid w:val="00065608"/>
    <w:pPr>
      <w:keepNext/>
      <w:outlineLvl w:val="0"/>
    </w:pPr>
    <w:rPr>
      <w:b/>
    </w:rPr>
  </w:style>
  <w:style w:type="paragraph" w:styleId="Heading2">
    <w:name w:val="heading 2"/>
    <w:aliases w:val="Heading 2 Char"/>
    <w:basedOn w:val="Normal"/>
    <w:next w:val="Normal"/>
    <w:link w:val="Heading2Char1"/>
    <w:qFormat/>
    <w:rsid w:val="00065608"/>
    <w:pPr>
      <w:keepNext/>
      <w:spacing w:before="240" w:after="60"/>
      <w:outlineLvl w:val="1"/>
    </w:pPr>
    <w:rPr>
      <w:rFonts w:ascii="Arial" w:hAnsi="Arial"/>
      <w:b/>
      <w:i/>
      <w:sz w:val="24"/>
    </w:rPr>
  </w:style>
  <w:style w:type="paragraph" w:styleId="Heading3">
    <w:name w:val="heading 3"/>
    <w:basedOn w:val="Normal"/>
    <w:next w:val="Normal"/>
    <w:qFormat/>
    <w:rsid w:val="00065608"/>
    <w:pPr>
      <w:keepNext/>
      <w:spacing w:before="240" w:after="60"/>
      <w:outlineLvl w:val="2"/>
    </w:pPr>
    <w:rPr>
      <w:rFonts w:ascii="Arial" w:hAnsi="Arial"/>
      <w:sz w:val="24"/>
    </w:rPr>
  </w:style>
  <w:style w:type="paragraph" w:styleId="Heading4">
    <w:name w:val="heading 4"/>
    <w:basedOn w:val="Normal"/>
    <w:next w:val="Normal"/>
    <w:qFormat/>
    <w:rsid w:val="00065608"/>
    <w:pPr>
      <w:keepNext/>
      <w:tabs>
        <w:tab w:val="num" w:pos="720"/>
      </w:tabs>
      <w:spacing w:after="80"/>
      <w:ind w:left="720" w:hanging="360"/>
      <w:outlineLvl w:val="3"/>
    </w:pPr>
    <w:rPr>
      <w:rFonts w:ascii="Arial" w:hAnsi="Arial"/>
      <w:b/>
      <w:noProof/>
    </w:rPr>
  </w:style>
  <w:style w:type="paragraph" w:styleId="Heading5">
    <w:name w:val="heading 5"/>
    <w:basedOn w:val="Normal"/>
    <w:next w:val="Normal"/>
    <w:qFormat/>
    <w:rsid w:val="00065608"/>
    <w:pPr>
      <w:tabs>
        <w:tab w:val="left" w:pos="360"/>
        <w:tab w:val="left" w:pos="720"/>
        <w:tab w:val="left" w:pos="1080"/>
        <w:tab w:val="left" w:pos="1440"/>
      </w:tabs>
      <w:spacing w:before="240" w:after="60"/>
      <w:ind w:left="720" w:hanging="360"/>
      <w:outlineLvl w:val="4"/>
    </w:pPr>
    <w:rPr>
      <w:rFonts w:ascii="Arial" w:hAnsi="Arial"/>
    </w:rPr>
  </w:style>
  <w:style w:type="paragraph" w:styleId="Heading6">
    <w:name w:val="heading 6"/>
    <w:basedOn w:val="Normal"/>
    <w:next w:val="Normal"/>
    <w:qFormat/>
    <w:rsid w:val="00065608"/>
    <w:pPr>
      <w:tabs>
        <w:tab w:val="left" w:pos="360"/>
        <w:tab w:val="left" w:pos="720"/>
        <w:tab w:val="left" w:pos="1080"/>
        <w:tab w:val="left" w:pos="1440"/>
      </w:tabs>
      <w:spacing w:before="240" w:after="60"/>
      <w:ind w:left="720" w:hanging="360"/>
      <w:outlineLvl w:val="5"/>
    </w:pPr>
    <w:rPr>
      <w:rFonts w:ascii="Arial" w:hAnsi="Arial"/>
      <w:i/>
    </w:rPr>
  </w:style>
  <w:style w:type="paragraph" w:styleId="Heading7">
    <w:name w:val="heading 7"/>
    <w:basedOn w:val="Normal"/>
    <w:next w:val="Normal"/>
    <w:qFormat/>
    <w:rsid w:val="00065608"/>
    <w:pPr>
      <w:tabs>
        <w:tab w:val="left" w:pos="360"/>
        <w:tab w:val="left" w:pos="720"/>
        <w:tab w:val="left" w:pos="1080"/>
        <w:tab w:val="left" w:pos="1440"/>
      </w:tabs>
      <w:spacing w:before="240" w:after="60"/>
      <w:ind w:left="720" w:hanging="360"/>
      <w:outlineLvl w:val="6"/>
    </w:pPr>
    <w:rPr>
      <w:rFonts w:ascii="Arial" w:hAnsi="Arial"/>
    </w:rPr>
  </w:style>
  <w:style w:type="paragraph" w:styleId="Heading8">
    <w:name w:val="heading 8"/>
    <w:basedOn w:val="Normal"/>
    <w:next w:val="Normal"/>
    <w:qFormat/>
    <w:rsid w:val="00065608"/>
    <w:pPr>
      <w:tabs>
        <w:tab w:val="left" w:pos="360"/>
        <w:tab w:val="left" w:pos="720"/>
        <w:tab w:val="left" w:pos="1080"/>
        <w:tab w:val="left" w:pos="1440"/>
      </w:tabs>
      <w:spacing w:before="240" w:after="60"/>
      <w:ind w:left="720" w:hanging="360"/>
      <w:outlineLvl w:val="7"/>
    </w:pPr>
    <w:rPr>
      <w:rFonts w:ascii="Arial" w:hAnsi="Arial"/>
      <w:i/>
    </w:rPr>
  </w:style>
  <w:style w:type="paragraph" w:styleId="Heading9">
    <w:name w:val="heading 9"/>
    <w:basedOn w:val="Normal"/>
    <w:next w:val="Normal"/>
    <w:qFormat/>
    <w:rsid w:val="00065608"/>
    <w:pPr>
      <w:tabs>
        <w:tab w:val="left" w:pos="360"/>
        <w:tab w:val="left" w:pos="720"/>
        <w:tab w:val="left" w:pos="1080"/>
        <w:tab w:val="left" w:pos="1440"/>
      </w:tabs>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65608"/>
    <w:rPr>
      <w:b/>
    </w:rPr>
  </w:style>
  <w:style w:type="paragraph" w:customStyle="1" w:styleId="Preformatted">
    <w:name w:val="Preformatted"/>
    <w:basedOn w:val="Normal"/>
    <w:autoRedefine/>
    <w:rsid w:val="00065E9E"/>
    <w:pPr>
      <w:tabs>
        <w:tab w:val="num" w:pos="1440"/>
      </w:tabs>
      <w:ind w:left="1440" w:hanging="360"/>
    </w:pPr>
    <w:rPr>
      <w:iCs/>
    </w:rPr>
  </w:style>
  <w:style w:type="paragraph" w:customStyle="1" w:styleId="TableText">
    <w:name w:val="Table Text"/>
    <w:basedOn w:val="Normal"/>
    <w:rsid w:val="00065608"/>
    <w:rPr>
      <w:rFonts w:ascii="Arial" w:hAnsi="Arial"/>
    </w:rPr>
  </w:style>
  <w:style w:type="paragraph" w:styleId="Footer">
    <w:name w:val="footer"/>
    <w:basedOn w:val="Normal"/>
    <w:rsid w:val="00065608"/>
    <w:pPr>
      <w:tabs>
        <w:tab w:val="center" w:pos="4320"/>
        <w:tab w:val="right" w:pos="8640"/>
      </w:tabs>
    </w:pPr>
    <w:rPr>
      <w:rFonts w:ascii="Arial" w:hAnsi="Arial"/>
    </w:rPr>
  </w:style>
  <w:style w:type="character" w:styleId="PageNumber">
    <w:name w:val="page number"/>
    <w:basedOn w:val="DefaultParagraphFont"/>
    <w:rsid w:val="00065608"/>
    <w:rPr>
      <w:sz w:val="16"/>
    </w:rPr>
  </w:style>
  <w:style w:type="paragraph" w:styleId="TOC1">
    <w:name w:val="toc 1"/>
    <w:basedOn w:val="Normal"/>
    <w:next w:val="Normal"/>
    <w:autoRedefine/>
    <w:uiPriority w:val="39"/>
    <w:rsid w:val="00D73763"/>
    <w:pPr>
      <w:tabs>
        <w:tab w:val="right" w:leader="dot" w:pos="10790"/>
      </w:tabs>
      <w:spacing w:before="120" w:after="120"/>
    </w:pPr>
    <w:rPr>
      <w:b/>
      <w:caps/>
    </w:rPr>
  </w:style>
  <w:style w:type="paragraph" w:styleId="TOC2">
    <w:name w:val="toc 2"/>
    <w:basedOn w:val="Normal"/>
    <w:next w:val="Normal"/>
    <w:autoRedefine/>
    <w:uiPriority w:val="39"/>
    <w:rsid w:val="00065608"/>
    <w:pPr>
      <w:ind w:left="200"/>
    </w:pPr>
    <w:rPr>
      <w:smallCaps/>
    </w:rPr>
  </w:style>
  <w:style w:type="paragraph" w:styleId="TOC3">
    <w:name w:val="toc 3"/>
    <w:basedOn w:val="Normal"/>
    <w:next w:val="Normal"/>
    <w:autoRedefine/>
    <w:uiPriority w:val="39"/>
    <w:rsid w:val="00065608"/>
    <w:pPr>
      <w:ind w:left="400"/>
    </w:pPr>
    <w:rPr>
      <w:i/>
    </w:rPr>
  </w:style>
  <w:style w:type="paragraph" w:styleId="TOC4">
    <w:name w:val="toc 4"/>
    <w:basedOn w:val="Normal"/>
    <w:next w:val="Normal"/>
    <w:autoRedefine/>
    <w:semiHidden/>
    <w:rsid w:val="00065608"/>
    <w:pPr>
      <w:ind w:left="600"/>
    </w:pPr>
    <w:rPr>
      <w:sz w:val="18"/>
    </w:rPr>
  </w:style>
  <w:style w:type="paragraph" w:styleId="TOC5">
    <w:name w:val="toc 5"/>
    <w:basedOn w:val="Normal"/>
    <w:next w:val="Normal"/>
    <w:autoRedefine/>
    <w:semiHidden/>
    <w:rsid w:val="00065608"/>
    <w:pPr>
      <w:ind w:left="800"/>
    </w:pPr>
    <w:rPr>
      <w:sz w:val="18"/>
    </w:rPr>
  </w:style>
  <w:style w:type="paragraph" w:styleId="TOC6">
    <w:name w:val="toc 6"/>
    <w:basedOn w:val="Normal"/>
    <w:next w:val="Normal"/>
    <w:autoRedefine/>
    <w:semiHidden/>
    <w:rsid w:val="00065608"/>
    <w:pPr>
      <w:ind w:left="1000"/>
    </w:pPr>
    <w:rPr>
      <w:sz w:val="18"/>
    </w:rPr>
  </w:style>
  <w:style w:type="paragraph" w:styleId="TOC7">
    <w:name w:val="toc 7"/>
    <w:basedOn w:val="Normal"/>
    <w:next w:val="Normal"/>
    <w:autoRedefine/>
    <w:semiHidden/>
    <w:rsid w:val="00065608"/>
    <w:pPr>
      <w:ind w:left="1200"/>
    </w:pPr>
    <w:rPr>
      <w:sz w:val="18"/>
    </w:rPr>
  </w:style>
  <w:style w:type="paragraph" w:styleId="TOC8">
    <w:name w:val="toc 8"/>
    <w:basedOn w:val="Normal"/>
    <w:next w:val="Normal"/>
    <w:autoRedefine/>
    <w:semiHidden/>
    <w:rsid w:val="00065608"/>
    <w:pPr>
      <w:ind w:left="1400"/>
    </w:pPr>
    <w:rPr>
      <w:sz w:val="18"/>
    </w:rPr>
  </w:style>
  <w:style w:type="paragraph" w:styleId="TOC9">
    <w:name w:val="toc 9"/>
    <w:basedOn w:val="Normal"/>
    <w:next w:val="Normal"/>
    <w:autoRedefine/>
    <w:semiHidden/>
    <w:rsid w:val="00065608"/>
    <w:pPr>
      <w:ind w:left="1600"/>
    </w:pPr>
    <w:rPr>
      <w:sz w:val="18"/>
    </w:rPr>
  </w:style>
  <w:style w:type="paragraph" w:customStyle="1" w:styleId="VBCodeCharCharCharChar">
    <w:name w:val="VB Code Char Char Char Char"/>
    <w:basedOn w:val="Normal"/>
    <w:link w:val="VBCodeCharCharCharCharChar"/>
    <w:rsid w:val="00065608"/>
    <w:pPr>
      <w:shd w:val="pct5" w:color="auto" w:fill="FFFFFF"/>
      <w:spacing w:line="240" w:lineRule="atLeast"/>
      <w:ind w:left="360"/>
    </w:pPr>
    <w:rPr>
      <w:rFonts w:ascii="Courier New" w:hAnsi="Courier New"/>
      <w:spacing w:val="-5"/>
      <w:sz w:val="16"/>
    </w:rPr>
  </w:style>
  <w:style w:type="paragraph" w:customStyle="1" w:styleId="SectionHeading">
    <w:name w:val="Section Heading"/>
    <w:basedOn w:val="Heading1"/>
    <w:rsid w:val="00065608"/>
    <w:pPr>
      <w:keepLines/>
      <w:pBdr>
        <w:top w:val="single" w:sz="48" w:space="3" w:color="FFFFFF"/>
        <w:left w:val="single" w:sz="6" w:space="3" w:color="FFFFFF"/>
        <w:bottom w:val="single" w:sz="6" w:space="3" w:color="FFFFFF"/>
      </w:pBdr>
      <w:shd w:val="solid" w:color="auto" w:fill="auto"/>
      <w:spacing w:after="240" w:line="240" w:lineRule="atLeast"/>
      <w:outlineLvl w:val="9"/>
    </w:pPr>
    <w:rPr>
      <w:rFonts w:ascii="Arial Black" w:hAnsi="Arial Black"/>
      <w:b w:val="0"/>
      <w:color w:val="FFFFFF"/>
      <w:spacing w:val="-10"/>
      <w:kern w:val="20"/>
      <w:position w:val="8"/>
      <w:sz w:val="24"/>
    </w:rPr>
  </w:style>
  <w:style w:type="character" w:styleId="Hyperlink">
    <w:name w:val="Hyperlink"/>
    <w:basedOn w:val="DefaultParagraphFont"/>
    <w:uiPriority w:val="99"/>
    <w:rsid w:val="00065608"/>
    <w:rPr>
      <w:color w:val="0000FF"/>
      <w:u w:val="single"/>
    </w:rPr>
  </w:style>
  <w:style w:type="character" w:styleId="FollowedHyperlink">
    <w:name w:val="FollowedHyperlink"/>
    <w:basedOn w:val="DefaultParagraphFont"/>
    <w:rsid w:val="00065608"/>
    <w:rPr>
      <w:color w:val="800080"/>
      <w:u w:val="single"/>
    </w:rPr>
  </w:style>
  <w:style w:type="paragraph" w:styleId="ListBullet2">
    <w:name w:val="List Bullet 2"/>
    <w:basedOn w:val="Normal"/>
    <w:autoRedefine/>
    <w:rsid w:val="00BC0D20"/>
    <w:pPr>
      <w:numPr>
        <w:numId w:val="1"/>
      </w:numPr>
      <w:spacing w:before="60" w:after="60"/>
    </w:pPr>
  </w:style>
  <w:style w:type="paragraph" w:styleId="Header">
    <w:name w:val="header"/>
    <w:basedOn w:val="Normal"/>
    <w:link w:val="HeaderChar"/>
    <w:rsid w:val="00065608"/>
    <w:pPr>
      <w:tabs>
        <w:tab w:val="center" w:pos="4320"/>
        <w:tab w:val="right" w:pos="8640"/>
      </w:tabs>
    </w:pPr>
  </w:style>
  <w:style w:type="paragraph" w:styleId="Title">
    <w:name w:val="Title"/>
    <w:basedOn w:val="Normal"/>
    <w:qFormat/>
    <w:rsid w:val="00065608"/>
    <w:pPr>
      <w:jc w:val="center"/>
    </w:pPr>
    <w:rPr>
      <w:b/>
      <w:bCs/>
      <w:sz w:val="32"/>
    </w:rPr>
  </w:style>
  <w:style w:type="paragraph" w:styleId="DocumentMap">
    <w:name w:val="Document Map"/>
    <w:basedOn w:val="Normal"/>
    <w:semiHidden/>
    <w:rsid w:val="00065608"/>
    <w:pPr>
      <w:shd w:val="clear" w:color="auto" w:fill="000080"/>
    </w:pPr>
    <w:rPr>
      <w:rFonts w:ascii="Tahoma" w:hAnsi="Tahoma" w:cs="Tahoma"/>
    </w:rPr>
  </w:style>
  <w:style w:type="paragraph" w:styleId="BodyTextIndent">
    <w:name w:val="Body Text Indent"/>
    <w:basedOn w:val="Normal"/>
    <w:rsid w:val="00065608"/>
    <w:pPr>
      <w:ind w:left="720"/>
    </w:pPr>
  </w:style>
  <w:style w:type="paragraph" w:styleId="BalloonText">
    <w:name w:val="Balloon Text"/>
    <w:basedOn w:val="Normal"/>
    <w:semiHidden/>
    <w:rsid w:val="00343070"/>
    <w:rPr>
      <w:rFonts w:ascii="Tahoma" w:hAnsi="Tahoma" w:cs="Tahoma"/>
      <w:sz w:val="16"/>
      <w:szCs w:val="16"/>
    </w:rPr>
  </w:style>
  <w:style w:type="character" w:styleId="HTMLTypewriter">
    <w:name w:val="HTML Typewriter"/>
    <w:basedOn w:val="DefaultParagraphFont"/>
    <w:rsid w:val="001A29F7"/>
    <w:rPr>
      <w:rFonts w:ascii="Courier New" w:eastAsia="Times New Roman" w:hAnsi="Courier New" w:cs="Courier New"/>
      <w:sz w:val="20"/>
      <w:szCs w:val="20"/>
    </w:rPr>
  </w:style>
  <w:style w:type="paragraph" w:customStyle="1" w:styleId="AfterHeading4">
    <w:name w:val="After Heading 4"/>
    <w:basedOn w:val="Normal"/>
    <w:autoRedefine/>
    <w:rsid w:val="00CC478A"/>
    <w:pPr>
      <w:keepNext/>
      <w:keepLines/>
      <w:tabs>
        <w:tab w:val="num" w:pos="720"/>
        <w:tab w:val="left" w:pos="1080"/>
      </w:tabs>
      <w:ind w:left="720" w:hanging="360"/>
      <w:jc w:val="both"/>
    </w:pPr>
    <w:rPr>
      <w:rFonts w:ascii="Tahoma" w:hAnsi="Tahoma"/>
    </w:rPr>
  </w:style>
  <w:style w:type="character" w:customStyle="1" w:styleId="code">
    <w:name w:val="code"/>
    <w:basedOn w:val="DefaultParagraphFont"/>
    <w:rsid w:val="00CC478A"/>
    <w:rPr>
      <w:rFonts w:ascii="Courier New" w:hAnsi="Courier New"/>
      <w:color w:val="0000FF"/>
      <w:sz w:val="16"/>
    </w:rPr>
  </w:style>
  <w:style w:type="paragraph" w:styleId="HTMLPreformatted">
    <w:name w:val="HTML Preformatted"/>
    <w:basedOn w:val="Normal"/>
    <w:rsid w:val="00A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Indent">
    <w:name w:val="Normal Indent"/>
    <w:basedOn w:val="Normal"/>
    <w:link w:val="NormalIndentChar"/>
    <w:rsid w:val="00A4000C"/>
    <w:pPr>
      <w:ind w:left="216"/>
    </w:pPr>
    <w:rPr>
      <w:rFonts w:ascii="Times New Roman" w:hAnsi="Times New Roman"/>
    </w:rPr>
  </w:style>
  <w:style w:type="character" w:customStyle="1" w:styleId="VBCodeCharCharCharCharChar">
    <w:name w:val="VB Code Char Char Char Char Char"/>
    <w:basedOn w:val="DefaultParagraphFont"/>
    <w:link w:val="VBCodeCharCharCharChar"/>
    <w:rsid w:val="000703BA"/>
    <w:rPr>
      <w:rFonts w:ascii="Courier New" w:hAnsi="Courier New"/>
      <w:spacing w:val="-5"/>
      <w:sz w:val="16"/>
      <w:lang w:val="en-US" w:eastAsia="en-US" w:bidi="ar-SA"/>
    </w:rPr>
  </w:style>
  <w:style w:type="paragraph" w:styleId="NormalWeb">
    <w:name w:val="Normal (Web)"/>
    <w:basedOn w:val="Normal"/>
    <w:rsid w:val="00BF52AF"/>
    <w:pPr>
      <w:spacing w:before="100" w:beforeAutospacing="1" w:after="100" w:afterAutospacing="1"/>
    </w:pPr>
    <w:rPr>
      <w:rFonts w:ascii="Times New Roman" w:hAnsi="Times New Roman"/>
      <w:sz w:val="24"/>
      <w:szCs w:val="24"/>
    </w:rPr>
  </w:style>
  <w:style w:type="character" w:customStyle="1" w:styleId="NormalIndentChar">
    <w:name w:val="Normal Indent Char"/>
    <w:basedOn w:val="DefaultParagraphFont"/>
    <w:link w:val="NormalIndent"/>
    <w:rsid w:val="0010676A"/>
    <w:rPr>
      <w:lang w:val="en-US" w:eastAsia="en-US" w:bidi="ar-SA"/>
    </w:rPr>
  </w:style>
  <w:style w:type="character" w:customStyle="1" w:styleId="clsliteral">
    <w:name w:val="clsliteral"/>
    <w:basedOn w:val="DefaultParagraphFont"/>
    <w:rsid w:val="009D7578"/>
  </w:style>
  <w:style w:type="character" w:customStyle="1" w:styleId="Heading2Char1">
    <w:name w:val="Heading 2 Char1"/>
    <w:aliases w:val="Heading 2 Char Char"/>
    <w:basedOn w:val="DefaultParagraphFont"/>
    <w:link w:val="Heading2"/>
    <w:rsid w:val="00276088"/>
    <w:rPr>
      <w:rFonts w:ascii="Arial" w:hAnsi="Arial"/>
      <w:b/>
      <w:i/>
      <w:sz w:val="24"/>
      <w:lang w:val="en-US" w:eastAsia="en-US" w:bidi="ar-SA"/>
    </w:rPr>
  </w:style>
  <w:style w:type="character" w:styleId="Strong">
    <w:name w:val="Strong"/>
    <w:basedOn w:val="DefaultParagraphFont"/>
    <w:qFormat/>
    <w:rsid w:val="009D1165"/>
    <w:rPr>
      <w:b/>
      <w:bCs/>
    </w:rPr>
  </w:style>
  <w:style w:type="character" w:customStyle="1" w:styleId="VBCodeCharCharCharCharCharChar">
    <w:name w:val="VB Code Char Char Char Char Char Char"/>
    <w:basedOn w:val="DefaultParagraphFont"/>
    <w:rsid w:val="00F33247"/>
    <w:rPr>
      <w:rFonts w:ascii="Courier New" w:hAnsi="Courier New"/>
      <w:spacing w:val="-5"/>
      <w:sz w:val="16"/>
      <w:lang w:val="en-US" w:eastAsia="en-US" w:bidi="ar-SA"/>
    </w:rPr>
  </w:style>
  <w:style w:type="paragraph" w:customStyle="1" w:styleId="List1">
    <w:name w:val="List1"/>
    <w:basedOn w:val="Normal"/>
    <w:rsid w:val="00AB6E60"/>
    <w:rPr>
      <w:rFonts w:ascii="Arial" w:hAnsi="Arial"/>
    </w:rPr>
  </w:style>
  <w:style w:type="paragraph" w:customStyle="1" w:styleId="Heading2text">
    <w:name w:val="Heading 2 text"/>
    <w:basedOn w:val="Normal"/>
    <w:rsid w:val="00AB6E60"/>
    <w:pPr>
      <w:overflowPunct w:val="0"/>
      <w:autoSpaceDE w:val="0"/>
      <w:autoSpaceDN w:val="0"/>
      <w:adjustRightInd w:val="0"/>
      <w:spacing w:after="120"/>
      <w:textAlignment w:val="baseline"/>
    </w:pPr>
    <w:rPr>
      <w:rFonts w:ascii="Arial" w:hAnsi="Arial"/>
    </w:rPr>
  </w:style>
  <w:style w:type="table" w:styleId="MediumList2-Accent5">
    <w:name w:val="Medium List 2 Accent 5"/>
    <w:basedOn w:val="TableNormal"/>
    <w:uiPriority w:val="66"/>
    <w:rsid w:val="00AB6E6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AB6E60"/>
    <w:pPr>
      <w:ind w:left="720"/>
      <w:contextualSpacing/>
    </w:pPr>
  </w:style>
  <w:style w:type="character" w:customStyle="1" w:styleId="HeaderChar">
    <w:name w:val="Header Char"/>
    <w:basedOn w:val="DefaultParagraphFont"/>
    <w:link w:val="Header"/>
    <w:rsid w:val="000E5BA9"/>
    <w:rPr>
      <w:rFonts w:ascii="Verdana" w:hAnsi="Verdana"/>
    </w:rPr>
  </w:style>
  <w:style w:type="paragraph" w:customStyle="1" w:styleId="heading5text">
    <w:name w:val="heading 5 text"/>
    <w:basedOn w:val="Normal"/>
    <w:rsid w:val="000E5BA9"/>
    <w:pPr>
      <w:spacing w:after="120"/>
    </w:pPr>
    <w:rPr>
      <w:rFonts w:ascii="Arial" w:hAnsi="Arial"/>
    </w:rPr>
  </w:style>
  <w:style w:type="paragraph" w:customStyle="1" w:styleId="CodeExample4">
    <w:name w:val="Code Example 4"/>
    <w:basedOn w:val="Normal"/>
    <w:rsid w:val="000E5BA9"/>
    <w:pPr>
      <w:pBdr>
        <w:top w:val="single" w:sz="6" w:space="1" w:color="auto"/>
        <w:left w:val="single" w:sz="6" w:space="1" w:color="auto"/>
        <w:bottom w:val="single" w:sz="6" w:space="1" w:color="auto"/>
        <w:right w:val="single" w:sz="6" w:space="1" w:color="auto"/>
      </w:pBdr>
      <w:ind w:left="288"/>
    </w:pPr>
    <w:rPr>
      <w:rFonts w:ascii="Courier" w:hAnsi="Courier"/>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F07"/>
    <w:rPr>
      <w:rFonts w:ascii="Verdana" w:hAnsi="Verdana"/>
    </w:rPr>
  </w:style>
  <w:style w:type="paragraph" w:styleId="Heading1">
    <w:name w:val="heading 1"/>
    <w:basedOn w:val="Normal"/>
    <w:next w:val="Normal"/>
    <w:qFormat/>
    <w:pPr>
      <w:keepNext/>
      <w:outlineLvl w:val="0"/>
    </w:pPr>
    <w:rPr>
      <w:b/>
    </w:rPr>
  </w:style>
  <w:style w:type="paragraph" w:styleId="Heading2">
    <w:name w:val="heading 2"/>
    <w:aliases w:val="Heading 2 Char"/>
    <w:basedOn w:val="Normal"/>
    <w:next w:val="Normal"/>
    <w:link w:val="Heading2Char1"/>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tabs>
        <w:tab w:val="num" w:pos="720"/>
      </w:tabs>
      <w:spacing w:after="80"/>
      <w:ind w:left="720" w:hanging="360"/>
      <w:outlineLvl w:val="3"/>
    </w:pPr>
    <w:rPr>
      <w:rFonts w:ascii="Arial" w:hAnsi="Arial"/>
      <w:b/>
      <w:noProof/>
    </w:rPr>
  </w:style>
  <w:style w:type="paragraph" w:styleId="Heading5">
    <w:name w:val="heading 5"/>
    <w:basedOn w:val="Normal"/>
    <w:next w:val="Normal"/>
    <w:qFormat/>
    <w:pPr>
      <w:tabs>
        <w:tab w:val="left" w:pos="360"/>
        <w:tab w:val="left" w:pos="720"/>
        <w:tab w:val="left" w:pos="1080"/>
        <w:tab w:val="left" w:pos="1440"/>
      </w:tabs>
      <w:spacing w:before="240" w:after="60"/>
      <w:ind w:left="720" w:hanging="360"/>
      <w:outlineLvl w:val="4"/>
    </w:pPr>
    <w:rPr>
      <w:rFonts w:ascii="Arial" w:hAnsi="Arial"/>
    </w:rPr>
  </w:style>
  <w:style w:type="paragraph" w:styleId="Heading6">
    <w:name w:val="heading 6"/>
    <w:basedOn w:val="Normal"/>
    <w:next w:val="Normal"/>
    <w:qFormat/>
    <w:pPr>
      <w:tabs>
        <w:tab w:val="left" w:pos="360"/>
        <w:tab w:val="left" w:pos="720"/>
        <w:tab w:val="left" w:pos="1080"/>
        <w:tab w:val="left" w:pos="1440"/>
      </w:tabs>
      <w:spacing w:before="240" w:after="60"/>
      <w:ind w:left="720" w:hanging="360"/>
      <w:outlineLvl w:val="5"/>
    </w:pPr>
    <w:rPr>
      <w:rFonts w:ascii="Arial" w:hAnsi="Arial"/>
      <w:i/>
    </w:rPr>
  </w:style>
  <w:style w:type="paragraph" w:styleId="Heading7">
    <w:name w:val="heading 7"/>
    <w:basedOn w:val="Normal"/>
    <w:next w:val="Normal"/>
    <w:qFormat/>
    <w:pPr>
      <w:tabs>
        <w:tab w:val="left" w:pos="360"/>
        <w:tab w:val="left" w:pos="720"/>
        <w:tab w:val="left" w:pos="1080"/>
        <w:tab w:val="left" w:pos="1440"/>
      </w:tabs>
      <w:spacing w:before="240" w:after="60"/>
      <w:ind w:left="720" w:hanging="360"/>
      <w:outlineLvl w:val="6"/>
    </w:pPr>
    <w:rPr>
      <w:rFonts w:ascii="Arial" w:hAnsi="Arial"/>
    </w:rPr>
  </w:style>
  <w:style w:type="paragraph" w:styleId="Heading8">
    <w:name w:val="heading 8"/>
    <w:basedOn w:val="Normal"/>
    <w:next w:val="Normal"/>
    <w:qFormat/>
    <w:pPr>
      <w:tabs>
        <w:tab w:val="left" w:pos="360"/>
        <w:tab w:val="left" w:pos="720"/>
        <w:tab w:val="left" w:pos="1080"/>
        <w:tab w:val="left" w:pos="1440"/>
      </w:tabs>
      <w:spacing w:before="240" w:after="60"/>
      <w:ind w:left="720" w:hanging="360"/>
      <w:outlineLvl w:val="7"/>
    </w:pPr>
    <w:rPr>
      <w:rFonts w:ascii="Arial" w:hAnsi="Arial"/>
      <w:i/>
    </w:rPr>
  </w:style>
  <w:style w:type="paragraph" w:styleId="Heading9">
    <w:name w:val="heading 9"/>
    <w:basedOn w:val="Normal"/>
    <w:next w:val="Normal"/>
    <w:qFormat/>
    <w:pPr>
      <w:tabs>
        <w:tab w:val="left" w:pos="360"/>
        <w:tab w:val="left" w:pos="720"/>
        <w:tab w:val="left" w:pos="1080"/>
        <w:tab w:val="left" w:pos="1440"/>
      </w:tabs>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rPr>
  </w:style>
  <w:style w:type="paragraph" w:customStyle="1" w:styleId="Preformatted">
    <w:name w:val="Preformatted"/>
    <w:basedOn w:val="Normal"/>
    <w:autoRedefine/>
    <w:rsid w:val="00065E9E"/>
    <w:pPr>
      <w:tabs>
        <w:tab w:val="num" w:pos="1440"/>
      </w:tabs>
      <w:ind w:left="1440" w:hanging="360"/>
    </w:pPr>
    <w:rPr>
      <w:iCs/>
    </w:rPr>
  </w:style>
  <w:style w:type="paragraph" w:customStyle="1" w:styleId="TableText">
    <w:name w:val="Table Text"/>
    <w:basedOn w:val="Normal"/>
    <w:rPr>
      <w:rFonts w:ascii="Arial" w:hAnsi="Arial"/>
    </w:rPr>
  </w:style>
  <w:style w:type="paragraph" w:styleId="Footer">
    <w:name w:val="footer"/>
    <w:basedOn w:val="Normal"/>
    <w:pPr>
      <w:tabs>
        <w:tab w:val="center" w:pos="4320"/>
        <w:tab w:val="right" w:pos="8640"/>
      </w:tabs>
    </w:pPr>
    <w:rPr>
      <w:rFonts w:ascii="Arial" w:hAnsi="Arial"/>
    </w:rPr>
  </w:style>
  <w:style w:type="character" w:styleId="PageNumber">
    <w:name w:val="page number"/>
    <w:basedOn w:val="DefaultParagraphFont"/>
    <w:rPr>
      <w:sz w:val="16"/>
    </w:rPr>
  </w:style>
  <w:style w:type="paragraph" w:styleId="TOC1">
    <w:name w:val="toc 1"/>
    <w:basedOn w:val="Normal"/>
    <w:next w:val="Normal"/>
    <w:autoRedefine/>
    <w:uiPriority w:val="39"/>
    <w:rsid w:val="00D73763"/>
    <w:pPr>
      <w:tabs>
        <w:tab w:val="right" w:leader="dot" w:pos="10790"/>
      </w:tabs>
      <w:spacing w:before="120" w:after="120"/>
    </w:pPr>
    <w:rPr>
      <w:b/>
      <w:caps/>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VBCodeCharCharCharChar">
    <w:name w:val="VB Code Char Char Char Char"/>
    <w:basedOn w:val="Normal"/>
    <w:link w:val="VBCodeCharCharCharCharChar"/>
    <w:pPr>
      <w:shd w:val="pct5" w:color="auto" w:fill="FFFFFF"/>
      <w:spacing w:line="240" w:lineRule="atLeast"/>
      <w:ind w:left="360"/>
    </w:pPr>
    <w:rPr>
      <w:rFonts w:ascii="Courier New" w:hAnsi="Courier New"/>
      <w:spacing w:val="-5"/>
      <w:sz w:val="16"/>
    </w:rPr>
  </w:style>
  <w:style w:type="paragraph" w:customStyle="1" w:styleId="SectionHeading">
    <w:name w:val="Section Heading"/>
    <w:basedOn w:val="Heading1"/>
    <w:pPr>
      <w:keepLines/>
      <w:pBdr>
        <w:top w:val="single" w:sz="48" w:space="3" w:color="FFFFFF"/>
        <w:left w:val="single" w:sz="6" w:space="3" w:color="FFFFFF"/>
        <w:bottom w:val="single" w:sz="6" w:space="3" w:color="FFFFFF"/>
      </w:pBdr>
      <w:shd w:val="solid" w:color="auto" w:fill="auto"/>
      <w:spacing w:after="240" w:line="240" w:lineRule="atLeast"/>
      <w:outlineLvl w:val="9"/>
    </w:pPr>
    <w:rPr>
      <w:rFonts w:ascii="Arial Black" w:hAnsi="Arial Black"/>
      <w:b w:val="0"/>
      <w:color w:val="FFFFFF"/>
      <w:spacing w:val="-10"/>
      <w:kern w:val="20"/>
      <w:position w:val="8"/>
      <w:sz w:val="24"/>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ListBullet2">
    <w:name w:val="List Bullet 2"/>
    <w:basedOn w:val="Normal"/>
    <w:autoRedefine/>
    <w:rsid w:val="00BC0D20"/>
    <w:pPr>
      <w:numPr>
        <w:numId w:val="1"/>
      </w:numPr>
      <w:spacing w:before="60" w:after="60"/>
    </w:pPr>
  </w:style>
  <w:style w:type="paragraph" w:styleId="Header">
    <w:name w:val="header"/>
    <w:basedOn w:val="Normal"/>
    <w:link w:val="HeaderChar"/>
    <w:pPr>
      <w:tabs>
        <w:tab w:val="center" w:pos="4320"/>
        <w:tab w:val="right" w:pos="8640"/>
      </w:tabs>
    </w:pPr>
  </w:style>
  <w:style w:type="paragraph" w:styleId="Title">
    <w:name w:val="Title"/>
    <w:basedOn w:val="Normal"/>
    <w:qFormat/>
    <w:pPr>
      <w:jc w:val="center"/>
    </w:pPr>
    <w:rPr>
      <w:b/>
      <w:bCs/>
      <w:sz w:val="32"/>
    </w:rPr>
  </w:style>
  <w:style w:type="paragraph" w:styleId="DocumentMap">
    <w:name w:val="Document Map"/>
    <w:basedOn w:val="Normal"/>
    <w:semiHidden/>
    <w:pPr>
      <w:shd w:val="clear" w:color="auto" w:fill="000080"/>
    </w:pPr>
    <w:rPr>
      <w:rFonts w:ascii="Tahoma" w:hAnsi="Tahoma" w:cs="Tahoma"/>
    </w:rPr>
  </w:style>
  <w:style w:type="paragraph" w:styleId="BodyTextIndent">
    <w:name w:val="Body Text Indent"/>
    <w:basedOn w:val="Normal"/>
    <w:pPr>
      <w:ind w:left="720"/>
    </w:pPr>
  </w:style>
  <w:style w:type="paragraph" w:styleId="BalloonText">
    <w:name w:val="Balloon Text"/>
    <w:basedOn w:val="Normal"/>
    <w:semiHidden/>
    <w:rsid w:val="00343070"/>
    <w:rPr>
      <w:rFonts w:ascii="Tahoma" w:hAnsi="Tahoma" w:cs="Tahoma"/>
      <w:sz w:val="16"/>
      <w:szCs w:val="16"/>
    </w:rPr>
  </w:style>
  <w:style w:type="character" w:styleId="HTMLTypewriter">
    <w:name w:val="HTML Typewriter"/>
    <w:basedOn w:val="DefaultParagraphFont"/>
    <w:rsid w:val="001A29F7"/>
    <w:rPr>
      <w:rFonts w:ascii="Courier New" w:eastAsia="Times New Roman" w:hAnsi="Courier New" w:cs="Courier New"/>
      <w:sz w:val="20"/>
      <w:szCs w:val="20"/>
    </w:rPr>
  </w:style>
  <w:style w:type="paragraph" w:customStyle="1" w:styleId="AfterHeading4">
    <w:name w:val="After Heading 4"/>
    <w:basedOn w:val="Normal"/>
    <w:autoRedefine/>
    <w:rsid w:val="00CC478A"/>
    <w:pPr>
      <w:keepNext/>
      <w:keepLines/>
      <w:tabs>
        <w:tab w:val="num" w:pos="720"/>
        <w:tab w:val="left" w:pos="1080"/>
      </w:tabs>
      <w:ind w:left="720" w:hanging="360"/>
      <w:jc w:val="both"/>
    </w:pPr>
    <w:rPr>
      <w:rFonts w:ascii="Tahoma" w:hAnsi="Tahoma"/>
    </w:rPr>
  </w:style>
  <w:style w:type="character" w:customStyle="1" w:styleId="code">
    <w:name w:val="code"/>
    <w:basedOn w:val="DefaultParagraphFont"/>
    <w:rsid w:val="00CC478A"/>
    <w:rPr>
      <w:rFonts w:ascii="Courier New" w:hAnsi="Courier New"/>
      <w:color w:val="0000FF"/>
      <w:sz w:val="16"/>
    </w:rPr>
  </w:style>
  <w:style w:type="paragraph" w:styleId="HTMLPreformatted">
    <w:name w:val="HTML Preformatted"/>
    <w:basedOn w:val="Normal"/>
    <w:rsid w:val="00A42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NormalIndent">
    <w:name w:val="Normal Indent"/>
    <w:basedOn w:val="Normal"/>
    <w:link w:val="NormalIndentChar"/>
    <w:rsid w:val="00A4000C"/>
    <w:pPr>
      <w:ind w:left="216"/>
    </w:pPr>
    <w:rPr>
      <w:rFonts w:ascii="Times New Roman" w:hAnsi="Times New Roman"/>
    </w:rPr>
  </w:style>
  <w:style w:type="character" w:customStyle="1" w:styleId="VBCodeCharCharCharCharChar">
    <w:name w:val="VB Code Char Char Char Char Char"/>
    <w:basedOn w:val="DefaultParagraphFont"/>
    <w:link w:val="VBCodeCharCharCharChar"/>
    <w:rsid w:val="000703BA"/>
    <w:rPr>
      <w:rFonts w:ascii="Courier New" w:hAnsi="Courier New"/>
      <w:spacing w:val="-5"/>
      <w:sz w:val="16"/>
      <w:lang w:val="en-US" w:eastAsia="en-US" w:bidi="ar-SA"/>
    </w:rPr>
  </w:style>
  <w:style w:type="paragraph" w:styleId="NormalWeb">
    <w:name w:val="Normal (Web)"/>
    <w:basedOn w:val="Normal"/>
    <w:rsid w:val="00BF52AF"/>
    <w:pPr>
      <w:spacing w:before="100" w:beforeAutospacing="1" w:after="100" w:afterAutospacing="1"/>
    </w:pPr>
    <w:rPr>
      <w:rFonts w:ascii="Times New Roman" w:hAnsi="Times New Roman"/>
      <w:sz w:val="24"/>
      <w:szCs w:val="24"/>
    </w:rPr>
  </w:style>
  <w:style w:type="character" w:customStyle="1" w:styleId="NormalIndentChar">
    <w:name w:val="Normal Indent Char"/>
    <w:basedOn w:val="DefaultParagraphFont"/>
    <w:link w:val="NormalIndent"/>
    <w:rsid w:val="0010676A"/>
    <w:rPr>
      <w:lang w:val="en-US" w:eastAsia="en-US" w:bidi="ar-SA"/>
    </w:rPr>
  </w:style>
  <w:style w:type="character" w:customStyle="1" w:styleId="clsliteral">
    <w:name w:val="clsliteral"/>
    <w:basedOn w:val="DefaultParagraphFont"/>
    <w:rsid w:val="009D7578"/>
  </w:style>
  <w:style w:type="character" w:customStyle="1" w:styleId="Heading2Char1">
    <w:name w:val="Heading 2 Char1"/>
    <w:aliases w:val="Heading 2 Char Char"/>
    <w:basedOn w:val="DefaultParagraphFont"/>
    <w:link w:val="Heading2"/>
    <w:rsid w:val="00276088"/>
    <w:rPr>
      <w:rFonts w:ascii="Arial" w:hAnsi="Arial"/>
      <w:b/>
      <w:i/>
      <w:sz w:val="24"/>
      <w:lang w:val="en-US" w:eastAsia="en-US" w:bidi="ar-SA"/>
    </w:rPr>
  </w:style>
  <w:style w:type="character" w:styleId="Strong">
    <w:name w:val="Strong"/>
    <w:basedOn w:val="DefaultParagraphFont"/>
    <w:qFormat/>
    <w:rsid w:val="009D1165"/>
    <w:rPr>
      <w:b/>
      <w:bCs/>
    </w:rPr>
  </w:style>
  <w:style w:type="character" w:customStyle="1" w:styleId="VBCodeCharCharCharCharCharChar">
    <w:name w:val="VB Code Char Char Char Char Char Char"/>
    <w:basedOn w:val="DefaultParagraphFont"/>
    <w:rsid w:val="00F33247"/>
    <w:rPr>
      <w:rFonts w:ascii="Courier New" w:hAnsi="Courier New"/>
      <w:spacing w:val="-5"/>
      <w:sz w:val="16"/>
      <w:lang w:val="en-US" w:eastAsia="en-US" w:bidi="ar-SA"/>
    </w:rPr>
  </w:style>
  <w:style w:type="paragraph" w:customStyle="1" w:styleId="List1">
    <w:name w:val="List1"/>
    <w:basedOn w:val="Normal"/>
    <w:rsid w:val="00AB6E60"/>
    <w:rPr>
      <w:rFonts w:ascii="Arial" w:hAnsi="Arial"/>
    </w:rPr>
  </w:style>
  <w:style w:type="paragraph" w:customStyle="1" w:styleId="Heading2text">
    <w:name w:val="Heading 2 text"/>
    <w:basedOn w:val="Normal"/>
    <w:rsid w:val="00AB6E60"/>
    <w:pPr>
      <w:overflowPunct w:val="0"/>
      <w:autoSpaceDE w:val="0"/>
      <w:autoSpaceDN w:val="0"/>
      <w:adjustRightInd w:val="0"/>
      <w:spacing w:after="120"/>
      <w:textAlignment w:val="baseline"/>
    </w:pPr>
    <w:rPr>
      <w:rFonts w:ascii="Arial" w:hAnsi="Arial"/>
    </w:rPr>
  </w:style>
  <w:style w:type="table" w:styleId="MediumList2-Accent5">
    <w:name w:val="Medium List 2 Accent 5"/>
    <w:basedOn w:val="TableNormal"/>
    <w:uiPriority w:val="66"/>
    <w:rsid w:val="00AB6E60"/>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Paragraph">
    <w:name w:val="List Paragraph"/>
    <w:basedOn w:val="Normal"/>
    <w:uiPriority w:val="34"/>
    <w:qFormat/>
    <w:rsid w:val="00AB6E60"/>
    <w:pPr>
      <w:ind w:left="720"/>
      <w:contextualSpacing/>
    </w:pPr>
  </w:style>
  <w:style w:type="character" w:customStyle="1" w:styleId="HeaderChar">
    <w:name w:val="Header Char"/>
    <w:basedOn w:val="DefaultParagraphFont"/>
    <w:link w:val="Header"/>
    <w:rsid w:val="000E5BA9"/>
    <w:rPr>
      <w:rFonts w:ascii="Verdana" w:hAnsi="Verdana"/>
    </w:rPr>
  </w:style>
  <w:style w:type="paragraph" w:customStyle="1" w:styleId="heading5text">
    <w:name w:val="heading 5 text"/>
    <w:basedOn w:val="Normal"/>
    <w:rsid w:val="000E5BA9"/>
    <w:pPr>
      <w:spacing w:after="120"/>
    </w:pPr>
    <w:rPr>
      <w:rFonts w:ascii="Arial" w:hAnsi="Arial"/>
    </w:rPr>
  </w:style>
  <w:style w:type="paragraph" w:customStyle="1" w:styleId="CodeExample4">
    <w:name w:val="Code Example 4"/>
    <w:basedOn w:val="Normal"/>
    <w:rsid w:val="000E5BA9"/>
    <w:pPr>
      <w:pBdr>
        <w:top w:val="single" w:sz="6" w:space="1" w:color="auto"/>
        <w:left w:val="single" w:sz="6" w:space="1" w:color="auto"/>
        <w:bottom w:val="single" w:sz="6" w:space="1" w:color="auto"/>
        <w:right w:val="single" w:sz="6" w:space="1" w:color="auto"/>
      </w:pBdr>
      <w:ind w:left="288"/>
    </w:pPr>
    <w:rPr>
      <w:rFonts w:ascii="Courier" w:hAnsi="Courie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18937">
      <w:bodyDiv w:val="1"/>
      <w:marLeft w:val="0"/>
      <w:marRight w:val="0"/>
      <w:marTop w:val="0"/>
      <w:marBottom w:val="0"/>
      <w:divBdr>
        <w:top w:val="none" w:sz="0" w:space="0" w:color="auto"/>
        <w:left w:val="none" w:sz="0" w:space="0" w:color="auto"/>
        <w:bottom w:val="none" w:sz="0" w:space="0" w:color="auto"/>
        <w:right w:val="none" w:sz="0" w:space="0" w:color="auto"/>
      </w:divBdr>
    </w:div>
    <w:div w:id="102726734">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sChild>
        <w:div w:id="1039549295">
          <w:marLeft w:val="225"/>
          <w:marRight w:val="225"/>
          <w:marTop w:val="225"/>
          <w:marBottom w:val="225"/>
          <w:divBdr>
            <w:top w:val="none" w:sz="0" w:space="0" w:color="auto"/>
            <w:left w:val="none" w:sz="0" w:space="0" w:color="auto"/>
            <w:bottom w:val="none" w:sz="0" w:space="0" w:color="auto"/>
            <w:right w:val="none" w:sz="0" w:space="0" w:color="auto"/>
          </w:divBdr>
        </w:div>
      </w:divsChild>
    </w:div>
    <w:div w:id="255329624">
      <w:bodyDiv w:val="1"/>
      <w:marLeft w:val="0"/>
      <w:marRight w:val="0"/>
      <w:marTop w:val="0"/>
      <w:marBottom w:val="0"/>
      <w:divBdr>
        <w:top w:val="none" w:sz="0" w:space="0" w:color="auto"/>
        <w:left w:val="none" w:sz="0" w:space="0" w:color="auto"/>
        <w:bottom w:val="none" w:sz="0" w:space="0" w:color="auto"/>
        <w:right w:val="none" w:sz="0" w:space="0" w:color="auto"/>
      </w:divBdr>
      <w:divsChild>
        <w:div w:id="1700163232">
          <w:marLeft w:val="225"/>
          <w:marRight w:val="225"/>
          <w:marTop w:val="225"/>
          <w:marBottom w:val="225"/>
          <w:divBdr>
            <w:top w:val="none" w:sz="0" w:space="0" w:color="auto"/>
            <w:left w:val="none" w:sz="0" w:space="0" w:color="auto"/>
            <w:bottom w:val="none" w:sz="0" w:space="0" w:color="auto"/>
            <w:right w:val="none" w:sz="0" w:space="0" w:color="auto"/>
          </w:divBdr>
        </w:div>
      </w:divsChild>
    </w:div>
    <w:div w:id="330455131">
      <w:bodyDiv w:val="1"/>
      <w:marLeft w:val="0"/>
      <w:marRight w:val="0"/>
      <w:marTop w:val="0"/>
      <w:marBottom w:val="0"/>
      <w:divBdr>
        <w:top w:val="none" w:sz="0" w:space="0" w:color="auto"/>
        <w:left w:val="none" w:sz="0" w:space="0" w:color="auto"/>
        <w:bottom w:val="none" w:sz="0" w:space="0" w:color="auto"/>
        <w:right w:val="none" w:sz="0" w:space="0" w:color="auto"/>
      </w:divBdr>
    </w:div>
    <w:div w:id="464933939">
      <w:bodyDiv w:val="1"/>
      <w:marLeft w:val="0"/>
      <w:marRight w:val="0"/>
      <w:marTop w:val="0"/>
      <w:marBottom w:val="0"/>
      <w:divBdr>
        <w:top w:val="none" w:sz="0" w:space="0" w:color="auto"/>
        <w:left w:val="none" w:sz="0" w:space="0" w:color="auto"/>
        <w:bottom w:val="none" w:sz="0" w:space="0" w:color="auto"/>
        <w:right w:val="none" w:sz="0" w:space="0" w:color="auto"/>
      </w:divBdr>
    </w:div>
    <w:div w:id="491334667">
      <w:bodyDiv w:val="1"/>
      <w:marLeft w:val="0"/>
      <w:marRight w:val="0"/>
      <w:marTop w:val="0"/>
      <w:marBottom w:val="0"/>
      <w:divBdr>
        <w:top w:val="none" w:sz="0" w:space="0" w:color="auto"/>
        <w:left w:val="none" w:sz="0" w:space="0" w:color="auto"/>
        <w:bottom w:val="none" w:sz="0" w:space="0" w:color="auto"/>
        <w:right w:val="none" w:sz="0" w:space="0" w:color="auto"/>
      </w:divBdr>
      <w:divsChild>
        <w:div w:id="2021927109">
          <w:marLeft w:val="225"/>
          <w:marRight w:val="225"/>
          <w:marTop w:val="225"/>
          <w:marBottom w:val="225"/>
          <w:divBdr>
            <w:top w:val="none" w:sz="0" w:space="0" w:color="auto"/>
            <w:left w:val="none" w:sz="0" w:space="0" w:color="auto"/>
            <w:bottom w:val="none" w:sz="0" w:space="0" w:color="auto"/>
            <w:right w:val="none" w:sz="0" w:space="0" w:color="auto"/>
          </w:divBdr>
        </w:div>
      </w:divsChild>
    </w:div>
    <w:div w:id="497579703">
      <w:bodyDiv w:val="1"/>
      <w:marLeft w:val="0"/>
      <w:marRight w:val="0"/>
      <w:marTop w:val="0"/>
      <w:marBottom w:val="0"/>
      <w:divBdr>
        <w:top w:val="none" w:sz="0" w:space="0" w:color="auto"/>
        <w:left w:val="none" w:sz="0" w:space="0" w:color="auto"/>
        <w:bottom w:val="none" w:sz="0" w:space="0" w:color="auto"/>
        <w:right w:val="none" w:sz="0" w:space="0" w:color="auto"/>
      </w:divBdr>
    </w:div>
    <w:div w:id="558367085">
      <w:bodyDiv w:val="1"/>
      <w:marLeft w:val="0"/>
      <w:marRight w:val="0"/>
      <w:marTop w:val="0"/>
      <w:marBottom w:val="0"/>
      <w:divBdr>
        <w:top w:val="none" w:sz="0" w:space="0" w:color="auto"/>
        <w:left w:val="none" w:sz="0" w:space="0" w:color="auto"/>
        <w:bottom w:val="none" w:sz="0" w:space="0" w:color="auto"/>
        <w:right w:val="none" w:sz="0" w:space="0" w:color="auto"/>
      </w:divBdr>
    </w:div>
    <w:div w:id="778111446">
      <w:bodyDiv w:val="1"/>
      <w:marLeft w:val="0"/>
      <w:marRight w:val="0"/>
      <w:marTop w:val="0"/>
      <w:marBottom w:val="0"/>
      <w:divBdr>
        <w:top w:val="none" w:sz="0" w:space="0" w:color="auto"/>
        <w:left w:val="none" w:sz="0" w:space="0" w:color="auto"/>
        <w:bottom w:val="none" w:sz="0" w:space="0" w:color="auto"/>
        <w:right w:val="none" w:sz="0" w:space="0" w:color="auto"/>
      </w:divBdr>
    </w:div>
    <w:div w:id="866215115">
      <w:bodyDiv w:val="1"/>
      <w:marLeft w:val="0"/>
      <w:marRight w:val="0"/>
      <w:marTop w:val="0"/>
      <w:marBottom w:val="0"/>
      <w:divBdr>
        <w:top w:val="none" w:sz="0" w:space="0" w:color="auto"/>
        <w:left w:val="none" w:sz="0" w:space="0" w:color="auto"/>
        <w:bottom w:val="none" w:sz="0" w:space="0" w:color="auto"/>
        <w:right w:val="none" w:sz="0" w:space="0" w:color="auto"/>
      </w:divBdr>
    </w:div>
    <w:div w:id="899513447">
      <w:bodyDiv w:val="1"/>
      <w:marLeft w:val="0"/>
      <w:marRight w:val="0"/>
      <w:marTop w:val="0"/>
      <w:marBottom w:val="0"/>
      <w:divBdr>
        <w:top w:val="none" w:sz="0" w:space="0" w:color="auto"/>
        <w:left w:val="none" w:sz="0" w:space="0" w:color="auto"/>
        <w:bottom w:val="none" w:sz="0" w:space="0" w:color="auto"/>
        <w:right w:val="none" w:sz="0" w:space="0" w:color="auto"/>
      </w:divBdr>
    </w:div>
    <w:div w:id="907807831">
      <w:bodyDiv w:val="1"/>
      <w:marLeft w:val="0"/>
      <w:marRight w:val="0"/>
      <w:marTop w:val="0"/>
      <w:marBottom w:val="0"/>
      <w:divBdr>
        <w:top w:val="none" w:sz="0" w:space="0" w:color="auto"/>
        <w:left w:val="none" w:sz="0" w:space="0" w:color="auto"/>
        <w:bottom w:val="none" w:sz="0" w:space="0" w:color="auto"/>
        <w:right w:val="none" w:sz="0" w:space="0" w:color="auto"/>
      </w:divBdr>
    </w:div>
    <w:div w:id="919752803">
      <w:bodyDiv w:val="1"/>
      <w:marLeft w:val="0"/>
      <w:marRight w:val="0"/>
      <w:marTop w:val="0"/>
      <w:marBottom w:val="0"/>
      <w:divBdr>
        <w:top w:val="none" w:sz="0" w:space="0" w:color="auto"/>
        <w:left w:val="none" w:sz="0" w:space="0" w:color="auto"/>
        <w:bottom w:val="none" w:sz="0" w:space="0" w:color="auto"/>
        <w:right w:val="none" w:sz="0" w:space="0" w:color="auto"/>
      </w:divBdr>
    </w:div>
    <w:div w:id="1032920030">
      <w:bodyDiv w:val="1"/>
      <w:marLeft w:val="0"/>
      <w:marRight w:val="0"/>
      <w:marTop w:val="0"/>
      <w:marBottom w:val="0"/>
      <w:divBdr>
        <w:top w:val="none" w:sz="0" w:space="0" w:color="auto"/>
        <w:left w:val="none" w:sz="0" w:space="0" w:color="auto"/>
        <w:bottom w:val="none" w:sz="0" w:space="0" w:color="auto"/>
        <w:right w:val="none" w:sz="0" w:space="0" w:color="auto"/>
      </w:divBdr>
      <w:divsChild>
        <w:div w:id="907499371">
          <w:marLeft w:val="150"/>
          <w:marRight w:val="150"/>
          <w:marTop w:val="0"/>
          <w:marBottom w:val="0"/>
          <w:divBdr>
            <w:top w:val="none" w:sz="0" w:space="0" w:color="auto"/>
            <w:left w:val="none" w:sz="0" w:space="0" w:color="auto"/>
            <w:bottom w:val="none" w:sz="0" w:space="0" w:color="auto"/>
            <w:right w:val="none" w:sz="0" w:space="0" w:color="auto"/>
          </w:divBdr>
          <w:divsChild>
            <w:div w:id="9439913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 w:id="1061371100">
      <w:bodyDiv w:val="1"/>
      <w:marLeft w:val="0"/>
      <w:marRight w:val="0"/>
      <w:marTop w:val="0"/>
      <w:marBottom w:val="0"/>
      <w:divBdr>
        <w:top w:val="none" w:sz="0" w:space="0" w:color="auto"/>
        <w:left w:val="none" w:sz="0" w:space="0" w:color="auto"/>
        <w:bottom w:val="none" w:sz="0" w:space="0" w:color="auto"/>
        <w:right w:val="none" w:sz="0" w:space="0" w:color="auto"/>
      </w:divBdr>
    </w:div>
    <w:div w:id="1114251399">
      <w:bodyDiv w:val="1"/>
      <w:marLeft w:val="0"/>
      <w:marRight w:val="0"/>
      <w:marTop w:val="0"/>
      <w:marBottom w:val="0"/>
      <w:divBdr>
        <w:top w:val="none" w:sz="0" w:space="0" w:color="auto"/>
        <w:left w:val="none" w:sz="0" w:space="0" w:color="auto"/>
        <w:bottom w:val="none" w:sz="0" w:space="0" w:color="auto"/>
        <w:right w:val="none" w:sz="0" w:space="0" w:color="auto"/>
      </w:divBdr>
    </w:div>
    <w:div w:id="1142233747">
      <w:bodyDiv w:val="1"/>
      <w:marLeft w:val="0"/>
      <w:marRight w:val="0"/>
      <w:marTop w:val="0"/>
      <w:marBottom w:val="0"/>
      <w:divBdr>
        <w:top w:val="none" w:sz="0" w:space="0" w:color="auto"/>
        <w:left w:val="none" w:sz="0" w:space="0" w:color="auto"/>
        <w:bottom w:val="none" w:sz="0" w:space="0" w:color="auto"/>
        <w:right w:val="none" w:sz="0" w:space="0" w:color="auto"/>
      </w:divBdr>
      <w:divsChild>
        <w:div w:id="1744065020">
          <w:marLeft w:val="225"/>
          <w:marRight w:val="225"/>
          <w:marTop w:val="225"/>
          <w:marBottom w:val="225"/>
          <w:divBdr>
            <w:top w:val="none" w:sz="0" w:space="0" w:color="auto"/>
            <w:left w:val="none" w:sz="0" w:space="0" w:color="auto"/>
            <w:bottom w:val="none" w:sz="0" w:space="0" w:color="auto"/>
            <w:right w:val="none" w:sz="0" w:space="0" w:color="auto"/>
          </w:divBdr>
        </w:div>
      </w:divsChild>
    </w:div>
    <w:div w:id="1194883792">
      <w:bodyDiv w:val="1"/>
      <w:marLeft w:val="0"/>
      <w:marRight w:val="0"/>
      <w:marTop w:val="0"/>
      <w:marBottom w:val="0"/>
      <w:divBdr>
        <w:top w:val="none" w:sz="0" w:space="0" w:color="auto"/>
        <w:left w:val="none" w:sz="0" w:space="0" w:color="auto"/>
        <w:bottom w:val="none" w:sz="0" w:space="0" w:color="auto"/>
        <w:right w:val="none" w:sz="0" w:space="0" w:color="auto"/>
      </w:divBdr>
      <w:divsChild>
        <w:div w:id="2133597011">
          <w:marLeft w:val="225"/>
          <w:marRight w:val="225"/>
          <w:marTop w:val="225"/>
          <w:marBottom w:val="225"/>
          <w:divBdr>
            <w:top w:val="none" w:sz="0" w:space="0" w:color="auto"/>
            <w:left w:val="none" w:sz="0" w:space="0" w:color="auto"/>
            <w:bottom w:val="none" w:sz="0" w:space="0" w:color="auto"/>
            <w:right w:val="none" w:sz="0" w:space="0" w:color="auto"/>
          </w:divBdr>
        </w:div>
      </w:divsChild>
    </w:div>
    <w:div w:id="1231304259">
      <w:bodyDiv w:val="1"/>
      <w:marLeft w:val="0"/>
      <w:marRight w:val="0"/>
      <w:marTop w:val="0"/>
      <w:marBottom w:val="0"/>
      <w:divBdr>
        <w:top w:val="none" w:sz="0" w:space="0" w:color="auto"/>
        <w:left w:val="none" w:sz="0" w:space="0" w:color="auto"/>
        <w:bottom w:val="none" w:sz="0" w:space="0" w:color="auto"/>
        <w:right w:val="none" w:sz="0" w:space="0" w:color="auto"/>
      </w:divBdr>
    </w:div>
    <w:div w:id="1316490497">
      <w:bodyDiv w:val="1"/>
      <w:marLeft w:val="0"/>
      <w:marRight w:val="0"/>
      <w:marTop w:val="0"/>
      <w:marBottom w:val="0"/>
      <w:divBdr>
        <w:top w:val="none" w:sz="0" w:space="0" w:color="auto"/>
        <w:left w:val="none" w:sz="0" w:space="0" w:color="auto"/>
        <w:bottom w:val="none" w:sz="0" w:space="0" w:color="auto"/>
        <w:right w:val="none" w:sz="0" w:space="0" w:color="auto"/>
      </w:divBdr>
    </w:div>
    <w:div w:id="1330326749">
      <w:bodyDiv w:val="1"/>
      <w:marLeft w:val="0"/>
      <w:marRight w:val="0"/>
      <w:marTop w:val="0"/>
      <w:marBottom w:val="0"/>
      <w:divBdr>
        <w:top w:val="none" w:sz="0" w:space="0" w:color="auto"/>
        <w:left w:val="none" w:sz="0" w:space="0" w:color="auto"/>
        <w:bottom w:val="none" w:sz="0" w:space="0" w:color="auto"/>
        <w:right w:val="none" w:sz="0" w:space="0" w:color="auto"/>
      </w:divBdr>
    </w:div>
    <w:div w:id="1522477668">
      <w:bodyDiv w:val="1"/>
      <w:marLeft w:val="0"/>
      <w:marRight w:val="0"/>
      <w:marTop w:val="0"/>
      <w:marBottom w:val="0"/>
      <w:divBdr>
        <w:top w:val="none" w:sz="0" w:space="0" w:color="auto"/>
        <w:left w:val="none" w:sz="0" w:space="0" w:color="auto"/>
        <w:bottom w:val="none" w:sz="0" w:space="0" w:color="auto"/>
        <w:right w:val="none" w:sz="0" w:space="0" w:color="auto"/>
      </w:divBdr>
    </w:div>
    <w:div w:id="1599555055">
      <w:bodyDiv w:val="1"/>
      <w:marLeft w:val="0"/>
      <w:marRight w:val="0"/>
      <w:marTop w:val="0"/>
      <w:marBottom w:val="0"/>
      <w:divBdr>
        <w:top w:val="none" w:sz="0" w:space="0" w:color="auto"/>
        <w:left w:val="none" w:sz="0" w:space="0" w:color="auto"/>
        <w:bottom w:val="none" w:sz="0" w:space="0" w:color="auto"/>
        <w:right w:val="none" w:sz="0" w:space="0" w:color="auto"/>
      </w:divBdr>
    </w:div>
    <w:div w:id="1722359784">
      <w:bodyDiv w:val="1"/>
      <w:marLeft w:val="0"/>
      <w:marRight w:val="0"/>
      <w:marTop w:val="0"/>
      <w:marBottom w:val="0"/>
      <w:divBdr>
        <w:top w:val="none" w:sz="0" w:space="0" w:color="auto"/>
        <w:left w:val="none" w:sz="0" w:space="0" w:color="auto"/>
        <w:bottom w:val="none" w:sz="0" w:space="0" w:color="auto"/>
        <w:right w:val="none" w:sz="0" w:space="0" w:color="auto"/>
      </w:divBdr>
    </w:div>
    <w:div w:id="1734111487">
      <w:bodyDiv w:val="1"/>
      <w:marLeft w:val="0"/>
      <w:marRight w:val="0"/>
      <w:marTop w:val="0"/>
      <w:marBottom w:val="0"/>
      <w:divBdr>
        <w:top w:val="none" w:sz="0" w:space="0" w:color="auto"/>
        <w:left w:val="none" w:sz="0" w:space="0" w:color="auto"/>
        <w:bottom w:val="none" w:sz="0" w:space="0" w:color="auto"/>
        <w:right w:val="none" w:sz="0" w:space="0" w:color="auto"/>
      </w:divBdr>
      <w:divsChild>
        <w:div w:id="418791638">
          <w:marLeft w:val="225"/>
          <w:marRight w:val="225"/>
          <w:marTop w:val="225"/>
          <w:marBottom w:val="225"/>
          <w:divBdr>
            <w:top w:val="none" w:sz="0" w:space="0" w:color="auto"/>
            <w:left w:val="none" w:sz="0" w:space="0" w:color="auto"/>
            <w:bottom w:val="none" w:sz="0" w:space="0" w:color="auto"/>
            <w:right w:val="none" w:sz="0" w:space="0" w:color="auto"/>
          </w:divBdr>
        </w:div>
      </w:divsChild>
    </w:div>
    <w:div w:id="1769620732">
      <w:bodyDiv w:val="1"/>
      <w:marLeft w:val="0"/>
      <w:marRight w:val="0"/>
      <w:marTop w:val="0"/>
      <w:marBottom w:val="0"/>
      <w:divBdr>
        <w:top w:val="none" w:sz="0" w:space="0" w:color="auto"/>
        <w:left w:val="none" w:sz="0" w:space="0" w:color="auto"/>
        <w:bottom w:val="none" w:sz="0" w:space="0" w:color="auto"/>
        <w:right w:val="none" w:sz="0" w:space="0" w:color="auto"/>
      </w:divBdr>
    </w:div>
    <w:div w:id="1785613862">
      <w:bodyDiv w:val="1"/>
      <w:marLeft w:val="0"/>
      <w:marRight w:val="0"/>
      <w:marTop w:val="0"/>
      <w:marBottom w:val="0"/>
      <w:divBdr>
        <w:top w:val="none" w:sz="0" w:space="0" w:color="auto"/>
        <w:left w:val="none" w:sz="0" w:space="0" w:color="auto"/>
        <w:bottom w:val="none" w:sz="0" w:space="0" w:color="auto"/>
        <w:right w:val="none" w:sz="0" w:space="0" w:color="auto"/>
      </w:divBdr>
    </w:div>
    <w:div w:id="1801803869">
      <w:bodyDiv w:val="1"/>
      <w:marLeft w:val="0"/>
      <w:marRight w:val="0"/>
      <w:marTop w:val="0"/>
      <w:marBottom w:val="0"/>
      <w:divBdr>
        <w:top w:val="none" w:sz="0" w:space="0" w:color="auto"/>
        <w:left w:val="none" w:sz="0" w:space="0" w:color="auto"/>
        <w:bottom w:val="none" w:sz="0" w:space="0" w:color="auto"/>
        <w:right w:val="none" w:sz="0" w:space="0" w:color="auto"/>
      </w:divBdr>
    </w:div>
    <w:div w:id="1818495681">
      <w:bodyDiv w:val="1"/>
      <w:marLeft w:val="0"/>
      <w:marRight w:val="0"/>
      <w:marTop w:val="0"/>
      <w:marBottom w:val="0"/>
      <w:divBdr>
        <w:top w:val="none" w:sz="0" w:space="0" w:color="auto"/>
        <w:left w:val="none" w:sz="0" w:space="0" w:color="auto"/>
        <w:bottom w:val="none" w:sz="0" w:space="0" w:color="auto"/>
        <w:right w:val="none" w:sz="0" w:space="0" w:color="auto"/>
      </w:divBdr>
    </w:div>
    <w:div w:id="1853110139">
      <w:bodyDiv w:val="1"/>
      <w:marLeft w:val="0"/>
      <w:marRight w:val="0"/>
      <w:marTop w:val="0"/>
      <w:marBottom w:val="0"/>
      <w:divBdr>
        <w:top w:val="none" w:sz="0" w:space="0" w:color="auto"/>
        <w:left w:val="none" w:sz="0" w:space="0" w:color="auto"/>
        <w:bottom w:val="none" w:sz="0" w:space="0" w:color="auto"/>
        <w:right w:val="none" w:sz="0" w:space="0" w:color="auto"/>
      </w:divBdr>
    </w:div>
    <w:div w:id="1949728321">
      <w:bodyDiv w:val="1"/>
      <w:marLeft w:val="0"/>
      <w:marRight w:val="0"/>
      <w:marTop w:val="0"/>
      <w:marBottom w:val="0"/>
      <w:divBdr>
        <w:top w:val="none" w:sz="0" w:space="0" w:color="auto"/>
        <w:left w:val="none" w:sz="0" w:space="0" w:color="auto"/>
        <w:bottom w:val="none" w:sz="0" w:space="0" w:color="auto"/>
        <w:right w:val="none" w:sz="0" w:space="0" w:color="auto"/>
      </w:divBdr>
    </w:div>
    <w:div w:id="2019694596">
      <w:bodyDiv w:val="1"/>
      <w:marLeft w:val="0"/>
      <w:marRight w:val="0"/>
      <w:marTop w:val="0"/>
      <w:marBottom w:val="0"/>
      <w:divBdr>
        <w:top w:val="none" w:sz="0" w:space="0" w:color="auto"/>
        <w:left w:val="none" w:sz="0" w:space="0" w:color="auto"/>
        <w:bottom w:val="none" w:sz="0" w:space="0" w:color="auto"/>
        <w:right w:val="none" w:sz="0" w:space="0" w:color="auto"/>
      </w:divBdr>
    </w:div>
    <w:div w:id="2070955551">
      <w:bodyDiv w:val="1"/>
      <w:marLeft w:val="0"/>
      <w:marRight w:val="0"/>
      <w:marTop w:val="0"/>
      <w:marBottom w:val="0"/>
      <w:divBdr>
        <w:top w:val="none" w:sz="0" w:space="0" w:color="auto"/>
        <w:left w:val="none" w:sz="0" w:space="0" w:color="auto"/>
        <w:bottom w:val="none" w:sz="0" w:space="0" w:color="auto"/>
        <w:right w:val="none" w:sz="0" w:space="0" w:color="auto"/>
      </w:divBdr>
      <w:divsChild>
        <w:div w:id="1663199499">
          <w:marLeft w:val="225"/>
          <w:marRight w:val="225"/>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cid:image001.jpg@01CA6144.D0699050"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documentManagement>
    <Status xmlns="8DBA0CF4-4819-4657-A857-EC5B65A22458">Draft</Status>
    <Links xmlns="8DBA0CF4-4819-4657-A857-EC5B65A22458">&lt;?xml version="1.0" encoding="UTF-8"?&gt;&lt;Result&gt;&lt;NewXML&gt;&lt;PWSLinkDataSet xmlns="http://schemas.microsoft.com/office/project/server/webservices/PWSLinkDataSet/" /&gt;&lt;/NewXML&gt;&lt;ProjectUID&gt;00000000-0000-0000-0000-000000000000&lt;/ProjectUID&gt;&lt;OldXML&gt;&lt;PWSLinkDataSet xmlns="http://schemas.microsoft.com/office/project/server/webservices/PWSLinkDataSet/" /&gt;&lt;/OldXML&gt;&lt;ItemType&gt;3&lt;/ItemType&gt;&lt;PSURL&gt;&lt;/PSURL&gt;&lt;/Result&gt;</Links>
    <Owner xmlns="8DBA0CF4-4819-4657-A857-EC5B65A22458">
      <UserInfo>
        <DisplayName/>
        <AccountId xsi:nil="true"/>
        <AccountType/>
      </UserInfo>
    </Owner>
  </documentManagement>
</p:properties>
</file>

<file path=customXml/item4.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B657111B58283045B97CD12BE38AA57A" ma:contentTypeVersion="0" ma:contentTypeDescription="" ma:contentTypeScope="" ma:versionID="edcbd0ccb540a6474860ca6f9b975712">
  <xsd:schema xmlns:xsd="http://www.w3.org/2001/XMLSchema" xmlns:p="http://schemas.microsoft.com/office/2006/metadata/properties" xmlns:ns2="8DBA0CF4-4819-4657-A857-EC5B65A22458" targetNamespace="http://schemas.microsoft.com/office/2006/metadata/properties" ma:root="true" ma:fieldsID="678930f81e2e2e735ee336b7535a9215" ns2:_="">
    <xsd:import namespace="8DBA0CF4-4819-4657-A857-EC5B65A22458"/>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8DBA0CF4-4819-4657-A857-EC5B65A22458"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CBAEE-1F21-4185-940A-4B19E202B209}">
  <ds:schemaRefs>
    <ds:schemaRef ds:uri="http://schemas.microsoft.com/sharepoint/v3/contenttype/forms"/>
  </ds:schemaRefs>
</ds:datastoreItem>
</file>

<file path=customXml/itemProps2.xml><?xml version="1.0" encoding="utf-8"?>
<ds:datastoreItem xmlns:ds="http://schemas.openxmlformats.org/officeDocument/2006/customXml" ds:itemID="{F08C44A5-6A44-46A1-ADDD-A18DE519A6CC}">
  <ds:schemaRefs>
    <ds:schemaRef ds:uri="http://schemas.microsoft.com/office/2006/metadata/longProperties"/>
  </ds:schemaRefs>
</ds:datastoreItem>
</file>

<file path=customXml/itemProps3.xml><?xml version="1.0" encoding="utf-8"?>
<ds:datastoreItem xmlns:ds="http://schemas.openxmlformats.org/officeDocument/2006/customXml" ds:itemID="{40694C4D-97F8-4FFD-94D5-9C0DFDB2748A}">
  <ds:schemaRefs>
    <ds:schemaRef ds:uri="http://purl.org/dc/terms/"/>
    <ds:schemaRef ds:uri="http://schemas.microsoft.com/office/2006/documentManagement/types"/>
    <ds:schemaRef ds:uri="http://purl.org/dc/elements/1.1/"/>
    <ds:schemaRef ds:uri="http://schemas.microsoft.com/office/2006/metadata/properties"/>
    <ds:schemaRef ds:uri="http://purl.org/dc/dcmitype/"/>
    <ds:schemaRef ds:uri="8DBA0CF4-4819-4657-A857-EC5B65A22458"/>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5166C2D2-CB19-4DE6-9065-37C2675CB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BA0CF4-4819-4657-A857-EC5B65A2245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6DF796A-A69D-4C7E-A602-3FD0B036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12</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Coding Standards for ASP/HTML</vt:lpstr>
    </vt:vector>
  </TitlesOfParts>
  <Company>Portable Software Corporation</Company>
  <LinksUpToDate>false</LinksUpToDate>
  <CharactersWithSpaces>21484</CharactersWithSpaces>
  <SharedDoc>false</SharedDoc>
  <HLinks>
    <vt:vector size="588" baseType="variant">
      <vt:variant>
        <vt:i4>5373963</vt:i4>
      </vt:variant>
      <vt:variant>
        <vt:i4>465</vt:i4>
      </vt:variant>
      <vt:variant>
        <vt:i4>0</vt:i4>
      </vt:variant>
      <vt:variant>
        <vt:i4>5</vt:i4>
      </vt:variant>
      <vt:variant>
        <vt:lpwstr>http://enable/guide/</vt:lpwstr>
      </vt:variant>
      <vt:variant>
        <vt:lpwstr/>
      </vt:variant>
      <vt:variant>
        <vt:i4>6684776</vt:i4>
      </vt:variant>
      <vt:variant>
        <vt:i4>462</vt:i4>
      </vt:variant>
      <vt:variant>
        <vt:i4>0</vt:i4>
      </vt:variant>
      <vt:variant>
        <vt:i4>5</vt:i4>
      </vt:variant>
      <vt:variant>
        <vt:lpwstr>http://msdn.microsoft.com/library/default.asp?url=/workshop/author/access/accessibility.asp?&amp;frame=true</vt:lpwstr>
      </vt:variant>
      <vt:variant>
        <vt:lpwstr/>
      </vt:variant>
      <vt:variant>
        <vt:i4>3080268</vt:i4>
      </vt:variant>
      <vt:variant>
        <vt:i4>459</vt:i4>
      </vt:variant>
      <vt:variant>
        <vt:i4>0</vt:i4>
      </vt:variant>
      <vt:variant>
        <vt:i4>5</vt:i4>
      </vt:variant>
      <vt:variant>
        <vt:lpwstr>http://inetsdk/library/psdk/sysmgmt/sysinfo_4p67.htm</vt:lpwstr>
      </vt:variant>
      <vt:variant>
        <vt:lpwstr/>
      </vt:variant>
      <vt:variant>
        <vt:i4>2555945</vt:i4>
      </vt:variant>
      <vt:variant>
        <vt:i4>456</vt:i4>
      </vt:variant>
      <vt:variant>
        <vt:i4>0</vt:i4>
      </vt:variant>
      <vt:variant>
        <vt:i4>5</vt:i4>
      </vt:variant>
      <vt:variant>
        <vt:lpwstr>http://msdn.microsoft.com/workshop/author/dhtml/reference/objects/u.asp</vt:lpwstr>
      </vt:variant>
      <vt:variant>
        <vt:lpwstr/>
      </vt:variant>
      <vt:variant>
        <vt:i4>7667826</vt:i4>
      </vt:variant>
      <vt:variant>
        <vt:i4>453</vt:i4>
      </vt:variant>
      <vt:variant>
        <vt:i4>0</vt:i4>
      </vt:variant>
      <vt:variant>
        <vt:i4>5</vt:i4>
      </vt:variant>
      <vt:variant>
        <vt:lpwstr>http://msdn.microsoft.com/workshop/author/dhtml/reference/objects/span.asp</vt:lpwstr>
      </vt:variant>
      <vt:variant>
        <vt:lpwstr/>
      </vt:variant>
      <vt:variant>
        <vt:i4>2555957</vt:i4>
      </vt:variant>
      <vt:variant>
        <vt:i4>450</vt:i4>
      </vt:variant>
      <vt:variant>
        <vt:i4>0</vt:i4>
      </vt:variant>
      <vt:variant>
        <vt:i4>5</vt:i4>
      </vt:variant>
      <vt:variant>
        <vt:lpwstr>http://msdn.microsoft.com/workshop/author/dhtml/reference/objects/i.asp</vt:lpwstr>
      </vt:variant>
      <vt:variant>
        <vt:lpwstr/>
      </vt:variant>
      <vt:variant>
        <vt:i4>5111886</vt:i4>
      </vt:variant>
      <vt:variant>
        <vt:i4>447</vt:i4>
      </vt:variant>
      <vt:variant>
        <vt:i4>0</vt:i4>
      </vt:variant>
      <vt:variant>
        <vt:i4>5</vt:i4>
      </vt:variant>
      <vt:variant>
        <vt:lpwstr>http://msdn.microsoft.com/workshop/author/dhtml/reference/objects/div.asp</vt:lpwstr>
      </vt:variant>
      <vt:variant>
        <vt:lpwstr/>
      </vt:variant>
      <vt:variant>
        <vt:i4>2555966</vt:i4>
      </vt:variant>
      <vt:variant>
        <vt:i4>444</vt:i4>
      </vt:variant>
      <vt:variant>
        <vt:i4>0</vt:i4>
      </vt:variant>
      <vt:variant>
        <vt:i4>5</vt:i4>
      </vt:variant>
      <vt:variant>
        <vt:lpwstr>http://msdn.microsoft.com/workshop/author/dhtml/reference/objects/b.asp</vt:lpwstr>
      </vt:variant>
      <vt:variant>
        <vt:lpwstr/>
      </vt:variant>
      <vt:variant>
        <vt:i4>786457</vt:i4>
      </vt:variant>
      <vt:variant>
        <vt:i4>441</vt:i4>
      </vt:variant>
      <vt:variant>
        <vt:i4>0</vt:i4>
      </vt:variant>
      <vt:variant>
        <vt:i4>5</vt:i4>
      </vt:variant>
      <vt:variant>
        <vt:lpwstr>http://msdn.microsoft.com/workshop/author/dhtml/reference/properties/tabindex.asp</vt:lpwstr>
      </vt:variant>
      <vt:variant>
        <vt:lpwstr/>
      </vt:variant>
      <vt:variant>
        <vt:i4>2883603</vt:i4>
      </vt:variant>
      <vt:variant>
        <vt:i4>438</vt:i4>
      </vt:variant>
      <vt:variant>
        <vt:i4>0</vt:i4>
      </vt:variant>
      <vt:variant>
        <vt:i4>5</vt:i4>
      </vt:variant>
      <vt:variant>
        <vt:lpwstr>http://msdn.microsoft.com/workshop/author/dhtml/reference/objects/obj_window.asp</vt:lpwstr>
      </vt:variant>
      <vt:variant>
        <vt:lpwstr/>
      </vt:variant>
      <vt:variant>
        <vt:i4>196628</vt:i4>
      </vt:variant>
      <vt:variant>
        <vt:i4>435</vt:i4>
      </vt:variant>
      <vt:variant>
        <vt:i4>0</vt:i4>
      </vt:variant>
      <vt:variant>
        <vt:i4>5</vt:i4>
      </vt:variant>
      <vt:variant>
        <vt:lpwstr>http://msdn.microsoft.com/workshop/author/dhtml/reference/objects/th.asp</vt:lpwstr>
      </vt:variant>
      <vt:variant>
        <vt:lpwstr/>
      </vt:variant>
      <vt:variant>
        <vt:i4>852012</vt:i4>
      </vt:variant>
      <vt:variant>
        <vt:i4>432</vt:i4>
      </vt:variant>
      <vt:variant>
        <vt:i4>0</vt:i4>
      </vt:variant>
      <vt:variant>
        <vt:i4>5</vt:i4>
      </vt:variant>
      <vt:variant>
        <vt:lpwstr>http://msdn.microsoft.com/workshop/author/dhtml/reference/objects/obj_textrange.asp</vt:lpwstr>
      </vt:variant>
      <vt:variant>
        <vt:lpwstr/>
      </vt:variant>
      <vt:variant>
        <vt:i4>6881384</vt:i4>
      </vt:variant>
      <vt:variant>
        <vt:i4>429</vt:i4>
      </vt:variant>
      <vt:variant>
        <vt:i4>0</vt:i4>
      </vt:variant>
      <vt:variant>
        <vt:i4>5</vt:i4>
      </vt:variant>
      <vt:variant>
        <vt:lpwstr>http://msdn.microsoft.com/workshop/author/dhtml/reference/objects/textarea.asp</vt:lpwstr>
      </vt:variant>
      <vt:variant>
        <vt:lpwstr/>
      </vt:variant>
      <vt:variant>
        <vt:i4>983060</vt:i4>
      </vt:variant>
      <vt:variant>
        <vt:i4>426</vt:i4>
      </vt:variant>
      <vt:variant>
        <vt:i4>0</vt:i4>
      </vt:variant>
      <vt:variant>
        <vt:i4>5</vt:i4>
      </vt:variant>
      <vt:variant>
        <vt:lpwstr>http://msdn.microsoft.com/workshop/author/dhtml/reference/objects/td.asp</vt:lpwstr>
      </vt:variant>
      <vt:variant>
        <vt:lpwstr/>
      </vt:variant>
      <vt:variant>
        <vt:i4>2752559</vt:i4>
      </vt:variant>
      <vt:variant>
        <vt:i4>423</vt:i4>
      </vt:variant>
      <vt:variant>
        <vt:i4>0</vt:i4>
      </vt:variant>
      <vt:variant>
        <vt:i4>5</vt:i4>
      </vt:variant>
      <vt:variant>
        <vt:lpwstr>http://msdn.microsoft.com/workshop/author/dhtml/reference/objects/table.asp</vt:lpwstr>
      </vt:variant>
      <vt:variant>
        <vt:lpwstr/>
      </vt:variant>
      <vt:variant>
        <vt:i4>2031644</vt:i4>
      </vt:variant>
      <vt:variant>
        <vt:i4>420</vt:i4>
      </vt:variant>
      <vt:variant>
        <vt:i4>0</vt:i4>
      </vt:variant>
      <vt:variant>
        <vt:i4>5</vt:i4>
      </vt:variant>
      <vt:variant>
        <vt:lpwstr>http://msdn.microsoft.com/workshop/author/dhtml/reference/objects/select.asp</vt:lpwstr>
      </vt:variant>
      <vt:variant>
        <vt:lpwstr/>
      </vt:variant>
      <vt:variant>
        <vt:i4>1572870</vt:i4>
      </vt:variant>
      <vt:variant>
        <vt:i4>417</vt:i4>
      </vt:variant>
      <vt:variant>
        <vt:i4>0</vt:i4>
      </vt:variant>
      <vt:variant>
        <vt:i4>5</vt:i4>
      </vt:variant>
      <vt:variant>
        <vt:lpwstr>http://msdn.microsoft.com/workshop/author/dhtml/reference/objects/object.asp</vt:lpwstr>
      </vt:variant>
      <vt:variant>
        <vt:lpwstr/>
      </vt:variant>
      <vt:variant>
        <vt:i4>5374035</vt:i4>
      </vt:variant>
      <vt:variant>
        <vt:i4>414</vt:i4>
      </vt:variant>
      <vt:variant>
        <vt:i4>0</vt:i4>
      </vt:variant>
      <vt:variant>
        <vt:i4>5</vt:i4>
      </vt:variant>
      <vt:variant>
        <vt:lpwstr>http://msdn.microsoft.com/workshop/author/dhtml/reference/objects/marquee.asp</vt:lpwstr>
      </vt:variant>
      <vt:variant>
        <vt:lpwstr/>
      </vt:variant>
      <vt:variant>
        <vt:i4>3932209</vt:i4>
      </vt:variant>
      <vt:variant>
        <vt:i4>411</vt:i4>
      </vt:variant>
      <vt:variant>
        <vt:i4>0</vt:i4>
      </vt:variant>
      <vt:variant>
        <vt:i4>5</vt:i4>
      </vt:variant>
      <vt:variant>
        <vt:lpwstr>http://msdn.microsoft.com/workshop/author/dhtml/reference/objects/input.asp</vt:lpwstr>
      </vt:variant>
      <vt:variant>
        <vt:lpwstr/>
      </vt:variant>
      <vt:variant>
        <vt:i4>4849746</vt:i4>
      </vt:variant>
      <vt:variant>
        <vt:i4>408</vt:i4>
      </vt:variant>
      <vt:variant>
        <vt:i4>0</vt:i4>
      </vt:variant>
      <vt:variant>
        <vt:i4>5</vt:i4>
      </vt:variant>
      <vt:variant>
        <vt:lpwstr>http://msdn.microsoft.com/workshop/author/dhtml/reference/objects/img.asp</vt:lpwstr>
      </vt:variant>
      <vt:variant>
        <vt:lpwstr/>
      </vt:variant>
      <vt:variant>
        <vt:i4>589846</vt:i4>
      </vt:variant>
      <vt:variant>
        <vt:i4>405</vt:i4>
      </vt:variant>
      <vt:variant>
        <vt:i4>0</vt:i4>
      </vt:variant>
      <vt:variant>
        <vt:i4>5</vt:i4>
      </vt:variant>
      <vt:variant>
        <vt:lpwstr>http://msdn.microsoft.com/workshop/author/dhtml/reference/objects/iframe.asp</vt:lpwstr>
      </vt:variant>
      <vt:variant>
        <vt:lpwstr/>
      </vt:variant>
      <vt:variant>
        <vt:i4>7536743</vt:i4>
      </vt:variant>
      <vt:variant>
        <vt:i4>402</vt:i4>
      </vt:variant>
      <vt:variant>
        <vt:i4>0</vt:i4>
      </vt:variant>
      <vt:variant>
        <vt:i4>5</vt:i4>
      </vt:variant>
      <vt:variant>
        <vt:lpwstr>http://msdn.microsoft.com/workshop/author/dhtml/reference/objects/frameset.asp</vt:lpwstr>
      </vt:variant>
      <vt:variant>
        <vt:lpwstr/>
      </vt:variant>
      <vt:variant>
        <vt:i4>3670078</vt:i4>
      </vt:variant>
      <vt:variant>
        <vt:i4>399</vt:i4>
      </vt:variant>
      <vt:variant>
        <vt:i4>0</vt:i4>
      </vt:variant>
      <vt:variant>
        <vt:i4>5</vt:i4>
      </vt:variant>
      <vt:variant>
        <vt:lpwstr>http://msdn.microsoft.com/workshop/author/dhtml/reference/objects/frame.asp</vt:lpwstr>
      </vt:variant>
      <vt:variant>
        <vt:lpwstr/>
      </vt:variant>
      <vt:variant>
        <vt:i4>3080255</vt:i4>
      </vt:variant>
      <vt:variant>
        <vt:i4>396</vt:i4>
      </vt:variant>
      <vt:variant>
        <vt:i4>0</vt:i4>
      </vt:variant>
      <vt:variant>
        <vt:i4>5</vt:i4>
      </vt:variant>
      <vt:variant>
        <vt:lpwstr>http://msdn.microsoft.com/workshop/author/dhtml/reference/objects/embed.asp</vt:lpwstr>
      </vt:variant>
      <vt:variant>
        <vt:lpwstr/>
      </vt:variant>
      <vt:variant>
        <vt:i4>6094945</vt:i4>
      </vt:variant>
      <vt:variant>
        <vt:i4>393</vt:i4>
      </vt:variant>
      <vt:variant>
        <vt:i4>0</vt:i4>
      </vt:variant>
      <vt:variant>
        <vt:i4>5</vt:i4>
      </vt:variant>
      <vt:variant>
        <vt:lpwstr>http://msdn.microsoft.com/workshop/author/dhtml/reference/objects/obj_document.asp</vt:lpwstr>
      </vt:variant>
      <vt:variant>
        <vt:lpwstr/>
      </vt:variant>
      <vt:variant>
        <vt:i4>262169</vt:i4>
      </vt:variant>
      <vt:variant>
        <vt:i4>390</vt:i4>
      </vt:variant>
      <vt:variant>
        <vt:i4>0</vt:i4>
      </vt:variant>
      <vt:variant>
        <vt:i4>5</vt:i4>
      </vt:variant>
      <vt:variant>
        <vt:lpwstr>http://msdn.microsoft.com/workshop/author/dhtml/reference/objects/button.asp</vt:lpwstr>
      </vt:variant>
      <vt:variant>
        <vt:lpwstr/>
      </vt:variant>
      <vt:variant>
        <vt:i4>8192102</vt:i4>
      </vt:variant>
      <vt:variant>
        <vt:i4>387</vt:i4>
      </vt:variant>
      <vt:variant>
        <vt:i4>0</vt:i4>
      </vt:variant>
      <vt:variant>
        <vt:i4>5</vt:i4>
      </vt:variant>
      <vt:variant>
        <vt:lpwstr>http://msdn.microsoft.com/workshop/author/dhtml/reference/objects/body.asp</vt:lpwstr>
      </vt:variant>
      <vt:variant>
        <vt:lpwstr/>
      </vt:variant>
      <vt:variant>
        <vt:i4>7864420</vt:i4>
      </vt:variant>
      <vt:variant>
        <vt:i4>384</vt:i4>
      </vt:variant>
      <vt:variant>
        <vt:i4>0</vt:i4>
      </vt:variant>
      <vt:variant>
        <vt:i4>5</vt:i4>
      </vt:variant>
      <vt:variant>
        <vt:lpwstr>http://msdn.microsoft.com/workshop/author/dhtml/reference/objects/area.asp</vt:lpwstr>
      </vt:variant>
      <vt:variant>
        <vt:lpwstr/>
      </vt:variant>
      <vt:variant>
        <vt:i4>196628</vt:i4>
      </vt:variant>
      <vt:variant>
        <vt:i4>381</vt:i4>
      </vt:variant>
      <vt:variant>
        <vt:i4>0</vt:i4>
      </vt:variant>
      <vt:variant>
        <vt:i4>5</vt:i4>
      </vt:variant>
      <vt:variant>
        <vt:lpwstr>http://msdn.microsoft.com/workshop/author/dhtml/reference/objects/applet.asp</vt:lpwstr>
      </vt:variant>
      <vt:variant>
        <vt:lpwstr/>
      </vt:variant>
      <vt:variant>
        <vt:i4>2555965</vt:i4>
      </vt:variant>
      <vt:variant>
        <vt:i4>378</vt:i4>
      </vt:variant>
      <vt:variant>
        <vt:i4>0</vt:i4>
      </vt:variant>
      <vt:variant>
        <vt:i4>5</vt:i4>
      </vt:variant>
      <vt:variant>
        <vt:lpwstr>http://msdn.microsoft.com/workshop/author/dhtml/reference/objects/a.asp</vt:lpwstr>
      </vt:variant>
      <vt:variant>
        <vt:lpwstr/>
      </vt:variant>
      <vt:variant>
        <vt:i4>2097255</vt:i4>
      </vt:variant>
      <vt:variant>
        <vt:i4>375</vt:i4>
      </vt:variant>
      <vt:variant>
        <vt:i4>0</vt:i4>
      </vt:variant>
      <vt:variant>
        <vt:i4>5</vt:i4>
      </vt:variant>
      <vt:variant>
        <vt:lpwstr>http://msdn.microsoft.com/workshop/browser/accessibility/overview/overview.asp</vt:lpwstr>
      </vt:variant>
      <vt:variant>
        <vt:lpwstr/>
      </vt:variant>
      <vt:variant>
        <vt:i4>4259932</vt:i4>
      </vt:variant>
      <vt:variant>
        <vt:i4>372</vt:i4>
      </vt:variant>
      <vt:variant>
        <vt:i4>0</vt:i4>
      </vt:variant>
      <vt:variant>
        <vt:i4>5</vt:i4>
      </vt:variant>
      <vt:variant>
        <vt:lpwstr>http://msdn.microsoft.com/workshop/author/dhtml/reference/objects/bgsound.asp</vt:lpwstr>
      </vt:variant>
      <vt:variant>
        <vt:lpwstr/>
      </vt:variant>
      <vt:variant>
        <vt:i4>7864420</vt:i4>
      </vt:variant>
      <vt:variant>
        <vt:i4>369</vt:i4>
      </vt:variant>
      <vt:variant>
        <vt:i4>0</vt:i4>
      </vt:variant>
      <vt:variant>
        <vt:i4>5</vt:i4>
      </vt:variant>
      <vt:variant>
        <vt:lpwstr>http://msdn.microsoft.com/workshop/author/dhtml/reference/objects/area.asp</vt:lpwstr>
      </vt:variant>
      <vt:variant>
        <vt:lpwstr/>
      </vt:variant>
      <vt:variant>
        <vt:i4>589931</vt:i4>
      </vt:variant>
      <vt:variant>
        <vt:i4>366</vt:i4>
      </vt:variant>
      <vt:variant>
        <vt:i4>0</vt:i4>
      </vt:variant>
      <vt:variant>
        <vt:i4>5</vt:i4>
      </vt:variant>
      <vt:variant>
        <vt:lpwstr>http://msdn.microsoft.com/workshop/author/dhtml/reference/properties/title_1.asp</vt:lpwstr>
      </vt:variant>
      <vt:variant>
        <vt:lpwstr/>
      </vt:variant>
      <vt:variant>
        <vt:i4>3932209</vt:i4>
      </vt:variant>
      <vt:variant>
        <vt:i4>363</vt:i4>
      </vt:variant>
      <vt:variant>
        <vt:i4>0</vt:i4>
      </vt:variant>
      <vt:variant>
        <vt:i4>5</vt:i4>
      </vt:variant>
      <vt:variant>
        <vt:lpwstr>http://msdn.microsoft.com/workshop/author/dhtml/reference/objects/input.asp</vt:lpwstr>
      </vt:variant>
      <vt:variant>
        <vt:lpwstr/>
      </vt:variant>
      <vt:variant>
        <vt:i4>2293822</vt:i4>
      </vt:variant>
      <vt:variant>
        <vt:i4>360</vt:i4>
      </vt:variant>
      <vt:variant>
        <vt:i4>0</vt:i4>
      </vt:variant>
      <vt:variant>
        <vt:i4>5</vt:i4>
      </vt:variant>
      <vt:variant>
        <vt:lpwstr>http://msdn.microsoft.com/workshop/author/dhtml/reference/objects/label.asp</vt:lpwstr>
      </vt:variant>
      <vt:variant>
        <vt:lpwstr/>
      </vt:variant>
      <vt:variant>
        <vt:i4>131117</vt:i4>
      </vt:variant>
      <vt:variant>
        <vt:i4>357</vt:i4>
      </vt:variant>
      <vt:variant>
        <vt:i4>0</vt:i4>
      </vt:variant>
      <vt:variant>
        <vt:i4>5</vt:i4>
      </vt:variant>
      <vt:variant>
        <vt:lpwstr>http://msdn.microsoft.com/workshop/author/dhtml/reference/objects/obj_event.asp</vt:lpwstr>
      </vt:variant>
      <vt:variant>
        <vt:lpwstr/>
      </vt:variant>
      <vt:variant>
        <vt:i4>2883603</vt:i4>
      </vt:variant>
      <vt:variant>
        <vt:i4>354</vt:i4>
      </vt:variant>
      <vt:variant>
        <vt:i4>0</vt:i4>
      </vt:variant>
      <vt:variant>
        <vt:i4>5</vt:i4>
      </vt:variant>
      <vt:variant>
        <vt:lpwstr>http://msdn.microsoft.com/workshop/author/dhtml/reference/objects/obj_window.asp</vt:lpwstr>
      </vt:variant>
      <vt:variant>
        <vt:lpwstr/>
      </vt:variant>
      <vt:variant>
        <vt:i4>6750212</vt:i4>
      </vt:variant>
      <vt:variant>
        <vt:i4>351</vt:i4>
      </vt:variant>
      <vt:variant>
        <vt:i4>0</vt:i4>
      </vt:variant>
      <vt:variant>
        <vt:i4>5</vt:i4>
      </vt:variant>
      <vt:variant>
        <vt:lpwstr>http://msdn.microsoft.com/workshop/author/dhtml/reference/properties/returnvalue_1.asp</vt:lpwstr>
      </vt:variant>
      <vt:variant>
        <vt:lpwstr/>
      </vt:variant>
      <vt:variant>
        <vt:i4>5111886</vt:i4>
      </vt:variant>
      <vt:variant>
        <vt:i4>348</vt:i4>
      </vt:variant>
      <vt:variant>
        <vt:i4>0</vt:i4>
      </vt:variant>
      <vt:variant>
        <vt:i4>5</vt:i4>
      </vt:variant>
      <vt:variant>
        <vt:lpwstr>http://msdn.microsoft.com/workshop/author/dhtml/reference/objects/div.asp</vt:lpwstr>
      </vt:variant>
      <vt:variant>
        <vt:lpwstr/>
      </vt:variant>
      <vt:variant>
        <vt:i4>4784149</vt:i4>
      </vt:variant>
      <vt:variant>
        <vt:i4>345</vt:i4>
      </vt:variant>
      <vt:variant>
        <vt:i4>0</vt:i4>
      </vt:variant>
      <vt:variant>
        <vt:i4>5</vt:i4>
      </vt:variant>
      <vt:variant>
        <vt:lpwstr>http://msdn.microsoft.com/workshop/author/css/overview/measurementandlocation.asp</vt:lpwstr>
      </vt:variant>
      <vt:variant>
        <vt:lpwstr/>
      </vt:variant>
      <vt:variant>
        <vt:i4>2293820</vt:i4>
      </vt:variant>
      <vt:variant>
        <vt:i4>342</vt:i4>
      </vt:variant>
      <vt:variant>
        <vt:i4>0</vt:i4>
      </vt:variant>
      <vt:variant>
        <vt:i4>5</vt:i4>
      </vt:variant>
      <vt:variant>
        <vt:lpwstr>http://msdn.microsoft.com/workshop/author/position/positioning.asp</vt:lpwstr>
      </vt:variant>
      <vt:variant>
        <vt:lpwstr/>
      </vt:variant>
      <vt:variant>
        <vt:i4>2555919</vt:i4>
      </vt:variant>
      <vt:variant>
        <vt:i4>335</vt:i4>
      </vt:variant>
      <vt:variant>
        <vt:i4>0</vt:i4>
      </vt:variant>
      <vt:variant>
        <vt:i4>5</vt:i4>
      </vt:variant>
      <vt:variant>
        <vt:lpwstr/>
      </vt:variant>
      <vt:variant>
        <vt:lpwstr>_Toc8023538</vt:lpwstr>
      </vt:variant>
      <vt:variant>
        <vt:i4>2555919</vt:i4>
      </vt:variant>
      <vt:variant>
        <vt:i4>329</vt:i4>
      </vt:variant>
      <vt:variant>
        <vt:i4>0</vt:i4>
      </vt:variant>
      <vt:variant>
        <vt:i4>5</vt:i4>
      </vt:variant>
      <vt:variant>
        <vt:lpwstr/>
      </vt:variant>
      <vt:variant>
        <vt:lpwstr>_Toc8023537</vt:lpwstr>
      </vt:variant>
      <vt:variant>
        <vt:i4>2555919</vt:i4>
      </vt:variant>
      <vt:variant>
        <vt:i4>323</vt:i4>
      </vt:variant>
      <vt:variant>
        <vt:i4>0</vt:i4>
      </vt:variant>
      <vt:variant>
        <vt:i4>5</vt:i4>
      </vt:variant>
      <vt:variant>
        <vt:lpwstr/>
      </vt:variant>
      <vt:variant>
        <vt:lpwstr>_Toc8023536</vt:lpwstr>
      </vt:variant>
      <vt:variant>
        <vt:i4>2555919</vt:i4>
      </vt:variant>
      <vt:variant>
        <vt:i4>317</vt:i4>
      </vt:variant>
      <vt:variant>
        <vt:i4>0</vt:i4>
      </vt:variant>
      <vt:variant>
        <vt:i4>5</vt:i4>
      </vt:variant>
      <vt:variant>
        <vt:lpwstr/>
      </vt:variant>
      <vt:variant>
        <vt:lpwstr>_Toc8023535</vt:lpwstr>
      </vt:variant>
      <vt:variant>
        <vt:i4>2555919</vt:i4>
      </vt:variant>
      <vt:variant>
        <vt:i4>311</vt:i4>
      </vt:variant>
      <vt:variant>
        <vt:i4>0</vt:i4>
      </vt:variant>
      <vt:variant>
        <vt:i4>5</vt:i4>
      </vt:variant>
      <vt:variant>
        <vt:lpwstr/>
      </vt:variant>
      <vt:variant>
        <vt:lpwstr>_Toc8023534</vt:lpwstr>
      </vt:variant>
      <vt:variant>
        <vt:i4>2555919</vt:i4>
      </vt:variant>
      <vt:variant>
        <vt:i4>305</vt:i4>
      </vt:variant>
      <vt:variant>
        <vt:i4>0</vt:i4>
      </vt:variant>
      <vt:variant>
        <vt:i4>5</vt:i4>
      </vt:variant>
      <vt:variant>
        <vt:lpwstr/>
      </vt:variant>
      <vt:variant>
        <vt:lpwstr>_Toc8023533</vt:lpwstr>
      </vt:variant>
      <vt:variant>
        <vt:i4>2555919</vt:i4>
      </vt:variant>
      <vt:variant>
        <vt:i4>299</vt:i4>
      </vt:variant>
      <vt:variant>
        <vt:i4>0</vt:i4>
      </vt:variant>
      <vt:variant>
        <vt:i4>5</vt:i4>
      </vt:variant>
      <vt:variant>
        <vt:lpwstr/>
      </vt:variant>
      <vt:variant>
        <vt:lpwstr>_Toc8023532</vt:lpwstr>
      </vt:variant>
      <vt:variant>
        <vt:i4>2555919</vt:i4>
      </vt:variant>
      <vt:variant>
        <vt:i4>293</vt:i4>
      </vt:variant>
      <vt:variant>
        <vt:i4>0</vt:i4>
      </vt:variant>
      <vt:variant>
        <vt:i4>5</vt:i4>
      </vt:variant>
      <vt:variant>
        <vt:lpwstr/>
      </vt:variant>
      <vt:variant>
        <vt:lpwstr>_Toc8023531</vt:lpwstr>
      </vt:variant>
      <vt:variant>
        <vt:i4>2555919</vt:i4>
      </vt:variant>
      <vt:variant>
        <vt:i4>287</vt:i4>
      </vt:variant>
      <vt:variant>
        <vt:i4>0</vt:i4>
      </vt:variant>
      <vt:variant>
        <vt:i4>5</vt:i4>
      </vt:variant>
      <vt:variant>
        <vt:lpwstr/>
      </vt:variant>
      <vt:variant>
        <vt:lpwstr>_Toc8023530</vt:lpwstr>
      </vt:variant>
      <vt:variant>
        <vt:i4>2490383</vt:i4>
      </vt:variant>
      <vt:variant>
        <vt:i4>281</vt:i4>
      </vt:variant>
      <vt:variant>
        <vt:i4>0</vt:i4>
      </vt:variant>
      <vt:variant>
        <vt:i4>5</vt:i4>
      </vt:variant>
      <vt:variant>
        <vt:lpwstr/>
      </vt:variant>
      <vt:variant>
        <vt:lpwstr>_Toc8023529</vt:lpwstr>
      </vt:variant>
      <vt:variant>
        <vt:i4>2490383</vt:i4>
      </vt:variant>
      <vt:variant>
        <vt:i4>275</vt:i4>
      </vt:variant>
      <vt:variant>
        <vt:i4>0</vt:i4>
      </vt:variant>
      <vt:variant>
        <vt:i4>5</vt:i4>
      </vt:variant>
      <vt:variant>
        <vt:lpwstr/>
      </vt:variant>
      <vt:variant>
        <vt:lpwstr>_Toc8023528</vt:lpwstr>
      </vt:variant>
      <vt:variant>
        <vt:i4>2490383</vt:i4>
      </vt:variant>
      <vt:variant>
        <vt:i4>269</vt:i4>
      </vt:variant>
      <vt:variant>
        <vt:i4>0</vt:i4>
      </vt:variant>
      <vt:variant>
        <vt:i4>5</vt:i4>
      </vt:variant>
      <vt:variant>
        <vt:lpwstr/>
      </vt:variant>
      <vt:variant>
        <vt:lpwstr>_Toc8023527</vt:lpwstr>
      </vt:variant>
      <vt:variant>
        <vt:i4>2490383</vt:i4>
      </vt:variant>
      <vt:variant>
        <vt:i4>263</vt:i4>
      </vt:variant>
      <vt:variant>
        <vt:i4>0</vt:i4>
      </vt:variant>
      <vt:variant>
        <vt:i4>5</vt:i4>
      </vt:variant>
      <vt:variant>
        <vt:lpwstr/>
      </vt:variant>
      <vt:variant>
        <vt:lpwstr>_Toc8023526</vt:lpwstr>
      </vt:variant>
      <vt:variant>
        <vt:i4>2490383</vt:i4>
      </vt:variant>
      <vt:variant>
        <vt:i4>257</vt:i4>
      </vt:variant>
      <vt:variant>
        <vt:i4>0</vt:i4>
      </vt:variant>
      <vt:variant>
        <vt:i4>5</vt:i4>
      </vt:variant>
      <vt:variant>
        <vt:lpwstr/>
      </vt:variant>
      <vt:variant>
        <vt:lpwstr>_Toc8023525</vt:lpwstr>
      </vt:variant>
      <vt:variant>
        <vt:i4>2490383</vt:i4>
      </vt:variant>
      <vt:variant>
        <vt:i4>251</vt:i4>
      </vt:variant>
      <vt:variant>
        <vt:i4>0</vt:i4>
      </vt:variant>
      <vt:variant>
        <vt:i4>5</vt:i4>
      </vt:variant>
      <vt:variant>
        <vt:lpwstr/>
      </vt:variant>
      <vt:variant>
        <vt:lpwstr>_Toc8023524</vt:lpwstr>
      </vt:variant>
      <vt:variant>
        <vt:i4>2490383</vt:i4>
      </vt:variant>
      <vt:variant>
        <vt:i4>245</vt:i4>
      </vt:variant>
      <vt:variant>
        <vt:i4>0</vt:i4>
      </vt:variant>
      <vt:variant>
        <vt:i4>5</vt:i4>
      </vt:variant>
      <vt:variant>
        <vt:lpwstr/>
      </vt:variant>
      <vt:variant>
        <vt:lpwstr>_Toc8023523</vt:lpwstr>
      </vt:variant>
      <vt:variant>
        <vt:i4>2490383</vt:i4>
      </vt:variant>
      <vt:variant>
        <vt:i4>239</vt:i4>
      </vt:variant>
      <vt:variant>
        <vt:i4>0</vt:i4>
      </vt:variant>
      <vt:variant>
        <vt:i4>5</vt:i4>
      </vt:variant>
      <vt:variant>
        <vt:lpwstr/>
      </vt:variant>
      <vt:variant>
        <vt:lpwstr>_Toc8023522</vt:lpwstr>
      </vt:variant>
      <vt:variant>
        <vt:i4>2490383</vt:i4>
      </vt:variant>
      <vt:variant>
        <vt:i4>233</vt:i4>
      </vt:variant>
      <vt:variant>
        <vt:i4>0</vt:i4>
      </vt:variant>
      <vt:variant>
        <vt:i4>5</vt:i4>
      </vt:variant>
      <vt:variant>
        <vt:lpwstr/>
      </vt:variant>
      <vt:variant>
        <vt:lpwstr>_Toc8023521</vt:lpwstr>
      </vt:variant>
      <vt:variant>
        <vt:i4>2490383</vt:i4>
      </vt:variant>
      <vt:variant>
        <vt:i4>227</vt:i4>
      </vt:variant>
      <vt:variant>
        <vt:i4>0</vt:i4>
      </vt:variant>
      <vt:variant>
        <vt:i4>5</vt:i4>
      </vt:variant>
      <vt:variant>
        <vt:lpwstr/>
      </vt:variant>
      <vt:variant>
        <vt:lpwstr>_Toc8023520</vt:lpwstr>
      </vt:variant>
      <vt:variant>
        <vt:i4>2424847</vt:i4>
      </vt:variant>
      <vt:variant>
        <vt:i4>221</vt:i4>
      </vt:variant>
      <vt:variant>
        <vt:i4>0</vt:i4>
      </vt:variant>
      <vt:variant>
        <vt:i4>5</vt:i4>
      </vt:variant>
      <vt:variant>
        <vt:lpwstr/>
      </vt:variant>
      <vt:variant>
        <vt:lpwstr>_Toc8023519</vt:lpwstr>
      </vt:variant>
      <vt:variant>
        <vt:i4>2424847</vt:i4>
      </vt:variant>
      <vt:variant>
        <vt:i4>215</vt:i4>
      </vt:variant>
      <vt:variant>
        <vt:i4>0</vt:i4>
      </vt:variant>
      <vt:variant>
        <vt:i4>5</vt:i4>
      </vt:variant>
      <vt:variant>
        <vt:lpwstr/>
      </vt:variant>
      <vt:variant>
        <vt:lpwstr>_Toc8023518</vt:lpwstr>
      </vt:variant>
      <vt:variant>
        <vt:i4>2424847</vt:i4>
      </vt:variant>
      <vt:variant>
        <vt:i4>209</vt:i4>
      </vt:variant>
      <vt:variant>
        <vt:i4>0</vt:i4>
      </vt:variant>
      <vt:variant>
        <vt:i4>5</vt:i4>
      </vt:variant>
      <vt:variant>
        <vt:lpwstr/>
      </vt:variant>
      <vt:variant>
        <vt:lpwstr>_Toc8023517</vt:lpwstr>
      </vt:variant>
      <vt:variant>
        <vt:i4>2424847</vt:i4>
      </vt:variant>
      <vt:variant>
        <vt:i4>203</vt:i4>
      </vt:variant>
      <vt:variant>
        <vt:i4>0</vt:i4>
      </vt:variant>
      <vt:variant>
        <vt:i4>5</vt:i4>
      </vt:variant>
      <vt:variant>
        <vt:lpwstr/>
      </vt:variant>
      <vt:variant>
        <vt:lpwstr>_Toc8023516</vt:lpwstr>
      </vt:variant>
      <vt:variant>
        <vt:i4>2424847</vt:i4>
      </vt:variant>
      <vt:variant>
        <vt:i4>197</vt:i4>
      </vt:variant>
      <vt:variant>
        <vt:i4>0</vt:i4>
      </vt:variant>
      <vt:variant>
        <vt:i4>5</vt:i4>
      </vt:variant>
      <vt:variant>
        <vt:lpwstr/>
      </vt:variant>
      <vt:variant>
        <vt:lpwstr>_Toc8023515</vt:lpwstr>
      </vt:variant>
      <vt:variant>
        <vt:i4>2424847</vt:i4>
      </vt:variant>
      <vt:variant>
        <vt:i4>191</vt:i4>
      </vt:variant>
      <vt:variant>
        <vt:i4>0</vt:i4>
      </vt:variant>
      <vt:variant>
        <vt:i4>5</vt:i4>
      </vt:variant>
      <vt:variant>
        <vt:lpwstr/>
      </vt:variant>
      <vt:variant>
        <vt:lpwstr>_Toc8023514</vt:lpwstr>
      </vt:variant>
      <vt:variant>
        <vt:i4>2424847</vt:i4>
      </vt:variant>
      <vt:variant>
        <vt:i4>185</vt:i4>
      </vt:variant>
      <vt:variant>
        <vt:i4>0</vt:i4>
      </vt:variant>
      <vt:variant>
        <vt:i4>5</vt:i4>
      </vt:variant>
      <vt:variant>
        <vt:lpwstr/>
      </vt:variant>
      <vt:variant>
        <vt:lpwstr>_Toc8023513</vt:lpwstr>
      </vt:variant>
      <vt:variant>
        <vt:i4>2424847</vt:i4>
      </vt:variant>
      <vt:variant>
        <vt:i4>179</vt:i4>
      </vt:variant>
      <vt:variant>
        <vt:i4>0</vt:i4>
      </vt:variant>
      <vt:variant>
        <vt:i4>5</vt:i4>
      </vt:variant>
      <vt:variant>
        <vt:lpwstr/>
      </vt:variant>
      <vt:variant>
        <vt:lpwstr>_Toc8023512</vt:lpwstr>
      </vt:variant>
      <vt:variant>
        <vt:i4>2424847</vt:i4>
      </vt:variant>
      <vt:variant>
        <vt:i4>173</vt:i4>
      </vt:variant>
      <vt:variant>
        <vt:i4>0</vt:i4>
      </vt:variant>
      <vt:variant>
        <vt:i4>5</vt:i4>
      </vt:variant>
      <vt:variant>
        <vt:lpwstr/>
      </vt:variant>
      <vt:variant>
        <vt:lpwstr>_Toc8023511</vt:lpwstr>
      </vt:variant>
      <vt:variant>
        <vt:i4>2424847</vt:i4>
      </vt:variant>
      <vt:variant>
        <vt:i4>167</vt:i4>
      </vt:variant>
      <vt:variant>
        <vt:i4>0</vt:i4>
      </vt:variant>
      <vt:variant>
        <vt:i4>5</vt:i4>
      </vt:variant>
      <vt:variant>
        <vt:lpwstr/>
      </vt:variant>
      <vt:variant>
        <vt:lpwstr>_Toc8023510</vt:lpwstr>
      </vt:variant>
      <vt:variant>
        <vt:i4>2359311</vt:i4>
      </vt:variant>
      <vt:variant>
        <vt:i4>161</vt:i4>
      </vt:variant>
      <vt:variant>
        <vt:i4>0</vt:i4>
      </vt:variant>
      <vt:variant>
        <vt:i4>5</vt:i4>
      </vt:variant>
      <vt:variant>
        <vt:lpwstr/>
      </vt:variant>
      <vt:variant>
        <vt:lpwstr>_Toc8023509</vt:lpwstr>
      </vt:variant>
      <vt:variant>
        <vt:i4>2359311</vt:i4>
      </vt:variant>
      <vt:variant>
        <vt:i4>155</vt:i4>
      </vt:variant>
      <vt:variant>
        <vt:i4>0</vt:i4>
      </vt:variant>
      <vt:variant>
        <vt:i4>5</vt:i4>
      </vt:variant>
      <vt:variant>
        <vt:lpwstr/>
      </vt:variant>
      <vt:variant>
        <vt:lpwstr>_Toc8023508</vt:lpwstr>
      </vt:variant>
      <vt:variant>
        <vt:i4>2359311</vt:i4>
      </vt:variant>
      <vt:variant>
        <vt:i4>149</vt:i4>
      </vt:variant>
      <vt:variant>
        <vt:i4>0</vt:i4>
      </vt:variant>
      <vt:variant>
        <vt:i4>5</vt:i4>
      </vt:variant>
      <vt:variant>
        <vt:lpwstr/>
      </vt:variant>
      <vt:variant>
        <vt:lpwstr>_Toc8023507</vt:lpwstr>
      </vt:variant>
      <vt:variant>
        <vt:i4>2359311</vt:i4>
      </vt:variant>
      <vt:variant>
        <vt:i4>143</vt:i4>
      </vt:variant>
      <vt:variant>
        <vt:i4>0</vt:i4>
      </vt:variant>
      <vt:variant>
        <vt:i4>5</vt:i4>
      </vt:variant>
      <vt:variant>
        <vt:lpwstr/>
      </vt:variant>
      <vt:variant>
        <vt:lpwstr>_Toc8023506</vt:lpwstr>
      </vt:variant>
      <vt:variant>
        <vt:i4>2359311</vt:i4>
      </vt:variant>
      <vt:variant>
        <vt:i4>137</vt:i4>
      </vt:variant>
      <vt:variant>
        <vt:i4>0</vt:i4>
      </vt:variant>
      <vt:variant>
        <vt:i4>5</vt:i4>
      </vt:variant>
      <vt:variant>
        <vt:lpwstr/>
      </vt:variant>
      <vt:variant>
        <vt:lpwstr>_Toc8023505</vt:lpwstr>
      </vt:variant>
      <vt:variant>
        <vt:i4>2359311</vt:i4>
      </vt:variant>
      <vt:variant>
        <vt:i4>131</vt:i4>
      </vt:variant>
      <vt:variant>
        <vt:i4>0</vt:i4>
      </vt:variant>
      <vt:variant>
        <vt:i4>5</vt:i4>
      </vt:variant>
      <vt:variant>
        <vt:lpwstr/>
      </vt:variant>
      <vt:variant>
        <vt:lpwstr>_Toc8023504</vt:lpwstr>
      </vt:variant>
      <vt:variant>
        <vt:i4>2359311</vt:i4>
      </vt:variant>
      <vt:variant>
        <vt:i4>125</vt:i4>
      </vt:variant>
      <vt:variant>
        <vt:i4>0</vt:i4>
      </vt:variant>
      <vt:variant>
        <vt:i4>5</vt:i4>
      </vt:variant>
      <vt:variant>
        <vt:lpwstr/>
      </vt:variant>
      <vt:variant>
        <vt:lpwstr>_Toc8023503</vt:lpwstr>
      </vt:variant>
      <vt:variant>
        <vt:i4>2359311</vt:i4>
      </vt:variant>
      <vt:variant>
        <vt:i4>119</vt:i4>
      </vt:variant>
      <vt:variant>
        <vt:i4>0</vt:i4>
      </vt:variant>
      <vt:variant>
        <vt:i4>5</vt:i4>
      </vt:variant>
      <vt:variant>
        <vt:lpwstr/>
      </vt:variant>
      <vt:variant>
        <vt:lpwstr>_Toc8023502</vt:lpwstr>
      </vt:variant>
      <vt:variant>
        <vt:i4>2359311</vt:i4>
      </vt:variant>
      <vt:variant>
        <vt:i4>113</vt:i4>
      </vt:variant>
      <vt:variant>
        <vt:i4>0</vt:i4>
      </vt:variant>
      <vt:variant>
        <vt:i4>5</vt:i4>
      </vt:variant>
      <vt:variant>
        <vt:lpwstr/>
      </vt:variant>
      <vt:variant>
        <vt:lpwstr>_Toc8023501</vt:lpwstr>
      </vt:variant>
      <vt:variant>
        <vt:i4>2359311</vt:i4>
      </vt:variant>
      <vt:variant>
        <vt:i4>107</vt:i4>
      </vt:variant>
      <vt:variant>
        <vt:i4>0</vt:i4>
      </vt:variant>
      <vt:variant>
        <vt:i4>5</vt:i4>
      </vt:variant>
      <vt:variant>
        <vt:lpwstr/>
      </vt:variant>
      <vt:variant>
        <vt:lpwstr>_Toc8023500</vt:lpwstr>
      </vt:variant>
      <vt:variant>
        <vt:i4>2949134</vt:i4>
      </vt:variant>
      <vt:variant>
        <vt:i4>101</vt:i4>
      </vt:variant>
      <vt:variant>
        <vt:i4>0</vt:i4>
      </vt:variant>
      <vt:variant>
        <vt:i4>5</vt:i4>
      </vt:variant>
      <vt:variant>
        <vt:lpwstr/>
      </vt:variant>
      <vt:variant>
        <vt:lpwstr>_Toc8023499</vt:lpwstr>
      </vt:variant>
      <vt:variant>
        <vt:i4>2949134</vt:i4>
      </vt:variant>
      <vt:variant>
        <vt:i4>95</vt:i4>
      </vt:variant>
      <vt:variant>
        <vt:i4>0</vt:i4>
      </vt:variant>
      <vt:variant>
        <vt:i4>5</vt:i4>
      </vt:variant>
      <vt:variant>
        <vt:lpwstr/>
      </vt:variant>
      <vt:variant>
        <vt:lpwstr>_Toc8023498</vt:lpwstr>
      </vt:variant>
      <vt:variant>
        <vt:i4>2949134</vt:i4>
      </vt:variant>
      <vt:variant>
        <vt:i4>89</vt:i4>
      </vt:variant>
      <vt:variant>
        <vt:i4>0</vt:i4>
      </vt:variant>
      <vt:variant>
        <vt:i4>5</vt:i4>
      </vt:variant>
      <vt:variant>
        <vt:lpwstr/>
      </vt:variant>
      <vt:variant>
        <vt:lpwstr>_Toc8023497</vt:lpwstr>
      </vt:variant>
      <vt:variant>
        <vt:i4>2949134</vt:i4>
      </vt:variant>
      <vt:variant>
        <vt:i4>83</vt:i4>
      </vt:variant>
      <vt:variant>
        <vt:i4>0</vt:i4>
      </vt:variant>
      <vt:variant>
        <vt:i4>5</vt:i4>
      </vt:variant>
      <vt:variant>
        <vt:lpwstr/>
      </vt:variant>
      <vt:variant>
        <vt:lpwstr>_Toc8023496</vt:lpwstr>
      </vt:variant>
      <vt:variant>
        <vt:i4>2949134</vt:i4>
      </vt:variant>
      <vt:variant>
        <vt:i4>77</vt:i4>
      </vt:variant>
      <vt:variant>
        <vt:i4>0</vt:i4>
      </vt:variant>
      <vt:variant>
        <vt:i4>5</vt:i4>
      </vt:variant>
      <vt:variant>
        <vt:lpwstr/>
      </vt:variant>
      <vt:variant>
        <vt:lpwstr>_Toc8023495</vt:lpwstr>
      </vt:variant>
      <vt:variant>
        <vt:i4>2949134</vt:i4>
      </vt:variant>
      <vt:variant>
        <vt:i4>71</vt:i4>
      </vt:variant>
      <vt:variant>
        <vt:i4>0</vt:i4>
      </vt:variant>
      <vt:variant>
        <vt:i4>5</vt:i4>
      </vt:variant>
      <vt:variant>
        <vt:lpwstr/>
      </vt:variant>
      <vt:variant>
        <vt:lpwstr>_Toc8023494</vt:lpwstr>
      </vt:variant>
      <vt:variant>
        <vt:i4>2949134</vt:i4>
      </vt:variant>
      <vt:variant>
        <vt:i4>65</vt:i4>
      </vt:variant>
      <vt:variant>
        <vt:i4>0</vt:i4>
      </vt:variant>
      <vt:variant>
        <vt:i4>5</vt:i4>
      </vt:variant>
      <vt:variant>
        <vt:lpwstr/>
      </vt:variant>
      <vt:variant>
        <vt:lpwstr>_Toc8023493</vt:lpwstr>
      </vt:variant>
      <vt:variant>
        <vt:i4>2949134</vt:i4>
      </vt:variant>
      <vt:variant>
        <vt:i4>59</vt:i4>
      </vt:variant>
      <vt:variant>
        <vt:i4>0</vt:i4>
      </vt:variant>
      <vt:variant>
        <vt:i4>5</vt:i4>
      </vt:variant>
      <vt:variant>
        <vt:lpwstr/>
      </vt:variant>
      <vt:variant>
        <vt:lpwstr>_Toc8023492</vt:lpwstr>
      </vt:variant>
      <vt:variant>
        <vt:i4>2949134</vt:i4>
      </vt:variant>
      <vt:variant>
        <vt:i4>53</vt:i4>
      </vt:variant>
      <vt:variant>
        <vt:i4>0</vt:i4>
      </vt:variant>
      <vt:variant>
        <vt:i4>5</vt:i4>
      </vt:variant>
      <vt:variant>
        <vt:lpwstr/>
      </vt:variant>
      <vt:variant>
        <vt:lpwstr>_Toc8023491</vt:lpwstr>
      </vt:variant>
      <vt:variant>
        <vt:i4>2949134</vt:i4>
      </vt:variant>
      <vt:variant>
        <vt:i4>47</vt:i4>
      </vt:variant>
      <vt:variant>
        <vt:i4>0</vt:i4>
      </vt:variant>
      <vt:variant>
        <vt:i4>5</vt:i4>
      </vt:variant>
      <vt:variant>
        <vt:lpwstr/>
      </vt:variant>
      <vt:variant>
        <vt:lpwstr>_Toc8023490</vt:lpwstr>
      </vt:variant>
      <vt:variant>
        <vt:i4>2883598</vt:i4>
      </vt:variant>
      <vt:variant>
        <vt:i4>41</vt:i4>
      </vt:variant>
      <vt:variant>
        <vt:i4>0</vt:i4>
      </vt:variant>
      <vt:variant>
        <vt:i4>5</vt:i4>
      </vt:variant>
      <vt:variant>
        <vt:lpwstr/>
      </vt:variant>
      <vt:variant>
        <vt:lpwstr>_Toc8023489</vt:lpwstr>
      </vt:variant>
      <vt:variant>
        <vt:i4>2883598</vt:i4>
      </vt:variant>
      <vt:variant>
        <vt:i4>35</vt:i4>
      </vt:variant>
      <vt:variant>
        <vt:i4>0</vt:i4>
      </vt:variant>
      <vt:variant>
        <vt:i4>5</vt:i4>
      </vt:variant>
      <vt:variant>
        <vt:lpwstr/>
      </vt:variant>
      <vt:variant>
        <vt:lpwstr>_Toc8023488</vt:lpwstr>
      </vt:variant>
      <vt:variant>
        <vt:i4>2883598</vt:i4>
      </vt:variant>
      <vt:variant>
        <vt:i4>29</vt:i4>
      </vt:variant>
      <vt:variant>
        <vt:i4>0</vt:i4>
      </vt:variant>
      <vt:variant>
        <vt:i4>5</vt:i4>
      </vt:variant>
      <vt:variant>
        <vt:lpwstr/>
      </vt:variant>
      <vt:variant>
        <vt:lpwstr>_Toc8023487</vt:lpwstr>
      </vt:variant>
      <vt:variant>
        <vt:i4>2883598</vt:i4>
      </vt:variant>
      <vt:variant>
        <vt:i4>23</vt:i4>
      </vt:variant>
      <vt:variant>
        <vt:i4>0</vt:i4>
      </vt:variant>
      <vt:variant>
        <vt:i4>5</vt:i4>
      </vt:variant>
      <vt:variant>
        <vt:lpwstr/>
      </vt:variant>
      <vt:variant>
        <vt:lpwstr>_Toc8023486</vt:lpwstr>
      </vt:variant>
      <vt:variant>
        <vt:i4>2883598</vt:i4>
      </vt:variant>
      <vt:variant>
        <vt:i4>17</vt:i4>
      </vt:variant>
      <vt:variant>
        <vt:i4>0</vt:i4>
      </vt:variant>
      <vt:variant>
        <vt:i4>5</vt:i4>
      </vt:variant>
      <vt:variant>
        <vt:lpwstr/>
      </vt:variant>
      <vt:variant>
        <vt:lpwstr>_Toc8023485</vt:lpwstr>
      </vt:variant>
      <vt:variant>
        <vt:i4>2883598</vt:i4>
      </vt:variant>
      <vt:variant>
        <vt:i4>11</vt:i4>
      </vt:variant>
      <vt:variant>
        <vt:i4>0</vt:i4>
      </vt:variant>
      <vt:variant>
        <vt:i4>5</vt:i4>
      </vt:variant>
      <vt:variant>
        <vt:lpwstr/>
      </vt:variant>
      <vt:variant>
        <vt:lpwstr>_Toc8023484</vt:lpwstr>
      </vt:variant>
      <vt:variant>
        <vt:i4>2883598</vt:i4>
      </vt:variant>
      <vt:variant>
        <vt:i4>5</vt:i4>
      </vt:variant>
      <vt:variant>
        <vt:i4>0</vt:i4>
      </vt:variant>
      <vt:variant>
        <vt:i4>5</vt:i4>
      </vt:variant>
      <vt:variant>
        <vt:lpwstr/>
      </vt:variant>
      <vt:variant>
        <vt:lpwstr>_Toc8023483</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Standards for ASP/HTML</dc:title>
  <dc:subject/>
  <dc:creator>Vidyuth Muthanna</dc:creator>
  <cp:keywords/>
  <dc:description/>
  <cp:lastModifiedBy>Dwight Mayeda</cp:lastModifiedBy>
  <cp:revision>9</cp:revision>
  <cp:lastPrinted>2000-12-04T17:56:00Z</cp:lastPrinted>
  <dcterms:created xsi:type="dcterms:W3CDTF">2010-02-15T17:31:00Z</dcterms:created>
  <dcterms:modified xsi:type="dcterms:W3CDTF">2010-05-07T00:26:00Z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Vidyuth Muthanna</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0x0101008A98423170284BEEB635F43C3CF4E98B00B657111B58283045B97CD12BE38AA57A</vt:lpwstr>
  </property>
</Properties>
</file>