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D819A" w14:textId="759496EB" w:rsidR="001807A2" w:rsidRPr="001807A2" w:rsidRDefault="003B19F4" w:rsidP="001807A2">
      <w:pPr>
        <w:spacing w:before="0" w:after="0" w:line="360" w:lineRule="auto"/>
        <w:ind w:left="0"/>
        <w:jc w:val="left"/>
        <w:rPr>
          <w:rFonts w:ascii="Calibri" w:eastAsia="Calibri" w:hAnsi="Calibri" w:cs="Times New Roman"/>
          <w:b/>
          <w:kern w:val="0"/>
          <w:sz w:val="32"/>
          <w:szCs w:val="22"/>
        </w:rPr>
      </w:pPr>
      <w:r>
        <w:rPr>
          <w:noProof/>
          <w:color w:val="A3912A" w:themeColor="accent6"/>
          <w:lang w:val="en-IE" w:eastAsia="en-IE"/>
        </w:rPr>
        <w:drawing>
          <wp:anchor distT="0" distB="0" distL="114300" distR="114300" simplePos="0" relativeHeight="251658240" behindDoc="1" locked="0" layoutInCell="1" allowOverlap="1" wp14:anchorId="67A1D4AB" wp14:editId="037B781C">
            <wp:simplePos x="0" y="0"/>
            <wp:positionH relativeFrom="column">
              <wp:posOffset>-819150</wp:posOffset>
            </wp:positionH>
            <wp:positionV relativeFrom="paragraph">
              <wp:posOffset>239395</wp:posOffset>
            </wp:positionV>
            <wp:extent cx="7780020" cy="9494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_Covers_A4 Purp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949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96874" w14:textId="6F006133" w:rsidR="001807A2" w:rsidRDefault="00BA37C1" w:rsidP="001807A2">
      <w:r>
        <w:rPr>
          <w:noProof/>
          <w:lang w:val="en-IE" w:eastAsia="en-IE"/>
        </w:rPr>
        <w:drawing>
          <wp:inline distT="0" distB="0" distL="0" distR="0" wp14:anchorId="7C9DC5EE" wp14:editId="6803141A">
            <wp:extent cx="2964180" cy="119290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v ire lo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56" cy="12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0D5" w14:textId="3CD995D8" w:rsidR="001807A2" w:rsidRDefault="001807A2" w:rsidP="001807A2"/>
    <w:p w14:paraId="01B23EFE" w14:textId="77777777" w:rsidR="001807A2" w:rsidRDefault="001807A2" w:rsidP="00857775">
      <w:pPr>
        <w:spacing w:before="0" w:after="0"/>
      </w:pPr>
    </w:p>
    <w:p w14:paraId="613114DC" w14:textId="77777777" w:rsidR="00857775" w:rsidRDefault="00857775" w:rsidP="00857775">
      <w:pPr>
        <w:pStyle w:val="ReportTitle"/>
        <w:spacing w:line="240" w:lineRule="auto"/>
        <w:rPr>
          <w:rFonts w:asciiTheme="majorHAnsi" w:hAnsiTheme="majorHAnsi" w:cstheme="majorBidi"/>
          <w:kern w:val="28"/>
        </w:rPr>
      </w:pPr>
      <w:r>
        <w:t>[Insert Project name]</w:t>
      </w:r>
    </w:p>
    <w:p w14:paraId="32FA3921" w14:textId="77777777" w:rsidR="00857775" w:rsidRDefault="00857775" w:rsidP="00857775">
      <w:pPr>
        <w:pStyle w:val="ReportTitle"/>
        <w:spacing w:line="240" w:lineRule="auto"/>
      </w:pPr>
      <w:r>
        <w:t>[Insert Project number]</w:t>
      </w:r>
    </w:p>
    <w:p w14:paraId="3AAF507D" w14:textId="1F0328AD" w:rsidR="00BA37C1" w:rsidRDefault="006A57EF" w:rsidP="00857775">
      <w:pPr>
        <w:pStyle w:val="ReportTitle"/>
        <w:spacing w:line="240" w:lineRule="auto"/>
        <w:rPr>
          <w:color w:val="A3912A" w:themeColor="accent6"/>
        </w:rPr>
      </w:pPr>
      <w:r>
        <w:rPr>
          <w:color w:val="A3912A" w:themeColor="accent6"/>
        </w:rPr>
        <w:t xml:space="preserve">Agile </w:t>
      </w:r>
      <w:bookmarkStart w:id="0" w:name="_GoBack"/>
      <w:bookmarkEnd w:id="0"/>
      <w:r w:rsidR="00BA37C1">
        <w:rPr>
          <w:color w:val="A3912A" w:themeColor="accent6"/>
        </w:rPr>
        <w:t>Technical</w:t>
      </w:r>
      <w:r w:rsidR="00A71F6F" w:rsidRPr="00BA37C1">
        <w:rPr>
          <w:color w:val="A3912A" w:themeColor="accent6"/>
        </w:rPr>
        <w:t xml:space="preserve"> Design</w:t>
      </w:r>
      <w:r w:rsidR="00BA37C1">
        <w:rPr>
          <w:color w:val="A3912A" w:themeColor="accent6"/>
        </w:rPr>
        <w:t xml:space="preserve"> </w:t>
      </w:r>
      <w:r w:rsidR="00FF6B7B">
        <w:rPr>
          <w:color w:val="A3912A" w:themeColor="accent6"/>
        </w:rPr>
        <w:t xml:space="preserve"> </w:t>
      </w:r>
    </w:p>
    <w:p w14:paraId="562FC7C2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020F49E7" w14:textId="127D8CF0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1F92D007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5E435D5B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59616178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07E52AA3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7DA17438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35F493B6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02D38144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0712C082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756FF48C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63058DF8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67243C08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741FF00C" w14:textId="77777777" w:rsidR="00BA37C1" w:rsidRDefault="00BA37C1" w:rsidP="00BA37C1">
      <w:pPr>
        <w:pStyle w:val="ReportTitle"/>
        <w:spacing w:line="240" w:lineRule="auto"/>
        <w:rPr>
          <w:color w:val="A3912A" w:themeColor="accent6"/>
        </w:rPr>
      </w:pPr>
    </w:p>
    <w:p w14:paraId="01D4AE32" w14:textId="77777777" w:rsidR="003309AF" w:rsidRDefault="003309AF" w:rsidP="001807A2">
      <w:pPr>
        <w:spacing w:before="0" w:after="0" w:line="360" w:lineRule="auto"/>
        <w:ind w:left="0"/>
        <w:jc w:val="left"/>
        <w:rPr>
          <w:rFonts w:ascii="Calibri" w:eastAsia="Calibri" w:hAnsi="Calibri" w:cs="Times New Roman"/>
          <w:kern w:val="0"/>
          <w:szCs w:val="22"/>
        </w:rPr>
      </w:pPr>
    </w:p>
    <w:sdt>
      <w:sdtPr>
        <w:rPr>
          <w:rFonts w:asciiTheme="minorHAnsi" w:eastAsia="Times New Roman" w:hAnsiTheme="minorHAnsi" w:cs="Arial"/>
          <w:b w:val="0"/>
          <w:noProof/>
          <w:color w:val="auto"/>
          <w:kern w:val="28"/>
          <w:sz w:val="22"/>
          <w:szCs w:val="20"/>
          <w:lang w:val="en-GB" w:eastAsia="en-IE"/>
        </w:rPr>
        <w:id w:val="-1470978724"/>
        <w:docPartObj>
          <w:docPartGallery w:val="Table of Contents"/>
          <w:docPartUnique/>
        </w:docPartObj>
      </w:sdtPr>
      <w:sdtEndPr>
        <w:rPr>
          <w:rFonts w:cstheme="minorHAnsi"/>
          <w:b/>
          <w:noProof w:val="0"/>
          <w:sz w:val="20"/>
          <w:lang w:eastAsia="en-US"/>
        </w:rPr>
      </w:sdtEndPr>
      <w:sdtContent>
        <w:p w14:paraId="54ECAA99" w14:textId="552A55C6" w:rsidR="00D80417" w:rsidRPr="004369E9" w:rsidRDefault="00D80417" w:rsidP="004369E9">
          <w:pPr>
            <w:pStyle w:val="TOCHeading"/>
            <w:numPr>
              <w:ilvl w:val="0"/>
              <w:numId w:val="0"/>
            </w:numPr>
            <w:rPr>
              <w:color w:val="004D44" w:themeColor="text2"/>
            </w:rPr>
          </w:pPr>
          <w:r w:rsidRPr="004369E9">
            <w:rPr>
              <w:color w:val="004D44" w:themeColor="text2"/>
            </w:rPr>
            <w:t>Contents</w:t>
          </w:r>
        </w:p>
        <w:p w14:paraId="0FF49E77" w14:textId="65047B70" w:rsidR="00065FC9" w:rsidRDefault="003D4E87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6171177" w:history="1">
            <w:r w:rsidR="00065FC9" w:rsidRPr="005E734D">
              <w:rPr>
                <w:rStyle w:val="Hyperlink"/>
                <w:noProof/>
              </w:rPr>
              <w:t>1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Document Control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_Toc16171177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4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366FE5B7" w14:textId="5F17ADD7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78" w:history="1">
            <w:r w:rsidR="00065FC9" w:rsidRPr="005E734D">
              <w:rPr>
                <w:rStyle w:val="Hyperlink"/>
                <w:noProof/>
              </w:rPr>
              <w:t>1.1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Document History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_Toc16171178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4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DCC76F1" w14:textId="16C64331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79" w:history="1">
            <w:r w:rsidR="00065FC9" w:rsidRPr="005E734D">
              <w:rPr>
                <w:rStyle w:val="Hyperlink"/>
                <w:noProof/>
              </w:rPr>
              <w:t>1.2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Review Panel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_Toc16171179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4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27FBF71C" w14:textId="2788998C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0" w:history="1">
            <w:r w:rsidR="00065FC9" w:rsidRPr="005E734D">
              <w:rPr>
                <w:rStyle w:val="Hyperlink"/>
                <w:noProof/>
              </w:rPr>
              <w:t>1.3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Approvals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_Toc16171180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4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843B4E2" w14:textId="49EDFDE3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1" w:history="1">
            <w:r w:rsidR="00065FC9" w:rsidRPr="005E734D">
              <w:rPr>
                <w:rStyle w:val="Hyperlink"/>
                <w:noProof/>
              </w:rPr>
              <w:t>1.4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Supporting Documents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_Toc16171181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4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287EEF0F" w14:textId="7F369CCA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2" w:history="1">
            <w:r w:rsidR="00065FC9" w:rsidRPr="005E734D">
              <w:rPr>
                <w:rStyle w:val="Hyperlink"/>
                <w:noProof/>
              </w:rPr>
              <w:t>2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Project Details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_Toc16171182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28A5EBB1" w14:textId="765EC51C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3" w:history="1">
            <w:r w:rsidR="00065FC9" w:rsidRPr="005E734D">
              <w:rPr>
                <w:rStyle w:val="Hyperlink"/>
                <w:noProof/>
              </w:rPr>
              <w:t>3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Introduction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_Toc16171183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04FA598" w14:textId="0852A41C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4" w:history="1">
            <w:r w:rsidR="00065FC9" w:rsidRPr="005E734D">
              <w:rPr>
                <w:rStyle w:val="Hyperlink"/>
                <w:noProof/>
              </w:rPr>
              <w:t>4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Solution Overview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_Toc16171184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A9065DB" w14:textId="4DE189A0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5" w:history="1">
            <w:r w:rsidR="00065FC9" w:rsidRPr="005E734D">
              <w:rPr>
                <w:rStyle w:val="Hyperlink"/>
                <w:noProof/>
              </w:rPr>
              <w:t>4.1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Existing Solution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_Toc16171185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60A0276C" w14:textId="1599865F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86" w:history="1">
            <w:r w:rsidR="00065FC9" w:rsidRPr="005E734D">
              <w:rPr>
                <w:rStyle w:val="Hyperlink"/>
                <w:noProof/>
              </w:rPr>
              <w:t>4.2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Proposed Solution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_Toc16171186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B155089" w14:textId="07AB7C30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87" w:history="1">
            <w:r w:rsidR="00065FC9" w:rsidRPr="005E734D">
              <w:rPr>
                <w:rStyle w:val="Hyperlink"/>
                <w:noProof/>
              </w:rPr>
              <w:t>4.2.1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End User Device (Desktop/Laptop/Hybrid)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_Toc16171187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BBF816A" w14:textId="60E774D3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88" w:history="1">
            <w:r w:rsidR="00065FC9" w:rsidRPr="005E734D">
              <w:rPr>
                <w:rStyle w:val="Hyperlink"/>
                <w:noProof/>
              </w:rPr>
              <w:t>4.2.2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Telephony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_Toc16171188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CD4C434" w14:textId="1690164F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89" w:history="1">
            <w:r w:rsidR="00065FC9" w:rsidRPr="005E734D">
              <w:rPr>
                <w:rStyle w:val="Hyperlink"/>
                <w:noProof/>
              </w:rPr>
              <w:t>4.2.3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Direct Access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_Toc16171189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977F31C" w14:textId="7128E0F3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0" w:history="1">
            <w:r w:rsidR="00065FC9" w:rsidRPr="005E734D">
              <w:rPr>
                <w:rStyle w:val="Hyperlink"/>
                <w:noProof/>
              </w:rPr>
              <w:t>4.2.4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MS Office (Email)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_Toc16171190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59B62228" w14:textId="557835B8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1" w:history="1">
            <w:r w:rsidR="00065FC9" w:rsidRPr="005E734D">
              <w:rPr>
                <w:rStyle w:val="Hyperlink"/>
                <w:noProof/>
              </w:rPr>
              <w:t>4.2.5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Intranet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_Toc16171191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3B494015" w14:textId="70590C3E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2" w:history="1">
            <w:r w:rsidR="00065FC9" w:rsidRPr="005E734D">
              <w:rPr>
                <w:rStyle w:val="Hyperlink"/>
                <w:noProof/>
              </w:rPr>
              <w:t>4.2.6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 xml:space="preserve">Conference solution – </w:t>
            </w:r>
            <w:r w:rsidR="00065FC9" w:rsidRPr="005E734D">
              <w:rPr>
                <w:rStyle w:val="Hyperlink"/>
                <w:noProof/>
                <w:lang w:val="en-IE"/>
              </w:rPr>
              <w:t>Voice / Video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_Toc16171192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42C4085" w14:textId="05ABA405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3" w:history="1">
            <w:r w:rsidR="00065FC9" w:rsidRPr="005E734D">
              <w:rPr>
                <w:rStyle w:val="Hyperlink"/>
                <w:noProof/>
              </w:rPr>
              <w:t>4.2.7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Network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_Toc16171193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30B3EE75" w14:textId="70E9123C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4" w:history="1">
            <w:r w:rsidR="00065FC9" w:rsidRPr="005E734D">
              <w:rPr>
                <w:rStyle w:val="Hyperlink"/>
                <w:noProof/>
              </w:rPr>
              <w:t>4.2.8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WiFi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_Toc16171194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1CFC491" w14:textId="441FE27D" w:rsidR="00065FC9" w:rsidRDefault="006A57EF">
          <w:pPr>
            <w:pStyle w:val="TOC3"/>
            <w:tabs>
              <w:tab w:val="left" w:pos="1100"/>
              <w:tab w:val="right" w:pos="9629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IE" w:eastAsia="en-IE"/>
            </w:rPr>
          </w:pPr>
          <w:hyperlink w:anchor="_Toc16171195" w:history="1">
            <w:r w:rsidR="00065FC9" w:rsidRPr="005E734D">
              <w:rPr>
                <w:rStyle w:val="Hyperlink"/>
                <w:noProof/>
              </w:rPr>
              <w:t>4.2.9</w:t>
            </w:r>
            <w:r w:rsidR="00065FC9">
              <w:rPr>
                <w:rFonts w:eastAsiaTheme="minorEastAsia" w:cstheme="minorBidi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Managed Print Solution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_Toc16171195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5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1AB49BC9" w14:textId="75ECAD07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96" w:history="1">
            <w:r w:rsidR="00065FC9" w:rsidRPr="005E734D">
              <w:rPr>
                <w:rStyle w:val="Hyperlink"/>
                <w:noProof/>
              </w:rPr>
              <w:t>5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Solution Scope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_Toc16171196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1DC92ED6" w14:textId="40BB0787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97" w:history="1">
            <w:r w:rsidR="00065FC9" w:rsidRPr="005E734D">
              <w:rPr>
                <w:rStyle w:val="Hyperlink"/>
                <w:noProof/>
              </w:rPr>
              <w:t>5.1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In Scope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_Toc16171197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4A1696CB" w14:textId="19E60DFA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98" w:history="1">
            <w:r w:rsidR="00065FC9" w:rsidRPr="005E734D">
              <w:rPr>
                <w:rStyle w:val="Hyperlink"/>
                <w:noProof/>
              </w:rPr>
              <w:t>5.2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Out of Scope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_Toc16171198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5FA3B56C" w14:textId="3EF5AA12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199" w:history="1">
            <w:r w:rsidR="00065FC9" w:rsidRPr="005E734D">
              <w:rPr>
                <w:rStyle w:val="Hyperlink"/>
                <w:noProof/>
              </w:rPr>
              <w:t>5.3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Input from the signed Statement of Requirements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_Toc16171199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2673DB9C" w14:textId="10875ADF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0" w:history="1">
            <w:r w:rsidR="00065FC9" w:rsidRPr="005E734D">
              <w:rPr>
                <w:rStyle w:val="Hyperlink"/>
                <w:noProof/>
              </w:rPr>
              <w:t>5.4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Assumptions &amp; Caveats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_Toc16171200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45BCAE50" w14:textId="2A7AD80D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1" w:history="1">
            <w:r w:rsidR="00065FC9" w:rsidRPr="005E734D">
              <w:rPr>
                <w:rStyle w:val="Hyperlink"/>
                <w:noProof/>
              </w:rPr>
              <w:t>5.5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Dependencies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_Toc16171201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2780734" w14:textId="52AB9480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2" w:history="1">
            <w:r w:rsidR="00065FC9" w:rsidRPr="005E734D">
              <w:rPr>
                <w:rStyle w:val="Hyperlink"/>
                <w:noProof/>
              </w:rPr>
              <w:t>5.6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Pre-requisites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_Toc16171202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1B9556C" w14:textId="2B62E723" w:rsidR="00065FC9" w:rsidRDefault="006A57EF">
          <w:pPr>
            <w:pStyle w:val="TOC2"/>
            <w:tabs>
              <w:tab w:val="left" w:pos="880"/>
              <w:tab w:val="right" w:pos="9629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3" w:history="1">
            <w:r w:rsidR="00065FC9" w:rsidRPr="005E734D">
              <w:rPr>
                <w:rStyle w:val="Hyperlink"/>
                <w:noProof/>
              </w:rPr>
              <w:t>5.7</w:t>
            </w:r>
            <w:r w:rsidR="00065FC9">
              <w:rPr>
                <w:rFonts w:eastAsiaTheme="minorEastAsia" w:cstheme="minorBidi"/>
                <w:i w:val="0"/>
                <w:i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Risks, Impact and Mitigations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_Toc16171203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3E0EC9B4" w14:textId="5258B899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4" w:history="1">
            <w:r w:rsidR="00065FC9" w:rsidRPr="005E734D">
              <w:rPr>
                <w:rStyle w:val="Hyperlink"/>
                <w:noProof/>
              </w:rPr>
              <w:t>6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Security Considerations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_Toc16171204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585CE472" w14:textId="4FE8C1FA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5" w:history="1">
            <w:r w:rsidR="00065FC9" w:rsidRPr="005E734D">
              <w:rPr>
                <w:rStyle w:val="Hyperlink"/>
                <w:noProof/>
              </w:rPr>
              <w:t>7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Server &amp; Storage Requirements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_Toc16171205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EB4C306" w14:textId="35D00ED0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6" w:history="1">
            <w:r w:rsidR="00065FC9" w:rsidRPr="005E734D">
              <w:rPr>
                <w:rStyle w:val="Hyperlink"/>
                <w:noProof/>
              </w:rPr>
              <w:t>8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Software, Licencing and Certificates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_Toc16171206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6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7AAC6AC" w14:textId="32B7BDB8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7" w:history="1">
            <w:r w:rsidR="00065FC9" w:rsidRPr="005E734D">
              <w:rPr>
                <w:rStyle w:val="Hyperlink"/>
                <w:noProof/>
              </w:rPr>
              <w:t>9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Client / End User Overview &amp; Requirements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_Toc16171207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6D949A4F" w14:textId="3187682E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8" w:history="1">
            <w:r w:rsidR="00065FC9" w:rsidRPr="005E734D">
              <w:rPr>
                <w:rStyle w:val="Hyperlink"/>
                <w:noProof/>
              </w:rPr>
              <w:t>10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Solution Architecture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_Toc16171208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78F0C334" w14:textId="207B90D0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09" w:history="1">
            <w:r w:rsidR="00065FC9" w:rsidRPr="005E734D">
              <w:rPr>
                <w:rStyle w:val="Hyperlink"/>
                <w:noProof/>
              </w:rPr>
              <w:t>11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Naming Conventions, Standards &amp; Best Practices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_Toc16171209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477DA17E" w14:textId="056862A0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0" w:history="1">
            <w:r w:rsidR="00065FC9" w:rsidRPr="005E734D">
              <w:rPr>
                <w:rStyle w:val="Hyperlink"/>
                <w:noProof/>
              </w:rPr>
              <w:t>12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Data / User Migration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_Toc16171210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39A94580" w14:textId="4C9C2F93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1" w:history="1">
            <w:r w:rsidR="00065FC9" w:rsidRPr="005E734D">
              <w:rPr>
                <w:rStyle w:val="Hyperlink"/>
                <w:noProof/>
              </w:rPr>
              <w:t>13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Monitoring &amp; Management Considerations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_Toc16171211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2DDC1A77" w14:textId="2F7EC374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2" w:history="1">
            <w:r w:rsidR="00065FC9" w:rsidRPr="005E734D">
              <w:rPr>
                <w:rStyle w:val="Hyperlink"/>
                <w:noProof/>
              </w:rPr>
              <w:t>14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Build &amp; Configuration Details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_Toc16171212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6FF00E56" w14:textId="0B41686A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3" w:history="1">
            <w:r w:rsidR="00065FC9" w:rsidRPr="005E734D">
              <w:rPr>
                <w:rStyle w:val="Hyperlink"/>
                <w:noProof/>
              </w:rPr>
              <w:t>15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Technology Testing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_Toc16171213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6762E18A" w14:textId="093F6642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4" w:history="1">
            <w:r w:rsidR="00065FC9" w:rsidRPr="005E734D">
              <w:rPr>
                <w:rStyle w:val="Hyperlink"/>
                <w:noProof/>
              </w:rPr>
              <w:t>16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Operational and Maintenance Considerations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_Toc16171214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57736557" w14:textId="35BF5C33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5" w:history="1">
            <w:r w:rsidR="00065FC9" w:rsidRPr="005E734D">
              <w:rPr>
                <w:rStyle w:val="Hyperlink"/>
                <w:noProof/>
              </w:rPr>
              <w:t>17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Training Requirements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_Toc16171215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7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1039E44" w14:textId="5353E04B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6" w:history="1">
            <w:r w:rsidR="00065FC9" w:rsidRPr="005E734D">
              <w:rPr>
                <w:rStyle w:val="Hyperlink"/>
                <w:noProof/>
              </w:rPr>
              <w:t>18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Decommissioning &amp; Retirement of Infrastructure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_Toc16171216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8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02DB3A26" w14:textId="2F87CF6A" w:rsidR="00065FC9" w:rsidRDefault="006A57EF">
          <w:pPr>
            <w:pStyle w:val="TOC1"/>
            <w:tabs>
              <w:tab w:val="left" w:pos="440"/>
              <w:tab w:val="right" w:pos="9629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val="en-IE" w:eastAsia="en-IE"/>
            </w:rPr>
          </w:pPr>
          <w:hyperlink w:anchor="_Toc16171217" w:history="1">
            <w:r w:rsidR="00065FC9" w:rsidRPr="005E734D">
              <w:rPr>
                <w:rStyle w:val="Hyperlink"/>
                <w:noProof/>
              </w:rPr>
              <w:t>19</w:t>
            </w:r>
            <w:r w:rsidR="00065FC9">
              <w:rPr>
                <w:rFonts w:eastAsiaTheme="minorEastAsia" w:cstheme="minorBidi"/>
                <w:b w:val="0"/>
                <w:bCs w:val="0"/>
                <w:noProof/>
                <w:kern w:val="0"/>
                <w:sz w:val="22"/>
                <w:szCs w:val="22"/>
                <w:lang w:val="en-IE" w:eastAsia="en-IE"/>
              </w:rPr>
              <w:tab/>
            </w:r>
            <w:r w:rsidR="00065FC9" w:rsidRPr="005E734D">
              <w:rPr>
                <w:rStyle w:val="Hyperlink"/>
                <w:noProof/>
              </w:rPr>
              <w:t>Appendices/Glossary</w:t>
            </w:r>
            <w:r w:rsidR="00065FC9">
              <w:rPr>
                <w:noProof/>
                <w:webHidden/>
              </w:rPr>
              <w:tab/>
            </w:r>
            <w:r w:rsidR="00065FC9">
              <w:rPr>
                <w:noProof/>
                <w:webHidden/>
              </w:rPr>
              <w:fldChar w:fldCharType="begin"/>
            </w:r>
            <w:r w:rsidR="00065FC9">
              <w:rPr>
                <w:noProof/>
                <w:webHidden/>
              </w:rPr>
              <w:instrText xml:space="preserve"> PAGEREF _Toc16171217 \h </w:instrText>
            </w:r>
            <w:r w:rsidR="00065FC9">
              <w:rPr>
                <w:noProof/>
                <w:webHidden/>
              </w:rPr>
            </w:r>
            <w:r w:rsidR="00065FC9">
              <w:rPr>
                <w:noProof/>
                <w:webHidden/>
              </w:rPr>
              <w:fldChar w:fldCharType="separate"/>
            </w:r>
            <w:r w:rsidR="00065FC9">
              <w:rPr>
                <w:noProof/>
                <w:webHidden/>
              </w:rPr>
              <w:t>8</w:t>
            </w:r>
            <w:r w:rsidR="00065FC9">
              <w:rPr>
                <w:noProof/>
                <w:webHidden/>
              </w:rPr>
              <w:fldChar w:fldCharType="end"/>
            </w:r>
          </w:hyperlink>
        </w:p>
        <w:p w14:paraId="165999E8" w14:textId="25322650" w:rsidR="00D80417" w:rsidRDefault="003D4E87" w:rsidP="00AB55CB">
          <w:pPr>
            <w:pStyle w:val="TOC1"/>
          </w:pPr>
          <w:r>
            <w:rPr>
              <w:bCs w:val="0"/>
            </w:rPr>
            <w:fldChar w:fldCharType="end"/>
          </w:r>
        </w:p>
      </w:sdtContent>
    </w:sdt>
    <w:p w14:paraId="3D37CF33" w14:textId="77777777" w:rsidR="00D80417" w:rsidRDefault="00D80417" w:rsidP="00A655FF">
      <w:pPr>
        <w:ind w:left="0"/>
        <w:rPr>
          <w:rStyle w:val="SectionHeading"/>
        </w:rPr>
      </w:pPr>
    </w:p>
    <w:p w14:paraId="306B87EC" w14:textId="2BEDF761" w:rsidR="00C71FE2" w:rsidRDefault="00C71FE2" w:rsidP="00A655FF">
      <w:pPr>
        <w:ind w:left="0"/>
        <w:rPr>
          <w:rStyle w:val="SectionHeading"/>
        </w:rPr>
      </w:pPr>
    </w:p>
    <w:p w14:paraId="1BD094ED" w14:textId="77777777" w:rsidR="00C71FE2" w:rsidRDefault="00C71FE2" w:rsidP="00A655FF">
      <w:pPr>
        <w:ind w:left="0"/>
        <w:rPr>
          <w:rStyle w:val="SectionHeading"/>
        </w:rPr>
      </w:pPr>
    </w:p>
    <w:p w14:paraId="3D4D00F4" w14:textId="77777777" w:rsidR="00C71FE2" w:rsidRDefault="00C71FE2" w:rsidP="00A655FF">
      <w:pPr>
        <w:ind w:left="0"/>
        <w:rPr>
          <w:rStyle w:val="SectionHeading"/>
        </w:rPr>
      </w:pPr>
    </w:p>
    <w:p w14:paraId="634EFBD0" w14:textId="77777777" w:rsidR="00C71FE2" w:rsidRDefault="00C71FE2" w:rsidP="00A655FF">
      <w:pPr>
        <w:ind w:left="0"/>
        <w:rPr>
          <w:rStyle w:val="SectionHeading"/>
        </w:rPr>
      </w:pPr>
    </w:p>
    <w:p w14:paraId="61E0674B" w14:textId="77777777" w:rsidR="00C71FE2" w:rsidRDefault="00C71FE2" w:rsidP="00A655FF">
      <w:pPr>
        <w:ind w:left="0"/>
        <w:rPr>
          <w:rStyle w:val="SectionHeading"/>
        </w:rPr>
      </w:pPr>
    </w:p>
    <w:p w14:paraId="0CAAD145" w14:textId="77777777" w:rsidR="00C71FE2" w:rsidRDefault="00C71FE2" w:rsidP="00A655FF">
      <w:pPr>
        <w:ind w:left="0"/>
        <w:rPr>
          <w:rStyle w:val="SectionHeading"/>
        </w:rPr>
      </w:pPr>
    </w:p>
    <w:p w14:paraId="652DE0CA" w14:textId="77777777" w:rsidR="00C71FE2" w:rsidRDefault="00C71FE2" w:rsidP="00A655FF">
      <w:pPr>
        <w:ind w:left="0"/>
        <w:rPr>
          <w:rStyle w:val="SectionHeading"/>
        </w:rPr>
      </w:pPr>
    </w:p>
    <w:p w14:paraId="1F4C8FE1" w14:textId="77777777" w:rsidR="00C71FE2" w:rsidRDefault="00C71FE2" w:rsidP="00A655FF">
      <w:pPr>
        <w:ind w:left="0"/>
        <w:rPr>
          <w:rStyle w:val="SectionHeading"/>
        </w:rPr>
      </w:pPr>
    </w:p>
    <w:p w14:paraId="71716A7A" w14:textId="77777777" w:rsidR="00C71FE2" w:rsidRDefault="00C71FE2" w:rsidP="00A655FF">
      <w:pPr>
        <w:ind w:left="0"/>
        <w:rPr>
          <w:rStyle w:val="SectionHeading"/>
        </w:rPr>
      </w:pPr>
    </w:p>
    <w:p w14:paraId="45B396F8" w14:textId="77777777" w:rsidR="00C71FE2" w:rsidRDefault="00C71FE2" w:rsidP="00A655FF">
      <w:pPr>
        <w:ind w:left="0"/>
        <w:rPr>
          <w:rStyle w:val="SectionHeading"/>
        </w:rPr>
      </w:pPr>
    </w:p>
    <w:p w14:paraId="17BA94E0" w14:textId="472D9C65" w:rsidR="003D4E87" w:rsidRDefault="003D4E87" w:rsidP="00A655FF">
      <w:pPr>
        <w:ind w:left="0"/>
        <w:rPr>
          <w:rStyle w:val="SectionHeading"/>
        </w:rPr>
      </w:pPr>
    </w:p>
    <w:p w14:paraId="45E04115" w14:textId="77777777" w:rsidR="003D4E87" w:rsidRDefault="003D4E87" w:rsidP="00A655FF">
      <w:pPr>
        <w:ind w:left="0"/>
        <w:rPr>
          <w:rStyle w:val="SectionHeading"/>
        </w:rPr>
      </w:pPr>
    </w:p>
    <w:p w14:paraId="53EABE92" w14:textId="77777777" w:rsidR="00C71FE2" w:rsidRDefault="00C71FE2" w:rsidP="00A655FF">
      <w:pPr>
        <w:ind w:left="0"/>
        <w:rPr>
          <w:rStyle w:val="SectionHeading"/>
        </w:rPr>
      </w:pPr>
    </w:p>
    <w:p w14:paraId="7B303869" w14:textId="77777777" w:rsidR="00C71FE2" w:rsidRDefault="00C71FE2" w:rsidP="00A655FF">
      <w:pPr>
        <w:ind w:left="0"/>
        <w:rPr>
          <w:rStyle w:val="SectionHeading"/>
        </w:rPr>
      </w:pPr>
    </w:p>
    <w:p w14:paraId="6FB475DC" w14:textId="77777777" w:rsidR="00C71FE2" w:rsidRDefault="00C71FE2" w:rsidP="00A655FF">
      <w:pPr>
        <w:ind w:left="0"/>
        <w:rPr>
          <w:rStyle w:val="SectionHeading"/>
        </w:rPr>
      </w:pPr>
    </w:p>
    <w:p w14:paraId="5BC66DB0" w14:textId="77777777" w:rsidR="00C71FE2" w:rsidRDefault="00C71FE2" w:rsidP="00A655FF">
      <w:pPr>
        <w:ind w:left="0"/>
        <w:rPr>
          <w:rStyle w:val="SectionHeading"/>
        </w:rPr>
      </w:pPr>
    </w:p>
    <w:p w14:paraId="6E4A49A4" w14:textId="77777777" w:rsidR="00C71FE2" w:rsidRDefault="00C71FE2" w:rsidP="00A655FF">
      <w:pPr>
        <w:ind w:left="0"/>
        <w:rPr>
          <w:rStyle w:val="SectionHeading"/>
        </w:rPr>
      </w:pPr>
    </w:p>
    <w:p w14:paraId="158C39B7" w14:textId="77777777" w:rsidR="00C71FE2" w:rsidRDefault="00C71FE2" w:rsidP="00A655FF">
      <w:pPr>
        <w:ind w:left="0"/>
        <w:rPr>
          <w:rStyle w:val="SectionHeading"/>
        </w:rPr>
      </w:pPr>
    </w:p>
    <w:p w14:paraId="075BB90A" w14:textId="77777777" w:rsidR="001957EA" w:rsidRDefault="001957EA" w:rsidP="001957EA">
      <w:pPr>
        <w:pStyle w:val="Heading1"/>
        <w:numPr>
          <w:ilvl w:val="0"/>
          <w:numId w:val="0"/>
        </w:numPr>
        <w:ind w:left="360"/>
      </w:pPr>
      <w:bookmarkStart w:id="1" w:name="_Toc15649156"/>
    </w:p>
    <w:p w14:paraId="1BC97902" w14:textId="64D6773E" w:rsidR="003B19F4" w:rsidRPr="004369E9" w:rsidRDefault="003B19F4" w:rsidP="004369E9">
      <w:pPr>
        <w:pStyle w:val="Heading1"/>
      </w:pPr>
      <w:bookmarkStart w:id="2" w:name="_Toc16171177"/>
      <w:r w:rsidRPr="004369E9">
        <w:t>Document Control</w:t>
      </w:r>
      <w:bookmarkEnd w:id="1"/>
      <w:bookmarkEnd w:id="2"/>
    </w:p>
    <w:p w14:paraId="1B33F880" w14:textId="2C07B207" w:rsidR="003B19F4" w:rsidRPr="003B19F4" w:rsidRDefault="00BC0534" w:rsidP="003B19F4">
      <w:pPr>
        <w:pStyle w:val="Heading2"/>
      </w:pPr>
      <w:bookmarkStart w:id="3" w:name="_Toc15649157"/>
      <w:bookmarkStart w:id="4" w:name="_Toc16171178"/>
      <w:r>
        <w:t>1.1</w:t>
      </w:r>
      <w:r>
        <w:tab/>
      </w:r>
      <w:r w:rsidR="003B19F4" w:rsidRPr="003B19F4">
        <w:t>Document History</w:t>
      </w:r>
      <w:bookmarkEnd w:id="3"/>
      <w:bookmarkEnd w:id="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40"/>
        <w:gridCol w:w="1097"/>
        <w:gridCol w:w="2096"/>
        <w:gridCol w:w="5201"/>
      </w:tblGrid>
      <w:tr w:rsidR="003B19F4" w14:paraId="0373A608" w14:textId="77777777" w:rsidTr="00C71FE2">
        <w:tc>
          <w:tcPr>
            <w:tcW w:w="1240" w:type="dxa"/>
          </w:tcPr>
          <w:p w14:paraId="33D117E0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br w:type="page"/>
              <w:t>Date</w:t>
            </w:r>
          </w:p>
        </w:tc>
        <w:tc>
          <w:tcPr>
            <w:tcW w:w="1097" w:type="dxa"/>
          </w:tcPr>
          <w:p w14:paraId="778DA9E3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Version</w:t>
            </w:r>
          </w:p>
        </w:tc>
        <w:tc>
          <w:tcPr>
            <w:tcW w:w="2096" w:type="dxa"/>
          </w:tcPr>
          <w:p w14:paraId="10BB6E8A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Author</w:t>
            </w:r>
          </w:p>
        </w:tc>
        <w:tc>
          <w:tcPr>
            <w:tcW w:w="5201" w:type="dxa"/>
          </w:tcPr>
          <w:p w14:paraId="018C6E64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Comments</w:t>
            </w:r>
          </w:p>
        </w:tc>
      </w:tr>
      <w:tr w:rsidR="003B19F4" w14:paraId="2F58F622" w14:textId="77777777" w:rsidTr="00C71FE2">
        <w:tc>
          <w:tcPr>
            <w:tcW w:w="1240" w:type="dxa"/>
          </w:tcPr>
          <w:p w14:paraId="06B54120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097" w:type="dxa"/>
          </w:tcPr>
          <w:p w14:paraId="72901AC8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2096" w:type="dxa"/>
          </w:tcPr>
          <w:p w14:paraId="1D606765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5201" w:type="dxa"/>
          </w:tcPr>
          <w:p w14:paraId="166B5999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14:paraId="60758018" w14:textId="77777777" w:rsidTr="00C71FE2">
        <w:tc>
          <w:tcPr>
            <w:tcW w:w="1240" w:type="dxa"/>
          </w:tcPr>
          <w:p w14:paraId="02E74EFF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097" w:type="dxa"/>
          </w:tcPr>
          <w:p w14:paraId="7ECE3B8A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2096" w:type="dxa"/>
          </w:tcPr>
          <w:p w14:paraId="48CF1219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5201" w:type="dxa"/>
          </w:tcPr>
          <w:p w14:paraId="4AF62851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14:paraId="4CAE3C6A" w14:textId="77777777" w:rsidTr="00C71FE2">
        <w:tc>
          <w:tcPr>
            <w:tcW w:w="1240" w:type="dxa"/>
          </w:tcPr>
          <w:p w14:paraId="16BFFC4D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097" w:type="dxa"/>
          </w:tcPr>
          <w:p w14:paraId="5E3ED8CF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2096" w:type="dxa"/>
          </w:tcPr>
          <w:p w14:paraId="2C1057F0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5201" w:type="dxa"/>
          </w:tcPr>
          <w:p w14:paraId="0A0A6AC2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</w:tbl>
    <w:p w14:paraId="20B71AC8" w14:textId="77777777" w:rsidR="00AB55CB" w:rsidRDefault="00AB55CB" w:rsidP="003D0552">
      <w:pPr>
        <w:pStyle w:val="Heading2"/>
      </w:pPr>
      <w:bookmarkStart w:id="5" w:name="_Toc15649158"/>
    </w:p>
    <w:p w14:paraId="5350813A" w14:textId="3F1B11C1" w:rsidR="003B19F4" w:rsidRPr="00767AC1" w:rsidRDefault="00BC0534" w:rsidP="003D0552">
      <w:pPr>
        <w:pStyle w:val="Heading2"/>
      </w:pPr>
      <w:bookmarkStart w:id="6" w:name="_Toc16171179"/>
      <w:r>
        <w:t>1.2</w:t>
      </w:r>
      <w:r>
        <w:tab/>
      </w:r>
      <w:r w:rsidR="003B19F4" w:rsidRPr="00767AC1">
        <w:t>Review Panel</w:t>
      </w:r>
      <w:bookmarkEnd w:id="5"/>
      <w:bookmarkEnd w:id="6"/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521"/>
      </w:tblGrid>
      <w:tr w:rsidR="003B19F4" w:rsidRPr="00061ADB" w14:paraId="3FFF0424" w14:textId="77777777" w:rsidTr="00C71FE2">
        <w:trPr>
          <w:cantSplit/>
        </w:trPr>
        <w:tc>
          <w:tcPr>
            <w:tcW w:w="949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14:paraId="527A7C4A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Review Panel</w:t>
            </w:r>
          </w:p>
        </w:tc>
      </w:tr>
      <w:tr w:rsidR="003B19F4" w:rsidRPr="00061ADB" w14:paraId="0A96B74A" w14:textId="77777777" w:rsidTr="00C71FE2">
        <w:trPr>
          <w:cantSplit/>
          <w:trHeight w:val="360"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354EAA14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Name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DF824E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Role</w:t>
            </w:r>
          </w:p>
        </w:tc>
      </w:tr>
      <w:tr w:rsidR="003B19F4" w:rsidRPr="007B4FC8" w14:paraId="6A33559A" w14:textId="77777777" w:rsidTr="00C71FE2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53025A43" w14:textId="77777777" w:rsidR="003B19F4" w:rsidRPr="007B4FC8" w:rsidRDefault="003B19F4" w:rsidP="00C71FE2">
            <w:pPr>
              <w:pStyle w:val="TableText"/>
              <w:tabs>
                <w:tab w:val="right" w:pos="1769"/>
              </w:tabs>
            </w:pP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1C4DA804" w14:textId="77777777" w:rsidR="003B19F4" w:rsidRPr="007B4FC8" w:rsidRDefault="003B19F4" w:rsidP="00C71FE2">
            <w:pPr>
              <w:pStyle w:val="TableText"/>
            </w:pPr>
          </w:p>
        </w:tc>
      </w:tr>
      <w:tr w:rsidR="003B19F4" w:rsidRPr="007B4FC8" w14:paraId="4960A613" w14:textId="77777777" w:rsidTr="00C71FE2">
        <w:trPr>
          <w:cantSplit/>
        </w:trPr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4E67DEF8" w14:textId="77777777" w:rsidR="003B19F4" w:rsidRPr="007B4FC8" w:rsidRDefault="003B19F4" w:rsidP="00C71FE2">
            <w:pPr>
              <w:pStyle w:val="TableText"/>
              <w:tabs>
                <w:tab w:val="right" w:pos="1769"/>
              </w:tabs>
            </w:pP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01E1AAC3" w14:textId="77777777" w:rsidR="003B19F4" w:rsidRPr="007B4FC8" w:rsidRDefault="003B19F4" w:rsidP="00C71FE2">
            <w:pPr>
              <w:pStyle w:val="TableText"/>
            </w:pPr>
          </w:p>
        </w:tc>
      </w:tr>
    </w:tbl>
    <w:p w14:paraId="1BCFF954" w14:textId="77777777" w:rsidR="003B19F4" w:rsidRDefault="003B19F4" w:rsidP="003B19F4"/>
    <w:p w14:paraId="149CCE81" w14:textId="78242EDB" w:rsidR="003B19F4" w:rsidRPr="00767AC1" w:rsidRDefault="00BC0534" w:rsidP="0038046C">
      <w:pPr>
        <w:pStyle w:val="Heading2"/>
      </w:pPr>
      <w:bookmarkStart w:id="7" w:name="_Toc15649159"/>
      <w:bookmarkStart w:id="8" w:name="_Toc16171180"/>
      <w:r>
        <w:t>1.3</w:t>
      </w:r>
      <w:r>
        <w:tab/>
      </w:r>
      <w:r w:rsidR="003B19F4" w:rsidRPr="00767AC1">
        <w:t>Approvals</w:t>
      </w:r>
      <w:bookmarkEnd w:id="7"/>
      <w:bookmarkEnd w:id="8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097"/>
        <w:gridCol w:w="1966"/>
        <w:gridCol w:w="6543"/>
      </w:tblGrid>
      <w:tr w:rsidR="003B19F4" w14:paraId="0FF29373" w14:textId="77777777" w:rsidTr="00C71FE2">
        <w:tc>
          <w:tcPr>
            <w:tcW w:w="1074" w:type="dxa"/>
          </w:tcPr>
          <w:p w14:paraId="5EAAED2C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Version</w:t>
            </w:r>
          </w:p>
        </w:tc>
        <w:tc>
          <w:tcPr>
            <w:tcW w:w="1969" w:type="dxa"/>
          </w:tcPr>
          <w:p w14:paraId="5E59A7AB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Approval Date</w:t>
            </w:r>
          </w:p>
        </w:tc>
        <w:tc>
          <w:tcPr>
            <w:tcW w:w="6563" w:type="dxa"/>
          </w:tcPr>
          <w:p w14:paraId="30824089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Approver Details</w:t>
            </w:r>
          </w:p>
        </w:tc>
      </w:tr>
      <w:tr w:rsidR="003B19F4" w14:paraId="01310252" w14:textId="77777777" w:rsidTr="00C71FE2">
        <w:tc>
          <w:tcPr>
            <w:tcW w:w="1074" w:type="dxa"/>
          </w:tcPr>
          <w:p w14:paraId="680F67C9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969" w:type="dxa"/>
          </w:tcPr>
          <w:p w14:paraId="320D6F06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6563" w:type="dxa"/>
          </w:tcPr>
          <w:p w14:paraId="48690D53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14:paraId="465C2BF5" w14:textId="77777777" w:rsidTr="00C71FE2">
        <w:tc>
          <w:tcPr>
            <w:tcW w:w="1074" w:type="dxa"/>
          </w:tcPr>
          <w:p w14:paraId="5032BD1C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969" w:type="dxa"/>
          </w:tcPr>
          <w:p w14:paraId="458DB34A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6563" w:type="dxa"/>
          </w:tcPr>
          <w:p w14:paraId="6823F433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14:paraId="3E8BDEAC" w14:textId="77777777" w:rsidTr="00C71FE2">
        <w:tc>
          <w:tcPr>
            <w:tcW w:w="1074" w:type="dxa"/>
          </w:tcPr>
          <w:p w14:paraId="590F3144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1969" w:type="dxa"/>
          </w:tcPr>
          <w:p w14:paraId="36E1E0AF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6563" w:type="dxa"/>
          </w:tcPr>
          <w:p w14:paraId="12757165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</w:tbl>
    <w:p w14:paraId="16EA420E" w14:textId="65E6F949" w:rsidR="003B19F4" w:rsidRPr="00767AC1" w:rsidRDefault="00BC0534" w:rsidP="00767AC1">
      <w:pPr>
        <w:pStyle w:val="Heading2"/>
      </w:pPr>
      <w:bookmarkStart w:id="9" w:name="_Toc15649160"/>
      <w:bookmarkStart w:id="10" w:name="_Toc16171181"/>
      <w:r>
        <w:t>1.4</w:t>
      </w:r>
      <w:r>
        <w:tab/>
      </w:r>
      <w:r w:rsidR="003B19F4" w:rsidRPr="00767AC1">
        <w:t>Supporting Documents</w:t>
      </w:r>
      <w:bookmarkEnd w:id="9"/>
      <w:bookmarkEnd w:id="10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689"/>
        <w:gridCol w:w="4536"/>
        <w:gridCol w:w="2381"/>
      </w:tblGrid>
      <w:tr w:rsidR="003B19F4" w:rsidRPr="000A4E76" w14:paraId="59F3296D" w14:textId="77777777" w:rsidTr="00C71FE2">
        <w:tc>
          <w:tcPr>
            <w:tcW w:w="2689" w:type="dxa"/>
          </w:tcPr>
          <w:p w14:paraId="33F4D732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Document</w:t>
            </w:r>
          </w:p>
        </w:tc>
        <w:tc>
          <w:tcPr>
            <w:tcW w:w="4536" w:type="dxa"/>
          </w:tcPr>
          <w:p w14:paraId="52F07746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 xml:space="preserve">Location </w:t>
            </w:r>
          </w:p>
        </w:tc>
        <w:tc>
          <w:tcPr>
            <w:tcW w:w="2381" w:type="dxa"/>
          </w:tcPr>
          <w:p w14:paraId="6E1C97A9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Owner</w:t>
            </w:r>
          </w:p>
        </w:tc>
      </w:tr>
      <w:tr w:rsidR="003B19F4" w:rsidRPr="00F839FF" w14:paraId="1C7B7C8E" w14:textId="77777777" w:rsidTr="00C71FE2">
        <w:tc>
          <w:tcPr>
            <w:tcW w:w="2689" w:type="dxa"/>
          </w:tcPr>
          <w:p w14:paraId="60891E53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4536" w:type="dxa"/>
          </w:tcPr>
          <w:p w14:paraId="075D4D4B" w14:textId="77777777" w:rsidR="003B19F4" w:rsidRPr="00A877A0" w:rsidRDefault="003B19F4" w:rsidP="00C71FE2">
            <w:pPr>
              <w:rPr>
                <w:rFonts w:eastAsiaTheme="majorEastAsia" w:cstheme="majorBidi"/>
                <w:bCs/>
                <w:color w:val="000000" w:themeColor="text1"/>
                <w:u w:val="single"/>
              </w:rPr>
            </w:pPr>
          </w:p>
        </w:tc>
        <w:tc>
          <w:tcPr>
            <w:tcW w:w="2381" w:type="dxa"/>
          </w:tcPr>
          <w:p w14:paraId="216AE262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:rsidRPr="00F839FF" w14:paraId="6E929471" w14:textId="77777777" w:rsidTr="00C71FE2">
        <w:tc>
          <w:tcPr>
            <w:tcW w:w="2689" w:type="dxa"/>
          </w:tcPr>
          <w:p w14:paraId="48661AD8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4536" w:type="dxa"/>
          </w:tcPr>
          <w:p w14:paraId="1020A058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2381" w:type="dxa"/>
          </w:tcPr>
          <w:p w14:paraId="4EB41B92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  <w:tr w:rsidR="003B19F4" w:rsidRPr="00F839FF" w14:paraId="34ED6F4F" w14:textId="77777777" w:rsidTr="00C71FE2">
        <w:tc>
          <w:tcPr>
            <w:tcW w:w="2689" w:type="dxa"/>
          </w:tcPr>
          <w:p w14:paraId="08559C2E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4536" w:type="dxa"/>
          </w:tcPr>
          <w:p w14:paraId="57553E31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  <w:tc>
          <w:tcPr>
            <w:tcW w:w="2381" w:type="dxa"/>
          </w:tcPr>
          <w:p w14:paraId="7C3FC174" w14:textId="77777777" w:rsidR="003B19F4" w:rsidRPr="00F839FF" w:rsidRDefault="003B19F4" w:rsidP="00C71FE2">
            <w:pPr>
              <w:rPr>
                <w:rFonts w:eastAsiaTheme="majorEastAsia" w:cstheme="majorBidi"/>
                <w:bCs/>
                <w:color w:val="000000" w:themeColor="text1"/>
              </w:rPr>
            </w:pPr>
          </w:p>
        </w:tc>
      </w:tr>
    </w:tbl>
    <w:p w14:paraId="12E81B6B" w14:textId="59AB8510" w:rsidR="00AB55CB" w:rsidRDefault="00AB55CB" w:rsidP="001957EA">
      <w:pPr>
        <w:pStyle w:val="Heading1"/>
        <w:numPr>
          <w:ilvl w:val="0"/>
          <w:numId w:val="0"/>
        </w:numPr>
        <w:ind w:left="360"/>
      </w:pPr>
      <w:bookmarkStart w:id="11" w:name="_Toc15649162"/>
    </w:p>
    <w:p w14:paraId="66EBADBE" w14:textId="5E5FEE59" w:rsidR="003B19F4" w:rsidRDefault="003B19F4" w:rsidP="004369E9">
      <w:pPr>
        <w:pStyle w:val="Heading1"/>
      </w:pPr>
      <w:bookmarkStart w:id="12" w:name="_Toc16171182"/>
      <w:r>
        <w:t xml:space="preserve">Project </w:t>
      </w:r>
      <w:bookmarkEnd w:id="11"/>
      <w:r>
        <w:t>Details</w:t>
      </w:r>
      <w:bookmarkEnd w:id="12"/>
    </w:p>
    <w:p w14:paraId="7A753A0F" w14:textId="77777777" w:rsidR="003B19F4" w:rsidRDefault="003B19F4" w:rsidP="00767AC1">
      <w:pPr>
        <w:ind w:left="0"/>
      </w:pPr>
      <w:r>
        <w:t>The project is summarised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92"/>
      </w:tblGrid>
      <w:tr w:rsidR="003B19F4" w:rsidRPr="00ED56FF" w14:paraId="3009121B" w14:textId="77777777" w:rsidTr="001957EA">
        <w:tc>
          <w:tcPr>
            <w:tcW w:w="2405" w:type="dxa"/>
          </w:tcPr>
          <w:p w14:paraId="7E41467C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br w:type="page"/>
              <w:t>Project Title</w:t>
            </w:r>
          </w:p>
        </w:tc>
        <w:tc>
          <w:tcPr>
            <w:tcW w:w="6492" w:type="dxa"/>
            <w:shd w:val="clear" w:color="auto" w:fill="auto"/>
          </w:tcPr>
          <w:p w14:paraId="2939F8C3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  <w:tr w:rsidR="003B19F4" w:rsidRPr="00ED56FF" w14:paraId="0B563E7F" w14:textId="77777777" w:rsidTr="001957EA">
        <w:tc>
          <w:tcPr>
            <w:tcW w:w="2405" w:type="dxa"/>
          </w:tcPr>
          <w:p w14:paraId="6708514D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Project Number</w:t>
            </w:r>
          </w:p>
        </w:tc>
        <w:tc>
          <w:tcPr>
            <w:tcW w:w="6492" w:type="dxa"/>
            <w:shd w:val="clear" w:color="auto" w:fill="auto"/>
          </w:tcPr>
          <w:p w14:paraId="4523D95A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  <w:tr w:rsidR="003B19F4" w:rsidRPr="00ED56FF" w14:paraId="71356093" w14:textId="77777777" w:rsidTr="001957EA">
        <w:tc>
          <w:tcPr>
            <w:tcW w:w="2405" w:type="dxa"/>
          </w:tcPr>
          <w:p w14:paraId="06A837BA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 xml:space="preserve">Project Sponsor </w:t>
            </w:r>
          </w:p>
        </w:tc>
        <w:tc>
          <w:tcPr>
            <w:tcW w:w="6492" w:type="dxa"/>
            <w:shd w:val="clear" w:color="auto" w:fill="auto"/>
          </w:tcPr>
          <w:p w14:paraId="7E6E86C6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  <w:tr w:rsidR="003B19F4" w:rsidRPr="00ED56FF" w14:paraId="2694C977" w14:textId="77777777" w:rsidTr="001957EA">
        <w:tc>
          <w:tcPr>
            <w:tcW w:w="2405" w:type="dxa"/>
          </w:tcPr>
          <w:p w14:paraId="27C6D0FA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Approval Body</w:t>
            </w:r>
          </w:p>
        </w:tc>
        <w:tc>
          <w:tcPr>
            <w:tcW w:w="6492" w:type="dxa"/>
            <w:shd w:val="clear" w:color="auto" w:fill="auto"/>
          </w:tcPr>
          <w:p w14:paraId="114BDE1D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  <w:tr w:rsidR="003B19F4" w:rsidRPr="00ED56FF" w14:paraId="26EE1D20" w14:textId="77777777" w:rsidTr="001957EA">
        <w:tc>
          <w:tcPr>
            <w:tcW w:w="2405" w:type="dxa"/>
          </w:tcPr>
          <w:p w14:paraId="3501A649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Approved Budget</w:t>
            </w:r>
          </w:p>
        </w:tc>
        <w:tc>
          <w:tcPr>
            <w:tcW w:w="6492" w:type="dxa"/>
            <w:shd w:val="clear" w:color="auto" w:fill="auto"/>
          </w:tcPr>
          <w:p w14:paraId="1B550002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  <w:tr w:rsidR="003B19F4" w:rsidRPr="00ED56FF" w14:paraId="1CE8CAE3" w14:textId="77777777" w:rsidTr="001957EA">
        <w:tc>
          <w:tcPr>
            <w:tcW w:w="2405" w:type="dxa"/>
          </w:tcPr>
          <w:p w14:paraId="17E02AA5" w14:textId="77777777" w:rsidR="003B19F4" w:rsidRPr="00FF6B7B" w:rsidRDefault="003B19F4" w:rsidP="00FF6B7B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</w:pPr>
            <w:r w:rsidRPr="00FF6B7B">
              <w:rPr>
                <w:rFonts w:eastAsia="Times New Roman" w:cs="Arial"/>
                <w:color w:val="004D44" w:themeColor="text2"/>
                <w:kern w:val="28"/>
                <w:sz w:val="24"/>
                <w:szCs w:val="24"/>
                <w:lang w:val="en-IE"/>
              </w:rPr>
              <w:t>Project Lead</w:t>
            </w:r>
          </w:p>
        </w:tc>
        <w:tc>
          <w:tcPr>
            <w:tcW w:w="6492" w:type="dxa"/>
            <w:shd w:val="clear" w:color="auto" w:fill="auto"/>
          </w:tcPr>
          <w:p w14:paraId="0DD0C380" w14:textId="77777777" w:rsidR="003B19F4" w:rsidRPr="00A5672E" w:rsidRDefault="003B19F4" w:rsidP="00C71FE2">
            <w:pPr>
              <w:rPr>
                <w:rFonts w:eastAsiaTheme="majorEastAsia" w:cstheme="majorBidi"/>
                <w:bCs/>
              </w:rPr>
            </w:pPr>
          </w:p>
        </w:tc>
      </w:tr>
    </w:tbl>
    <w:p w14:paraId="399EE133" w14:textId="69A0B8D2" w:rsidR="003B19F4" w:rsidRDefault="003B19F4" w:rsidP="00767AC1">
      <w:pPr>
        <w:pStyle w:val="Caption"/>
      </w:pPr>
      <w:r>
        <w:t xml:space="preserve"> </w:t>
      </w:r>
    </w:p>
    <w:p w14:paraId="509679CE" w14:textId="77777777" w:rsidR="00AB55CB" w:rsidRPr="00AB55CB" w:rsidRDefault="00AB55CB" w:rsidP="00AB55CB">
      <w:pPr>
        <w:rPr>
          <w:lang w:eastAsia="en-GB"/>
        </w:rPr>
      </w:pPr>
    </w:p>
    <w:p w14:paraId="18D8F6C2" w14:textId="2C086C4E" w:rsidR="00CC6A80" w:rsidRPr="0038046C" w:rsidRDefault="00CC6A80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13" w:name="_Toc16171183"/>
      <w:r w:rsidRPr="0038046C">
        <w:rPr>
          <w:rStyle w:val="SectionHeading"/>
          <w:rFonts w:ascii="Arial" w:hAnsi="Arial"/>
          <w:b/>
          <w:bCs w:val="0"/>
          <w:sz w:val="40"/>
        </w:rPr>
        <w:t>Introduction</w:t>
      </w:r>
      <w:bookmarkEnd w:id="13"/>
    </w:p>
    <w:p w14:paraId="5AD019F1" w14:textId="3A3FCC12" w:rsidR="005F12EC" w:rsidRPr="006B115E" w:rsidRDefault="005F12EC" w:rsidP="005F12EC">
      <w:pPr>
        <w:pStyle w:val="NormalIndent"/>
        <w:ind w:left="0"/>
        <w:jc w:val="both"/>
        <w:rPr>
          <w:rFonts w:asciiTheme="minorHAnsi" w:hAnsiTheme="minorHAnsi" w:cs="Arial"/>
          <w:sz w:val="22"/>
          <w:szCs w:val="22"/>
        </w:rPr>
      </w:pPr>
      <w:r w:rsidRPr="006B115E">
        <w:rPr>
          <w:rFonts w:asciiTheme="minorHAnsi" w:hAnsiTheme="minorHAnsi" w:cs="Arial"/>
          <w:sz w:val="22"/>
          <w:szCs w:val="22"/>
        </w:rPr>
        <w:t>The purpose of this document is to define the specific technology design, configu</w:t>
      </w:r>
      <w:r w:rsidR="006B115E">
        <w:rPr>
          <w:rFonts w:asciiTheme="minorHAnsi" w:hAnsiTheme="minorHAnsi" w:cs="Arial"/>
          <w:sz w:val="22"/>
          <w:szCs w:val="22"/>
        </w:rPr>
        <w:t>ration and testing metrics for the technology</w:t>
      </w:r>
      <w:r w:rsidRPr="006B115E">
        <w:rPr>
          <w:rFonts w:asciiTheme="minorHAnsi" w:hAnsiTheme="minorHAnsi" w:cs="Arial"/>
          <w:sz w:val="22"/>
          <w:szCs w:val="22"/>
        </w:rPr>
        <w:t xml:space="preserve"> component</w:t>
      </w:r>
      <w:r w:rsidR="006B115E">
        <w:rPr>
          <w:rFonts w:asciiTheme="minorHAnsi" w:hAnsiTheme="minorHAnsi" w:cs="Arial"/>
          <w:sz w:val="22"/>
          <w:szCs w:val="22"/>
        </w:rPr>
        <w:t>s</w:t>
      </w:r>
      <w:r w:rsidRPr="006B115E">
        <w:rPr>
          <w:rFonts w:asciiTheme="minorHAnsi" w:hAnsiTheme="minorHAnsi" w:cs="Arial"/>
          <w:sz w:val="22"/>
          <w:szCs w:val="22"/>
        </w:rPr>
        <w:t xml:space="preserve"> of the </w:t>
      </w:r>
      <w:r w:rsidR="00FF6B7B" w:rsidRPr="00FF6B7B">
        <w:rPr>
          <w:rFonts w:asciiTheme="minorHAnsi" w:hAnsiTheme="minorHAnsi" w:cs="Arial"/>
          <w:color w:val="FF0000"/>
          <w:sz w:val="22"/>
          <w:szCs w:val="22"/>
        </w:rPr>
        <w:t>xxx solution</w:t>
      </w:r>
      <w:r w:rsidR="006B115E">
        <w:rPr>
          <w:rFonts w:asciiTheme="minorHAnsi" w:hAnsiTheme="minorHAnsi" w:cs="Arial"/>
          <w:sz w:val="22"/>
          <w:szCs w:val="22"/>
        </w:rPr>
        <w:t>.</w:t>
      </w:r>
    </w:p>
    <w:p w14:paraId="7C800C9C" w14:textId="47B8E90D" w:rsidR="005F12EC" w:rsidRPr="006B115E" w:rsidRDefault="005F12EC" w:rsidP="005F12EC">
      <w:pPr>
        <w:pStyle w:val="NormalIndent"/>
        <w:ind w:left="0"/>
        <w:jc w:val="both"/>
        <w:rPr>
          <w:rFonts w:asciiTheme="minorHAnsi" w:hAnsiTheme="minorHAnsi" w:cs="Arial"/>
          <w:sz w:val="22"/>
          <w:szCs w:val="22"/>
        </w:rPr>
      </w:pPr>
      <w:r w:rsidRPr="006B115E">
        <w:rPr>
          <w:rFonts w:asciiTheme="minorHAnsi" w:hAnsiTheme="minorHAnsi" w:cs="Arial"/>
          <w:sz w:val="22"/>
          <w:szCs w:val="22"/>
        </w:rPr>
        <w:t xml:space="preserve">It is intended that this document captures the </w:t>
      </w:r>
      <w:r w:rsidR="00081E62" w:rsidRPr="006B115E">
        <w:rPr>
          <w:rFonts w:asciiTheme="minorHAnsi" w:hAnsiTheme="minorHAnsi" w:cs="Arial"/>
          <w:sz w:val="22"/>
          <w:szCs w:val="22"/>
        </w:rPr>
        <w:t>solution</w:t>
      </w:r>
      <w:r w:rsidRPr="006B115E">
        <w:rPr>
          <w:rFonts w:asciiTheme="minorHAnsi" w:hAnsiTheme="minorHAnsi" w:cs="Arial"/>
          <w:sz w:val="22"/>
          <w:szCs w:val="22"/>
        </w:rPr>
        <w:t xml:space="preserve"> design details pertaining to the deployment of technology in question as well as configuration build details and test details and outcomes.</w:t>
      </w:r>
    </w:p>
    <w:p w14:paraId="43CEC91C" w14:textId="6006123D" w:rsidR="003D0552" w:rsidRDefault="003D0552" w:rsidP="006B115E">
      <w:pPr>
        <w:pStyle w:val="HLDParagraphText"/>
      </w:pPr>
    </w:p>
    <w:p w14:paraId="022CF4D3" w14:textId="491F7123" w:rsidR="003D0552" w:rsidRPr="003D0552" w:rsidRDefault="003D0552" w:rsidP="004369E9">
      <w:pPr>
        <w:pStyle w:val="Heading1"/>
      </w:pPr>
      <w:bookmarkStart w:id="14" w:name="_Toc16171184"/>
      <w:r>
        <w:t>Solution Overview</w:t>
      </w:r>
      <w:bookmarkEnd w:id="14"/>
    </w:p>
    <w:p w14:paraId="454BD09B" w14:textId="7354294B" w:rsidR="006B115E" w:rsidRPr="003D0552" w:rsidRDefault="00BC0534" w:rsidP="003D0552">
      <w:pPr>
        <w:pStyle w:val="Heading2"/>
      </w:pPr>
      <w:bookmarkStart w:id="15" w:name="_Toc16171185"/>
      <w:r>
        <w:t>4.1</w:t>
      </w:r>
      <w:r>
        <w:tab/>
      </w:r>
      <w:r w:rsidR="006B115E" w:rsidRPr="003D0552">
        <w:t>Existing Solution</w:t>
      </w:r>
      <w:bookmarkEnd w:id="15"/>
    </w:p>
    <w:p w14:paraId="00819CC2" w14:textId="4CE91019" w:rsidR="002F1A7C" w:rsidRPr="003D0552" w:rsidRDefault="00BC0534" w:rsidP="003D0552">
      <w:pPr>
        <w:pStyle w:val="Heading2"/>
      </w:pPr>
      <w:bookmarkStart w:id="16" w:name="_Toc16171186"/>
      <w:r>
        <w:t>4.2</w:t>
      </w:r>
      <w:r>
        <w:tab/>
      </w:r>
      <w:r w:rsidR="006B115E" w:rsidRPr="003D0552">
        <w:t>Proposed Solution</w:t>
      </w:r>
      <w:bookmarkEnd w:id="16"/>
    </w:p>
    <w:p w14:paraId="2D4179EF" w14:textId="1156BA6B" w:rsidR="006B115E" w:rsidRDefault="00BC0534" w:rsidP="00BC0534">
      <w:pPr>
        <w:pStyle w:val="Heading3"/>
      </w:pPr>
      <w:bookmarkStart w:id="17" w:name="_Toc16171187"/>
      <w:r>
        <w:t>4.2.1</w:t>
      </w:r>
      <w:r>
        <w:tab/>
      </w:r>
      <w:r w:rsidR="006B115E">
        <w:t>End User Device (Desktop/Laptop/Hybrid)</w:t>
      </w:r>
      <w:bookmarkEnd w:id="17"/>
    </w:p>
    <w:p w14:paraId="7BAF5EA9" w14:textId="1957F514" w:rsidR="00F41052" w:rsidRPr="00F41052" w:rsidRDefault="00BC0534" w:rsidP="00BC0534">
      <w:pPr>
        <w:pStyle w:val="Heading3"/>
        <w:spacing w:before="0"/>
      </w:pPr>
      <w:bookmarkStart w:id="18" w:name="_Toc16171188"/>
      <w:r>
        <w:t>4.2.2</w:t>
      </w:r>
      <w:r>
        <w:tab/>
      </w:r>
      <w:r w:rsidR="00F41052">
        <w:t>Telephony</w:t>
      </w:r>
      <w:bookmarkEnd w:id="18"/>
    </w:p>
    <w:p w14:paraId="29F28146" w14:textId="05DFE96E" w:rsidR="006B115E" w:rsidRPr="003C56E8" w:rsidRDefault="00BC0534" w:rsidP="00BC0534">
      <w:pPr>
        <w:pStyle w:val="Heading3"/>
        <w:spacing w:before="0"/>
      </w:pPr>
      <w:bookmarkStart w:id="19" w:name="_Toc16171189"/>
      <w:r>
        <w:t>4.2.3</w:t>
      </w:r>
      <w:r>
        <w:tab/>
      </w:r>
      <w:r w:rsidR="00F41052" w:rsidRPr="003C56E8">
        <w:t>Direct Access</w:t>
      </w:r>
      <w:bookmarkEnd w:id="19"/>
    </w:p>
    <w:p w14:paraId="1F581876" w14:textId="6B0CBD38" w:rsidR="00F41052" w:rsidRPr="003C56E8" w:rsidRDefault="00BC0534" w:rsidP="00BC0534">
      <w:pPr>
        <w:pStyle w:val="Heading3"/>
        <w:spacing w:before="0"/>
      </w:pPr>
      <w:bookmarkStart w:id="20" w:name="_Toc16171190"/>
      <w:r>
        <w:t>4.2.4</w:t>
      </w:r>
      <w:r>
        <w:tab/>
      </w:r>
      <w:r w:rsidR="00F41052" w:rsidRPr="003C56E8">
        <w:t>MS Office (Email)</w:t>
      </w:r>
      <w:bookmarkEnd w:id="20"/>
    </w:p>
    <w:p w14:paraId="0A04C06E" w14:textId="15FA2984" w:rsidR="00F41052" w:rsidRPr="003C56E8" w:rsidRDefault="00BC0534" w:rsidP="00BC0534">
      <w:pPr>
        <w:pStyle w:val="Heading3"/>
        <w:spacing w:before="0"/>
      </w:pPr>
      <w:bookmarkStart w:id="21" w:name="_Toc16171191"/>
      <w:r>
        <w:t>4.2.5</w:t>
      </w:r>
      <w:r>
        <w:tab/>
      </w:r>
      <w:r w:rsidR="00F41052" w:rsidRPr="003C56E8">
        <w:t>Intranet</w:t>
      </w:r>
      <w:bookmarkEnd w:id="21"/>
    </w:p>
    <w:p w14:paraId="303F10ED" w14:textId="26800C6B" w:rsidR="00F46387" w:rsidRPr="0038046C" w:rsidRDefault="00BC0534" w:rsidP="00BC0534">
      <w:pPr>
        <w:pStyle w:val="Heading3"/>
        <w:spacing w:before="0"/>
        <w:rPr>
          <w:lang w:val="en-IE"/>
        </w:rPr>
      </w:pPr>
      <w:bookmarkStart w:id="22" w:name="_Toc16171192"/>
      <w:r>
        <w:t>4.2.6</w:t>
      </w:r>
      <w:r>
        <w:tab/>
      </w:r>
      <w:r w:rsidR="00F46387" w:rsidRPr="003C56E8">
        <w:t>Conference solution</w:t>
      </w:r>
      <w:r>
        <w:t xml:space="preserve"> – </w:t>
      </w:r>
      <w:r w:rsidR="00F46387" w:rsidRPr="0038046C">
        <w:rPr>
          <w:szCs w:val="20"/>
          <w:lang w:val="en-IE"/>
        </w:rPr>
        <w:t>Voice</w:t>
      </w:r>
      <w:r>
        <w:rPr>
          <w:szCs w:val="20"/>
          <w:lang w:val="en-IE"/>
        </w:rPr>
        <w:t xml:space="preserve"> / </w:t>
      </w:r>
      <w:r w:rsidR="00F46387" w:rsidRPr="0038046C">
        <w:rPr>
          <w:szCs w:val="20"/>
          <w:lang w:val="en-IE"/>
        </w:rPr>
        <w:t>Video</w:t>
      </w:r>
      <w:bookmarkEnd w:id="22"/>
    </w:p>
    <w:p w14:paraId="1BA38670" w14:textId="3AA59176" w:rsidR="00F46387" w:rsidRPr="003C56E8" w:rsidRDefault="00BC0534" w:rsidP="00BC0534">
      <w:pPr>
        <w:pStyle w:val="Heading3"/>
        <w:spacing w:before="0"/>
      </w:pPr>
      <w:bookmarkStart w:id="23" w:name="_Toc16171193"/>
      <w:r>
        <w:t>4.2.7</w:t>
      </w:r>
      <w:r>
        <w:tab/>
      </w:r>
      <w:r w:rsidR="00F46387" w:rsidRPr="003C56E8">
        <w:t>Network</w:t>
      </w:r>
      <w:bookmarkEnd w:id="23"/>
    </w:p>
    <w:p w14:paraId="5792E1D1" w14:textId="5288BE1E" w:rsidR="00F46387" w:rsidRPr="003C56E8" w:rsidRDefault="00BC0534" w:rsidP="00BC0534">
      <w:pPr>
        <w:pStyle w:val="Heading3"/>
        <w:spacing w:before="0"/>
      </w:pPr>
      <w:bookmarkStart w:id="24" w:name="_Toc16171194"/>
      <w:r>
        <w:t>4.2.8</w:t>
      </w:r>
      <w:r>
        <w:tab/>
      </w:r>
      <w:r w:rsidR="00F46387" w:rsidRPr="003C56E8">
        <w:t>WiFi</w:t>
      </w:r>
      <w:bookmarkEnd w:id="24"/>
    </w:p>
    <w:p w14:paraId="40E83FA4" w14:textId="462B4C6D" w:rsidR="003C56E8" w:rsidRPr="003C56E8" w:rsidRDefault="00BC0534" w:rsidP="00BC0534">
      <w:pPr>
        <w:pStyle w:val="Heading3"/>
        <w:spacing w:before="0"/>
      </w:pPr>
      <w:bookmarkStart w:id="25" w:name="_Toc16171195"/>
      <w:r>
        <w:t>4.2.9</w:t>
      </w:r>
      <w:r>
        <w:tab/>
      </w:r>
      <w:r w:rsidR="003C56E8" w:rsidRPr="003C56E8">
        <w:t>Managed Print Solution</w:t>
      </w:r>
      <w:bookmarkEnd w:id="25"/>
    </w:p>
    <w:p w14:paraId="38EDFC2C" w14:textId="77777777" w:rsidR="00F46387" w:rsidRPr="00F46387" w:rsidRDefault="00F46387" w:rsidP="003D0552">
      <w:pPr>
        <w:pStyle w:val="HLDParagraphText"/>
        <w:spacing w:before="0"/>
        <w:rPr>
          <w:lang w:val="en-IE"/>
        </w:rPr>
      </w:pPr>
    </w:p>
    <w:p w14:paraId="5E97B57D" w14:textId="77777777" w:rsidR="00F41052" w:rsidRDefault="00F41052" w:rsidP="006B115E">
      <w:pPr>
        <w:pStyle w:val="HLDParagraphText"/>
        <w:rPr>
          <w:lang w:val="en-IE"/>
        </w:rPr>
      </w:pPr>
    </w:p>
    <w:p w14:paraId="2E8EBEC1" w14:textId="192B67AD" w:rsidR="002F1A7C" w:rsidRPr="0038046C" w:rsidRDefault="002F1A7C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26" w:name="_Toc16171196"/>
      <w:r w:rsidRPr="0038046C">
        <w:rPr>
          <w:rStyle w:val="SectionHeading"/>
          <w:rFonts w:ascii="Arial" w:hAnsi="Arial"/>
          <w:b/>
          <w:bCs w:val="0"/>
          <w:sz w:val="40"/>
        </w:rPr>
        <w:t>Solution Scope</w:t>
      </w:r>
      <w:bookmarkEnd w:id="26"/>
    </w:p>
    <w:p w14:paraId="06EFAFF8" w14:textId="0D2F2BCE" w:rsidR="006B115E" w:rsidRDefault="00BC0534" w:rsidP="006B115E">
      <w:pPr>
        <w:pStyle w:val="Heading2"/>
      </w:pPr>
      <w:bookmarkStart w:id="27" w:name="_Toc16171197"/>
      <w:r>
        <w:t>5.1</w:t>
      </w:r>
      <w:r>
        <w:tab/>
      </w:r>
      <w:r w:rsidR="006B115E">
        <w:t>In Scope</w:t>
      </w:r>
      <w:bookmarkEnd w:id="27"/>
    </w:p>
    <w:p w14:paraId="6C13AA57" w14:textId="74C871EF" w:rsidR="006B115E" w:rsidRDefault="00BC0534" w:rsidP="006B115E">
      <w:pPr>
        <w:pStyle w:val="Heading2"/>
      </w:pPr>
      <w:bookmarkStart w:id="28" w:name="_Toc16171198"/>
      <w:r>
        <w:t>5.2</w:t>
      </w:r>
      <w:r>
        <w:tab/>
      </w:r>
      <w:r w:rsidR="006B115E">
        <w:t>Out of Scope</w:t>
      </w:r>
      <w:bookmarkEnd w:id="28"/>
    </w:p>
    <w:p w14:paraId="5ABF31CF" w14:textId="22397F2D" w:rsidR="002F1A7C" w:rsidRPr="00BC0534" w:rsidRDefault="00BC0534" w:rsidP="00BC0534">
      <w:pPr>
        <w:pStyle w:val="Heading2"/>
      </w:pPr>
      <w:bookmarkStart w:id="29" w:name="_Toc16171199"/>
      <w:r>
        <w:t>5.3</w:t>
      </w:r>
      <w:r>
        <w:tab/>
      </w:r>
      <w:r w:rsidR="002F1A7C" w:rsidRPr="00BC0534">
        <w:t>Input from the signed Statement of Requirements</w:t>
      </w:r>
      <w:bookmarkEnd w:id="29"/>
    </w:p>
    <w:p w14:paraId="76BC06F2" w14:textId="485B6FF1" w:rsidR="0023113D" w:rsidRPr="00BC0534" w:rsidRDefault="00BC0534" w:rsidP="00BC0534">
      <w:pPr>
        <w:pStyle w:val="Heading2"/>
        <w:rPr>
          <w:rStyle w:val="SectionHeading"/>
          <w:rFonts w:ascii="Arial" w:hAnsi="Arial"/>
          <w:b/>
          <w:bCs w:val="0"/>
        </w:rPr>
      </w:pPr>
      <w:bookmarkStart w:id="30" w:name="_Toc16171200"/>
      <w:r>
        <w:rPr>
          <w:rStyle w:val="SectionHeading"/>
          <w:rFonts w:ascii="Arial" w:hAnsi="Arial"/>
          <w:b/>
          <w:bCs w:val="0"/>
        </w:rPr>
        <w:t>5.4</w:t>
      </w:r>
      <w:r>
        <w:rPr>
          <w:rStyle w:val="SectionHeading"/>
          <w:rFonts w:ascii="Arial" w:hAnsi="Arial"/>
          <w:b/>
          <w:bCs w:val="0"/>
        </w:rPr>
        <w:tab/>
      </w:r>
      <w:r w:rsidR="002F1A7C" w:rsidRPr="00BC0534">
        <w:rPr>
          <w:rStyle w:val="SectionHeading"/>
          <w:rFonts w:ascii="Arial" w:hAnsi="Arial"/>
          <w:b/>
          <w:bCs w:val="0"/>
        </w:rPr>
        <w:t>Assumptions</w:t>
      </w:r>
      <w:r w:rsidR="00B244EC" w:rsidRPr="00BC0534">
        <w:rPr>
          <w:rStyle w:val="SectionHeading"/>
          <w:rFonts w:ascii="Arial" w:hAnsi="Arial"/>
          <w:b/>
          <w:bCs w:val="0"/>
        </w:rPr>
        <w:t xml:space="preserve"> &amp; </w:t>
      </w:r>
      <w:r w:rsidR="002F1A7C" w:rsidRPr="00BC0534">
        <w:rPr>
          <w:rStyle w:val="SectionHeading"/>
          <w:rFonts w:ascii="Arial" w:hAnsi="Arial"/>
          <w:b/>
          <w:bCs w:val="0"/>
        </w:rPr>
        <w:t>Caveats</w:t>
      </w:r>
      <w:bookmarkEnd w:id="30"/>
    </w:p>
    <w:p w14:paraId="74F25B53" w14:textId="0E0386A1" w:rsidR="002F1A7C" w:rsidRPr="00BC0534" w:rsidRDefault="00BC0534" w:rsidP="00BC0534">
      <w:pPr>
        <w:pStyle w:val="Heading2"/>
        <w:rPr>
          <w:rStyle w:val="SectionHeading"/>
          <w:rFonts w:ascii="Arial" w:hAnsi="Arial"/>
          <w:b/>
          <w:bCs w:val="0"/>
        </w:rPr>
      </w:pPr>
      <w:bookmarkStart w:id="31" w:name="_Toc16171201"/>
      <w:r>
        <w:rPr>
          <w:rStyle w:val="SectionHeading"/>
          <w:rFonts w:ascii="Arial" w:hAnsi="Arial"/>
          <w:b/>
          <w:bCs w:val="0"/>
        </w:rPr>
        <w:t>5.5</w:t>
      </w:r>
      <w:r>
        <w:rPr>
          <w:rStyle w:val="SectionHeading"/>
          <w:rFonts w:ascii="Arial" w:hAnsi="Arial"/>
          <w:b/>
          <w:bCs w:val="0"/>
        </w:rPr>
        <w:tab/>
      </w:r>
      <w:r w:rsidR="002F1A7C" w:rsidRPr="00BC0534">
        <w:rPr>
          <w:rStyle w:val="SectionHeading"/>
          <w:rFonts w:ascii="Arial" w:hAnsi="Arial"/>
          <w:b/>
          <w:bCs w:val="0"/>
        </w:rPr>
        <w:t>Dependencies</w:t>
      </w:r>
      <w:bookmarkEnd w:id="31"/>
    </w:p>
    <w:p w14:paraId="5EC6D3ED" w14:textId="112305DE" w:rsidR="002F1A7C" w:rsidRPr="00BC0534" w:rsidRDefault="00BC0534" w:rsidP="00BC0534">
      <w:pPr>
        <w:pStyle w:val="Heading2"/>
        <w:rPr>
          <w:rStyle w:val="SectionHeading"/>
          <w:rFonts w:ascii="Arial" w:hAnsi="Arial"/>
          <w:b/>
          <w:bCs w:val="0"/>
        </w:rPr>
      </w:pPr>
      <w:bookmarkStart w:id="32" w:name="_Toc16171202"/>
      <w:r>
        <w:rPr>
          <w:rStyle w:val="SectionHeading"/>
          <w:rFonts w:ascii="Arial" w:hAnsi="Arial"/>
          <w:b/>
          <w:bCs w:val="0"/>
        </w:rPr>
        <w:t>5.6</w:t>
      </w:r>
      <w:r>
        <w:rPr>
          <w:rStyle w:val="SectionHeading"/>
          <w:rFonts w:ascii="Arial" w:hAnsi="Arial"/>
          <w:b/>
          <w:bCs w:val="0"/>
        </w:rPr>
        <w:tab/>
      </w:r>
      <w:r w:rsidR="0023113D" w:rsidRPr="00BC0534">
        <w:rPr>
          <w:rStyle w:val="SectionHeading"/>
          <w:rFonts w:ascii="Arial" w:hAnsi="Arial"/>
          <w:b/>
          <w:bCs w:val="0"/>
        </w:rPr>
        <w:t>Pre-requisites</w:t>
      </w:r>
      <w:bookmarkEnd w:id="32"/>
    </w:p>
    <w:p w14:paraId="0CBD02EB" w14:textId="6E67DFAE" w:rsidR="002F1A7C" w:rsidRPr="00BC0534" w:rsidRDefault="00BC0534" w:rsidP="00BC0534">
      <w:pPr>
        <w:pStyle w:val="Heading2"/>
        <w:rPr>
          <w:rStyle w:val="SectionHeading"/>
          <w:rFonts w:ascii="Arial" w:hAnsi="Arial"/>
          <w:b/>
          <w:bCs w:val="0"/>
        </w:rPr>
      </w:pPr>
      <w:bookmarkStart w:id="33" w:name="_Toc16171203"/>
      <w:r>
        <w:rPr>
          <w:rStyle w:val="SectionHeading"/>
          <w:rFonts w:ascii="Arial" w:hAnsi="Arial"/>
          <w:b/>
          <w:bCs w:val="0"/>
        </w:rPr>
        <w:t>5.7</w:t>
      </w:r>
      <w:r>
        <w:rPr>
          <w:rStyle w:val="SectionHeading"/>
          <w:rFonts w:ascii="Arial" w:hAnsi="Arial"/>
          <w:b/>
          <w:bCs w:val="0"/>
        </w:rPr>
        <w:tab/>
      </w:r>
      <w:r w:rsidR="002F1A7C" w:rsidRPr="00BC0534">
        <w:rPr>
          <w:rStyle w:val="SectionHeading"/>
          <w:rFonts w:ascii="Arial" w:hAnsi="Arial"/>
          <w:b/>
          <w:bCs w:val="0"/>
        </w:rPr>
        <w:t>Risks, Impact and Mitigations</w:t>
      </w:r>
      <w:bookmarkEnd w:id="33"/>
    </w:p>
    <w:p w14:paraId="3A7D5ED0" w14:textId="77777777" w:rsidR="002F1A7C" w:rsidRPr="002F1A7C" w:rsidRDefault="002F1A7C" w:rsidP="002F1A7C">
      <w:pPr>
        <w:pStyle w:val="ListParagraph"/>
        <w:rPr>
          <w:rStyle w:val="SectionHeading"/>
          <w:b w:val="0"/>
          <w:i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417"/>
        <w:gridCol w:w="1414"/>
        <w:gridCol w:w="3729"/>
      </w:tblGrid>
      <w:tr w:rsidR="002F1A7C" w:rsidRPr="00784875" w14:paraId="10FF8CB7" w14:textId="77777777" w:rsidTr="0038046C">
        <w:tc>
          <w:tcPr>
            <w:tcW w:w="3074" w:type="dxa"/>
            <w:shd w:val="clear" w:color="auto" w:fill="FFFFFF" w:themeFill="background1"/>
          </w:tcPr>
          <w:p w14:paraId="76AB2FAB" w14:textId="77777777" w:rsidR="002F1A7C" w:rsidRPr="0038046C" w:rsidRDefault="002F1A7C" w:rsidP="00C71FE2">
            <w:pPr>
              <w:pStyle w:val="BodyText"/>
              <w:ind w:left="0"/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</w:pPr>
            <w:r w:rsidRPr="0038046C"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  <w:t>RISK</w:t>
            </w:r>
          </w:p>
        </w:tc>
        <w:tc>
          <w:tcPr>
            <w:tcW w:w="1417" w:type="dxa"/>
            <w:shd w:val="clear" w:color="auto" w:fill="FFFFFF" w:themeFill="background1"/>
          </w:tcPr>
          <w:p w14:paraId="2050B8B8" w14:textId="77777777" w:rsidR="002F1A7C" w:rsidRPr="0038046C" w:rsidRDefault="002F1A7C" w:rsidP="00C71FE2">
            <w:pPr>
              <w:pStyle w:val="BodyText"/>
              <w:ind w:left="0"/>
              <w:jc w:val="center"/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</w:pPr>
            <w:r w:rsidRPr="0038046C"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  <w:t>Probability</w:t>
            </w:r>
          </w:p>
        </w:tc>
        <w:tc>
          <w:tcPr>
            <w:tcW w:w="1414" w:type="dxa"/>
            <w:shd w:val="clear" w:color="auto" w:fill="FFFFFF" w:themeFill="background1"/>
          </w:tcPr>
          <w:p w14:paraId="53CB3F96" w14:textId="77777777" w:rsidR="002F1A7C" w:rsidRPr="0038046C" w:rsidRDefault="002F1A7C" w:rsidP="00C71FE2">
            <w:pPr>
              <w:pStyle w:val="BodyText"/>
              <w:ind w:left="0"/>
              <w:jc w:val="center"/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</w:pPr>
            <w:r w:rsidRPr="0038046C"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  <w:t>Impact</w:t>
            </w:r>
          </w:p>
        </w:tc>
        <w:tc>
          <w:tcPr>
            <w:tcW w:w="3729" w:type="dxa"/>
            <w:shd w:val="clear" w:color="auto" w:fill="FFFFFF" w:themeFill="background1"/>
          </w:tcPr>
          <w:p w14:paraId="3753480B" w14:textId="77777777" w:rsidR="002F1A7C" w:rsidRPr="0038046C" w:rsidRDefault="002F1A7C" w:rsidP="00C71FE2">
            <w:pPr>
              <w:pStyle w:val="BodyText"/>
              <w:ind w:left="0"/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</w:pPr>
            <w:r w:rsidRPr="0038046C">
              <w:rPr>
                <w:rFonts w:asciiTheme="minorHAnsi" w:hAnsiTheme="minorHAnsi" w:cstheme="minorHAnsi"/>
                <w:b/>
                <w:color w:val="004D44" w:themeColor="text2"/>
                <w:szCs w:val="22"/>
              </w:rPr>
              <w:t>Mitigation or Comment</w:t>
            </w:r>
          </w:p>
        </w:tc>
      </w:tr>
      <w:tr w:rsidR="002F1A7C" w:rsidRPr="00784875" w14:paraId="6224E1FD" w14:textId="77777777" w:rsidTr="00C71FE2">
        <w:tc>
          <w:tcPr>
            <w:tcW w:w="3074" w:type="dxa"/>
            <w:shd w:val="clear" w:color="auto" w:fill="auto"/>
          </w:tcPr>
          <w:p w14:paraId="36C5FD3B" w14:textId="77777777" w:rsidR="002F1A7C" w:rsidRPr="00FF6B7B" w:rsidRDefault="002F1A7C" w:rsidP="00C71FE2">
            <w:pPr>
              <w:pStyle w:val="BodyText"/>
              <w:ind w:left="0"/>
              <w:rPr>
                <w:szCs w:val="22"/>
              </w:rPr>
            </w:pPr>
            <w:r w:rsidRPr="00FF6B7B">
              <w:rPr>
                <w:szCs w:val="22"/>
              </w:rPr>
              <w:t>Brief description of risk</w:t>
            </w:r>
          </w:p>
        </w:tc>
        <w:tc>
          <w:tcPr>
            <w:tcW w:w="1417" w:type="dxa"/>
            <w:shd w:val="clear" w:color="auto" w:fill="FFC000"/>
          </w:tcPr>
          <w:p w14:paraId="6490957A" w14:textId="77777777" w:rsidR="002F1A7C" w:rsidRPr="00FF6B7B" w:rsidRDefault="002F1A7C" w:rsidP="00C71FE2">
            <w:pPr>
              <w:pStyle w:val="BodyText"/>
              <w:ind w:left="0"/>
              <w:jc w:val="center"/>
              <w:rPr>
                <w:szCs w:val="22"/>
              </w:rPr>
            </w:pPr>
            <w:r w:rsidRPr="00FF6B7B">
              <w:rPr>
                <w:szCs w:val="22"/>
              </w:rPr>
              <w:t>Medium</w:t>
            </w:r>
          </w:p>
        </w:tc>
        <w:tc>
          <w:tcPr>
            <w:tcW w:w="1414" w:type="dxa"/>
            <w:shd w:val="clear" w:color="auto" w:fill="FF0000"/>
          </w:tcPr>
          <w:p w14:paraId="19C34962" w14:textId="77777777" w:rsidR="002F1A7C" w:rsidRPr="00FF6B7B" w:rsidRDefault="002F1A7C" w:rsidP="00C71FE2">
            <w:pPr>
              <w:pStyle w:val="BodyText"/>
              <w:ind w:left="0"/>
              <w:jc w:val="center"/>
              <w:rPr>
                <w:szCs w:val="22"/>
              </w:rPr>
            </w:pPr>
            <w:r w:rsidRPr="00FF6B7B">
              <w:rPr>
                <w:szCs w:val="22"/>
              </w:rPr>
              <w:t>High</w:t>
            </w:r>
          </w:p>
        </w:tc>
        <w:tc>
          <w:tcPr>
            <w:tcW w:w="3729" w:type="dxa"/>
            <w:shd w:val="clear" w:color="auto" w:fill="auto"/>
          </w:tcPr>
          <w:p w14:paraId="73E2E2D4" w14:textId="77777777" w:rsidR="002F1A7C" w:rsidRPr="00FF6B7B" w:rsidRDefault="002F1A7C" w:rsidP="00C71FE2">
            <w:pPr>
              <w:pStyle w:val="BodyText"/>
              <w:ind w:left="0"/>
              <w:rPr>
                <w:szCs w:val="22"/>
              </w:rPr>
            </w:pPr>
            <w:r w:rsidRPr="00FF6B7B">
              <w:rPr>
                <w:szCs w:val="22"/>
              </w:rPr>
              <w:t>Comment or defined Mitigation for the risk.</w:t>
            </w:r>
          </w:p>
        </w:tc>
      </w:tr>
      <w:tr w:rsidR="002F1A7C" w:rsidRPr="00784875" w14:paraId="34436763" w14:textId="77777777" w:rsidTr="0038046C">
        <w:trPr>
          <w:trHeight w:val="1127"/>
        </w:trPr>
        <w:tc>
          <w:tcPr>
            <w:tcW w:w="3074" w:type="dxa"/>
            <w:shd w:val="clear" w:color="auto" w:fill="auto"/>
          </w:tcPr>
          <w:p w14:paraId="3BFE943B" w14:textId="77777777" w:rsidR="002F1A7C" w:rsidRPr="00FF6B7B" w:rsidRDefault="002F1A7C" w:rsidP="00C71FE2">
            <w:pPr>
              <w:pStyle w:val="BodyText"/>
              <w:ind w:left="0"/>
              <w:rPr>
                <w:szCs w:val="22"/>
              </w:rPr>
            </w:pPr>
          </w:p>
        </w:tc>
        <w:tc>
          <w:tcPr>
            <w:tcW w:w="1417" w:type="dxa"/>
            <w:shd w:val="clear" w:color="auto" w:fill="8BC151" w:themeFill="accent1"/>
          </w:tcPr>
          <w:p w14:paraId="308975CC" w14:textId="77777777" w:rsidR="002F1A7C" w:rsidRPr="00FF6B7B" w:rsidRDefault="002F1A7C" w:rsidP="00C71FE2">
            <w:pPr>
              <w:pStyle w:val="BodyText"/>
              <w:ind w:left="0"/>
              <w:jc w:val="center"/>
              <w:rPr>
                <w:szCs w:val="22"/>
              </w:rPr>
            </w:pPr>
            <w:r w:rsidRPr="00FF6B7B">
              <w:rPr>
                <w:szCs w:val="22"/>
              </w:rPr>
              <w:t>Low</w:t>
            </w:r>
          </w:p>
        </w:tc>
        <w:tc>
          <w:tcPr>
            <w:tcW w:w="1414" w:type="dxa"/>
            <w:shd w:val="clear" w:color="auto" w:fill="FFC000"/>
          </w:tcPr>
          <w:p w14:paraId="2478EF33" w14:textId="77777777" w:rsidR="002F1A7C" w:rsidRPr="00FF6B7B" w:rsidRDefault="002F1A7C" w:rsidP="00C71FE2">
            <w:pPr>
              <w:pStyle w:val="BodyText"/>
              <w:ind w:left="0"/>
              <w:jc w:val="center"/>
              <w:rPr>
                <w:szCs w:val="22"/>
              </w:rPr>
            </w:pPr>
            <w:r w:rsidRPr="00FF6B7B">
              <w:rPr>
                <w:szCs w:val="22"/>
              </w:rPr>
              <w:t>Medium</w:t>
            </w:r>
          </w:p>
        </w:tc>
        <w:tc>
          <w:tcPr>
            <w:tcW w:w="3729" w:type="dxa"/>
            <w:shd w:val="clear" w:color="auto" w:fill="auto"/>
          </w:tcPr>
          <w:p w14:paraId="4E7D3412" w14:textId="77777777" w:rsidR="002F1A7C" w:rsidRPr="00FF6B7B" w:rsidRDefault="002F1A7C" w:rsidP="00C71FE2">
            <w:pPr>
              <w:pStyle w:val="BodyText"/>
              <w:ind w:left="0"/>
              <w:rPr>
                <w:szCs w:val="22"/>
              </w:rPr>
            </w:pPr>
          </w:p>
        </w:tc>
      </w:tr>
    </w:tbl>
    <w:p w14:paraId="18E21A6F" w14:textId="77777777" w:rsidR="002F1A7C" w:rsidRDefault="002F1A7C" w:rsidP="002F1A7C">
      <w:pPr>
        <w:ind w:left="0"/>
        <w:rPr>
          <w:rStyle w:val="SectionHeading"/>
          <w:b w:val="0"/>
          <w:sz w:val="22"/>
        </w:rPr>
      </w:pPr>
    </w:p>
    <w:p w14:paraId="61FC1D6D" w14:textId="77777777" w:rsidR="006B115E" w:rsidRDefault="006B115E" w:rsidP="002F1A7C">
      <w:pPr>
        <w:ind w:left="0"/>
        <w:rPr>
          <w:rStyle w:val="SectionHeading"/>
          <w:b w:val="0"/>
          <w:sz w:val="22"/>
        </w:rPr>
      </w:pPr>
    </w:p>
    <w:p w14:paraId="0C5C3E54" w14:textId="415E321C" w:rsidR="002F1A7C" w:rsidRPr="0038046C" w:rsidRDefault="002F1A7C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4" w:name="_Toc16171204"/>
      <w:r w:rsidRPr="0038046C">
        <w:rPr>
          <w:rStyle w:val="SectionHeading"/>
          <w:rFonts w:ascii="Arial" w:hAnsi="Arial"/>
          <w:b/>
          <w:bCs w:val="0"/>
          <w:sz w:val="40"/>
        </w:rPr>
        <w:t xml:space="preserve">Security </w:t>
      </w:r>
      <w:r w:rsidRPr="00C71FE2">
        <w:rPr>
          <w:rStyle w:val="SectionHeading"/>
          <w:rFonts w:ascii="Arial" w:hAnsi="Arial"/>
          <w:b/>
          <w:bCs w:val="0"/>
          <w:sz w:val="40"/>
        </w:rPr>
        <w:t>Considerations</w:t>
      </w:r>
      <w:bookmarkEnd w:id="34"/>
    </w:p>
    <w:p w14:paraId="0873F2F2" w14:textId="77777777" w:rsidR="002F1A7C" w:rsidRDefault="002F1A7C" w:rsidP="002F1A7C">
      <w:pPr>
        <w:ind w:left="0"/>
        <w:rPr>
          <w:rStyle w:val="SectionHeading"/>
          <w:b w:val="0"/>
          <w:sz w:val="22"/>
        </w:rPr>
      </w:pPr>
    </w:p>
    <w:p w14:paraId="6F15764D" w14:textId="1B8E5D61" w:rsidR="002F1A7C" w:rsidRPr="0038046C" w:rsidRDefault="002F1A7C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5" w:name="_Toc16171205"/>
      <w:r w:rsidRPr="00BC0534">
        <w:rPr>
          <w:rStyle w:val="SectionHeading"/>
          <w:rFonts w:ascii="Arial" w:hAnsi="Arial"/>
          <w:b/>
          <w:bCs w:val="0"/>
          <w:sz w:val="40"/>
        </w:rPr>
        <w:t>Server</w:t>
      </w:r>
      <w:r w:rsidRPr="0038046C">
        <w:rPr>
          <w:rStyle w:val="SectionHeading"/>
          <w:rFonts w:ascii="Arial" w:hAnsi="Arial"/>
          <w:b/>
          <w:bCs w:val="0"/>
          <w:sz w:val="40"/>
        </w:rPr>
        <w:t xml:space="preserve"> &amp; </w:t>
      </w:r>
      <w:r w:rsidRPr="00C71FE2">
        <w:rPr>
          <w:rStyle w:val="SectionHeading"/>
          <w:rFonts w:ascii="Arial" w:hAnsi="Arial"/>
          <w:b/>
          <w:bCs w:val="0"/>
          <w:sz w:val="40"/>
        </w:rPr>
        <w:t>Storage</w:t>
      </w:r>
      <w:r w:rsidRPr="0038046C">
        <w:rPr>
          <w:rStyle w:val="SectionHeading"/>
          <w:rFonts w:ascii="Arial" w:hAnsi="Arial"/>
          <w:b/>
          <w:bCs w:val="0"/>
          <w:sz w:val="40"/>
        </w:rPr>
        <w:t xml:space="preserve"> Requirements</w:t>
      </w:r>
      <w:bookmarkEnd w:id="35"/>
    </w:p>
    <w:p w14:paraId="0A067521" w14:textId="77777777" w:rsidR="00A9171D" w:rsidRPr="00350BD2" w:rsidRDefault="00A9171D" w:rsidP="00350BD2">
      <w:pPr>
        <w:pStyle w:val="NormalIndent"/>
        <w:ind w:left="0"/>
        <w:jc w:val="both"/>
        <w:rPr>
          <w:rFonts w:asciiTheme="minorHAnsi" w:hAnsiTheme="minorHAnsi" w:cs="Arial"/>
          <w:sz w:val="22"/>
          <w:szCs w:val="22"/>
        </w:rPr>
      </w:pPr>
    </w:p>
    <w:p w14:paraId="635F73DA" w14:textId="55F95F8F" w:rsidR="002F1A7C" w:rsidRPr="00C71FE2" w:rsidRDefault="002F1A7C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6" w:name="_Toc16171206"/>
      <w:r w:rsidRPr="00C71FE2">
        <w:rPr>
          <w:rStyle w:val="SectionHeading"/>
          <w:rFonts w:ascii="Arial" w:hAnsi="Arial"/>
          <w:b/>
          <w:bCs w:val="0"/>
          <w:sz w:val="40"/>
        </w:rPr>
        <w:t>S</w:t>
      </w:r>
      <w:r w:rsidR="00B244EC" w:rsidRPr="00C71FE2">
        <w:rPr>
          <w:rStyle w:val="SectionHeading"/>
          <w:rFonts w:ascii="Arial" w:hAnsi="Arial"/>
          <w:b/>
          <w:bCs w:val="0"/>
          <w:sz w:val="40"/>
        </w:rPr>
        <w:t>oftware,</w:t>
      </w:r>
      <w:r w:rsidR="00C71FE2" w:rsidRPr="00C71FE2">
        <w:rPr>
          <w:rStyle w:val="SectionHeading"/>
          <w:rFonts w:ascii="Arial" w:hAnsi="Arial"/>
          <w:b/>
          <w:bCs w:val="0"/>
          <w:sz w:val="40"/>
        </w:rPr>
        <w:t xml:space="preserve"> Licencing and Certificates</w:t>
      </w:r>
      <w:bookmarkEnd w:id="36"/>
    </w:p>
    <w:p w14:paraId="3A6C7258" w14:textId="77777777" w:rsidR="0084188F" w:rsidRDefault="0084188F" w:rsidP="0084188F">
      <w:pPr>
        <w:pStyle w:val="HLDParagraphText"/>
        <w:rPr>
          <w:i/>
        </w:rPr>
      </w:pPr>
    </w:p>
    <w:p w14:paraId="5B19B58C" w14:textId="7503A26A" w:rsidR="006A79C1" w:rsidRPr="00C71FE2" w:rsidRDefault="006A79C1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7" w:name="_Toc16171207"/>
      <w:r w:rsidRPr="00C71FE2">
        <w:rPr>
          <w:rStyle w:val="SectionHeading"/>
          <w:rFonts w:ascii="Arial" w:hAnsi="Arial"/>
          <w:b/>
          <w:bCs w:val="0"/>
          <w:sz w:val="40"/>
        </w:rPr>
        <w:lastRenderedPageBreak/>
        <w:t>Client / End User Overview &amp; Requirements</w:t>
      </w:r>
      <w:bookmarkEnd w:id="37"/>
    </w:p>
    <w:p w14:paraId="47E94570" w14:textId="77777777" w:rsidR="006A79C1" w:rsidRPr="006A79C1" w:rsidRDefault="006A79C1" w:rsidP="0084188F">
      <w:pPr>
        <w:pStyle w:val="HLDParagraphText"/>
      </w:pPr>
    </w:p>
    <w:p w14:paraId="77EB3D9B" w14:textId="65862274" w:rsidR="0084188F" w:rsidRPr="00C71FE2" w:rsidRDefault="0084188F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8" w:name="_Toc16171208"/>
      <w:r w:rsidRPr="00C71FE2">
        <w:rPr>
          <w:rStyle w:val="SectionHeading"/>
          <w:rFonts w:ascii="Arial" w:hAnsi="Arial"/>
          <w:b/>
          <w:bCs w:val="0"/>
          <w:sz w:val="40"/>
        </w:rPr>
        <w:t>Solution Architecture</w:t>
      </w:r>
      <w:bookmarkEnd w:id="38"/>
    </w:p>
    <w:p w14:paraId="5FF90D95" w14:textId="77777777" w:rsidR="00A9171D" w:rsidRPr="00350BD2" w:rsidRDefault="00A9171D" w:rsidP="00350BD2">
      <w:pPr>
        <w:pStyle w:val="NormalIndent"/>
        <w:ind w:left="0"/>
        <w:jc w:val="both"/>
        <w:rPr>
          <w:rFonts w:asciiTheme="minorHAnsi" w:hAnsiTheme="minorHAnsi"/>
          <w:i/>
          <w:color w:val="000000" w:themeColor="text1"/>
        </w:rPr>
      </w:pPr>
    </w:p>
    <w:p w14:paraId="4E9EC607" w14:textId="7D228040" w:rsidR="0084188F" w:rsidRPr="00C71FE2" w:rsidRDefault="0084188F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39" w:name="_Toc16171209"/>
      <w:r w:rsidRPr="00C71FE2">
        <w:rPr>
          <w:rStyle w:val="SectionHeading"/>
          <w:rFonts w:ascii="Arial" w:hAnsi="Arial"/>
          <w:b/>
          <w:bCs w:val="0"/>
          <w:sz w:val="40"/>
        </w:rPr>
        <w:t>Naming Conventions, Standards &amp; Best Practices</w:t>
      </w:r>
      <w:bookmarkEnd w:id="39"/>
    </w:p>
    <w:p w14:paraId="04C45EFB" w14:textId="77777777" w:rsidR="0084188F" w:rsidRPr="00720421" w:rsidRDefault="0084188F" w:rsidP="004369E9">
      <w:pPr>
        <w:pStyle w:val="Heading1"/>
        <w:numPr>
          <w:ilvl w:val="0"/>
          <w:numId w:val="0"/>
        </w:numPr>
        <w:ind w:left="720"/>
      </w:pPr>
    </w:p>
    <w:p w14:paraId="7FE244DD" w14:textId="5D05B557" w:rsidR="00350BD2" w:rsidRPr="00C71FE2" w:rsidRDefault="00350BD2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0" w:name="_Toc16171210"/>
      <w:r w:rsidRPr="00C71FE2">
        <w:rPr>
          <w:rStyle w:val="SectionHeading"/>
          <w:rFonts w:ascii="Arial" w:hAnsi="Arial"/>
          <w:b/>
          <w:bCs w:val="0"/>
          <w:sz w:val="40"/>
        </w:rPr>
        <w:t>Data / User Migration</w:t>
      </w:r>
      <w:bookmarkEnd w:id="40"/>
    </w:p>
    <w:p w14:paraId="7C234140" w14:textId="77777777" w:rsidR="0084188F" w:rsidRPr="00720421" w:rsidRDefault="0084188F" w:rsidP="0084188F">
      <w:pPr>
        <w:pStyle w:val="HLDParagraphText"/>
      </w:pPr>
    </w:p>
    <w:p w14:paraId="2E24E541" w14:textId="19C7EFC4" w:rsidR="0023113D" w:rsidRPr="00C71FE2" w:rsidRDefault="0023113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1" w:name="_Toc16171211"/>
      <w:r w:rsidRPr="00C71FE2">
        <w:rPr>
          <w:rStyle w:val="SectionHeading"/>
          <w:rFonts w:ascii="Arial" w:hAnsi="Arial"/>
          <w:b/>
          <w:bCs w:val="0"/>
          <w:sz w:val="40"/>
        </w:rPr>
        <w:t>Monitoring &amp; Management Considerations</w:t>
      </w:r>
      <w:bookmarkEnd w:id="41"/>
    </w:p>
    <w:p w14:paraId="4B21C215" w14:textId="77777777" w:rsidR="0084188F" w:rsidRDefault="0084188F" w:rsidP="0084188F">
      <w:pPr>
        <w:pStyle w:val="HLDParagraphText"/>
        <w:rPr>
          <w:i/>
        </w:rPr>
      </w:pPr>
    </w:p>
    <w:p w14:paraId="0B3B0E21" w14:textId="242428E7" w:rsidR="0023113D" w:rsidRDefault="0023113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2" w:name="_Toc16171212"/>
      <w:r w:rsidRPr="00C71FE2">
        <w:rPr>
          <w:rStyle w:val="SectionHeading"/>
          <w:rFonts w:ascii="Arial" w:hAnsi="Arial"/>
          <w:b/>
          <w:bCs w:val="0"/>
          <w:sz w:val="40"/>
        </w:rPr>
        <w:t>Build &amp; Configuration Details</w:t>
      </w:r>
      <w:bookmarkEnd w:id="42"/>
    </w:p>
    <w:p w14:paraId="1A41E3D0" w14:textId="368D4EF7" w:rsidR="00065FC9" w:rsidRDefault="00065FC9" w:rsidP="00065FC9">
      <w:pPr>
        <w:rPr>
          <w:lang w:val="en-IE"/>
        </w:rPr>
      </w:pPr>
    </w:p>
    <w:p w14:paraId="661B1BBE" w14:textId="77777777" w:rsidR="00065FC9" w:rsidRPr="00065FC9" w:rsidRDefault="00065FC9" w:rsidP="00065FC9">
      <w:pPr>
        <w:rPr>
          <w:lang w:val="en-IE"/>
        </w:rPr>
      </w:pPr>
    </w:p>
    <w:p w14:paraId="283BF707" w14:textId="091E76FD" w:rsidR="0023113D" w:rsidRPr="00C71FE2" w:rsidRDefault="0023113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3" w:name="_Toc16171213"/>
      <w:r w:rsidRPr="00C71FE2">
        <w:rPr>
          <w:rStyle w:val="SectionHeading"/>
          <w:rFonts w:ascii="Arial" w:hAnsi="Arial"/>
          <w:b/>
          <w:bCs w:val="0"/>
          <w:sz w:val="40"/>
        </w:rPr>
        <w:t>Technology Testing</w:t>
      </w:r>
      <w:bookmarkEnd w:id="43"/>
    </w:p>
    <w:p w14:paraId="5ADAFF42" w14:textId="2EA001A8" w:rsidR="008C3A9C" w:rsidRDefault="008C3A9C" w:rsidP="008C3A9C">
      <w:pPr>
        <w:ind w:left="0"/>
        <w:rPr>
          <w:rStyle w:val="SectionHeading"/>
          <w:rFonts w:ascii="Arial" w:hAnsi="Arial"/>
          <w:b w:val="0"/>
          <w:bCs w:val="0"/>
          <w:sz w:val="22"/>
          <w:lang w:eastAsia="en-GB"/>
        </w:rPr>
      </w:pPr>
    </w:p>
    <w:p w14:paraId="4B6C5808" w14:textId="77777777" w:rsidR="00065FC9" w:rsidRDefault="00065FC9" w:rsidP="008C3A9C">
      <w:pPr>
        <w:ind w:left="0"/>
        <w:rPr>
          <w:rStyle w:val="SectionHeading"/>
          <w:rFonts w:ascii="Arial" w:hAnsi="Arial"/>
          <w:b w:val="0"/>
          <w:bCs w:val="0"/>
          <w:sz w:val="22"/>
          <w:lang w:eastAsia="en-GB"/>
        </w:rPr>
      </w:pPr>
    </w:p>
    <w:p w14:paraId="19F8E644" w14:textId="36566261" w:rsidR="00A9171D" w:rsidRPr="00C71FE2" w:rsidRDefault="00A9171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4" w:name="_Toc16171214"/>
      <w:r w:rsidRPr="00C71FE2">
        <w:rPr>
          <w:rStyle w:val="SectionHeading"/>
          <w:rFonts w:ascii="Arial" w:hAnsi="Arial"/>
          <w:b/>
          <w:bCs w:val="0"/>
          <w:sz w:val="40"/>
        </w:rPr>
        <w:t>Operational and Maintenance Considerations</w:t>
      </w:r>
      <w:bookmarkEnd w:id="44"/>
    </w:p>
    <w:p w14:paraId="16F3971D" w14:textId="77777777" w:rsidR="00A9171D" w:rsidRDefault="00A9171D" w:rsidP="008C3A9C">
      <w:pPr>
        <w:ind w:left="0"/>
        <w:rPr>
          <w:rStyle w:val="SectionHeading"/>
          <w:rFonts w:ascii="Arial" w:hAnsi="Arial"/>
          <w:b w:val="0"/>
          <w:bCs w:val="0"/>
          <w:sz w:val="22"/>
          <w:lang w:eastAsia="en-GB"/>
        </w:rPr>
      </w:pPr>
    </w:p>
    <w:p w14:paraId="09300D02" w14:textId="37E5DD0A" w:rsidR="008A079D" w:rsidRPr="00C71FE2" w:rsidRDefault="008A079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5" w:name="_Toc16171215"/>
      <w:r w:rsidRPr="00C71FE2">
        <w:rPr>
          <w:rStyle w:val="SectionHeading"/>
          <w:rFonts w:ascii="Arial" w:hAnsi="Arial"/>
          <w:b/>
          <w:bCs w:val="0"/>
          <w:sz w:val="40"/>
        </w:rPr>
        <w:t>Training Requirements</w:t>
      </w:r>
      <w:bookmarkEnd w:id="45"/>
    </w:p>
    <w:p w14:paraId="3E6E5452" w14:textId="09C7C54D" w:rsidR="00950AF1" w:rsidRDefault="00950AF1" w:rsidP="00950AF1">
      <w:pPr>
        <w:ind w:left="0"/>
        <w:rPr>
          <w:rStyle w:val="SectionHeading"/>
          <w:rFonts w:ascii="Arial" w:hAnsi="Arial"/>
          <w:b w:val="0"/>
          <w:bCs w:val="0"/>
          <w:sz w:val="22"/>
          <w:lang w:eastAsia="en-GB"/>
        </w:rPr>
      </w:pPr>
    </w:p>
    <w:p w14:paraId="4FE8D7D0" w14:textId="77777777" w:rsidR="00065FC9" w:rsidRDefault="00065FC9" w:rsidP="00950AF1">
      <w:pPr>
        <w:ind w:left="0"/>
        <w:rPr>
          <w:rStyle w:val="SectionHeading"/>
          <w:rFonts w:ascii="Arial" w:hAnsi="Arial"/>
          <w:b w:val="0"/>
          <w:bCs w:val="0"/>
          <w:sz w:val="22"/>
          <w:lang w:eastAsia="en-GB"/>
        </w:rPr>
      </w:pPr>
    </w:p>
    <w:p w14:paraId="29A595B9" w14:textId="056E459E" w:rsidR="00950AF1" w:rsidRPr="00C71FE2" w:rsidRDefault="00950AF1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6" w:name="_Toc16171216"/>
      <w:r w:rsidRPr="00C71FE2">
        <w:rPr>
          <w:rStyle w:val="SectionHeading"/>
          <w:rFonts w:ascii="Arial" w:hAnsi="Arial"/>
          <w:b/>
          <w:bCs w:val="0"/>
          <w:sz w:val="40"/>
        </w:rPr>
        <w:lastRenderedPageBreak/>
        <w:t>Decommissioning &amp; Retirement of Infrastructure</w:t>
      </w:r>
      <w:bookmarkEnd w:id="46"/>
    </w:p>
    <w:p w14:paraId="1BD6E681" w14:textId="5D4CAF89" w:rsidR="00092FF0" w:rsidRDefault="00092FF0" w:rsidP="004369E9">
      <w:pPr>
        <w:pStyle w:val="Heading1"/>
        <w:numPr>
          <w:ilvl w:val="0"/>
          <w:numId w:val="0"/>
        </w:numPr>
        <w:ind w:left="720"/>
      </w:pPr>
    </w:p>
    <w:p w14:paraId="70022F27" w14:textId="18D87087" w:rsidR="007D19AC" w:rsidRPr="00C71FE2" w:rsidRDefault="0023113D" w:rsidP="004369E9">
      <w:pPr>
        <w:pStyle w:val="Heading1"/>
        <w:rPr>
          <w:rStyle w:val="SectionHeading"/>
          <w:rFonts w:ascii="Arial" w:hAnsi="Arial"/>
          <w:b/>
          <w:bCs w:val="0"/>
          <w:sz w:val="40"/>
        </w:rPr>
      </w:pPr>
      <w:bookmarkStart w:id="47" w:name="_Toc16171217"/>
      <w:r w:rsidRPr="00C71FE2">
        <w:rPr>
          <w:rStyle w:val="SectionHeading"/>
          <w:rFonts w:ascii="Arial" w:hAnsi="Arial"/>
          <w:b/>
          <w:bCs w:val="0"/>
          <w:sz w:val="40"/>
        </w:rPr>
        <w:t>Appendices/Glossary</w:t>
      </w:r>
      <w:bookmarkEnd w:id="47"/>
    </w:p>
    <w:p w14:paraId="522CCEDB" w14:textId="5133BC43" w:rsidR="00206645" w:rsidRPr="00577A73" w:rsidRDefault="00206645" w:rsidP="0023113D">
      <w:pPr>
        <w:spacing w:before="0" w:after="160" w:line="360" w:lineRule="auto"/>
        <w:ind w:left="0"/>
        <w:rPr>
          <w:rFonts w:asciiTheme="minorHAnsi" w:hAnsiTheme="minorHAnsi"/>
        </w:rPr>
      </w:pPr>
    </w:p>
    <w:sectPr w:rsidR="00206645" w:rsidRPr="00577A73" w:rsidSect="00514DE0">
      <w:headerReference w:type="default" r:id="rId16"/>
      <w:footerReference w:type="default" r:id="rId17"/>
      <w:headerReference w:type="first" r:id="rId18"/>
      <w:pgSz w:w="11907" w:h="16840" w:code="9"/>
      <w:pgMar w:top="1134" w:right="1134" w:bottom="1134" w:left="1134" w:header="567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A006B" w14:textId="77777777" w:rsidR="00AB55CB" w:rsidRDefault="00AB55CB">
      <w:r>
        <w:separator/>
      </w:r>
    </w:p>
  </w:endnote>
  <w:endnote w:type="continuationSeparator" w:id="0">
    <w:p w14:paraId="2307668E" w14:textId="77777777" w:rsidR="00AB55CB" w:rsidRDefault="00AB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TMedium">
    <w:altName w:val="Arial"/>
    <w:charset w:val="00"/>
    <w:family w:val="swiss"/>
    <w:pitch w:val="variable"/>
    <w:sig w:usb0="800000A7" w:usb1="00000040" w:usb2="00000000" w:usb3="00000000" w:csb0="00000001" w:csb1="00000000"/>
  </w:font>
  <w:font w:name="Century Old Sty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/>
        <w:noProof w:val="0"/>
        <w:sz w:val="22"/>
        <w:szCs w:val="22"/>
      </w:rPr>
      <w:id w:val="186331410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sz w:val="16"/>
        <w:szCs w:val="16"/>
      </w:rPr>
    </w:sdtEndPr>
    <w:sdtContent>
      <w:p w14:paraId="3EA21951" w14:textId="203D2BE5" w:rsidR="00AB55CB" w:rsidRPr="003B19F4" w:rsidRDefault="00AB55CB">
        <w:pPr>
          <w:pStyle w:val="Footer"/>
          <w:rPr>
            <w:rFonts w:asciiTheme="majorHAnsi" w:eastAsiaTheme="majorEastAsia" w:hAnsiTheme="majorHAnsi" w:cstheme="majorBidi"/>
            <w:sz w:val="16"/>
            <w:szCs w:val="16"/>
          </w:rPr>
        </w:pPr>
        <w:r w:rsidRPr="003B19F4">
          <w:rPr>
            <w:rFonts w:asciiTheme="minorHAnsi" w:eastAsiaTheme="minorEastAsia" w:hAnsiTheme="minorHAnsi"/>
            <w:noProof w:val="0"/>
            <w:sz w:val="16"/>
            <w:szCs w:val="16"/>
          </w:rPr>
          <w:fldChar w:fldCharType="begin"/>
        </w:r>
        <w:r w:rsidRPr="003B19F4">
          <w:rPr>
            <w:sz w:val="16"/>
            <w:szCs w:val="16"/>
          </w:rPr>
          <w:instrText xml:space="preserve"> PAGE   \* MERGEFORMAT </w:instrText>
        </w:r>
        <w:r w:rsidRPr="003B19F4">
          <w:rPr>
            <w:rFonts w:asciiTheme="minorHAnsi" w:eastAsiaTheme="minorEastAsia" w:hAnsiTheme="minorHAnsi"/>
            <w:noProof w:val="0"/>
            <w:sz w:val="16"/>
            <w:szCs w:val="16"/>
          </w:rPr>
          <w:fldChar w:fldCharType="separate"/>
        </w:r>
        <w:r w:rsidR="006A57EF" w:rsidRPr="006A57EF">
          <w:rPr>
            <w:rFonts w:asciiTheme="majorHAnsi" w:eastAsiaTheme="majorEastAsia" w:hAnsiTheme="majorHAnsi" w:cstheme="majorBidi"/>
            <w:sz w:val="16"/>
            <w:szCs w:val="16"/>
          </w:rPr>
          <w:t>3</w:t>
        </w:r>
        <w:r w:rsidRPr="003B19F4">
          <w:rPr>
            <w:rFonts w:asciiTheme="majorHAnsi" w:eastAsiaTheme="majorEastAsia" w:hAnsiTheme="majorHAnsi" w:cstheme="majorBidi"/>
            <w:sz w:val="16"/>
            <w:szCs w:val="16"/>
          </w:rPr>
          <w:fldChar w:fldCharType="end"/>
        </w:r>
      </w:p>
    </w:sdtContent>
  </w:sdt>
  <w:p w14:paraId="3F6034ED" w14:textId="77777777" w:rsidR="00AB55CB" w:rsidRPr="006877B1" w:rsidRDefault="00AB55CB" w:rsidP="003B19F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674BA" w14:textId="19B0C6B0" w:rsidR="00AB55CB" w:rsidRPr="00457AF8" w:rsidRDefault="00AB55CB" w:rsidP="001C6D19">
      <w:pPr>
        <w:pStyle w:val="Footer"/>
        <w:rPr>
          <w:b/>
        </w:rPr>
      </w:pPr>
      <w:r w:rsidRPr="00457AF8">
        <w:t>Confidential</w:t>
      </w:r>
      <w:r w:rsidRPr="00457AF8">
        <w:tab/>
        <w:t xml:space="preserve">Page </w:t>
      </w:r>
      <w:r w:rsidRPr="00457AF8">
        <w:rPr>
          <w:b/>
        </w:rPr>
        <w:fldChar w:fldCharType="begin"/>
      </w:r>
      <w:r w:rsidRPr="00457AF8">
        <w:instrText xml:space="preserve"> PAGE </w:instrText>
      </w:r>
      <w:r w:rsidRPr="00457AF8">
        <w:rPr>
          <w:b/>
        </w:rPr>
        <w:fldChar w:fldCharType="separate"/>
      </w:r>
      <w:r w:rsidR="001957EA">
        <w:t>3</w:t>
      </w:r>
      <w:r w:rsidRPr="00457AF8">
        <w:rPr>
          <w:b/>
        </w:rPr>
        <w:fldChar w:fldCharType="end"/>
      </w:r>
      <w:r w:rsidRPr="00457AF8">
        <w:t xml:space="preserve"> of </w:t>
      </w:r>
      <w:r w:rsidRPr="00457AF8">
        <w:rPr>
          <w:b/>
        </w:rPr>
        <w:fldChar w:fldCharType="begin"/>
      </w:r>
      <w:r w:rsidRPr="00457AF8">
        <w:instrText xml:space="preserve"> NUMPAGES </w:instrText>
      </w:r>
      <w:r w:rsidRPr="00457AF8">
        <w:rPr>
          <w:b/>
        </w:rPr>
        <w:fldChar w:fldCharType="separate"/>
      </w:r>
      <w:r w:rsidR="001957EA">
        <w:t>9</w:t>
      </w:r>
      <w:r w:rsidRPr="00457AF8">
        <w:rPr>
          <w:b/>
        </w:rPr>
        <w:fldChar w:fldCharType="end"/>
      </w:r>
      <w:r w:rsidRPr="00457AF8">
        <w:tab/>
      </w:r>
      <w:r w:rsidRPr="00457AF8">
        <w:rPr>
          <w:b/>
        </w:rPr>
        <w:fldChar w:fldCharType="begin"/>
      </w:r>
      <w:r w:rsidRPr="00457AF8">
        <w:instrText xml:space="preserve"> DATE \@ "dd/MM/yyyy" </w:instrText>
      </w:r>
      <w:r w:rsidRPr="00457AF8">
        <w:rPr>
          <w:b/>
        </w:rPr>
        <w:fldChar w:fldCharType="separate"/>
      </w:r>
      <w:r w:rsidR="006A57EF">
        <w:t>26/11/2019</w:t>
      </w:r>
      <w:r w:rsidRPr="00457AF8">
        <w:rPr>
          <w:b/>
        </w:rPr>
        <w:fldChar w:fldCharType="end"/>
      </w:r>
    </w:p>
    <w:p w14:paraId="0B68F76A" w14:textId="77777777" w:rsidR="00AB55CB" w:rsidRDefault="00AB55CB" w:rsidP="001C6D19">
      <w:pPr>
        <w:pStyle w:val="Footer"/>
      </w:pPr>
    </w:p>
    <w:p w14:paraId="54E84A17" w14:textId="77777777" w:rsidR="00AB55CB" w:rsidRDefault="00AB55CB"/>
    <w:p w14:paraId="6E6F311D" w14:textId="77777777" w:rsidR="00AB55CB" w:rsidRPr="00CE7534" w:rsidRDefault="00AB55CB" w:rsidP="001C6D19">
      <w:pPr>
        <w:pStyle w:val="Footer"/>
        <w:rPr>
          <w:b/>
        </w:rPr>
      </w:pPr>
      <w:r>
        <w:t>In Strictest Confidence</w:t>
      </w:r>
      <w:r w:rsidRPr="00CE7534">
        <w:tab/>
        <w:t xml:space="preserve">Page </w:t>
      </w:r>
      <w:r w:rsidRPr="00CE7534">
        <w:rPr>
          <w:b/>
        </w:rPr>
        <w:fldChar w:fldCharType="begin"/>
      </w:r>
      <w:r w:rsidRPr="00CE7534">
        <w:instrText xml:space="preserve"> PAGE </w:instrText>
      </w:r>
      <w:r w:rsidRPr="00CE7534">
        <w:rPr>
          <w:b/>
        </w:rPr>
        <w:fldChar w:fldCharType="separate"/>
      </w:r>
      <w:r w:rsidR="001957EA">
        <w:t>3</w:t>
      </w:r>
      <w:r w:rsidRPr="00CE7534">
        <w:rPr>
          <w:b/>
        </w:rPr>
        <w:fldChar w:fldCharType="end"/>
      </w:r>
      <w:r w:rsidRPr="00CE7534">
        <w:t xml:space="preserve"> of </w:t>
      </w:r>
      <w:r w:rsidRPr="00CE7534">
        <w:rPr>
          <w:b/>
        </w:rPr>
        <w:fldChar w:fldCharType="begin"/>
      </w:r>
      <w:r w:rsidRPr="00CE7534">
        <w:instrText xml:space="preserve"> NUMPAGES </w:instrText>
      </w:r>
      <w:r w:rsidRPr="00CE7534">
        <w:rPr>
          <w:b/>
        </w:rPr>
        <w:fldChar w:fldCharType="separate"/>
      </w:r>
      <w:r w:rsidR="001957EA">
        <w:t>9</w:t>
      </w:r>
      <w:r w:rsidRPr="00CE7534">
        <w:rPr>
          <w:b/>
        </w:rPr>
        <w:fldChar w:fldCharType="end"/>
      </w:r>
      <w:r w:rsidRPr="00CE7534">
        <w:tab/>
      </w:r>
      <w:r>
        <w:t>MSCR_1.0</w:t>
      </w:r>
    </w:p>
    <w:p w14:paraId="3ABC20CB" w14:textId="77777777" w:rsidR="00AB55CB" w:rsidRDefault="00AB55CB" w:rsidP="001C6D19">
      <w:pPr>
        <w:pStyle w:val="Footer"/>
      </w:pPr>
    </w:p>
    <w:p w14:paraId="5E42DDF1" w14:textId="77777777" w:rsidR="00AB55CB" w:rsidRDefault="00AB55CB"/>
    <w:p w14:paraId="46494A5B" w14:textId="77777777" w:rsidR="00AB55CB" w:rsidRDefault="00AB55CB">
      <w:r>
        <w:separator/>
      </w:r>
    </w:p>
  </w:footnote>
  <w:footnote w:type="continuationSeparator" w:id="0">
    <w:p w14:paraId="6312F2D9" w14:textId="77777777" w:rsidR="00AB55CB" w:rsidRDefault="00AB5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C3C3A" w14:textId="16ADD7E9" w:rsidR="00AB55CB" w:rsidRDefault="00AB55CB" w:rsidP="001957EA">
    <w:pPr>
      <w:pStyle w:val="Header1"/>
      <w:tabs>
        <w:tab w:val="left" w:pos="8364"/>
      </w:tabs>
      <w:rPr>
        <w:rFonts w:ascii="Calibri" w:hAnsi="Calibri"/>
        <w:color w:val="000000"/>
      </w:rPr>
    </w:pPr>
    <w:r>
      <w:rPr>
        <w:rFonts w:ascii="Calibri" w:hAnsi="Calibri"/>
        <w:noProof/>
        <w:color w:val="000000"/>
        <w:lang w:val="en-IE" w:eastAsia="en-IE"/>
      </w:rPr>
      <w:drawing>
        <wp:inline distT="0" distB="0" distL="0" distR="0" wp14:anchorId="2640C93B" wp14:editId="32CCD64D">
          <wp:extent cx="1097279" cy="441588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v ir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990" cy="446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6F5363" w14:textId="26045404" w:rsidR="00AB55CB" w:rsidRPr="001957EA" w:rsidRDefault="001957EA" w:rsidP="001957EA">
    <w:pPr>
      <w:pStyle w:val="Header1"/>
      <w:tabs>
        <w:tab w:val="left" w:pos="8364"/>
      </w:tabs>
      <w:jc w:val="left"/>
      <w:rPr>
        <w:rFonts w:asciiTheme="minorHAnsi" w:hAnsiTheme="minorHAnsi" w:cstheme="minorHAnsi"/>
        <w:color w:val="000000"/>
        <w:sz w:val="16"/>
        <w:szCs w:val="16"/>
      </w:rPr>
    </w:pPr>
    <w:r w:rsidRPr="001957EA">
      <w:rPr>
        <w:rFonts w:asciiTheme="minorHAnsi" w:hAnsiTheme="minorHAnsi" w:cstheme="minorHAnsi"/>
        <w:color w:val="000000"/>
        <w:sz w:val="16"/>
        <w:szCs w:val="16"/>
      </w:rPr>
      <w:t>Technical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034EE" w14:textId="615375E9" w:rsidR="00AB55CB" w:rsidRPr="00AB55CB" w:rsidRDefault="00AB55CB" w:rsidP="00AB55CB">
    <w:pPr>
      <w:pStyle w:val="Header"/>
      <w:ind w:left="0"/>
      <w:rPr>
        <w:rFonts w:asciiTheme="minorHAnsi" w:hAnsiTheme="minorHAnsi" w:cstheme="minorHAnsi"/>
        <w:b w:val="0"/>
        <w:sz w:val="16"/>
        <w:szCs w:val="16"/>
      </w:rPr>
    </w:pPr>
    <w:r>
      <w:rPr>
        <w:rFonts w:asciiTheme="minorHAnsi" w:hAnsiTheme="minorHAnsi" w:cstheme="minorHAnsi"/>
        <w:b w:val="0"/>
        <w:sz w:val="16"/>
        <w:szCs w:val="16"/>
      </w:rPr>
      <w:tab/>
    </w:r>
    <w:r>
      <w:rPr>
        <w:rFonts w:asciiTheme="minorHAnsi" w:hAnsiTheme="minorHAnsi" w:cstheme="minorHAnsi"/>
        <w:b w:val="0"/>
        <w:noProof/>
        <w:sz w:val="16"/>
        <w:szCs w:val="16"/>
        <w:lang w:val="en-IE" w:eastAsia="en-IE"/>
      </w:rPr>
      <w:drawing>
        <wp:inline distT="0" distB="0" distL="0" distR="0" wp14:anchorId="238CFA94" wp14:editId="50C27B90">
          <wp:extent cx="1165860" cy="4691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v ir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4963" cy="472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51BF1A" w14:textId="0FEFEF9A" w:rsidR="00AB55CB" w:rsidRPr="00AB55CB" w:rsidRDefault="00AB55CB">
    <w:pPr>
      <w:rPr>
        <w:sz w:val="16"/>
        <w:szCs w:val="16"/>
      </w:rPr>
    </w:pPr>
    <w:r>
      <w:rPr>
        <w:sz w:val="16"/>
        <w:szCs w:val="16"/>
      </w:rPr>
      <w:t>Technical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1B85B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542C0D0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0FD0770"/>
    <w:multiLevelType w:val="hybridMultilevel"/>
    <w:tmpl w:val="F82A27C6"/>
    <w:lvl w:ilvl="0" w:tplc="430C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307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20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F22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AC9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23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20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26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E00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4835199"/>
    <w:multiLevelType w:val="hybridMultilevel"/>
    <w:tmpl w:val="7B1414C2"/>
    <w:lvl w:ilvl="0" w:tplc="D83AD0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611A6"/>
    <w:multiLevelType w:val="hybridMultilevel"/>
    <w:tmpl w:val="79E260D8"/>
    <w:lvl w:ilvl="0" w:tplc="1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78076BA"/>
    <w:multiLevelType w:val="singleLevel"/>
    <w:tmpl w:val="77AC747C"/>
    <w:lvl w:ilvl="0">
      <w:start w:val="1"/>
      <w:numFmt w:val="bullet"/>
      <w:pStyle w:val="Info"/>
      <w:lvlText w:val="I"/>
      <w:lvlJc w:val="left"/>
      <w:pPr>
        <w:tabs>
          <w:tab w:val="num" w:pos="1077"/>
        </w:tabs>
        <w:ind w:left="1077" w:hanging="510"/>
      </w:pPr>
      <w:rPr>
        <w:rFonts w:ascii="Garamond" w:hAnsi="Tahoma" w:hint="default"/>
        <w:b w:val="0"/>
        <w:i w:val="0"/>
        <w:sz w:val="22"/>
      </w:rPr>
    </w:lvl>
  </w:abstractNum>
  <w:abstractNum w:abstractNumId="6" w15:restartNumberingAfterBreak="0">
    <w:nsid w:val="0811258D"/>
    <w:multiLevelType w:val="hybridMultilevel"/>
    <w:tmpl w:val="A760BC8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7B7B63"/>
    <w:multiLevelType w:val="hybridMultilevel"/>
    <w:tmpl w:val="D324A4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C2A4F"/>
    <w:multiLevelType w:val="hybridMultilevel"/>
    <w:tmpl w:val="C83C1C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2041B0"/>
    <w:multiLevelType w:val="hybridMultilevel"/>
    <w:tmpl w:val="9B42D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8764C5"/>
    <w:multiLevelType w:val="multilevel"/>
    <w:tmpl w:val="E118071E"/>
    <w:styleLink w:val="HLDBulleted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Arial" w:hAnsi="Arial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F1D6CDF"/>
    <w:multiLevelType w:val="hybridMultilevel"/>
    <w:tmpl w:val="ED58C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57455"/>
    <w:multiLevelType w:val="multilevel"/>
    <w:tmpl w:val="F152635C"/>
    <w:numStyleLink w:val="HLDbulletedlist0"/>
  </w:abstractNum>
  <w:abstractNum w:abstractNumId="13" w15:restartNumberingAfterBreak="0">
    <w:nsid w:val="19340FCA"/>
    <w:multiLevelType w:val="hybridMultilevel"/>
    <w:tmpl w:val="E60AC4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92845"/>
    <w:multiLevelType w:val="hybridMultilevel"/>
    <w:tmpl w:val="2F7E5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078E3"/>
    <w:multiLevelType w:val="hybridMultilevel"/>
    <w:tmpl w:val="C1208F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C0CEC"/>
    <w:multiLevelType w:val="hybridMultilevel"/>
    <w:tmpl w:val="F79812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8B6E47"/>
    <w:multiLevelType w:val="hybridMultilevel"/>
    <w:tmpl w:val="9A5AD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CEC4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19A8"/>
    <w:multiLevelType w:val="multilevel"/>
    <w:tmpl w:val="F5127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C462BDC"/>
    <w:multiLevelType w:val="hybridMultilevel"/>
    <w:tmpl w:val="A86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93DE6"/>
    <w:multiLevelType w:val="multilevel"/>
    <w:tmpl w:val="F152635C"/>
    <w:styleLink w:val="HLDbulletedlist0"/>
    <w:lvl w:ilvl="0">
      <w:start w:val="1"/>
      <w:numFmt w:val="bullet"/>
      <w:pStyle w:val="HLD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HLDListBullet2"/>
      <w:lvlText w:val="–"/>
      <w:lvlJc w:val="left"/>
      <w:pPr>
        <w:ind w:left="714" w:hanging="357"/>
      </w:pPr>
      <w:rPr>
        <w:rFonts w:ascii="Calibri" w:hAnsi="Calibri" w:hint="default"/>
      </w:rPr>
    </w:lvl>
    <w:lvl w:ilvl="2">
      <w:start w:val="1"/>
      <w:numFmt w:val="bullet"/>
      <w:pStyle w:val="HLDListBullet3"/>
      <w:lvlText w:val="»"/>
      <w:lvlJc w:val="left"/>
      <w:pPr>
        <w:ind w:left="1072" w:hanging="358"/>
      </w:pPr>
      <w:rPr>
        <w:rFonts w:ascii="Arial" w:hAnsi="Arial" w:hint="default"/>
      </w:rPr>
    </w:lvl>
    <w:lvl w:ilvl="3">
      <w:start w:val="1"/>
      <w:numFmt w:val="none"/>
      <w:lvlRestart w:val="0"/>
      <w:lvlText w:val=""/>
      <w:lvlJc w:val="left"/>
      <w:pPr>
        <w:ind w:left="71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9484"/>
        </w:tabs>
        <w:ind w:left="71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1" w15:restartNumberingAfterBreak="0">
    <w:nsid w:val="3D81422C"/>
    <w:multiLevelType w:val="hybridMultilevel"/>
    <w:tmpl w:val="CAC69B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5BF"/>
    <w:multiLevelType w:val="hybridMultilevel"/>
    <w:tmpl w:val="6E46E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B4AD0"/>
    <w:multiLevelType w:val="hybridMultilevel"/>
    <w:tmpl w:val="8906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30A"/>
    <w:multiLevelType w:val="hybridMultilevel"/>
    <w:tmpl w:val="C778D0B4"/>
    <w:lvl w:ilvl="0" w:tplc="1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4577CBF"/>
    <w:multiLevelType w:val="hybridMultilevel"/>
    <w:tmpl w:val="1472B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12E94"/>
    <w:multiLevelType w:val="hybridMultilevel"/>
    <w:tmpl w:val="575CFF1C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495B7CA0"/>
    <w:multiLevelType w:val="hybridMultilevel"/>
    <w:tmpl w:val="D71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31C4D"/>
    <w:multiLevelType w:val="hybridMultilevel"/>
    <w:tmpl w:val="C382FB90"/>
    <w:lvl w:ilvl="0" w:tplc="4D9C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D0794"/>
    <w:multiLevelType w:val="hybridMultilevel"/>
    <w:tmpl w:val="D4DE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A5E28"/>
    <w:multiLevelType w:val="hybridMultilevel"/>
    <w:tmpl w:val="FA6E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CB686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320BA"/>
    <w:multiLevelType w:val="singleLevel"/>
    <w:tmpl w:val="7C9E4C0E"/>
    <w:lvl w:ilvl="0">
      <w:start w:val="1"/>
      <w:numFmt w:val="bullet"/>
      <w:pStyle w:val="Bid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8E6B29"/>
    <w:multiLevelType w:val="hybridMultilevel"/>
    <w:tmpl w:val="A672DEAE"/>
    <w:lvl w:ilvl="0" w:tplc="E97A7190">
      <w:start w:val="1"/>
      <w:numFmt w:val="decimal"/>
      <w:pStyle w:val="BidBulletNumber"/>
      <w:lvlText w:val="%1."/>
      <w:lvlJc w:val="left"/>
      <w:pPr>
        <w:tabs>
          <w:tab w:val="num" w:pos="2491"/>
        </w:tabs>
        <w:ind w:left="2491" w:hanging="360"/>
      </w:pPr>
    </w:lvl>
    <w:lvl w:ilvl="1" w:tplc="FBB845EE">
      <w:start w:val="1"/>
      <w:numFmt w:val="lowerLetter"/>
      <w:lvlText w:val="%2."/>
      <w:lvlJc w:val="left"/>
      <w:pPr>
        <w:tabs>
          <w:tab w:val="num" w:pos="3211"/>
        </w:tabs>
        <w:ind w:left="3211" w:hanging="360"/>
      </w:pPr>
    </w:lvl>
    <w:lvl w:ilvl="2" w:tplc="2410E6EC">
      <w:start w:val="1"/>
      <w:numFmt w:val="lowerRoman"/>
      <w:lvlText w:val="%3."/>
      <w:lvlJc w:val="right"/>
      <w:pPr>
        <w:tabs>
          <w:tab w:val="num" w:pos="3931"/>
        </w:tabs>
        <w:ind w:left="3931" w:hanging="180"/>
      </w:pPr>
    </w:lvl>
    <w:lvl w:ilvl="3" w:tplc="981A9452">
      <w:start w:val="1"/>
      <w:numFmt w:val="decimal"/>
      <w:lvlText w:val="%4."/>
      <w:lvlJc w:val="left"/>
      <w:pPr>
        <w:tabs>
          <w:tab w:val="num" w:pos="4651"/>
        </w:tabs>
        <w:ind w:left="4651" w:hanging="360"/>
      </w:pPr>
    </w:lvl>
    <w:lvl w:ilvl="4" w:tplc="8068ADA4">
      <w:start w:val="1"/>
      <w:numFmt w:val="lowerLetter"/>
      <w:lvlText w:val="%5."/>
      <w:lvlJc w:val="left"/>
      <w:pPr>
        <w:tabs>
          <w:tab w:val="num" w:pos="5371"/>
        </w:tabs>
        <w:ind w:left="5371" w:hanging="360"/>
      </w:pPr>
    </w:lvl>
    <w:lvl w:ilvl="5" w:tplc="DA9AC6E0" w:tentative="1">
      <w:start w:val="1"/>
      <w:numFmt w:val="lowerRoman"/>
      <w:lvlText w:val="%6."/>
      <w:lvlJc w:val="right"/>
      <w:pPr>
        <w:tabs>
          <w:tab w:val="num" w:pos="6091"/>
        </w:tabs>
        <w:ind w:left="6091" w:hanging="180"/>
      </w:pPr>
    </w:lvl>
    <w:lvl w:ilvl="6" w:tplc="F8FC7268" w:tentative="1">
      <w:start w:val="1"/>
      <w:numFmt w:val="decimal"/>
      <w:lvlText w:val="%7."/>
      <w:lvlJc w:val="left"/>
      <w:pPr>
        <w:tabs>
          <w:tab w:val="num" w:pos="6811"/>
        </w:tabs>
        <w:ind w:left="6811" w:hanging="360"/>
      </w:pPr>
    </w:lvl>
    <w:lvl w:ilvl="7" w:tplc="9E440190" w:tentative="1">
      <w:start w:val="1"/>
      <w:numFmt w:val="lowerLetter"/>
      <w:lvlText w:val="%8."/>
      <w:lvlJc w:val="left"/>
      <w:pPr>
        <w:tabs>
          <w:tab w:val="num" w:pos="7531"/>
        </w:tabs>
        <w:ind w:left="7531" w:hanging="360"/>
      </w:pPr>
    </w:lvl>
    <w:lvl w:ilvl="8" w:tplc="464C4C80" w:tentative="1">
      <w:start w:val="1"/>
      <w:numFmt w:val="lowerRoman"/>
      <w:lvlText w:val="%9."/>
      <w:lvlJc w:val="right"/>
      <w:pPr>
        <w:tabs>
          <w:tab w:val="num" w:pos="8251"/>
        </w:tabs>
        <w:ind w:left="8251" w:hanging="180"/>
      </w:pPr>
    </w:lvl>
  </w:abstractNum>
  <w:abstractNum w:abstractNumId="33" w15:restartNumberingAfterBreak="0">
    <w:nsid w:val="73D222F3"/>
    <w:multiLevelType w:val="hybridMultilevel"/>
    <w:tmpl w:val="ECAC07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FB3390"/>
    <w:multiLevelType w:val="hybridMultilevel"/>
    <w:tmpl w:val="048CF2FE"/>
    <w:lvl w:ilvl="0" w:tplc="A3C2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A7967"/>
    <w:multiLevelType w:val="hybridMultilevel"/>
    <w:tmpl w:val="8E200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C560A"/>
    <w:multiLevelType w:val="hybridMultilevel"/>
    <w:tmpl w:val="207C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D7E37"/>
    <w:multiLevelType w:val="hybridMultilevel"/>
    <w:tmpl w:val="936C2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4AC0"/>
    <w:multiLevelType w:val="multilevel"/>
    <w:tmpl w:val="D35AC184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2"/>
  </w:num>
  <w:num w:numId="3">
    <w:abstractNumId w:val="5"/>
  </w:num>
  <w:num w:numId="4">
    <w:abstractNumId w:val="31"/>
  </w:num>
  <w:num w:numId="5">
    <w:abstractNumId w:val="38"/>
  </w:num>
  <w:num w:numId="6">
    <w:abstractNumId w:val="18"/>
  </w:num>
  <w:num w:numId="7">
    <w:abstractNumId w:val="20"/>
  </w:num>
  <w:num w:numId="8">
    <w:abstractNumId w:val="0"/>
  </w:num>
  <w:num w:numId="9">
    <w:abstractNumId w:val="10"/>
  </w:num>
  <w:num w:numId="10">
    <w:abstractNumId w:val="12"/>
  </w:num>
  <w:num w:numId="11">
    <w:abstractNumId w:val="9"/>
  </w:num>
  <w:num w:numId="12">
    <w:abstractNumId w:val="30"/>
  </w:num>
  <w:num w:numId="13">
    <w:abstractNumId w:val="26"/>
  </w:num>
  <w:num w:numId="14">
    <w:abstractNumId w:val="36"/>
  </w:num>
  <w:num w:numId="15">
    <w:abstractNumId w:val="35"/>
  </w:num>
  <w:num w:numId="16">
    <w:abstractNumId w:val="23"/>
  </w:num>
  <w:num w:numId="17">
    <w:abstractNumId w:val="25"/>
  </w:num>
  <w:num w:numId="18">
    <w:abstractNumId w:val="37"/>
  </w:num>
  <w:num w:numId="19">
    <w:abstractNumId w:val="29"/>
  </w:num>
  <w:num w:numId="20">
    <w:abstractNumId w:val="33"/>
  </w:num>
  <w:num w:numId="21">
    <w:abstractNumId w:val="16"/>
  </w:num>
  <w:num w:numId="22">
    <w:abstractNumId w:val="6"/>
  </w:num>
  <w:num w:numId="23">
    <w:abstractNumId w:val="15"/>
  </w:num>
  <w:num w:numId="24">
    <w:abstractNumId w:val="11"/>
  </w:num>
  <w:num w:numId="25">
    <w:abstractNumId w:val="14"/>
  </w:num>
  <w:num w:numId="26">
    <w:abstractNumId w:val="27"/>
  </w:num>
  <w:num w:numId="27">
    <w:abstractNumId w:val="17"/>
  </w:num>
  <w:num w:numId="28">
    <w:abstractNumId w:val="21"/>
  </w:num>
  <w:num w:numId="29">
    <w:abstractNumId w:val="8"/>
  </w:num>
  <w:num w:numId="30">
    <w:abstractNumId w:val="22"/>
  </w:num>
  <w:num w:numId="31">
    <w:abstractNumId w:val="13"/>
  </w:num>
  <w:num w:numId="32">
    <w:abstractNumId w:val="28"/>
  </w:num>
  <w:num w:numId="33">
    <w:abstractNumId w:val="19"/>
  </w:num>
  <w:num w:numId="34">
    <w:abstractNumId w:val="2"/>
  </w:num>
  <w:num w:numId="35">
    <w:abstractNumId w:val="7"/>
  </w:num>
  <w:num w:numId="36">
    <w:abstractNumId w:val="4"/>
  </w:num>
  <w:num w:numId="37">
    <w:abstractNumId w:val="24"/>
  </w:num>
  <w:num w:numId="38">
    <w:abstractNumId w:val="34"/>
  </w:num>
  <w:num w:numId="39">
    <w:abstractNumId w:val="34"/>
    <w:lvlOverride w:ilvl="0">
      <w:startOverride w:val="1"/>
    </w:lvlOverride>
  </w:num>
  <w:num w:numId="40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D6"/>
    <w:rsid w:val="00000525"/>
    <w:rsid w:val="00001899"/>
    <w:rsid w:val="00001944"/>
    <w:rsid w:val="00001CBA"/>
    <w:rsid w:val="000026CC"/>
    <w:rsid w:val="00002785"/>
    <w:rsid w:val="00002B7B"/>
    <w:rsid w:val="00002D37"/>
    <w:rsid w:val="0000362A"/>
    <w:rsid w:val="00003AB2"/>
    <w:rsid w:val="00003BCF"/>
    <w:rsid w:val="00004E01"/>
    <w:rsid w:val="00005705"/>
    <w:rsid w:val="00005A6D"/>
    <w:rsid w:val="0000642A"/>
    <w:rsid w:val="000065BA"/>
    <w:rsid w:val="00006E7A"/>
    <w:rsid w:val="00007555"/>
    <w:rsid w:val="00007C1C"/>
    <w:rsid w:val="00010413"/>
    <w:rsid w:val="0001190F"/>
    <w:rsid w:val="00012505"/>
    <w:rsid w:val="00012B69"/>
    <w:rsid w:val="0001303D"/>
    <w:rsid w:val="00014602"/>
    <w:rsid w:val="0001460C"/>
    <w:rsid w:val="00014742"/>
    <w:rsid w:val="0001573B"/>
    <w:rsid w:val="000157AC"/>
    <w:rsid w:val="000157E6"/>
    <w:rsid w:val="000168BB"/>
    <w:rsid w:val="00016F5E"/>
    <w:rsid w:val="0001780F"/>
    <w:rsid w:val="00017A2A"/>
    <w:rsid w:val="00017BB4"/>
    <w:rsid w:val="00020998"/>
    <w:rsid w:val="00020F57"/>
    <w:rsid w:val="00023AD2"/>
    <w:rsid w:val="00023B72"/>
    <w:rsid w:val="000243ED"/>
    <w:rsid w:val="00024A0E"/>
    <w:rsid w:val="00024FF4"/>
    <w:rsid w:val="000256B3"/>
    <w:rsid w:val="00025E42"/>
    <w:rsid w:val="00026450"/>
    <w:rsid w:val="00026888"/>
    <w:rsid w:val="00026E2E"/>
    <w:rsid w:val="0003073E"/>
    <w:rsid w:val="00030824"/>
    <w:rsid w:val="00030C37"/>
    <w:rsid w:val="00031549"/>
    <w:rsid w:val="000320B1"/>
    <w:rsid w:val="0003215D"/>
    <w:rsid w:val="000322FC"/>
    <w:rsid w:val="00032783"/>
    <w:rsid w:val="00032D25"/>
    <w:rsid w:val="00032DD7"/>
    <w:rsid w:val="00032EDF"/>
    <w:rsid w:val="0003312C"/>
    <w:rsid w:val="0003497C"/>
    <w:rsid w:val="000350B6"/>
    <w:rsid w:val="00035629"/>
    <w:rsid w:val="000362FF"/>
    <w:rsid w:val="0003712E"/>
    <w:rsid w:val="000375CC"/>
    <w:rsid w:val="00037808"/>
    <w:rsid w:val="00040091"/>
    <w:rsid w:val="00040798"/>
    <w:rsid w:val="00041D6B"/>
    <w:rsid w:val="000426AE"/>
    <w:rsid w:val="00042B1C"/>
    <w:rsid w:val="00042CDA"/>
    <w:rsid w:val="000434D5"/>
    <w:rsid w:val="00043543"/>
    <w:rsid w:val="000439CB"/>
    <w:rsid w:val="00046B13"/>
    <w:rsid w:val="00046E34"/>
    <w:rsid w:val="0004728D"/>
    <w:rsid w:val="000478B8"/>
    <w:rsid w:val="00047AF5"/>
    <w:rsid w:val="00047C85"/>
    <w:rsid w:val="00047CF7"/>
    <w:rsid w:val="0005002E"/>
    <w:rsid w:val="000506D6"/>
    <w:rsid w:val="000523F2"/>
    <w:rsid w:val="0005293E"/>
    <w:rsid w:val="00052992"/>
    <w:rsid w:val="00052CCD"/>
    <w:rsid w:val="0005565B"/>
    <w:rsid w:val="0005658B"/>
    <w:rsid w:val="000575C0"/>
    <w:rsid w:val="00057BB9"/>
    <w:rsid w:val="0006168D"/>
    <w:rsid w:val="00062B71"/>
    <w:rsid w:val="00062D9D"/>
    <w:rsid w:val="00063DB9"/>
    <w:rsid w:val="00064225"/>
    <w:rsid w:val="00065ADE"/>
    <w:rsid w:val="00065FC9"/>
    <w:rsid w:val="000661EC"/>
    <w:rsid w:val="000663F2"/>
    <w:rsid w:val="00067DB6"/>
    <w:rsid w:val="00070A12"/>
    <w:rsid w:val="000711CD"/>
    <w:rsid w:val="0007316B"/>
    <w:rsid w:val="000738CA"/>
    <w:rsid w:val="00073B31"/>
    <w:rsid w:val="00073DAF"/>
    <w:rsid w:val="00073E23"/>
    <w:rsid w:val="000749FE"/>
    <w:rsid w:val="00074B03"/>
    <w:rsid w:val="00076A2B"/>
    <w:rsid w:val="00076A2D"/>
    <w:rsid w:val="00077D0D"/>
    <w:rsid w:val="00081408"/>
    <w:rsid w:val="00081E62"/>
    <w:rsid w:val="00082AC7"/>
    <w:rsid w:val="000832AD"/>
    <w:rsid w:val="000837CF"/>
    <w:rsid w:val="00084E15"/>
    <w:rsid w:val="00085C0B"/>
    <w:rsid w:val="00086D65"/>
    <w:rsid w:val="00087328"/>
    <w:rsid w:val="00087EA3"/>
    <w:rsid w:val="000913B0"/>
    <w:rsid w:val="000917F9"/>
    <w:rsid w:val="0009193C"/>
    <w:rsid w:val="00091E7C"/>
    <w:rsid w:val="000927BE"/>
    <w:rsid w:val="00092FF0"/>
    <w:rsid w:val="00093521"/>
    <w:rsid w:val="00094E2E"/>
    <w:rsid w:val="000953D4"/>
    <w:rsid w:val="0009635E"/>
    <w:rsid w:val="0009640E"/>
    <w:rsid w:val="00097127"/>
    <w:rsid w:val="00097488"/>
    <w:rsid w:val="00097D5B"/>
    <w:rsid w:val="000A0686"/>
    <w:rsid w:val="000A0C3A"/>
    <w:rsid w:val="000A128D"/>
    <w:rsid w:val="000A14F0"/>
    <w:rsid w:val="000A1F4B"/>
    <w:rsid w:val="000A2C62"/>
    <w:rsid w:val="000A329E"/>
    <w:rsid w:val="000A3EF6"/>
    <w:rsid w:val="000A4633"/>
    <w:rsid w:val="000A599B"/>
    <w:rsid w:val="000A6685"/>
    <w:rsid w:val="000A7751"/>
    <w:rsid w:val="000A7A1F"/>
    <w:rsid w:val="000B0CD9"/>
    <w:rsid w:val="000B13CA"/>
    <w:rsid w:val="000B193E"/>
    <w:rsid w:val="000B20A6"/>
    <w:rsid w:val="000B2A55"/>
    <w:rsid w:val="000B2E65"/>
    <w:rsid w:val="000B3339"/>
    <w:rsid w:val="000B3776"/>
    <w:rsid w:val="000B3DF5"/>
    <w:rsid w:val="000B3E62"/>
    <w:rsid w:val="000B450C"/>
    <w:rsid w:val="000B4E90"/>
    <w:rsid w:val="000B4F7B"/>
    <w:rsid w:val="000B52B0"/>
    <w:rsid w:val="000B540F"/>
    <w:rsid w:val="000B57D0"/>
    <w:rsid w:val="000B71D1"/>
    <w:rsid w:val="000B7CEC"/>
    <w:rsid w:val="000C01CE"/>
    <w:rsid w:val="000C0478"/>
    <w:rsid w:val="000C137B"/>
    <w:rsid w:val="000C17AE"/>
    <w:rsid w:val="000C22B3"/>
    <w:rsid w:val="000C2F40"/>
    <w:rsid w:val="000C3418"/>
    <w:rsid w:val="000C3D7E"/>
    <w:rsid w:val="000C448F"/>
    <w:rsid w:val="000C4581"/>
    <w:rsid w:val="000C53F4"/>
    <w:rsid w:val="000C5674"/>
    <w:rsid w:val="000C6C9D"/>
    <w:rsid w:val="000D0A62"/>
    <w:rsid w:val="000D0E50"/>
    <w:rsid w:val="000D1834"/>
    <w:rsid w:val="000D1CEF"/>
    <w:rsid w:val="000D2179"/>
    <w:rsid w:val="000D2438"/>
    <w:rsid w:val="000D257A"/>
    <w:rsid w:val="000D33FE"/>
    <w:rsid w:val="000D3F26"/>
    <w:rsid w:val="000D43EC"/>
    <w:rsid w:val="000D4629"/>
    <w:rsid w:val="000D4C38"/>
    <w:rsid w:val="000D4F72"/>
    <w:rsid w:val="000D5526"/>
    <w:rsid w:val="000D79C8"/>
    <w:rsid w:val="000E1AA0"/>
    <w:rsid w:val="000E1B58"/>
    <w:rsid w:val="000E1CB2"/>
    <w:rsid w:val="000E28E6"/>
    <w:rsid w:val="000E30D5"/>
    <w:rsid w:val="000E361F"/>
    <w:rsid w:val="000E3C86"/>
    <w:rsid w:val="000E6133"/>
    <w:rsid w:val="000E6728"/>
    <w:rsid w:val="000E6878"/>
    <w:rsid w:val="000E68B2"/>
    <w:rsid w:val="000F0D53"/>
    <w:rsid w:val="000F20AA"/>
    <w:rsid w:val="000F23C3"/>
    <w:rsid w:val="000F2768"/>
    <w:rsid w:val="000F27FC"/>
    <w:rsid w:val="000F2DA6"/>
    <w:rsid w:val="000F2E84"/>
    <w:rsid w:val="000F2FAA"/>
    <w:rsid w:val="000F3F50"/>
    <w:rsid w:val="000F3FDF"/>
    <w:rsid w:val="000F4BBF"/>
    <w:rsid w:val="000F5041"/>
    <w:rsid w:val="000F5F25"/>
    <w:rsid w:val="000F60B2"/>
    <w:rsid w:val="000F69BF"/>
    <w:rsid w:val="000F6A3D"/>
    <w:rsid w:val="000F7086"/>
    <w:rsid w:val="000F754B"/>
    <w:rsid w:val="00100F3B"/>
    <w:rsid w:val="00101466"/>
    <w:rsid w:val="0010269B"/>
    <w:rsid w:val="00102D87"/>
    <w:rsid w:val="0010409B"/>
    <w:rsid w:val="001057CB"/>
    <w:rsid w:val="00106CDD"/>
    <w:rsid w:val="00107171"/>
    <w:rsid w:val="001073E8"/>
    <w:rsid w:val="00110C8D"/>
    <w:rsid w:val="00111161"/>
    <w:rsid w:val="00111521"/>
    <w:rsid w:val="001119AC"/>
    <w:rsid w:val="001119F0"/>
    <w:rsid w:val="00112C89"/>
    <w:rsid w:val="00113A71"/>
    <w:rsid w:val="0011411F"/>
    <w:rsid w:val="00114FE8"/>
    <w:rsid w:val="00115659"/>
    <w:rsid w:val="0011605C"/>
    <w:rsid w:val="001162E5"/>
    <w:rsid w:val="0011657C"/>
    <w:rsid w:val="00116ADA"/>
    <w:rsid w:val="00117B0D"/>
    <w:rsid w:val="0012019D"/>
    <w:rsid w:val="00120C88"/>
    <w:rsid w:val="00121655"/>
    <w:rsid w:val="001217C8"/>
    <w:rsid w:val="001219F0"/>
    <w:rsid w:val="00122145"/>
    <w:rsid w:val="001228DC"/>
    <w:rsid w:val="001233CA"/>
    <w:rsid w:val="00123937"/>
    <w:rsid w:val="00124FB0"/>
    <w:rsid w:val="00125701"/>
    <w:rsid w:val="00125E5A"/>
    <w:rsid w:val="00126B08"/>
    <w:rsid w:val="00126E20"/>
    <w:rsid w:val="0012770F"/>
    <w:rsid w:val="00127975"/>
    <w:rsid w:val="00127D77"/>
    <w:rsid w:val="001300EE"/>
    <w:rsid w:val="0013012F"/>
    <w:rsid w:val="00130625"/>
    <w:rsid w:val="00130DD0"/>
    <w:rsid w:val="00131C17"/>
    <w:rsid w:val="00131F00"/>
    <w:rsid w:val="0013314F"/>
    <w:rsid w:val="00133879"/>
    <w:rsid w:val="00133D47"/>
    <w:rsid w:val="001342D5"/>
    <w:rsid w:val="00134377"/>
    <w:rsid w:val="00134973"/>
    <w:rsid w:val="00134E72"/>
    <w:rsid w:val="001352B9"/>
    <w:rsid w:val="00136B74"/>
    <w:rsid w:val="00136FFB"/>
    <w:rsid w:val="0013772D"/>
    <w:rsid w:val="001406A5"/>
    <w:rsid w:val="00142044"/>
    <w:rsid w:val="0014336E"/>
    <w:rsid w:val="001438F6"/>
    <w:rsid w:val="0014399A"/>
    <w:rsid w:val="00144C6D"/>
    <w:rsid w:val="00144DF2"/>
    <w:rsid w:val="001454F4"/>
    <w:rsid w:val="00145647"/>
    <w:rsid w:val="00145682"/>
    <w:rsid w:val="00145A75"/>
    <w:rsid w:val="00146375"/>
    <w:rsid w:val="00147924"/>
    <w:rsid w:val="00150435"/>
    <w:rsid w:val="00150724"/>
    <w:rsid w:val="0015087E"/>
    <w:rsid w:val="0015093D"/>
    <w:rsid w:val="00150D4C"/>
    <w:rsid w:val="00151CCC"/>
    <w:rsid w:val="001526E1"/>
    <w:rsid w:val="001531C2"/>
    <w:rsid w:val="00153689"/>
    <w:rsid w:val="00154B1E"/>
    <w:rsid w:val="00154D28"/>
    <w:rsid w:val="00154E31"/>
    <w:rsid w:val="00155121"/>
    <w:rsid w:val="00155293"/>
    <w:rsid w:val="00155B86"/>
    <w:rsid w:val="00155D28"/>
    <w:rsid w:val="0015770D"/>
    <w:rsid w:val="00157AD6"/>
    <w:rsid w:val="00157C8E"/>
    <w:rsid w:val="00160656"/>
    <w:rsid w:val="00160FF1"/>
    <w:rsid w:val="00161943"/>
    <w:rsid w:val="00162226"/>
    <w:rsid w:val="00162B74"/>
    <w:rsid w:val="001640EE"/>
    <w:rsid w:val="00164997"/>
    <w:rsid w:val="00165E68"/>
    <w:rsid w:val="001664AF"/>
    <w:rsid w:val="001668D4"/>
    <w:rsid w:val="001672C1"/>
    <w:rsid w:val="00167AE0"/>
    <w:rsid w:val="00167C88"/>
    <w:rsid w:val="00170237"/>
    <w:rsid w:val="00171782"/>
    <w:rsid w:val="00172837"/>
    <w:rsid w:val="00172A8B"/>
    <w:rsid w:val="001734B7"/>
    <w:rsid w:val="00174125"/>
    <w:rsid w:val="001741CC"/>
    <w:rsid w:val="0017435A"/>
    <w:rsid w:val="00174D3C"/>
    <w:rsid w:val="001751FA"/>
    <w:rsid w:val="00175235"/>
    <w:rsid w:val="00175318"/>
    <w:rsid w:val="00175BC5"/>
    <w:rsid w:val="0017656C"/>
    <w:rsid w:val="001769C7"/>
    <w:rsid w:val="00180394"/>
    <w:rsid w:val="001807A2"/>
    <w:rsid w:val="00181EE3"/>
    <w:rsid w:val="0018300D"/>
    <w:rsid w:val="00184495"/>
    <w:rsid w:val="00184589"/>
    <w:rsid w:val="001848C6"/>
    <w:rsid w:val="00185265"/>
    <w:rsid w:val="001854E5"/>
    <w:rsid w:val="001858B3"/>
    <w:rsid w:val="0018594A"/>
    <w:rsid w:val="001860BB"/>
    <w:rsid w:val="00186FEE"/>
    <w:rsid w:val="00187B4A"/>
    <w:rsid w:val="00187F42"/>
    <w:rsid w:val="00190FD5"/>
    <w:rsid w:val="00191062"/>
    <w:rsid w:val="001925E9"/>
    <w:rsid w:val="00192AE2"/>
    <w:rsid w:val="00192CA7"/>
    <w:rsid w:val="00192F1C"/>
    <w:rsid w:val="001936DE"/>
    <w:rsid w:val="0019397B"/>
    <w:rsid w:val="001957EA"/>
    <w:rsid w:val="0019614A"/>
    <w:rsid w:val="001961E8"/>
    <w:rsid w:val="001964BD"/>
    <w:rsid w:val="00196A5E"/>
    <w:rsid w:val="001978DF"/>
    <w:rsid w:val="001A1432"/>
    <w:rsid w:val="001A1906"/>
    <w:rsid w:val="001A1F6E"/>
    <w:rsid w:val="001A2E30"/>
    <w:rsid w:val="001A31D6"/>
    <w:rsid w:val="001A3FB6"/>
    <w:rsid w:val="001A406A"/>
    <w:rsid w:val="001A4721"/>
    <w:rsid w:val="001A4D56"/>
    <w:rsid w:val="001A4DD3"/>
    <w:rsid w:val="001A5045"/>
    <w:rsid w:val="001A5862"/>
    <w:rsid w:val="001A61F8"/>
    <w:rsid w:val="001A6812"/>
    <w:rsid w:val="001A6B6E"/>
    <w:rsid w:val="001A6D86"/>
    <w:rsid w:val="001A6EE2"/>
    <w:rsid w:val="001A6F5B"/>
    <w:rsid w:val="001A7EFC"/>
    <w:rsid w:val="001B0205"/>
    <w:rsid w:val="001B05A6"/>
    <w:rsid w:val="001B0E71"/>
    <w:rsid w:val="001B1A5A"/>
    <w:rsid w:val="001B1D45"/>
    <w:rsid w:val="001B23AC"/>
    <w:rsid w:val="001B2BC5"/>
    <w:rsid w:val="001B33B9"/>
    <w:rsid w:val="001B34FF"/>
    <w:rsid w:val="001B3834"/>
    <w:rsid w:val="001B39A0"/>
    <w:rsid w:val="001B3F09"/>
    <w:rsid w:val="001B4466"/>
    <w:rsid w:val="001B4CE3"/>
    <w:rsid w:val="001B4D6A"/>
    <w:rsid w:val="001B780C"/>
    <w:rsid w:val="001C0233"/>
    <w:rsid w:val="001C199A"/>
    <w:rsid w:val="001C212D"/>
    <w:rsid w:val="001C2C89"/>
    <w:rsid w:val="001C2FC9"/>
    <w:rsid w:val="001C301C"/>
    <w:rsid w:val="001C32DD"/>
    <w:rsid w:val="001C36D3"/>
    <w:rsid w:val="001C3A78"/>
    <w:rsid w:val="001C479C"/>
    <w:rsid w:val="001C4B6A"/>
    <w:rsid w:val="001C60C2"/>
    <w:rsid w:val="001C6B5B"/>
    <w:rsid w:val="001C6D19"/>
    <w:rsid w:val="001C732D"/>
    <w:rsid w:val="001D3031"/>
    <w:rsid w:val="001D338F"/>
    <w:rsid w:val="001D3AF8"/>
    <w:rsid w:val="001D4665"/>
    <w:rsid w:val="001D5831"/>
    <w:rsid w:val="001D73F2"/>
    <w:rsid w:val="001E035C"/>
    <w:rsid w:val="001E03CE"/>
    <w:rsid w:val="001E1783"/>
    <w:rsid w:val="001E19ED"/>
    <w:rsid w:val="001E1D0A"/>
    <w:rsid w:val="001E260F"/>
    <w:rsid w:val="001E2ECB"/>
    <w:rsid w:val="001E2F3D"/>
    <w:rsid w:val="001E2FDC"/>
    <w:rsid w:val="001E53E3"/>
    <w:rsid w:val="001E6324"/>
    <w:rsid w:val="001E7BA5"/>
    <w:rsid w:val="001F031B"/>
    <w:rsid w:val="001F0CCB"/>
    <w:rsid w:val="001F0F78"/>
    <w:rsid w:val="001F0FDD"/>
    <w:rsid w:val="001F145C"/>
    <w:rsid w:val="001F1BE1"/>
    <w:rsid w:val="001F1EBE"/>
    <w:rsid w:val="001F2537"/>
    <w:rsid w:val="001F26CE"/>
    <w:rsid w:val="001F4B38"/>
    <w:rsid w:val="001F6D26"/>
    <w:rsid w:val="001F77E5"/>
    <w:rsid w:val="0020087C"/>
    <w:rsid w:val="00200DA3"/>
    <w:rsid w:val="00200DBE"/>
    <w:rsid w:val="00201600"/>
    <w:rsid w:val="002019E7"/>
    <w:rsid w:val="00201F98"/>
    <w:rsid w:val="00202676"/>
    <w:rsid w:val="00203328"/>
    <w:rsid w:val="00204509"/>
    <w:rsid w:val="0020516E"/>
    <w:rsid w:val="002053A1"/>
    <w:rsid w:val="00205984"/>
    <w:rsid w:val="00205A31"/>
    <w:rsid w:val="00206198"/>
    <w:rsid w:val="00206361"/>
    <w:rsid w:val="00206564"/>
    <w:rsid w:val="00206645"/>
    <w:rsid w:val="00206AB6"/>
    <w:rsid w:val="00206C42"/>
    <w:rsid w:val="00206FF3"/>
    <w:rsid w:val="00207492"/>
    <w:rsid w:val="0020758D"/>
    <w:rsid w:val="002079CC"/>
    <w:rsid w:val="00207FA2"/>
    <w:rsid w:val="002102DC"/>
    <w:rsid w:val="002106F3"/>
    <w:rsid w:val="00210B32"/>
    <w:rsid w:val="00210C86"/>
    <w:rsid w:val="00210DA8"/>
    <w:rsid w:val="00210EA2"/>
    <w:rsid w:val="00211E6A"/>
    <w:rsid w:val="00212173"/>
    <w:rsid w:val="00212B4C"/>
    <w:rsid w:val="002132DD"/>
    <w:rsid w:val="00213535"/>
    <w:rsid w:val="0021357D"/>
    <w:rsid w:val="0021420F"/>
    <w:rsid w:val="00214211"/>
    <w:rsid w:val="00214E7E"/>
    <w:rsid w:val="00216D81"/>
    <w:rsid w:val="002171C3"/>
    <w:rsid w:val="00217269"/>
    <w:rsid w:val="002174A3"/>
    <w:rsid w:val="002176C7"/>
    <w:rsid w:val="00217AF1"/>
    <w:rsid w:val="002214AC"/>
    <w:rsid w:val="00221F68"/>
    <w:rsid w:val="002221F8"/>
    <w:rsid w:val="00222330"/>
    <w:rsid w:val="00222818"/>
    <w:rsid w:val="002231BF"/>
    <w:rsid w:val="002232E6"/>
    <w:rsid w:val="002235E9"/>
    <w:rsid w:val="00224016"/>
    <w:rsid w:val="00224BF1"/>
    <w:rsid w:val="00224F30"/>
    <w:rsid w:val="0022543B"/>
    <w:rsid w:val="00225A40"/>
    <w:rsid w:val="002264A3"/>
    <w:rsid w:val="002266B0"/>
    <w:rsid w:val="00227628"/>
    <w:rsid w:val="002302EC"/>
    <w:rsid w:val="002304FD"/>
    <w:rsid w:val="002305A4"/>
    <w:rsid w:val="00230A8F"/>
    <w:rsid w:val="00230E51"/>
    <w:rsid w:val="0023113D"/>
    <w:rsid w:val="002329DD"/>
    <w:rsid w:val="00232D63"/>
    <w:rsid w:val="00233C77"/>
    <w:rsid w:val="00234113"/>
    <w:rsid w:val="002349D1"/>
    <w:rsid w:val="0023521F"/>
    <w:rsid w:val="002358CB"/>
    <w:rsid w:val="00237AF7"/>
    <w:rsid w:val="00240722"/>
    <w:rsid w:val="00240ED5"/>
    <w:rsid w:val="00241D53"/>
    <w:rsid w:val="0024211C"/>
    <w:rsid w:val="00242787"/>
    <w:rsid w:val="002430EA"/>
    <w:rsid w:val="002440B5"/>
    <w:rsid w:val="00244AF2"/>
    <w:rsid w:val="00244C24"/>
    <w:rsid w:val="00245678"/>
    <w:rsid w:val="00246188"/>
    <w:rsid w:val="0024686F"/>
    <w:rsid w:val="00246A01"/>
    <w:rsid w:val="002505D9"/>
    <w:rsid w:val="002509E4"/>
    <w:rsid w:val="002517FD"/>
    <w:rsid w:val="00251AE1"/>
    <w:rsid w:val="00251C45"/>
    <w:rsid w:val="00251DA4"/>
    <w:rsid w:val="0025228F"/>
    <w:rsid w:val="002531CE"/>
    <w:rsid w:val="00253A84"/>
    <w:rsid w:val="00254151"/>
    <w:rsid w:val="00254501"/>
    <w:rsid w:val="00254A38"/>
    <w:rsid w:val="00254ADA"/>
    <w:rsid w:val="00254D5F"/>
    <w:rsid w:val="002555C5"/>
    <w:rsid w:val="00256504"/>
    <w:rsid w:val="00256F1D"/>
    <w:rsid w:val="0025703D"/>
    <w:rsid w:val="00257054"/>
    <w:rsid w:val="002575FB"/>
    <w:rsid w:val="00257713"/>
    <w:rsid w:val="00257B77"/>
    <w:rsid w:val="002618B5"/>
    <w:rsid w:val="00261D60"/>
    <w:rsid w:val="002626B3"/>
    <w:rsid w:val="0026343E"/>
    <w:rsid w:val="00263EB2"/>
    <w:rsid w:val="0026424C"/>
    <w:rsid w:val="0026437B"/>
    <w:rsid w:val="00264E37"/>
    <w:rsid w:val="00265773"/>
    <w:rsid w:val="00266083"/>
    <w:rsid w:val="00266569"/>
    <w:rsid w:val="00266AB0"/>
    <w:rsid w:val="0026705E"/>
    <w:rsid w:val="00267400"/>
    <w:rsid w:val="00267658"/>
    <w:rsid w:val="0026791E"/>
    <w:rsid w:val="0027037C"/>
    <w:rsid w:val="00270960"/>
    <w:rsid w:val="00270B5D"/>
    <w:rsid w:val="00270D55"/>
    <w:rsid w:val="00271405"/>
    <w:rsid w:val="00271BF5"/>
    <w:rsid w:val="00271C59"/>
    <w:rsid w:val="002727A9"/>
    <w:rsid w:val="002732B6"/>
    <w:rsid w:val="002733A2"/>
    <w:rsid w:val="0027347E"/>
    <w:rsid w:val="00274490"/>
    <w:rsid w:val="0027557B"/>
    <w:rsid w:val="0027682C"/>
    <w:rsid w:val="00276DC5"/>
    <w:rsid w:val="002778C8"/>
    <w:rsid w:val="00277C99"/>
    <w:rsid w:val="00277DCB"/>
    <w:rsid w:val="00280B5F"/>
    <w:rsid w:val="002823C6"/>
    <w:rsid w:val="002825C9"/>
    <w:rsid w:val="00282829"/>
    <w:rsid w:val="00282C54"/>
    <w:rsid w:val="00282E7A"/>
    <w:rsid w:val="00282E9A"/>
    <w:rsid w:val="002833FC"/>
    <w:rsid w:val="0028352B"/>
    <w:rsid w:val="0028354C"/>
    <w:rsid w:val="002838CB"/>
    <w:rsid w:val="00284467"/>
    <w:rsid w:val="00284567"/>
    <w:rsid w:val="00284581"/>
    <w:rsid w:val="002846BD"/>
    <w:rsid w:val="00284B7E"/>
    <w:rsid w:val="002854DF"/>
    <w:rsid w:val="00285AE0"/>
    <w:rsid w:val="00285BFA"/>
    <w:rsid w:val="0028603C"/>
    <w:rsid w:val="002867C6"/>
    <w:rsid w:val="00286918"/>
    <w:rsid w:val="00286A21"/>
    <w:rsid w:val="00286B05"/>
    <w:rsid w:val="002879C4"/>
    <w:rsid w:val="002924F4"/>
    <w:rsid w:val="002937AE"/>
    <w:rsid w:val="00293B06"/>
    <w:rsid w:val="00293C0B"/>
    <w:rsid w:val="00293E54"/>
    <w:rsid w:val="00293FAF"/>
    <w:rsid w:val="0029404C"/>
    <w:rsid w:val="00294663"/>
    <w:rsid w:val="00295009"/>
    <w:rsid w:val="00295164"/>
    <w:rsid w:val="002954D6"/>
    <w:rsid w:val="00295EFD"/>
    <w:rsid w:val="002964CF"/>
    <w:rsid w:val="002964E2"/>
    <w:rsid w:val="00297976"/>
    <w:rsid w:val="002A02A4"/>
    <w:rsid w:val="002A035F"/>
    <w:rsid w:val="002A041F"/>
    <w:rsid w:val="002A0DF8"/>
    <w:rsid w:val="002A0E00"/>
    <w:rsid w:val="002A23E3"/>
    <w:rsid w:val="002A2798"/>
    <w:rsid w:val="002A3DB6"/>
    <w:rsid w:val="002A5246"/>
    <w:rsid w:val="002A5C7A"/>
    <w:rsid w:val="002A5E69"/>
    <w:rsid w:val="002A661D"/>
    <w:rsid w:val="002B03B4"/>
    <w:rsid w:val="002B0800"/>
    <w:rsid w:val="002B1154"/>
    <w:rsid w:val="002B1952"/>
    <w:rsid w:val="002B1B03"/>
    <w:rsid w:val="002B1B2C"/>
    <w:rsid w:val="002B27FF"/>
    <w:rsid w:val="002B2D50"/>
    <w:rsid w:val="002B2E99"/>
    <w:rsid w:val="002B2FB2"/>
    <w:rsid w:val="002B3050"/>
    <w:rsid w:val="002B3B6E"/>
    <w:rsid w:val="002B4424"/>
    <w:rsid w:val="002B44BB"/>
    <w:rsid w:val="002B57EE"/>
    <w:rsid w:val="002B67CC"/>
    <w:rsid w:val="002B6E27"/>
    <w:rsid w:val="002B71D4"/>
    <w:rsid w:val="002B72BB"/>
    <w:rsid w:val="002B7436"/>
    <w:rsid w:val="002B7FED"/>
    <w:rsid w:val="002C02A8"/>
    <w:rsid w:val="002C02AE"/>
    <w:rsid w:val="002C1C0C"/>
    <w:rsid w:val="002C3E9E"/>
    <w:rsid w:val="002C51D3"/>
    <w:rsid w:val="002C5759"/>
    <w:rsid w:val="002C5A26"/>
    <w:rsid w:val="002C5C8D"/>
    <w:rsid w:val="002C6256"/>
    <w:rsid w:val="002C62E6"/>
    <w:rsid w:val="002C67F0"/>
    <w:rsid w:val="002C68D9"/>
    <w:rsid w:val="002C71FA"/>
    <w:rsid w:val="002C7D14"/>
    <w:rsid w:val="002C7E75"/>
    <w:rsid w:val="002D0BCA"/>
    <w:rsid w:val="002D1573"/>
    <w:rsid w:val="002D185C"/>
    <w:rsid w:val="002D1860"/>
    <w:rsid w:val="002D1EE2"/>
    <w:rsid w:val="002D225F"/>
    <w:rsid w:val="002D2986"/>
    <w:rsid w:val="002D3421"/>
    <w:rsid w:val="002D3469"/>
    <w:rsid w:val="002D4387"/>
    <w:rsid w:val="002D4616"/>
    <w:rsid w:val="002D4DD1"/>
    <w:rsid w:val="002D5427"/>
    <w:rsid w:val="002D5BBA"/>
    <w:rsid w:val="002D5E24"/>
    <w:rsid w:val="002D6D94"/>
    <w:rsid w:val="002D7494"/>
    <w:rsid w:val="002D74A6"/>
    <w:rsid w:val="002D7879"/>
    <w:rsid w:val="002D7F79"/>
    <w:rsid w:val="002E06DE"/>
    <w:rsid w:val="002E11ED"/>
    <w:rsid w:val="002E222E"/>
    <w:rsid w:val="002E29EE"/>
    <w:rsid w:val="002E2A06"/>
    <w:rsid w:val="002E3A5B"/>
    <w:rsid w:val="002E4939"/>
    <w:rsid w:val="002E4E64"/>
    <w:rsid w:val="002E58F0"/>
    <w:rsid w:val="002E6252"/>
    <w:rsid w:val="002E68D2"/>
    <w:rsid w:val="002E6E3A"/>
    <w:rsid w:val="002E7348"/>
    <w:rsid w:val="002E76ED"/>
    <w:rsid w:val="002F00DE"/>
    <w:rsid w:val="002F0687"/>
    <w:rsid w:val="002F0DF8"/>
    <w:rsid w:val="002F16D9"/>
    <w:rsid w:val="002F1A7C"/>
    <w:rsid w:val="002F23A6"/>
    <w:rsid w:val="002F284D"/>
    <w:rsid w:val="002F3BA6"/>
    <w:rsid w:val="002F3C31"/>
    <w:rsid w:val="002F4830"/>
    <w:rsid w:val="002F4B92"/>
    <w:rsid w:val="002F4BDD"/>
    <w:rsid w:val="002F557A"/>
    <w:rsid w:val="002F5A1C"/>
    <w:rsid w:val="002F5A28"/>
    <w:rsid w:val="002F6757"/>
    <w:rsid w:val="002F718D"/>
    <w:rsid w:val="00300938"/>
    <w:rsid w:val="003014C8"/>
    <w:rsid w:val="0030172E"/>
    <w:rsid w:val="00301941"/>
    <w:rsid w:val="00301E50"/>
    <w:rsid w:val="003024EA"/>
    <w:rsid w:val="0030274D"/>
    <w:rsid w:val="00302834"/>
    <w:rsid w:val="003036F8"/>
    <w:rsid w:val="00304448"/>
    <w:rsid w:val="00304835"/>
    <w:rsid w:val="003049FC"/>
    <w:rsid w:val="00304B68"/>
    <w:rsid w:val="0030555A"/>
    <w:rsid w:val="00306B36"/>
    <w:rsid w:val="00306C01"/>
    <w:rsid w:val="0030710C"/>
    <w:rsid w:val="00307533"/>
    <w:rsid w:val="00307FCB"/>
    <w:rsid w:val="00310E0F"/>
    <w:rsid w:val="003111C6"/>
    <w:rsid w:val="00311488"/>
    <w:rsid w:val="0031149E"/>
    <w:rsid w:val="003115A7"/>
    <w:rsid w:val="003125A7"/>
    <w:rsid w:val="0031275D"/>
    <w:rsid w:val="00312995"/>
    <w:rsid w:val="0031318A"/>
    <w:rsid w:val="003137A7"/>
    <w:rsid w:val="00314529"/>
    <w:rsid w:val="00315398"/>
    <w:rsid w:val="0031623D"/>
    <w:rsid w:val="003171A2"/>
    <w:rsid w:val="00317B6E"/>
    <w:rsid w:val="00317BA4"/>
    <w:rsid w:val="00320118"/>
    <w:rsid w:val="00321416"/>
    <w:rsid w:val="00321B85"/>
    <w:rsid w:val="00321BF9"/>
    <w:rsid w:val="00322003"/>
    <w:rsid w:val="0032292A"/>
    <w:rsid w:val="003229FE"/>
    <w:rsid w:val="00322F90"/>
    <w:rsid w:val="00323667"/>
    <w:rsid w:val="00323AD2"/>
    <w:rsid w:val="00323D68"/>
    <w:rsid w:val="00323FED"/>
    <w:rsid w:val="00324258"/>
    <w:rsid w:val="0032455B"/>
    <w:rsid w:val="00324803"/>
    <w:rsid w:val="00327F52"/>
    <w:rsid w:val="003309AF"/>
    <w:rsid w:val="00330CE8"/>
    <w:rsid w:val="00330D19"/>
    <w:rsid w:val="0033129F"/>
    <w:rsid w:val="00331496"/>
    <w:rsid w:val="00331986"/>
    <w:rsid w:val="00331C4A"/>
    <w:rsid w:val="00331E16"/>
    <w:rsid w:val="0033345F"/>
    <w:rsid w:val="003338A8"/>
    <w:rsid w:val="00334620"/>
    <w:rsid w:val="00334978"/>
    <w:rsid w:val="00334D82"/>
    <w:rsid w:val="00336038"/>
    <w:rsid w:val="00336161"/>
    <w:rsid w:val="00336C6D"/>
    <w:rsid w:val="00336E9C"/>
    <w:rsid w:val="00337A9D"/>
    <w:rsid w:val="003408FD"/>
    <w:rsid w:val="003409D3"/>
    <w:rsid w:val="00340F26"/>
    <w:rsid w:val="00341679"/>
    <w:rsid w:val="003423D5"/>
    <w:rsid w:val="00342787"/>
    <w:rsid w:val="00342AAD"/>
    <w:rsid w:val="00342C14"/>
    <w:rsid w:val="00346189"/>
    <w:rsid w:val="003464E2"/>
    <w:rsid w:val="00346870"/>
    <w:rsid w:val="0034748B"/>
    <w:rsid w:val="003476EA"/>
    <w:rsid w:val="00347FB8"/>
    <w:rsid w:val="00350672"/>
    <w:rsid w:val="00350BD2"/>
    <w:rsid w:val="00351465"/>
    <w:rsid w:val="00351A98"/>
    <w:rsid w:val="00351D79"/>
    <w:rsid w:val="003524DC"/>
    <w:rsid w:val="00352C91"/>
    <w:rsid w:val="00354832"/>
    <w:rsid w:val="00354B32"/>
    <w:rsid w:val="00354D0C"/>
    <w:rsid w:val="003556CD"/>
    <w:rsid w:val="0035580B"/>
    <w:rsid w:val="00356F56"/>
    <w:rsid w:val="0035708D"/>
    <w:rsid w:val="00357391"/>
    <w:rsid w:val="003578D2"/>
    <w:rsid w:val="00357995"/>
    <w:rsid w:val="00360640"/>
    <w:rsid w:val="0036093E"/>
    <w:rsid w:val="00361EC1"/>
    <w:rsid w:val="00362F28"/>
    <w:rsid w:val="003641B3"/>
    <w:rsid w:val="003641FD"/>
    <w:rsid w:val="0036463A"/>
    <w:rsid w:val="003649B1"/>
    <w:rsid w:val="003652B0"/>
    <w:rsid w:val="00365599"/>
    <w:rsid w:val="00365A1A"/>
    <w:rsid w:val="00365AFB"/>
    <w:rsid w:val="003663F4"/>
    <w:rsid w:val="003669B6"/>
    <w:rsid w:val="00366AE4"/>
    <w:rsid w:val="0037039A"/>
    <w:rsid w:val="003718AA"/>
    <w:rsid w:val="00371BBC"/>
    <w:rsid w:val="003737BF"/>
    <w:rsid w:val="00373F1B"/>
    <w:rsid w:val="00373FBB"/>
    <w:rsid w:val="003749BF"/>
    <w:rsid w:val="00374EB0"/>
    <w:rsid w:val="0037565D"/>
    <w:rsid w:val="00376156"/>
    <w:rsid w:val="00376198"/>
    <w:rsid w:val="003764A1"/>
    <w:rsid w:val="00376909"/>
    <w:rsid w:val="00376BB8"/>
    <w:rsid w:val="00377268"/>
    <w:rsid w:val="00377CCD"/>
    <w:rsid w:val="00377EF6"/>
    <w:rsid w:val="003800CF"/>
    <w:rsid w:val="0038028B"/>
    <w:rsid w:val="0038046C"/>
    <w:rsid w:val="00380EFB"/>
    <w:rsid w:val="00381C0E"/>
    <w:rsid w:val="003836C0"/>
    <w:rsid w:val="003844A4"/>
    <w:rsid w:val="003844F4"/>
    <w:rsid w:val="00384510"/>
    <w:rsid w:val="00384E57"/>
    <w:rsid w:val="0038635F"/>
    <w:rsid w:val="00386FC3"/>
    <w:rsid w:val="00387BB5"/>
    <w:rsid w:val="00390E02"/>
    <w:rsid w:val="003913E4"/>
    <w:rsid w:val="00391C43"/>
    <w:rsid w:val="00392264"/>
    <w:rsid w:val="00392A0E"/>
    <w:rsid w:val="00392DE3"/>
    <w:rsid w:val="00393134"/>
    <w:rsid w:val="00394F27"/>
    <w:rsid w:val="0039576E"/>
    <w:rsid w:val="00396597"/>
    <w:rsid w:val="003967EF"/>
    <w:rsid w:val="003977BC"/>
    <w:rsid w:val="00397C49"/>
    <w:rsid w:val="003A00BC"/>
    <w:rsid w:val="003A085E"/>
    <w:rsid w:val="003A11F6"/>
    <w:rsid w:val="003A1E99"/>
    <w:rsid w:val="003A3015"/>
    <w:rsid w:val="003A3AB1"/>
    <w:rsid w:val="003A3CA5"/>
    <w:rsid w:val="003A434E"/>
    <w:rsid w:val="003A4455"/>
    <w:rsid w:val="003A5E51"/>
    <w:rsid w:val="003A6695"/>
    <w:rsid w:val="003A6A39"/>
    <w:rsid w:val="003A6ACC"/>
    <w:rsid w:val="003A771A"/>
    <w:rsid w:val="003A7D0A"/>
    <w:rsid w:val="003B01A6"/>
    <w:rsid w:val="003B0258"/>
    <w:rsid w:val="003B06D4"/>
    <w:rsid w:val="003B1145"/>
    <w:rsid w:val="003B1204"/>
    <w:rsid w:val="003B15D5"/>
    <w:rsid w:val="003B19F4"/>
    <w:rsid w:val="003B20D8"/>
    <w:rsid w:val="003B218A"/>
    <w:rsid w:val="003B2C2D"/>
    <w:rsid w:val="003B33DF"/>
    <w:rsid w:val="003B3AD1"/>
    <w:rsid w:val="003B4064"/>
    <w:rsid w:val="003B470F"/>
    <w:rsid w:val="003B4BCE"/>
    <w:rsid w:val="003B5840"/>
    <w:rsid w:val="003B5DA1"/>
    <w:rsid w:val="003B7313"/>
    <w:rsid w:val="003B76F6"/>
    <w:rsid w:val="003B79D4"/>
    <w:rsid w:val="003B7C2E"/>
    <w:rsid w:val="003C0435"/>
    <w:rsid w:val="003C19B1"/>
    <w:rsid w:val="003C1AB9"/>
    <w:rsid w:val="003C1EF0"/>
    <w:rsid w:val="003C1FA5"/>
    <w:rsid w:val="003C2315"/>
    <w:rsid w:val="003C3114"/>
    <w:rsid w:val="003C50B0"/>
    <w:rsid w:val="003C56E8"/>
    <w:rsid w:val="003C5B12"/>
    <w:rsid w:val="003C5CC4"/>
    <w:rsid w:val="003C7754"/>
    <w:rsid w:val="003C78D9"/>
    <w:rsid w:val="003C791E"/>
    <w:rsid w:val="003D0243"/>
    <w:rsid w:val="003D0259"/>
    <w:rsid w:val="003D0552"/>
    <w:rsid w:val="003D07A2"/>
    <w:rsid w:val="003D0ED4"/>
    <w:rsid w:val="003D1960"/>
    <w:rsid w:val="003D2BCD"/>
    <w:rsid w:val="003D2F75"/>
    <w:rsid w:val="003D3ACA"/>
    <w:rsid w:val="003D3AEF"/>
    <w:rsid w:val="003D3CE8"/>
    <w:rsid w:val="003D4009"/>
    <w:rsid w:val="003D4A02"/>
    <w:rsid w:val="003D4E87"/>
    <w:rsid w:val="003D5662"/>
    <w:rsid w:val="003D7171"/>
    <w:rsid w:val="003D759D"/>
    <w:rsid w:val="003D7AE1"/>
    <w:rsid w:val="003E0204"/>
    <w:rsid w:val="003E19A9"/>
    <w:rsid w:val="003E2390"/>
    <w:rsid w:val="003E27B4"/>
    <w:rsid w:val="003E3024"/>
    <w:rsid w:val="003E3603"/>
    <w:rsid w:val="003E4A7B"/>
    <w:rsid w:val="003E60A2"/>
    <w:rsid w:val="003E651C"/>
    <w:rsid w:val="003F0253"/>
    <w:rsid w:val="003F2A8C"/>
    <w:rsid w:val="003F2B28"/>
    <w:rsid w:val="003F3CEB"/>
    <w:rsid w:val="003F3EB9"/>
    <w:rsid w:val="003F50BA"/>
    <w:rsid w:val="003F565F"/>
    <w:rsid w:val="003F6094"/>
    <w:rsid w:val="004007CB"/>
    <w:rsid w:val="00400E2C"/>
    <w:rsid w:val="00400F16"/>
    <w:rsid w:val="004016D1"/>
    <w:rsid w:val="004016E1"/>
    <w:rsid w:val="00401B75"/>
    <w:rsid w:val="004024F1"/>
    <w:rsid w:val="00402F5E"/>
    <w:rsid w:val="00403E66"/>
    <w:rsid w:val="00404160"/>
    <w:rsid w:val="00404164"/>
    <w:rsid w:val="004046D5"/>
    <w:rsid w:val="00405513"/>
    <w:rsid w:val="004057FC"/>
    <w:rsid w:val="00406588"/>
    <w:rsid w:val="00406998"/>
    <w:rsid w:val="00407756"/>
    <w:rsid w:val="00407CFA"/>
    <w:rsid w:val="00407CFE"/>
    <w:rsid w:val="00411152"/>
    <w:rsid w:val="00411427"/>
    <w:rsid w:val="004120E1"/>
    <w:rsid w:val="004120FD"/>
    <w:rsid w:val="004126C7"/>
    <w:rsid w:val="00412D6E"/>
    <w:rsid w:val="00412DC9"/>
    <w:rsid w:val="00413FB1"/>
    <w:rsid w:val="004144E2"/>
    <w:rsid w:val="0041476A"/>
    <w:rsid w:val="00414829"/>
    <w:rsid w:val="0041484C"/>
    <w:rsid w:val="00414888"/>
    <w:rsid w:val="00414E32"/>
    <w:rsid w:val="0041587E"/>
    <w:rsid w:val="004163AC"/>
    <w:rsid w:val="00416CE8"/>
    <w:rsid w:val="004174A9"/>
    <w:rsid w:val="00417A87"/>
    <w:rsid w:val="004201BC"/>
    <w:rsid w:val="00420430"/>
    <w:rsid w:val="004204BA"/>
    <w:rsid w:val="004212D7"/>
    <w:rsid w:val="00421530"/>
    <w:rsid w:val="004216D6"/>
    <w:rsid w:val="0042173B"/>
    <w:rsid w:val="00422185"/>
    <w:rsid w:val="004228B0"/>
    <w:rsid w:val="00422A47"/>
    <w:rsid w:val="00423977"/>
    <w:rsid w:val="004249B5"/>
    <w:rsid w:val="00424CE8"/>
    <w:rsid w:val="00424DAF"/>
    <w:rsid w:val="00425037"/>
    <w:rsid w:val="00425607"/>
    <w:rsid w:val="00426DB3"/>
    <w:rsid w:val="00427736"/>
    <w:rsid w:val="00427C08"/>
    <w:rsid w:val="00430058"/>
    <w:rsid w:val="00430874"/>
    <w:rsid w:val="004309E2"/>
    <w:rsid w:val="00430E51"/>
    <w:rsid w:val="004311AC"/>
    <w:rsid w:val="00431D64"/>
    <w:rsid w:val="00432E96"/>
    <w:rsid w:val="00434414"/>
    <w:rsid w:val="00434939"/>
    <w:rsid w:val="00434BF7"/>
    <w:rsid w:val="004355C6"/>
    <w:rsid w:val="00435C0B"/>
    <w:rsid w:val="00436064"/>
    <w:rsid w:val="004369E9"/>
    <w:rsid w:val="0043742C"/>
    <w:rsid w:val="00440142"/>
    <w:rsid w:val="00440A9D"/>
    <w:rsid w:val="004411A9"/>
    <w:rsid w:val="00443109"/>
    <w:rsid w:val="00443559"/>
    <w:rsid w:val="00443D05"/>
    <w:rsid w:val="0044453B"/>
    <w:rsid w:val="00444618"/>
    <w:rsid w:val="004446EB"/>
    <w:rsid w:val="0044484A"/>
    <w:rsid w:val="00446D58"/>
    <w:rsid w:val="00447644"/>
    <w:rsid w:val="00447C3B"/>
    <w:rsid w:val="00450070"/>
    <w:rsid w:val="00450D30"/>
    <w:rsid w:val="00450F7E"/>
    <w:rsid w:val="004511F8"/>
    <w:rsid w:val="00451CB6"/>
    <w:rsid w:val="0045200E"/>
    <w:rsid w:val="004521CF"/>
    <w:rsid w:val="0045262F"/>
    <w:rsid w:val="004533CC"/>
    <w:rsid w:val="004536F2"/>
    <w:rsid w:val="00453BC2"/>
    <w:rsid w:val="00453E8B"/>
    <w:rsid w:val="0045433D"/>
    <w:rsid w:val="004554D1"/>
    <w:rsid w:val="004558F6"/>
    <w:rsid w:val="0045616E"/>
    <w:rsid w:val="004563A9"/>
    <w:rsid w:val="00456836"/>
    <w:rsid w:val="00456CE9"/>
    <w:rsid w:val="00457355"/>
    <w:rsid w:val="004578D2"/>
    <w:rsid w:val="00457AF8"/>
    <w:rsid w:val="00457D16"/>
    <w:rsid w:val="00457F80"/>
    <w:rsid w:val="0046143E"/>
    <w:rsid w:val="00461656"/>
    <w:rsid w:val="004631A9"/>
    <w:rsid w:val="004632FC"/>
    <w:rsid w:val="00463517"/>
    <w:rsid w:val="0046369F"/>
    <w:rsid w:val="00463C3A"/>
    <w:rsid w:val="00464458"/>
    <w:rsid w:val="00465082"/>
    <w:rsid w:val="00465238"/>
    <w:rsid w:val="0046540B"/>
    <w:rsid w:val="004655AD"/>
    <w:rsid w:val="00465F05"/>
    <w:rsid w:val="004704C0"/>
    <w:rsid w:val="00471CFC"/>
    <w:rsid w:val="00471D82"/>
    <w:rsid w:val="0047207A"/>
    <w:rsid w:val="0047225C"/>
    <w:rsid w:val="00472978"/>
    <w:rsid w:val="004755D3"/>
    <w:rsid w:val="0047584F"/>
    <w:rsid w:val="00475930"/>
    <w:rsid w:val="00475E54"/>
    <w:rsid w:val="00475F99"/>
    <w:rsid w:val="004760DB"/>
    <w:rsid w:val="00477637"/>
    <w:rsid w:val="004778C8"/>
    <w:rsid w:val="00477B00"/>
    <w:rsid w:val="00477B77"/>
    <w:rsid w:val="00480363"/>
    <w:rsid w:val="00480B07"/>
    <w:rsid w:val="004812E7"/>
    <w:rsid w:val="00481373"/>
    <w:rsid w:val="0048196D"/>
    <w:rsid w:val="00481CFA"/>
    <w:rsid w:val="00482252"/>
    <w:rsid w:val="004823E2"/>
    <w:rsid w:val="00482951"/>
    <w:rsid w:val="00482C92"/>
    <w:rsid w:val="00482F49"/>
    <w:rsid w:val="00483420"/>
    <w:rsid w:val="00483448"/>
    <w:rsid w:val="0048346D"/>
    <w:rsid w:val="00483948"/>
    <w:rsid w:val="00483FD9"/>
    <w:rsid w:val="0048434E"/>
    <w:rsid w:val="0048481C"/>
    <w:rsid w:val="00484A90"/>
    <w:rsid w:val="00484F17"/>
    <w:rsid w:val="004856D5"/>
    <w:rsid w:val="00485999"/>
    <w:rsid w:val="00486468"/>
    <w:rsid w:val="0048672B"/>
    <w:rsid w:val="00486A0A"/>
    <w:rsid w:val="00486B2F"/>
    <w:rsid w:val="00486C9B"/>
    <w:rsid w:val="0048713C"/>
    <w:rsid w:val="00487A9B"/>
    <w:rsid w:val="00490B17"/>
    <w:rsid w:val="0049141B"/>
    <w:rsid w:val="00491F45"/>
    <w:rsid w:val="004920B6"/>
    <w:rsid w:val="004936DF"/>
    <w:rsid w:val="00494281"/>
    <w:rsid w:val="00495302"/>
    <w:rsid w:val="004958F1"/>
    <w:rsid w:val="004966F9"/>
    <w:rsid w:val="00496C46"/>
    <w:rsid w:val="00496E52"/>
    <w:rsid w:val="004977BB"/>
    <w:rsid w:val="004978FD"/>
    <w:rsid w:val="004A1921"/>
    <w:rsid w:val="004A1F44"/>
    <w:rsid w:val="004A2542"/>
    <w:rsid w:val="004A27F0"/>
    <w:rsid w:val="004A2A81"/>
    <w:rsid w:val="004A2F24"/>
    <w:rsid w:val="004A3645"/>
    <w:rsid w:val="004A39E4"/>
    <w:rsid w:val="004A46F5"/>
    <w:rsid w:val="004A48F2"/>
    <w:rsid w:val="004A4ACB"/>
    <w:rsid w:val="004A572E"/>
    <w:rsid w:val="004A5D99"/>
    <w:rsid w:val="004A6DD9"/>
    <w:rsid w:val="004A7B09"/>
    <w:rsid w:val="004A7E7B"/>
    <w:rsid w:val="004B06BC"/>
    <w:rsid w:val="004B0884"/>
    <w:rsid w:val="004B0A65"/>
    <w:rsid w:val="004B0B85"/>
    <w:rsid w:val="004B0D42"/>
    <w:rsid w:val="004B0E2D"/>
    <w:rsid w:val="004B0FB0"/>
    <w:rsid w:val="004B148A"/>
    <w:rsid w:val="004B19AC"/>
    <w:rsid w:val="004B1C66"/>
    <w:rsid w:val="004B242D"/>
    <w:rsid w:val="004B28DD"/>
    <w:rsid w:val="004B2E73"/>
    <w:rsid w:val="004B3426"/>
    <w:rsid w:val="004B3BC4"/>
    <w:rsid w:val="004B5951"/>
    <w:rsid w:val="004B59F7"/>
    <w:rsid w:val="004B66C1"/>
    <w:rsid w:val="004B7DAF"/>
    <w:rsid w:val="004C02AB"/>
    <w:rsid w:val="004C036A"/>
    <w:rsid w:val="004C03E3"/>
    <w:rsid w:val="004C10B6"/>
    <w:rsid w:val="004C15B9"/>
    <w:rsid w:val="004C1888"/>
    <w:rsid w:val="004C1996"/>
    <w:rsid w:val="004C1B33"/>
    <w:rsid w:val="004C2E60"/>
    <w:rsid w:val="004C3434"/>
    <w:rsid w:val="004C4D08"/>
    <w:rsid w:val="004C4FD3"/>
    <w:rsid w:val="004C59BD"/>
    <w:rsid w:val="004C5E23"/>
    <w:rsid w:val="004C68E4"/>
    <w:rsid w:val="004C74C3"/>
    <w:rsid w:val="004C74D7"/>
    <w:rsid w:val="004D1D59"/>
    <w:rsid w:val="004D3E50"/>
    <w:rsid w:val="004D46C8"/>
    <w:rsid w:val="004D4819"/>
    <w:rsid w:val="004D550A"/>
    <w:rsid w:val="004D6632"/>
    <w:rsid w:val="004D7337"/>
    <w:rsid w:val="004D738D"/>
    <w:rsid w:val="004E0009"/>
    <w:rsid w:val="004E00D2"/>
    <w:rsid w:val="004E0228"/>
    <w:rsid w:val="004E0BD0"/>
    <w:rsid w:val="004E0EF1"/>
    <w:rsid w:val="004E21A3"/>
    <w:rsid w:val="004E2CDF"/>
    <w:rsid w:val="004E3E52"/>
    <w:rsid w:val="004E417B"/>
    <w:rsid w:val="004E4D3F"/>
    <w:rsid w:val="004E6AF0"/>
    <w:rsid w:val="004E6E13"/>
    <w:rsid w:val="004E71FF"/>
    <w:rsid w:val="004E73D9"/>
    <w:rsid w:val="004E7502"/>
    <w:rsid w:val="004E765B"/>
    <w:rsid w:val="004E7A83"/>
    <w:rsid w:val="004E7B7D"/>
    <w:rsid w:val="004F0741"/>
    <w:rsid w:val="004F23B1"/>
    <w:rsid w:val="004F2420"/>
    <w:rsid w:val="004F2D30"/>
    <w:rsid w:val="004F2FBC"/>
    <w:rsid w:val="004F32CC"/>
    <w:rsid w:val="004F3525"/>
    <w:rsid w:val="004F3C43"/>
    <w:rsid w:val="004F4C5A"/>
    <w:rsid w:val="004F5D21"/>
    <w:rsid w:val="004F609A"/>
    <w:rsid w:val="004F63A6"/>
    <w:rsid w:val="004F6B0A"/>
    <w:rsid w:val="004F76EE"/>
    <w:rsid w:val="004F7D38"/>
    <w:rsid w:val="00500301"/>
    <w:rsid w:val="005003DA"/>
    <w:rsid w:val="00500681"/>
    <w:rsid w:val="00500E81"/>
    <w:rsid w:val="0050294E"/>
    <w:rsid w:val="00502CC6"/>
    <w:rsid w:val="0050381E"/>
    <w:rsid w:val="005046BF"/>
    <w:rsid w:val="00505456"/>
    <w:rsid w:val="00505A1D"/>
    <w:rsid w:val="00506AD5"/>
    <w:rsid w:val="00506EE1"/>
    <w:rsid w:val="00507D6C"/>
    <w:rsid w:val="005103C3"/>
    <w:rsid w:val="005106A9"/>
    <w:rsid w:val="00510D33"/>
    <w:rsid w:val="00511682"/>
    <w:rsid w:val="00512A0A"/>
    <w:rsid w:val="00512C27"/>
    <w:rsid w:val="00512EE3"/>
    <w:rsid w:val="005135ED"/>
    <w:rsid w:val="00513654"/>
    <w:rsid w:val="005136C4"/>
    <w:rsid w:val="00513D8B"/>
    <w:rsid w:val="00514DE0"/>
    <w:rsid w:val="00515294"/>
    <w:rsid w:val="00515E0A"/>
    <w:rsid w:val="00515F75"/>
    <w:rsid w:val="0051669E"/>
    <w:rsid w:val="00516757"/>
    <w:rsid w:val="00516C25"/>
    <w:rsid w:val="00517202"/>
    <w:rsid w:val="00520A5A"/>
    <w:rsid w:val="00520B92"/>
    <w:rsid w:val="00520D17"/>
    <w:rsid w:val="00520EB6"/>
    <w:rsid w:val="00521F30"/>
    <w:rsid w:val="00522124"/>
    <w:rsid w:val="00522331"/>
    <w:rsid w:val="00522B7A"/>
    <w:rsid w:val="00523265"/>
    <w:rsid w:val="00523B2B"/>
    <w:rsid w:val="00525A42"/>
    <w:rsid w:val="00525BB3"/>
    <w:rsid w:val="00525CE4"/>
    <w:rsid w:val="00526002"/>
    <w:rsid w:val="0052608A"/>
    <w:rsid w:val="005269CD"/>
    <w:rsid w:val="0053011F"/>
    <w:rsid w:val="00530141"/>
    <w:rsid w:val="00530205"/>
    <w:rsid w:val="005304CF"/>
    <w:rsid w:val="00530D68"/>
    <w:rsid w:val="00531AD3"/>
    <w:rsid w:val="00532598"/>
    <w:rsid w:val="00532857"/>
    <w:rsid w:val="005332CA"/>
    <w:rsid w:val="005335E9"/>
    <w:rsid w:val="00533AAA"/>
    <w:rsid w:val="00535206"/>
    <w:rsid w:val="005371EA"/>
    <w:rsid w:val="00537492"/>
    <w:rsid w:val="00540F92"/>
    <w:rsid w:val="00540F98"/>
    <w:rsid w:val="00541041"/>
    <w:rsid w:val="005410D0"/>
    <w:rsid w:val="00541691"/>
    <w:rsid w:val="0054183E"/>
    <w:rsid w:val="00542876"/>
    <w:rsid w:val="00542CC6"/>
    <w:rsid w:val="00542DC3"/>
    <w:rsid w:val="005434F4"/>
    <w:rsid w:val="00543597"/>
    <w:rsid w:val="0054363F"/>
    <w:rsid w:val="00543BDE"/>
    <w:rsid w:val="005440DB"/>
    <w:rsid w:val="00544FBD"/>
    <w:rsid w:val="00545B80"/>
    <w:rsid w:val="00547261"/>
    <w:rsid w:val="00547417"/>
    <w:rsid w:val="00547532"/>
    <w:rsid w:val="00550443"/>
    <w:rsid w:val="00551086"/>
    <w:rsid w:val="00551BC3"/>
    <w:rsid w:val="00552C4E"/>
    <w:rsid w:val="005553F5"/>
    <w:rsid w:val="005556FE"/>
    <w:rsid w:val="00555893"/>
    <w:rsid w:val="00555AB8"/>
    <w:rsid w:val="00555C02"/>
    <w:rsid w:val="00555E9A"/>
    <w:rsid w:val="005567CA"/>
    <w:rsid w:val="00556CD0"/>
    <w:rsid w:val="00556F62"/>
    <w:rsid w:val="00557698"/>
    <w:rsid w:val="0055782F"/>
    <w:rsid w:val="00557CBB"/>
    <w:rsid w:val="00561B6A"/>
    <w:rsid w:val="00563676"/>
    <w:rsid w:val="005643C2"/>
    <w:rsid w:val="00564F76"/>
    <w:rsid w:val="005658DF"/>
    <w:rsid w:val="00566345"/>
    <w:rsid w:val="00566412"/>
    <w:rsid w:val="00566746"/>
    <w:rsid w:val="0056688C"/>
    <w:rsid w:val="005673AE"/>
    <w:rsid w:val="00567E84"/>
    <w:rsid w:val="00570133"/>
    <w:rsid w:val="0057078A"/>
    <w:rsid w:val="00570929"/>
    <w:rsid w:val="00570CBF"/>
    <w:rsid w:val="00570DC8"/>
    <w:rsid w:val="00571832"/>
    <w:rsid w:val="00571B17"/>
    <w:rsid w:val="00571C07"/>
    <w:rsid w:val="00571E52"/>
    <w:rsid w:val="00572DC4"/>
    <w:rsid w:val="00572FA5"/>
    <w:rsid w:val="005734B5"/>
    <w:rsid w:val="005735F3"/>
    <w:rsid w:val="00574119"/>
    <w:rsid w:val="005747F2"/>
    <w:rsid w:val="0057487E"/>
    <w:rsid w:val="00574952"/>
    <w:rsid w:val="00575643"/>
    <w:rsid w:val="00575A17"/>
    <w:rsid w:val="00576148"/>
    <w:rsid w:val="00576577"/>
    <w:rsid w:val="00577A73"/>
    <w:rsid w:val="00577E09"/>
    <w:rsid w:val="005806FB"/>
    <w:rsid w:val="00580865"/>
    <w:rsid w:val="00580C1B"/>
    <w:rsid w:val="005818F5"/>
    <w:rsid w:val="00581CC1"/>
    <w:rsid w:val="00581EC3"/>
    <w:rsid w:val="0058379E"/>
    <w:rsid w:val="00584CC7"/>
    <w:rsid w:val="00584CD1"/>
    <w:rsid w:val="00586224"/>
    <w:rsid w:val="00586FC3"/>
    <w:rsid w:val="005901EE"/>
    <w:rsid w:val="00590255"/>
    <w:rsid w:val="00590286"/>
    <w:rsid w:val="00590800"/>
    <w:rsid w:val="00591DE9"/>
    <w:rsid w:val="00592016"/>
    <w:rsid w:val="00592D8B"/>
    <w:rsid w:val="00594106"/>
    <w:rsid w:val="00595996"/>
    <w:rsid w:val="0059646C"/>
    <w:rsid w:val="00597B3B"/>
    <w:rsid w:val="005A143D"/>
    <w:rsid w:val="005A1603"/>
    <w:rsid w:val="005A1F9C"/>
    <w:rsid w:val="005A21A6"/>
    <w:rsid w:val="005A30A0"/>
    <w:rsid w:val="005A3253"/>
    <w:rsid w:val="005A412D"/>
    <w:rsid w:val="005A42B6"/>
    <w:rsid w:val="005A4858"/>
    <w:rsid w:val="005A547A"/>
    <w:rsid w:val="005A579A"/>
    <w:rsid w:val="005A62C0"/>
    <w:rsid w:val="005A65A1"/>
    <w:rsid w:val="005A70BE"/>
    <w:rsid w:val="005A754E"/>
    <w:rsid w:val="005B0DDF"/>
    <w:rsid w:val="005B0F97"/>
    <w:rsid w:val="005B32A1"/>
    <w:rsid w:val="005B32A2"/>
    <w:rsid w:val="005B4EEC"/>
    <w:rsid w:val="005B504F"/>
    <w:rsid w:val="005B57DA"/>
    <w:rsid w:val="005B5874"/>
    <w:rsid w:val="005B6724"/>
    <w:rsid w:val="005B7A67"/>
    <w:rsid w:val="005C0191"/>
    <w:rsid w:val="005C03EF"/>
    <w:rsid w:val="005C0F99"/>
    <w:rsid w:val="005C1E1E"/>
    <w:rsid w:val="005C1EA2"/>
    <w:rsid w:val="005C2965"/>
    <w:rsid w:val="005C338B"/>
    <w:rsid w:val="005C40D7"/>
    <w:rsid w:val="005C534F"/>
    <w:rsid w:val="005C54F2"/>
    <w:rsid w:val="005C611C"/>
    <w:rsid w:val="005C6862"/>
    <w:rsid w:val="005C6DEF"/>
    <w:rsid w:val="005C6E26"/>
    <w:rsid w:val="005C7131"/>
    <w:rsid w:val="005D0431"/>
    <w:rsid w:val="005D19B5"/>
    <w:rsid w:val="005D2AB0"/>
    <w:rsid w:val="005D321D"/>
    <w:rsid w:val="005D3454"/>
    <w:rsid w:val="005D3575"/>
    <w:rsid w:val="005D4FC5"/>
    <w:rsid w:val="005D60CF"/>
    <w:rsid w:val="005D6EA2"/>
    <w:rsid w:val="005D78D3"/>
    <w:rsid w:val="005E0111"/>
    <w:rsid w:val="005E0DEF"/>
    <w:rsid w:val="005E169F"/>
    <w:rsid w:val="005E1870"/>
    <w:rsid w:val="005E2652"/>
    <w:rsid w:val="005E2971"/>
    <w:rsid w:val="005E2C03"/>
    <w:rsid w:val="005E2D97"/>
    <w:rsid w:val="005E32AF"/>
    <w:rsid w:val="005E3628"/>
    <w:rsid w:val="005E441A"/>
    <w:rsid w:val="005E446D"/>
    <w:rsid w:val="005E46F5"/>
    <w:rsid w:val="005E4BD8"/>
    <w:rsid w:val="005E514C"/>
    <w:rsid w:val="005E5A81"/>
    <w:rsid w:val="005E5EF7"/>
    <w:rsid w:val="005E66FD"/>
    <w:rsid w:val="005E7135"/>
    <w:rsid w:val="005E7179"/>
    <w:rsid w:val="005F0C57"/>
    <w:rsid w:val="005F12EC"/>
    <w:rsid w:val="005F2659"/>
    <w:rsid w:val="005F3280"/>
    <w:rsid w:val="005F38ED"/>
    <w:rsid w:val="005F3914"/>
    <w:rsid w:val="005F473C"/>
    <w:rsid w:val="005F4BDC"/>
    <w:rsid w:val="005F56D1"/>
    <w:rsid w:val="005F580B"/>
    <w:rsid w:val="005F675F"/>
    <w:rsid w:val="005F6CA9"/>
    <w:rsid w:val="0060050E"/>
    <w:rsid w:val="00600723"/>
    <w:rsid w:val="00600CEB"/>
    <w:rsid w:val="00602250"/>
    <w:rsid w:val="006023A9"/>
    <w:rsid w:val="0060251D"/>
    <w:rsid w:val="00602EAE"/>
    <w:rsid w:val="00602EAF"/>
    <w:rsid w:val="00603D55"/>
    <w:rsid w:val="00603DC7"/>
    <w:rsid w:val="00604E3E"/>
    <w:rsid w:val="006054E7"/>
    <w:rsid w:val="006065BD"/>
    <w:rsid w:val="006065C8"/>
    <w:rsid w:val="006076CC"/>
    <w:rsid w:val="0060792B"/>
    <w:rsid w:val="00607950"/>
    <w:rsid w:val="00607B11"/>
    <w:rsid w:val="00610763"/>
    <w:rsid w:val="00610B23"/>
    <w:rsid w:val="0061141E"/>
    <w:rsid w:val="00611601"/>
    <w:rsid w:val="00611752"/>
    <w:rsid w:val="00611C8E"/>
    <w:rsid w:val="00611FF7"/>
    <w:rsid w:val="00613BB8"/>
    <w:rsid w:val="00614AF1"/>
    <w:rsid w:val="00614F86"/>
    <w:rsid w:val="006150D9"/>
    <w:rsid w:val="00617BA3"/>
    <w:rsid w:val="00617BBB"/>
    <w:rsid w:val="006201C0"/>
    <w:rsid w:val="00621906"/>
    <w:rsid w:val="006221E5"/>
    <w:rsid w:val="00622DDE"/>
    <w:rsid w:val="00622EC7"/>
    <w:rsid w:val="006239CD"/>
    <w:rsid w:val="00624600"/>
    <w:rsid w:val="00624E2C"/>
    <w:rsid w:val="006250A1"/>
    <w:rsid w:val="006267F6"/>
    <w:rsid w:val="00626892"/>
    <w:rsid w:val="00627211"/>
    <w:rsid w:val="006277D0"/>
    <w:rsid w:val="00627DEE"/>
    <w:rsid w:val="0063093D"/>
    <w:rsid w:val="00631D71"/>
    <w:rsid w:val="00631F0C"/>
    <w:rsid w:val="00631F8D"/>
    <w:rsid w:val="00632801"/>
    <w:rsid w:val="00633862"/>
    <w:rsid w:val="00633CAB"/>
    <w:rsid w:val="00633DB7"/>
    <w:rsid w:val="00634768"/>
    <w:rsid w:val="00635210"/>
    <w:rsid w:val="00635DBA"/>
    <w:rsid w:val="00636409"/>
    <w:rsid w:val="00637DD6"/>
    <w:rsid w:val="00637FA6"/>
    <w:rsid w:val="0064001B"/>
    <w:rsid w:val="00640DF9"/>
    <w:rsid w:val="00641517"/>
    <w:rsid w:val="006417E0"/>
    <w:rsid w:val="00642649"/>
    <w:rsid w:val="00643074"/>
    <w:rsid w:val="00643A1E"/>
    <w:rsid w:val="00644132"/>
    <w:rsid w:val="006441EE"/>
    <w:rsid w:val="006445B2"/>
    <w:rsid w:val="00645042"/>
    <w:rsid w:val="0064542C"/>
    <w:rsid w:val="00645B87"/>
    <w:rsid w:val="00645E84"/>
    <w:rsid w:val="00646CA1"/>
    <w:rsid w:val="0064704B"/>
    <w:rsid w:val="0065136E"/>
    <w:rsid w:val="00652010"/>
    <w:rsid w:val="0065206E"/>
    <w:rsid w:val="00652BE0"/>
    <w:rsid w:val="00655B45"/>
    <w:rsid w:val="00655EAF"/>
    <w:rsid w:val="00656D43"/>
    <w:rsid w:val="00657687"/>
    <w:rsid w:val="00657A48"/>
    <w:rsid w:val="0066058C"/>
    <w:rsid w:val="00660F54"/>
    <w:rsid w:val="0066143C"/>
    <w:rsid w:val="00661C41"/>
    <w:rsid w:val="00662D64"/>
    <w:rsid w:val="00663849"/>
    <w:rsid w:val="00663D4F"/>
    <w:rsid w:val="006640AB"/>
    <w:rsid w:val="00664753"/>
    <w:rsid w:val="00665387"/>
    <w:rsid w:val="006653EC"/>
    <w:rsid w:val="006657B1"/>
    <w:rsid w:val="00665B12"/>
    <w:rsid w:val="00666E1C"/>
    <w:rsid w:val="006670D3"/>
    <w:rsid w:val="00667BB9"/>
    <w:rsid w:val="00667E04"/>
    <w:rsid w:val="006709A9"/>
    <w:rsid w:val="00670B12"/>
    <w:rsid w:val="0067109B"/>
    <w:rsid w:val="00671261"/>
    <w:rsid w:val="00671857"/>
    <w:rsid w:val="00672565"/>
    <w:rsid w:val="006728B7"/>
    <w:rsid w:val="00673325"/>
    <w:rsid w:val="0067384D"/>
    <w:rsid w:val="00673D97"/>
    <w:rsid w:val="00674A87"/>
    <w:rsid w:val="006751F3"/>
    <w:rsid w:val="00677D12"/>
    <w:rsid w:val="00680011"/>
    <w:rsid w:val="0068092F"/>
    <w:rsid w:val="006820D1"/>
    <w:rsid w:val="006821D2"/>
    <w:rsid w:val="00684BB2"/>
    <w:rsid w:val="00684D13"/>
    <w:rsid w:val="00687331"/>
    <w:rsid w:val="006877B1"/>
    <w:rsid w:val="006900A9"/>
    <w:rsid w:val="00690340"/>
    <w:rsid w:val="006907D5"/>
    <w:rsid w:val="0069195A"/>
    <w:rsid w:val="00692264"/>
    <w:rsid w:val="00692D60"/>
    <w:rsid w:val="00693137"/>
    <w:rsid w:val="00693AC0"/>
    <w:rsid w:val="00693C89"/>
    <w:rsid w:val="00693CFF"/>
    <w:rsid w:val="00693FD3"/>
    <w:rsid w:val="0069406A"/>
    <w:rsid w:val="00694877"/>
    <w:rsid w:val="00695237"/>
    <w:rsid w:val="00696324"/>
    <w:rsid w:val="00696696"/>
    <w:rsid w:val="00696789"/>
    <w:rsid w:val="00696A18"/>
    <w:rsid w:val="00696B87"/>
    <w:rsid w:val="006971C1"/>
    <w:rsid w:val="00697596"/>
    <w:rsid w:val="00697765"/>
    <w:rsid w:val="00697997"/>
    <w:rsid w:val="006A01F9"/>
    <w:rsid w:val="006A054D"/>
    <w:rsid w:val="006A0CA4"/>
    <w:rsid w:val="006A1D03"/>
    <w:rsid w:val="006A1D23"/>
    <w:rsid w:val="006A1FAF"/>
    <w:rsid w:val="006A2AB2"/>
    <w:rsid w:val="006A2EEB"/>
    <w:rsid w:val="006A4514"/>
    <w:rsid w:val="006A4F67"/>
    <w:rsid w:val="006A56E8"/>
    <w:rsid w:val="006A57EF"/>
    <w:rsid w:val="006A58D9"/>
    <w:rsid w:val="006A5DE3"/>
    <w:rsid w:val="006A6684"/>
    <w:rsid w:val="006A6A67"/>
    <w:rsid w:val="006A79C1"/>
    <w:rsid w:val="006B0EE1"/>
    <w:rsid w:val="006B0FBD"/>
    <w:rsid w:val="006B115E"/>
    <w:rsid w:val="006B1AF8"/>
    <w:rsid w:val="006B2B8E"/>
    <w:rsid w:val="006B2C1A"/>
    <w:rsid w:val="006B2C97"/>
    <w:rsid w:val="006B4686"/>
    <w:rsid w:val="006B5435"/>
    <w:rsid w:val="006B6B3C"/>
    <w:rsid w:val="006B7CD1"/>
    <w:rsid w:val="006C0246"/>
    <w:rsid w:val="006C0291"/>
    <w:rsid w:val="006C09F5"/>
    <w:rsid w:val="006C0C6F"/>
    <w:rsid w:val="006C119C"/>
    <w:rsid w:val="006C125C"/>
    <w:rsid w:val="006C1413"/>
    <w:rsid w:val="006C1D66"/>
    <w:rsid w:val="006C2E4B"/>
    <w:rsid w:val="006C2F09"/>
    <w:rsid w:val="006C32A4"/>
    <w:rsid w:val="006C336E"/>
    <w:rsid w:val="006C455B"/>
    <w:rsid w:val="006C4835"/>
    <w:rsid w:val="006C4ECC"/>
    <w:rsid w:val="006C54AC"/>
    <w:rsid w:val="006C5648"/>
    <w:rsid w:val="006C5B26"/>
    <w:rsid w:val="006C688D"/>
    <w:rsid w:val="006C6AEB"/>
    <w:rsid w:val="006C6B01"/>
    <w:rsid w:val="006C7229"/>
    <w:rsid w:val="006C728B"/>
    <w:rsid w:val="006C7501"/>
    <w:rsid w:val="006C7BC6"/>
    <w:rsid w:val="006D08F8"/>
    <w:rsid w:val="006D0BE6"/>
    <w:rsid w:val="006D18BE"/>
    <w:rsid w:val="006D229D"/>
    <w:rsid w:val="006D2397"/>
    <w:rsid w:val="006D3767"/>
    <w:rsid w:val="006D3989"/>
    <w:rsid w:val="006D52FE"/>
    <w:rsid w:val="006D54E1"/>
    <w:rsid w:val="006D5CF7"/>
    <w:rsid w:val="006D7155"/>
    <w:rsid w:val="006D7C37"/>
    <w:rsid w:val="006D7EAD"/>
    <w:rsid w:val="006E4017"/>
    <w:rsid w:val="006E41A3"/>
    <w:rsid w:val="006E4BE0"/>
    <w:rsid w:val="006E5869"/>
    <w:rsid w:val="006E5A3B"/>
    <w:rsid w:val="006E65DA"/>
    <w:rsid w:val="006E6EB3"/>
    <w:rsid w:val="006E7D31"/>
    <w:rsid w:val="006F031D"/>
    <w:rsid w:val="006F0496"/>
    <w:rsid w:val="006F08D1"/>
    <w:rsid w:val="006F17B1"/>
    <w:rsid w:val="006F192D"/>
    <w:rsid w:val="006F28F5"/>
    <w:rsid w:val="006F2916"/>
    <w:rsid w:val="006F2C25"/>
    <w:rsid w:val="006F2D9D"/>
    <w:rsid w:val="006F2DE3"/>
    <w:rsid w:val="006F3852"/>
    <w:rsid w:val="006F3A2E"/>
    <w:rsid w:val="006F49A5"/>
    <w:rsid w:val="006F49DA"/>
    <w:rsid w:val="006F62D6"/>
    <w:rsid w:val="006F685B"/>
    <w:rsid w:val="0070016A"/>
    <w:rsid w:val="0070072E"/>
    <w:rsid w:val="00700A33"/>
    <w:rsid w:val="00700DAA"/>
    <w:rsid w:val="00700FF9"/>
    <w:rsid w:val="00701325"/>
    <w:rsid w:val="00702238"/>
    <w:rsid w:val="007022E3"/>
    <w:rsid w:val="00702B39"/>
    <w:rsid w:val="00703319"/>
    <w:rsid w:val="00703ECE"/>
    <w:rsid w:val="0070604B"/>
    <w:rsid w:val="007068F9"/>
    <w:rsid w:val="00707DDD"/>
    <w:rsid w:val="00710A02"/>
    <w:rsid w:val="007114DF"/>
    <w:rsid w:val="0071171B"/>
    <w:rsid w:val="00711A1D"/>
    <w:rsid w:val="0071280E"/>
    <w:rsid w:val="00712BE4"/>
    <w:rsid w:val="00713447"/>
    <w:rsid w:val="00713492"/>
    <w:rsid w:val="00713718"/>
    <w:rsid w:val="00713A77"/>
    <w:rsid w:val="00714048"/>
    <w:rsid w:val="0071421E"/>
    <w:rsid w:val="007143EB"/>
    <w:rsid w:val="007153CD"/>
    <w:rsid w:val="00717275"/>
    <w:rsid w:val="00717B08"/>
    <w:rsid w:val="00717C50"/>
    <w:rsid w:val="00717D67"/>
    <w:rsid w:val="00720421"/>
    <w:rsid w:val="00720D2D"/>
    <w:rsid w:val="00720FC7"/>
    <w:rsid w:val="007229D9"/>
    <w:rsid w:val="00722EC4"/>
    <w:rsid w:val="007237B8"/>
    <w:rsid w:val="00723855"/>
    <w:rsid w:val="00723A29"/>
    <w:rsid w:val="007249F8"/>
    <w:rsid w:val="007250E7"/>
    <w:rsid w:val="0072518A"/>
    <w:rsid w:val="007258BD"/>
    <w:rsid w:val="007259E1"/>
    <w:rsid w:val="00725CB2"/>
    <w:rsid w:val="00725E08"/>
    <w:rsid w:val="007260F5"/>
    <w:rsid w:val="00726BEB"/>
    <w:rsid w:val="00730641"/>
    <w:rsid w:val="00730967"/>
    <w:rsid w:val="00730D12"/>
    <w:rsid w:val="007320F3"/>
    <w:rsid w:val="00732659"/>
    <w:rsid w:val="00732780"/>
    <w:rsid w:val="00733ADB"/>
    <w:rsid w:val="00734DDA"/>
    <w:rsid w:val="0073675B"/>
    <w:rsid w:val="00740BA5"/>
    <w:rsid w:val="007410AC"/>
    <w:rsid w:val="00741B65"/>
    <w:rsid w:val="00742CFB"/>
    <w:rsid w:val="00742FDC"/>
    <w:rsid w:val="007443F3"/>
    <w:rsid w:val="00744B5D"/>
    <w:rsid w:val="00744CEA"/>
    <w:rsid w:val="0074516C"/>
    <w:rsid w:val="00746A14"/>
    <w:rsid w:val="00746C05"/>
    <w:rsid w:val="007474E3"/>
    <w:rsid w:val="0074758C"/>
    <w:rsid w:val="007517CA"/>
    <w:rsid w:val="007520ED"/>
    <w:rsid w:val="0075312A"/>
    <w:rsid w:val="00753967"/>
    <w:rsid w:val="00753E68"/>
    <w:rsid w:val="00756737"/>
    <w:rsid w:val="0075680B"/>
    <w:rsid w:val="007568DB"/>
    <w:rsid w:val="00760669"/>
    <w:rsid w:val="00761A0E"/>
    <w:rsid w:val="00761A2C"/>
    <w:rsid w:val="00762B2E"/>
    <w:rsid w:val="00762C95"/>
    <w:rsid w:val="00763823"/>
    <w:rsid w:val="0076416B"/>
    <w:rsid w:val="007646A7"/>
    <w:rsid w:val="00764A54"/>
    <w:rsid w:val="00764C68"/>
    <w:rsid w:val="00764C88"/>
    <w:rsid w:val="00765233"/>
    <w:rsid w:val="00765AFF"/>
    <w:rsid w:val="00766B6C"/>
    <w:rsid w:val="00767AC1"/>
    <w:rsid w:val="00770019"/>
    <w:rsid w:val="0077044B"/>
    <w:rsid w:val="0077165B"/>
    <w:rsid w:val="00771860"/>
    <w:rsid w:val="007721DC"/>
    <w:rsid w:val="00772B8A"/>
    <w:rsid w:val="00772CF6"/>
    <w:rsid w:val="00772FC1"/>
    <w:rsid w:val="00773648"/>
    <w:rsid w:val="0077383D"/>
    <w:rsid w:val="007745E9"/>
    <w:rsid w:val="007748B7"/>
    <w:rsid w:val="00776270"/>
    <w:rsid w:val="00776E19"/>
    <w:rsid w:val="00777722"/>
    <w:rsid w:val="00777E8D"/>
    <w:rsid w:val="0078014A"/>
    <w:rsid w:val="00780426"/>
    <w:rsid w:val="0078055F"/>
    <w:rsid w:val="0078124C"/>
    <w:rsid w:val="007812FF"/>
    <w:rsid w:val="00781AA6"/>
    <w:rsid w:val="00781CA4"/>
    <w:rsid w:val="00782A8F"/>
    <w:rsid w:val="00783A1D"/>
    <w:rsid w:val="00783E83"/>
    <w:rsid w:val="00783F74"/>
    <w:rsid w:val="00784949"/>
    <w:rsid w:val="00785A60"/>
    <w:rsid w:val="00785E21"/>
    <w:rsid w:val="007860EA"/>
    <w:rsid w:val="00786A83"/>
    <w:rsid w:val="0078759D"/>
    <w:rsid w:val="007903BE"/>
    <w:rsid w:val="00791A53"/>
    <w:rsid w:val="00791FB0"/>
    <w:rsid w:val="0079215D"/>
    <w:rsid w:val="00792CD1"/>
    <w:rsid w:val="00792DAB"/>
    <w:rsid w:val="00792E41"/>
    <w:rsid w:val="007930BD"/>
    <w:rsid w:val="007935AF"/>
    <w:rsid w:val="00793EF6"/>
    <w:rsid w:val="00794353"/>
    <w:rsid w:val="00794A65"/>
    <w:rsid w:val="00795469"/>
    <w:rsid w:val="007959EC"/>
    <w:rsid w:val="0079656A"/>
    <w:rsid w:val="0079722D"/>
    <w:rsid w:val="00797237"/>
    <w:rsid w:val="00797A63"/>
    <w:rsid w:val="007A0F76"/>
    <w:rsid w:val="007A12C9"/>
    <w:rsid w:val="007A1387"/>
    <w:rsid w:val="007A194D"/>
    <w:rsid w:val="007A24CD"/>
    <w:rsid w:val="007A28EF"/>
    <w:rsid w:val="007A2C3E"/>
    <w:rsid w:val="007A2F1F"/>
    <w:rsid w:val="007A3320"/>
    <w:rsid w:val="007A334C"/>
    <w:rsid w:val="007A4297"/>
    <w:rsid w:val="007A42F0"/>
    <w:rsid w:val="007A43C5"/>
    <w:rsid w:val="007A5691"/>
    <w:rsid w:val="007A6007"/>
    <w:rsid w:val="007A74A0"/>
    <w:rsid w:val="007A7535"/>
    <w:rsid w:val="007A77AE"/>
    <w:rsid w:val="007A7AB5"/>
    <w:rsid w:val="007A7C64"/>
    <w:rsid w:val="007A7EDC"/>
    <w:rsid w:val="007B12EC"/>
    <w:rsid w:val="007B28D5"/>
    <w:rsid w:val="007B2E69"/>
    <w:rsid w:val="007B4235"/>
    <w:rsid w:val="007B482C"/>
    <w:rsid w:val="007B4990"/>
    <w:rsid w:val="007B49F0"/>
    <w:rsid w:val="007B5309"/>
    <w:rsid w:val="007B6972"/>
    <w:rsid w:val="007B76E0"/>
    <w:rsid w:val="007B7946"/>
    <w:rsid w:val="007B7B79"/>
    <w:rsid w:val="007B7BB6"/>
    <w:rsid w:val="007C03D2"/>
    <w:rsid w:val="007C0637"/>
    <w:rsid w:val="007C07A4"/>
    <w:rsid w:val="007C0D58"/>
    <w:rsid w:val="007C1BC3"/>
    <w:rsid w:val="007C1BE6"/>
    <w:rsid w:val="007C1C67"/>
    <w:rsid w:val="007C1C6F"/>
    <w:rsid w:val="007C20E0"/>
    <w:rsid w:val="007C2209"/>
    <w:rsid w:val="007C3469"/>
    <w:rsid w:val="007C3C67"/>
    <w:rsid w:val="007C4143"/>
    <w:rsid w:val="007C4812"/>
    <w:rsid w:val="007C4BB8"/>
    <w:rsid w:val="007C57A3"/>
    <w:rsid w:val="007C69D6"/>
    <w:rsid w:val="007C6A5C"/>
    <w:rsid w:val="007C7899"/>
    <w:rsid w:val="007D19AC"/>
    <w:rsid w:val="007D3020"/>
    <w:rsid w:val="007D36DF"/>
    <w:rsid w:val="007D519D"/>
    <w:rsid w:val="007D5668"/>
    <w:rsid w:val="007D6426"/>
    <w:rsid w:val="007D6E6D"/>
    <w:rsid w:val="007D77E8"/>
    <w:rsid w:val="007E08F0"/>
    <w:rsid w:val="007E1085"/>
    <w:rsid w:val="007E21B0"/>
    <w:rsid w:val="007E41E2"/>
    <w:rsid w:val="007E46CD"/>
    <w:rsid w:val="007E59CC"/>
    <w:rsid w:val="007E73F3"/>
    <w:rsid w:val="007E75FD"/>
    <w:rsid w:val="007E7AA9"/>
    <w:rsid w:val="007F0437"/>
    <w:rsid w:val="007F187B"/>
    <w:rsid w:val="007F19A2"/>
    <w:rsid w:val="007F1D9E"/>
    <w:rsid w:val="007F244D"/>
    <w:rsid w:val="007F2C10"/>
    <w:rsid w:val="007F2CDF"/>
    <w:rsid w:val="007F3EA7"/>
    <w:rsid w:val="007F5EC2"/>
    <w:rsid w:val="007F6447"/>
    <w:rsid w:val="00800ACB"/>
    <w:rsid w:val="008010FE"/>
    <w:rsid w:val="00801BA9"/>
    <w:rsid w:val="00801D1F"/>
    <w:rsid w:val="008021B2"/>
    <w:rsid w:val="00802616"/>
    <w:rsid w:val="0080270B"/>
    <w:rsid w:val="008028E9"/>
    <w:rsid w:val="00802C61"/>
    <w:rsid w:val="00802EFD"/>
    <w:rsid w:val="00803A05"/>
    <w:rsid w:val="00803F9B"/>
    <w:rsid w:val="008046CB"/>
    <w:rsid w:val="00804F0F"/>
    <w:rsid w:val="00805D91"/>
    <w:rsid w:val="00806D85"/>
    <w:rsid w:val="00806D89"/>
    <w:rsid w:val="008070C4"/>
    <w:rsid w:val="00810933"/>
    <w:rsid w:val="00810A81"/>
    <w:rsid w:val="00810C70"/>
    <w:rsid w:val="008114A0"/>
    <w:rsid w:val="00811584"/>
    <w:rsid w:val="008117D1"/>
    <w:rsid w:val="00811CA3"/>
    <w:rsid w:val="008124E2"/>
    <w:rsid w:val="00814547"/>
    <w:rsid w:val="008166E3"/>
    <w:rsid w:val="008166E7"/>
    <w:rsid w:val="00816C1A"/>
    <w:rsid w:val="00817AA7"/>
    <w:rsid w:val="00820643"/>
    <w:rsid w:val="0082099D"/>
    <w:rsid w:val="00821472"/>
    <w:rsid w:val="008217F2"/>
    <w:rsid w:val="00821C55"/>
    <w:rsid w:val="00821CC2"/>
    <w:rsid w:val="0082204B"/>
    <w:rsid w:val="00822C75"/>
    <w:rsid w:val="00822DE9"/>
    <w:rsid w:val="008235A4"/>
    <w:rsid w:val="00823ADE"/>
    <w:rsid w:val="00826FB8"/>
    <w:rsid w:val="008274AA"/>
    <w:rsid w:val="00827E21"/>
    <w:rsid w:val="008302AF"/>
    <w:rsid w:val="00830854"/>
    <w:rsid w:val="00830DDC"/>
    <w:rsid w:val="0083137B"/>
    <w:rsid w:val="00831C02"/>
    <w:rsid w:val="00832545"/>
    <w:rsid w:val="0083281A"/>
    <w:rsid w:val="0083293E"/>
    <w:rsid w:val="008332CE"/>
    <w:rsid w:val="00834105"/>
    <w:rsid w:val="0083423A"/>
    <w:rsid w:val="0083469B"/>
    <w:rsid w:val="008347B1"/>
    <w:rsid w:val="00834C83"/>
    <w:rsid w:val="0083588C"/>
    <w:rsid w:val="00835F23"/>
    <w:rsid w:val="0083640E"/>
    <w:rsid w:val="00836ED5"/>
    <w:rsid w:val="00837CC0"/>
    <w:rsid w:val="008404A3"/>
    <w:rsid w:val="00840B48"/>
    <w:rsid w:val="00841425"/>
    <w:rsid w:val="0084188F"/>
    <w:rsid w:val="00841CF9"/>
    <w:rsid w:val="00841ED0"/>
    <w:rsid w:val="00842191"/>
    <w:rsid w:val="00842DB1"/>
    <w:rsid w:val="00842FA0"/>
    <w:rsid w:val="008432C4"/>
    <w:rsid w:val="00843474"/>
    <w:rsid w:val="00844252"/>
    <w:rsid w:val="00844C8D"/>
    <w:rsid w:val="008452D6"/>
    <w:rsid w:val="00845F2B"/>
    <w:rsid w:val="00845F44"/>
    <w:rsid w:val="00846857"/>
    <w:rsid w:val="008471D9"/>
    <w:rsid w:val="0084744D"/>
    <w:rsid w:val="00847D7F"/>
    <w:rsid w:val="00851583"/>
    <w:rsid w:val="00851742"/>
    <w:rsid w:val="00851C7C"/>
    <w:rsid w:val="00852CCC"/>
    <w:rsid w:val="00853214"/>
    <w:rsid w:val="008532EA"/>
    <w:rsid w:val="00853D17"/>
    <w:rsid w:val="00853D9E"/>
    <w:rsid w:val="00854790"/>
    <w:rsid w:val="008559B8"/>
    <w:rsid w:val="00856139"/>
    <w:rsid w:val="008565D3"/>
    <w:rsid w:val="00856B36"/>
    <w:rsid w:val="008573E2"/>
    <w:rsid w:val="00857521"/>
    <w:rsid w:val="00857775"/>
    <w:rsid w:val="00857BAF"/>
    <w:rsid w:val="008607D8"/>
    <w:rsid w:val="00860B81"/>
    <w:rsid w:val="00860BBB"/>
    <w:rsid w:val="00861668"/>
    <w:rsid w:val="00861717"/>
    <w:rsid w:val="00861C88"/>
    <w:rsid w:val="0086360C"/>
    <w:rsid w:val="00864965"/>
    <w:rsid w:val="008655FC"/>
    <w:rsid w:val="00866172"/>
    <w:rsid w:val="00866F53"/>
    <w:rsid w:val="00867BC0"/>
    <w:rsid w:val="00870E74"/>
    <w:rsid w:val="0087188F"/>
    <w:rsid w:val="00871E58"/>
    <w:rsid w:val="00872074"/>
    <w:rsid w:val="00872969"/>
    <w:rsid w:val="00873618"/>
    <w:rsid w:val="00873AF9"/>
    <w:rsid w:val="00873C94"/>
    <w:rsid w:val="00873E20"/>
    <w:rsid w:val="00874580"/>
    <w:rsid w:val="008763EE"/>
    <w:rsid w:val="008776C6"/>
    <w:rsid w:val="00877EF3"/>
    <w:rsid w:val="008801C2"/>
    <w:rsid w:val="008812FC"/>
    <w:rsid w:val="0088160A"/>
    <w:rsid w:val="0088215F"/>
    <w:rsid w:val="00882474"/>
    <w:rsid w:val="00884075"/>
    <w:rsid w:val="008840C0"/>
    <w:rsid w:val="0088450C"/>
    <w:rsid w:val="0088495D"/>
    <w:rsid w:val="0088552F"/>
    <w:rsid w:val="008864F9"/>
    <w:rsid w:val="00886F64"/>
    <w:rsid w:val="0088792E"/>
    <w:rsid w:val="00887CDF"/>
    <w:rsid w:val="0089076C"/>
    <w:rsid w:val="00890848"/>
    <w:rsid w:val="00891E3B"/>
    <w:rsid w:val="00891FF2"/>
    <w:rsid w:val="008939B0"/>
    <w:rsid w:val="0089569D"/>
    <w:rsid w:val="00896594"/>
    <w:rsid w:val="00896A9B"/>
    <w:rsid w:val="00897918"/>
    <w:rsid w:val="00897B73"/>
    <w:rsid w:val="00897B80"/>
    <w:rsid w:val="00897B9C"/>
    <w:rsid w:val="008A00DD"/>
    <w:rsid w:val="008A01F4"/>
    <w:rsid w:val="008A079D"/>
    <w:rsid w:val="008A11C9"/>
    <w:rsid w:val="008A1EE8"/>
    <w:rsid w:val="008A26FA"/>
    <w:rsid w:val="008A29FE"/>
    <w:rsid w:val="008A2D78"/>
    <w:rsid w:val="008A335D"/>
    <w:rsid w:val="008A37AF"/>
    <w:rsid w:val="008A3BB8"/>
    <w:rsid w:val="008A402E"/>
    <w:rsid w:val="008A4F20"/>
    <w:rsid w:val="008A510F"/>
    <w:rsid w:val="008A60E7"/>
    <w:rsid w:val="008A716D"/>
    <w:rsid w:val="008A7525"/>
    <w:rsid w:val="008A7611"/>
    <w:rsid w:val="008A79D0"/>
    <w:rsid w:val="008B1429"/>
    <w:rsid w:val="008B1C2E"/>
    <w:rsid w:val="008B20EA"/>
    <w:rsid w:val="008B33EC"/>
    <w:rsid w:val="008B3FA0"/>
    <w:rsid w:val="008B4322"/>
    <w:rsid w:val="008B43E6"/>
    <w:rsid w:val="008B4F90"/>
    <w:rsid w:val="008B58DF"/>
    <w:rsid w:val="008B68DC"/>
    <w:rsid w:val="008B68E2"/>
    <w:rsid w:val="008B70C4"/>
    <w:rsid w:val="008B7301"/>
    <w:rsid w:val="008B775E"/>
    <w:rsid w:val="008B791F"/>
    <w:rsid w:val="008B7C62"/>
    <w:rsid w:val="008B7CEE"/>
    <w:rsid w:val="008C06A6"/>
    <w:rsid w:val="008C09A1"/>
    <w:rsid w:val="008C11E0"/>
    <w:rsid w:val="008C16F4"/>
    <w:rsid w:val="008C1785"/>
    <w:rsid w:val="008C252B"/>
    <w:rsid w:val="008C3A9C"/>
    <w:rsid w:val="008C4005"/>
    <w:rsid w:val="008C4828"/>
    <w:rsid w:val="008C5F1C"/>
    <w:rsid w:val="008C5FFD"/>
    <w:rsid w:val="008C6286"/>
    <w:rsid w:val="008C64A2"/>
    <w:rsid w:val="008C7B08"/>
    <w:rsid w:val="008C7CDB"/>
    <w:rsid w:val="008D0B1C"/>
    <w:rsid w:val="008D128E"/>
    <w:rsid w:val="008D1A9E"/>
    <w:rsid w:val="008D1C00"/>
    <w:rsid w:val="008D1DA5"/>
    <w:rsid w:val="008D207A"/>
    <w:rsid w:val="008D2088"/>
    <w:rsid w:val="008D3E52"/>
    <w:rsid w:val="008D4ECB"/>
    <w:rsid w:val="008D65A8"/>
    <w:rsid w:val="008D6898"/>
    <w:rsid w:val="008D76E7"/>
    <w:rsid w:val="008D7C84"/>
    <w:rsid w:val="008D7F94"/>
    <w:rsid w:val="008E01EF"/>
    <w:rsid w:val="008E0D78"/>
    <w:rsid w:val="008E11BE"/>
    <w:rsid w:val="008E19ED"/>
    <w:rsid w:val="008E1D6B"/>
    <w:rsid w:val="008E1E63"/>
    <w:rsid w:val="008E21EA"/>
    <w:rsid w:val="008E2284"/>
    <w:rsid w:val="008E24CD"/>
    <w:rsid w:val="008E3A00"/>
    <w:rsid w:val="008E40ED"/>
    <w:rsid w:val="008E50A0"/>
    <w:rsid w:val="008E524A"/>
    <w:rsid w:val="008E57C1"/>
    <w:rsid w:val="008E5845"/>
    <w:rsid w:val="008E5E66"/>
    <w:rsid w:val="008E5F64"/>
    <w:rsid w:val="008E6787"/>
    <w:rsid w:val="008E6CF6"/>
    <w:rsid w:val="008E6E7C"/>
    <w:rsid w:val="008F0C12"/>
    <w:rsid w:val="008F14E5"/>
    <w:rsid w:val="008F1672"/>
    <w:rsid w:val="008F1A45"/>
    <w:rsid w:val="008F253E"/>
    <w:rsid w:val="008F3A5F"/>
    <w:rsid w:val="008F3C1F"/>
    <w:rsid w:val="008F4491"/>
    <w:rsid w:val="008F4B03"/>
    <w:rsid w:val="008F4D99"/>
    <w:rsid w:val="008F4F69"/>
    <w:rsid w:val="008F5137"/>
    <w:rsid w:val="008F527B"/>
    <w:rsid w:val="008F5AC3"/>
    <w:rsid w:val="008F660C"/>
    <w:rsid w:val="008F73AC"/>
    <w:rsid w:val="008F7664"/>
    <w:rsid w:val="008F7FD6"/>
    <w:rsid w:val="0090094B"/>
    <w:rsid w:val="00900AEE"/>
    <w:rsid w:val="00901D93"/>
    <w:rsid w:val="00902271"/>
    <w:rsid w:val="00903729"/>
    <w:rsid w:val="00903D95"/>
    <w:rsid w:val="00903E6F"/>
    <w:rsid w:val="009045C4"/>
    <w:rsid w:val="009054AE"/>
    <w:rsid w:val="00905740"/>
    <w:rsid w:val="00905F9A"/>
    <w:rsid w:val="00906955"/>
    <w:rsid w:val="00907D39"/>
    <w:rsid w:val="00910013"/>
    <w:rsid w:val="00910442"/>
    <w:rsid w:val="00911C95"/>
    <w:rsid w:val="009122E9"/>
    <w:rsid w:val="0091250F"/>
    <w:rsid w:val="0091279E"/>
    <w:rsid w:val="0091284E"/>
    <w:rsid w:val="009128C6"/>
    <w:rsid w:val="00912D0E"/>
    <w:rsid w:val="00912D9A"/>
    <w:rsid w:val="00913AB3"/>
    <w:rsid w:val="00913D91"/>
    <w:rsid w:val="00914339"/>
    <w:rsid w:val="00915FC3"/>
    <w:rsid w:val="00916848"/>
    <w:rsid w:val="009207C7"/>
    <w:rsid w:val="0092110A"/>
    <w:rsid w:val="00921564"/>
    <w:rsid w:val="00921E28"/>
    <w:rsid w:val="00921E59"/>
    <w:rsid w:val="00922DFB"/>
    <w:rsid w:val="00922E57"/>
    <w:rsid w:val="009230DE"/>
    <w:rsid w:val="00923318"/>
    <w:rsid w:val="00923B51"/>
    <w:rsid w:val="0092416F"/>
    <w:rsid w:val="0092494D"/>
    <w:rsid w:val="00924BCF"/>
    <w:rsid w:val="009252D8"/>
    <w:rsid w:val="00925318"/>
    <w:rsid w:val="009259B8"/>
    <w:rsid w:val="00925E52"/>
    <w:rsid w:val="0092613A"/>
    <w:rsid w:val="00926C75"/>
    <w:rsid w:val="00926D5C"/>
    <w:rsid w:val="00927117"/>
    <w:rsid w:val="009279DD"/>
    <w:rsid w:val="0093029C"/>
    <w:rsid w:val="00930AB2"/>
    <w:rsid w:val="00930AD9"/>
    <w:rsid w:val="00931E29"/>
    <w:rsid w:val="009320F4"/>
    <w:rsid w:val="0093298D"/>
    <w:rsid w:val="009332B0"/>
    <w:rsid w:val="00933DF3"/>
    <w:rsid w:val="009366A6"/>
    <w:rsid w:val="00937553"/>
    <w:rsid w:val="00940D84"/>
    <w:rsid w:val="0094135D"/>
    <w:rsid w:val="00941990"/>
    <w:rsid w:val="00942505"/>
    <w:rsid w:val="0094452B"/>
    <w:rsid w:val="0094459E"/>
    <w:rsid w:val="00946286"/>
    <w:rsid w:val="00946648"/>
    <w:rsid w:val="00946C2F"/>
    <w:rsid w:val="00947803"/>
    <w:rsid w:val="00947C88"/>
    <w:rsid w:val="00947EC4"/>
    <w:rsid w:val="00950346"/>
    <w:rsid w:val="00950AF1"/>
    <w:rsid w:val="0095118A"/>
    <w:rsid w:val="00951590"/>
    <w:rsid w:val="00951988"/>
    <w:rsid w:val="00951B15"/>
    <w:rsid w:val="009524E0"/>
    <w:rsid w:val="0095265B"/>
    <w:rsid w:val="009531C9"/>
    <w:rsid w:val="00953A13"/>
    <w:rsid w:val="00954300"/>
    <w:rsid w:val="00954D2D"/>
    <w:rsid w:val="009572E0"/>
    <w:rsid w:val="009613F3"/>
    <w:rsid w:val="00961402"/>
    <w:rsid w:val="0096258E"/>
    <w:rsid w:val="009629EB"/>
    <w:rsid w:val="00962ED6"/>
    <w:rsid w:val="009642F7"/>
    <w:rsid w:val="00965B09"/>
    <w:rsid w:val="00966663"/>
    <w:rsid w:val="00966940"/>
    <w:rsid w:val="00967D37"/>
    <w:rsid w:val="00967D7A"/>
    <w:rsid w:val="00967DC8"/>
    <w:rsid w:val="009706A1"/>
    <w:rsid w:val="009716AD"/>
    <w:rsid w:val="00971E55"/>
    <w:rsid w:val="00972DDF"/>
    <w:rsid w:val="0097344B"/>
    <w:rsid w:val="00973A74"/>
    <w:rsid w:val="00975D89"/>
    <w:rsid w:val="00975FA6"/>
    <w:rsid w:val="00976958"/>
    <w:rsid w:val="00976A75"/>
    <w:rsid w:val="00976C29"/>
    <w:rsid w:val="00977081"/>
    <w:rsid w:val="009773AB"/>
    <w:rsid w:val="00980110"/>
    <w:rsid w:val="00982EB0"/>
    <w:rsid w:val="00983169"/>
    <w:rsid w:val="00983C34"/>
    <w:rsid w:val="009842D4"/>
    <w:rsid w:val="009855F0"/>
    <w:rsid w:val="00985733"/>
    <w:rsid w:val="00986C94"/>
    <w:rsid w:val="00986DE0"/>
    <w:rsid w:val="00987964"/>
    <w:rsid w:val="00987DA9"/>
    <w:rsid w:val="009900F6"/>
    <w:rsid w:val="009905DB"/>
    <w:rsid w:val="00990B43"/>
    <w:rsid w:val="009912FB"/>
    <w:rsid w:val="00991537"/>
    <w:rsid w:val="0099162A"/>
    <w:rsid w:val="00991942"/>
    <w:rsid w:val="009928F7"/>
    <w:rsid w:val="009929BC"/>
    <w:rsid w:val="00992C0C"/>
    <w:rsid w:val="00992F71"/>
    <w:rsid w:val="00993292"/>
    <w:rsid w:val="00994552"/>
    <w:rsid w:val="00994619"/>
    <w:rsid w:val="009948D4"/>
    <w:rsid w:val="00995AFA"/>
    <w:rsid w:val="00995B3A"/>
    <w:rsid w:val="00996E03"/>
    <w:rsid w:val="009978C5"/>
    <w:rsid w:val="00997E72"/>
    <w:rsid w:val="009A1239"/>
    <w:rsid w:val="009A1704"/>
    <w:rsid w:val="009A1C37"/>
    <w:rsid w:val="009A1C9F"/>
    <w:rsid w:val="009A20F6"/>
    <w:rsid w:val="009A2D56"/>
    <w:rsid w:val="009A31EF"/>
    <w:rsid w:val="009A3AD5"/>
    <w:rsid w:val="009A41E7"/>
    <w:rsid w:val="009A4BAD"/>
    <w:rsid w:val="009A4FC8"/>
    <w:rsid w:val="009A5026"/>
    <w:rsid w:val="009A50FF"/>
    <w:rsid w:val="009A524C"/>
    <w:rsid w:val="009A5C0C"/>
    <w:rsid w:val="009A64F1"/>
    <w:rsid w:val="009A6F13"/>
    <w:rsid w:val="009A7596"/>
    <w:rsid w:val="009B1AA2"/>
    <w:rsid w:val="009B2114"/>
    <w:rsid w:val="009B220C"/>
    <w:rsid w:val="009B2317"/>
    <w:rsid w:val="009B2520"/>
    <w:rsid w:val="009B26D8"/>
    <w:rsid w:val="009B2A95"/>
    <w:rsid w:val="009B36DF"/>
    <w:rsid w:val="009B419E"/>
    <w:rsid w:val="009B4502"/>
    <w:rsid w:val="009B68F8"/>
    <w:rsid w:val="009B6A52"/>
    <w:rsid w:val="009B7592"/>
    <w:rsid w:val="009C01FB"/>
    <w:rsid w:val="009C39AC"/>
    <w:rsid w:val="009C3C86"/>
    <w:rsid w:val="009C420E"/>
    <w:rsid w:val="009C43B8"/>
    <w:rsid w:val="009C4419"/>
    <w:rsid w:val="009C44F6"/>
    <w:rsid w:val="009C48D9"/>
    <w:rsid w:val="009C543D"/>
    <w:rsid w:val="009C5760"/>
    <w:rsid w:val="009C5BE0"/>
    <w:rsid w:val="009C6BDF"/>
    <w:rsid w:val="009C6C13"/>
    <w:rsid w:val="009D073E"/>
    <w:rsid w:val="009D0B84"/>
    <w:rsid w:val="009D0FB4"/>
    <w:rsid w:val="009D2157"/>
    <w:rsid w:val="009D38BC"/>
    <w:rsid w:val="009D3B48"/>
    <w:rsid w:val="009D3CE6"/>
    <w:rsid w:val="009D3E3C"/>
    <w:rsid w:val="009D3F84"/>
    <w:rsid w:val="009D3FAC"/>
    <w:rsid w:val="009D446B"/>
    <w:rsid w:val="009D46A3"/>
    <w:rsid w:val="009D4F7D"/>
    <w:rsid w:val="009D521B"/>
    <w:rsid w:val="009D54A2"/>
    <w:rsid w:val="009D5CFD"/>
    <w:rsid w:val="009D5D2E"/>
    <w:rsid w:val="009D5E4A"/>
    <w:rsid w:val="009D6926"/>
    <w:rsid w:val="009D6ACC"/>
    <w:rsid w:val="009E0F8F"/>
    <w:rsid w:val="009E1E14"/>
    <w:rsid w:val="009E2506"/>
    <w:rsid w:val="009E25C0"/>
    <w:rsid w:val="009E2C2F"/>
    <w:rsid w:val="009E2C82"/>
    <w:rsid w:val="009E3A87"/>
    <w:rsid w:val="009E44B9"/>
    <w:rsid w:val="009E45FE"/>
    <w:rsid w:val="009E4B15"/>
    <w:rsid w:val="009E4E50"/>
    <w:rsid w:val="009E5181"/>
    <w:rsid w:val="009E61C1"/>
    <w:rsid w:val="009E629F"/>
    <w:rsid w:val="009E62C7"/>
    <w:rsid w:val="009E710B"/>
    <w:rsid w:val="009E7B6E"/>
    <w:rsid w:val="009E7F8D"/>
    <w:rsid w:val="009F02AD"/>
    <w:rsid w:val="009F118E"/>
    <w:rsid w:val="009F158E"/>
    <w:rsid w:val="009F22E3"/>
    <w:rsid w:val="009F3050"/>
    <w:rsid w:val="009F3552"/>
    <w:rsid w:val="009F3AC7"/>
    <w:rsid w:val="009F4774"/>
    <w:rsid w:val="009F6169"/>
    <w:rsid w:val="009F6779"/>
    <w:rsid w:val="009F777C"/>
    <w:rsid w:val="009F7846"/>
    <w:rsid w:val="00A0037C"/>
    <w:rsid w:val="00A009E3"/>
    <w:rsid w:val="00A01652"/>
    <w:rsid w:val="00A01FE3"/>
    <w:rsid w:val="00A020B1"/>
    <w:rsid w:val="00A0236D"/>
    <w:rsid w:val="00A02CE0"/>
    <w:rsid w:val="00A0371C"/>
    <w:rsid w:val="00A0484E"/>
    <w:rsid w:val="00A0489E"/>
    <w:rsid w:val="00A04C2F"/>
    <w:rsid w:val="00A05301"/>
    <w:rsid w:val="00A05448"/>
    <w:rsid w:val="00A05577"/>
    <w:rsid w:val="00A06DAF"/>
    <w:rsid w:val="00A06EEC"/>
    <w:rsid w:val="00A06F5F"/>
    <w:rsid w:val="00A10801"/>
    <w:rsid w:val="00A11BF0"/>
    <w:rsid w:val="00A1210E"/>
    <w:rsid w:val="00A1241B"/>
    <w:rsid w:val="00A131EB"/>
    <w:rsid w:val="00A139F1"/>
    <w:rsid w:val="00A14319"/>
    <w:rsid w:val="00A1487E"/>
    <w:rsid w:val="00A14DB4"/>
    <w:rsid w:val="00A156CF"/>
    <w:rsid w:val="00A15A1F"/>
    <w:rsid w:val="00A15D9D"/>
    <w:rsid w:val="00A15E4C"/>
    <w:rsid w:val="00A169C6"/>
    <w:rsid w:val="00A17847"/>
    <w:rsid w:val="00A178E5"/>
    <w:rsid w:val="00A17C33"/>
    <w:rsid w:val="00A20145"/>
    <w:rsid w:val="00A21123"/>
    <w:rsid w:val="00A21131"/>
    <w:rsid w:val="00A21B70"/>
    <w:rsid w:val="00A21EB0"/>
    <w:rsid w:val="00A231C1"/>
    <w:rsid w:val="00A231CA"/>
    <w:rsid w:val="00A2340A"/>
    <w:rsid w:val="00A2374C"/>
    <w:rsid w:val="00A241DF"/>
    <w:rsid w:val="00A24697"/>
    <w:rsid w:val="00A247B3"/>
    <w:rsid w:val="00A253E8"/>
    <w:rsid w:val="00A25B8F"/>
    <w:rsid w:val="00A25FAA"/>
    <w:rsid w:val="00A26021"/>
    <w:rsid w:val="00A2657B"/>
    <w:rsid w:val="00A271A1"/>
    <w:rsid w:val="00A27362"/>
    <w:rsid w:val="00A306D3"/>
    <w:rsid w:val="00A32199"/>
    <w:rsid w:val="00A32AEA"/>
    <w:rsid w:val="00A32F57"/>
    <w:rsid w:val="00A33434"/>
    <w:rsid w:val="00A338C2"/>
    <w:rsid w:val="00A33A89"/>
    <w:rsid w:val="00A35054"/>
    <w:rsid w:val="00A36293"/>
    <w:rsid w:val="00A3654B"/>
    <w:rsid w:val="00A37E0F"/>
    <w:rsid w:val="00A40113"/>
    <w:rsid w:val="00A41417"/>
    <w:rsid w:val="00A41BEA"/>
    <w:rsid w:val="00A42922"/>
    <w:rsid w:val="00A42CAD"/>
    <w:rsid w:val="00A4406E"/>
    <w:rsid w:val="00A44EA9"/>
    <w:rsid w:val="00A45795"/>
    <w:rsid w:val="00A45ACC"/>
    <w:rsid w:val="00A4670B"/>
    <w:rsid w:val="00A46DEF"/>
    <w:rsid w:val="00A46F5C"/>
    <w:rsid w:val="00A4774C"/>
    <w:rsid w:val="00A503B4"/>
    <w:rsid w:val="00A507A3"/>
    <w:rsid w:val="00A50A1C"/>
    <w:rsid w:val="00A50C77"/>
    <w:rsid w:val="00A50DDA"/>
    <w:rsid w:val="00A5110A"/>
    <w:rsid w:val="00A52F0E"/>
    <w:rsid w:val="00A53C13"/>
    <w:rsid w:val="00A53CD1"/>
    <w:rsid w:val="00A54127"/>
    <w:rsid w:val="00A54A5B"/>
    <w:rsid w:val="00A550C5"/>
    <w:rsid w:val="00A556B6"/>
    <w:rsid w:val="00A56CAE"/>
    <w:rsid w:val="00A57EBD"/>
    <w:rsid w:val="00A60045"/>
    <w:rsid w:val="00A600B0"/>
    <w:rsid w:val="00A602F6"/>
    <w:rsid w:val="00A6198B"/>
    <w:rsid w:val="00A619CC"/>
    <w:rsid w:val="00A632D4"/>
    <w:rsid w:val="00A64BEE"/>
    <w:rsid w:val="00A64CB7"/>
    <w:rsid w:val="00A64D30"/>
    <w:rsid w:val="00A64DFD"/>
    <w:rsid w:val="00A655FF"/>
    <w:rsid w:val="00A658CF"/>
    <w:rsid w:val="00A65A6E"/>
    <w:rsid w:val="00A662E9"/>
    <w:rsid w:val="00A66483"/>
    <w:rsid w:val="00A67C70"/>
    <w:rsid w:val="00A70242"/>
    <w:rsid w:val="00A70A3B"/>
    <w:rsid w:val="00A70C9C"/>
    <w:rsid w:val="00A7133E"/>
    <w:rsid w:val="00A71636"/>
    <w:rsid w:val="00A71F37"/>
    <w:rsid w:val="00A71F6F"/>
    <w:rsid w:val="00A722C6"/>
    <w:rsid w:val="00A72520"/>
    <w:rsid w:val="00A7284C"/>
    <w:rsid w:val="00A732B7"/>
    <w:rsid w:val="00A73881"/>
    <w:rsid w:val="00A74613"/>
    <w:rsid w:val="00A747BC"/>
    <w:rsid w:val="00A74E28"/>
    <w:rsid w:val="00A754AD"/>
    <w:rsid w:val="00A7561A"/>
    <w:rsid w:val="00A76632"/>
    <w:rsid w:val="00A77A7B"/>
    <w:rsid w:val="00A77C45"/>
    <w:rsid w:val="00A80303"/>
    <w:rsid w:val="00A803B6"/>
    <w:rsid w:val="00A81089"/>
    <w:rsid w:val="00A82EC8"/>
    <w:rsid w:val="00A82F60"/>
    <w:rsid w:val="00A82F95"/>
    <w:rsid w:val="00A83A4A"/>
    <w:rsid w:val="00A8446D"/>
    <w:rsid w:val="00A85598"/>
    <w:rsid w:val="00A86361"/>
    <w:rsid w:val="00A86CC0"/>
    <w:rsid w:val="00A86DF3"/>
    <w:rsid w:val="00A86F5E"/>
    <w:rsid w:val="00A87CC9"/>
    <w:rsid w:val="00A900D8"/>
    <w:rsid w:val="00A908CB"/>
    <w:rsid w:val="00A90C71"/>
    <w:rsid w:val="00A90F86"/>
    <w:rsid w:val="00A911B2"/>
    <w:rsid w:val="00A9171D"/>
    <w:rsid w:val="00A921BE"/>
    <w:rsid w:val="00A924C8"/>
    <w:rsid w:val="00A95C74"/>
    <w:rsid w:val="00A95C8B"/>
    <w:rsid w:val="00A97A4E"/>
    <w:rsid w:val="00AA0B15"/>
    <w:rsid w:val="00AA0C3C"/>
    <w:rsid w:val="00AA1659"/>
    <w:rsid w:val="00AA283B"/>
    <w:rsid w:val="00AA2FA8"/>
    <w:rsid w:val="00AA3019"/>
    <w:rsid w:val="00AA33FF"/>
    <w:rsid w:val="00AA3833"/>
    <w:rsid w:val="00AA400D"/>
    <w:rsid w:val="00AA4010"/>
    <w:rsid w:val="00AA4BAF"/>
    <w:rsid w:val="00AA5447"/>
    <w:rsid w:val="00AA6E47"/>
    <w:rsid w:val="00AA7CC0"/>
    <w:rsid w:val="00AB0E5B"/>
    <w:rsid w:val="00AB11E9"/>
    <w:rsid w:val="00AB1430"/>
    <w:rsid w:val="00AB38F1"/>
    <w:rsid w:val="00AB4187"/>
    <w:rsid w:val="00AB48BB"/>
    <w:rsid w:val="00AB4E6F"/>
    <w:rsid w:val="00AB55CB"/>
    <w:rsid w:val="00AB5F7D"/>
    <w:rsid w:val="00AB6B8D"/>
    <w:rsid w:val="00AB7255"/>
    <w:rsid w:val="00AB738B"/>
    <w:rsid w:val="00AC05B1"/>
    <w:rsid w:val="00AC0B8D"/>
    <w:rsid w:val="00AC21F8"/>
    <w:rsid w:val="00AC24F2"/>
    <w:rsid w:val="00AC25C9"/>
    <w:rsid w:val="00AC291B"/>
    <w:rsid w:val="00AC530A"/>
    <w:rsid w:val="00AC57CB"/>
    <w:rsid w:val="00AC6087"/>
    <w:rsid w:val="00AC645E"/>
    <w:rsid w:val="00AC6C15"/>
    <w:rsid w:val="00AD016F"/>
    <w:rsid w:val="00AD0DD6"/>
    <w:rsid w:val="00AD12AA"/>
    <w:rsid w:val="00AD148B"/>
    <w:rsid w:val="00AD2213"/>
    <w:rsid w:val="00AD2C20"/>
    <w:rsid w:val="00AD2EC8"/>
    <w:rsid w:val="00AD32E7"/>
    <w:rsid w:val="00AD392E"/>
    <w:rsid w:val="00AD3C65"/>
    <w:rsid w:val="00AD6023"/>
    <w:rsid w:val="00AD6AD2"/>
    <w:rsid w:val="00AD6E96"/>
    <w:rsid w:val="00AD75A2"/>
    <w:rsid w:val="00AD7C9B"/>
    <w:rsid w:val="00AE075D"/>
    <w:rsid w:val="00AE088A"/>
    <w:rsid w:val="00AE1320"/>
    <w:rsid w:val="00AE1A51"/>
    <w:rsid w:val="00AE2D45"/>
    <w:rsid w:val="00AE2FD7"/>
    <w:rsid w:val="00AE2FDD"/>
    <w:rsid w:val="00AE3542"/>
    <w:rsid w:val="00AE3F11"/>
    <w:rsid w:val="00AE4035"/>
    <w:rsid w:val="00AE58B9"/>
    <w:rsid w:val="00AE7BA3"/>
    <w:rsid w:val="00AE7E86"/>
    <w:rsid w:val="00AF040D"/>
    <w:rsid w:val="00AF0587"/>
    <w:rsid w:val="00AF0E44"/>
    <w:rsid w:val="00AF2904"/>
    <w:rsid w:val="00AF31B3"/>
    <w:rsid w:val="00AF3335"/>
    <w:rsid w:val="00AF3B5C"/>
    <w:rsid w:val="00AF3B98"/>
    <w:rsid w:val="00AF44FB"/>
    <w:rsid w:val="00AF54D3"/>
    <w:rsid w:val="00AF65B7"/>
    <w:rsid w:val="00AF6FB6"/>
    <w:rsid w:val="00AF7AF5"/>
    <w:rsid w:val="00AF7C02"/>
    <w:rsid w:val="00AF7F4F"/>
    <w:rsid w:val="00B005AB"/>
    <w:rsid w:val="00B00D2F"/>
    <w:rsid w:val="00B00DE8"/>
    <w:rsid w:val="00B01FC3"/>
    <w:rsid w:val="00B02C13"/>
    <w:rsid w:val="00B03199"/>
    <w:rsid w:val="00B0436A"/>
    <w:rsid w:val="00B05A8A"/>
    <w:rsid w:val="00B05E8B"/>
    <w:rsid w:val="00B06341"/>
    <w:rsid w:val="00B0770F"/>
    <w:rsid w:val="00B07B77"/>
    <w:rsid w:val="00B108A9"/>
    <w:rsid w:val="00B109B0"/>
    <w:rsid w:val="00B117E9"/>
    <w:rsid w:val="00B118AF"/>
    <w:rsid w:val="00B11CC8"/>
    <w:rsid w:val="00B12D10"/>
    <w:rsid w:val="00B1322F"/>
    <w:rsid w:val="00B1370E"/>
    <w:rsid w:val="00B149F1"/>
    <w:rsid w:val="00B14EFF"/>
    <w:rsid w:val="00B14FF4"/>
    <w:rsid w:val="00B15309"/>
    <w:rsid w:val="00B16122"/>
    <w:rsid w:val="00B16AC4"/>
    <w:rsid w:val="00B20BA4"/>
    <w:rsid w:val="00B21862"/>
    <w:rsid w:val="00B21D5B"/>
    <w:rsid w:val="00B22D62"/>
    <w:rsid w:val="00B24205"/>
    <w:rsid w:val="00B244EC"/>
    <w:rsid w:val="00B2473A"/>
    <w:rsid w:val="00B26407"/>
    <w:rsid w:val="00B2652F"/>
    <w:rsid w:val="00B26546"/>
    <w:rsid w:val="00B27FBF"/>
    <w:rsid w:val="00B301AF"/>
    <w:rsid w:val="00B30F59"/>
    <w:rsid w:val="00B3149D"/>
    <w:rsid w:val="00B318E5"/>
    <w:rsid w:val="00B31CAC"/>
    <w:rsid w:val="00B32224"/>
    <w:rsid w:val="00B32720"/>
    <w:rsid w:val="00B32B80"/>
    <w:rsid w:val="00B33790"/>
    <w:rsid w:val="00B350CC"/>
    <w:rsid w:val="00B355E2"/>
    <w:rsid w:val="00B35F13"/>
    <w:rsid w:val="00B366CF"/>
    <w:rsid w:val="00B369E4"/>
    <w:rsid w:val="00B36F8F"/>
    <w:rsid w:val="00B402AD"/>
    <w:rsid w:val="00B408B9"/>
    <w:rsid w:val="00B40D91"/>
    <w:rsid w:val="00B40FBB"/>
    <w:rsid w:val="00B41293"/>
    <w:rsid w:val="00B419C0"/>
    <w:rsid w:val="00B42FB1"/>
    <w:rsid w:val="00B4322C"/>
    <w:rsid w:val="00B436F3"/>
    <w:rsid w:val="00B43AB5"/>
    <w:rsid w:val="00B4461C"/>
    <w:rsid w:val="00B44665"/>
    <w:rsid w:val="00B44917"/>
    <w:rsid w:val="00B44B55"/>
    <w:rsid w:val="00B44ED4"/>
    <w:rsid w:val="00B45216"/>
    <w:rsid w:val="00B45423"/>
    <w:rsid w:val="00B45C60"/>
    <w:rsid w:val="00B4650D"/>
    <w:rsid w:val="00B469DA"/>
    <w:rsid w:val="00B47223"/>
    <w:rsid w:val="00B472CA"/>
    <w:rsid w:val="00B50234"/>
    <w:rsid w:val="00B50A93"/>
    <w:rsid w:val="00B51A89"/>
    <w:rsid w:val="00B52116"/>
    <w:rsid w:val="00B5234F"/>
    <w:rsid w:val="00B52596"/>
    <w:rsid w:val="00B5264C"/>
    <w:rsid w:val="00B52BCB"/>
    <w:rsid w:val="00B53050"/>
    <w:rsid w:val="00B53F13"/>
    <w:rsid w:val="00B5498B"/>
    <w:rsid w:val="00B55388"/>
    <w:rsid w:val="00B55BA1"/>
    <w:rsid w:val="00B55BF9"/>
    <w:rsid w:val="00B56182"/>
    <w:rsid w:val="00B569D8"/>
    <w:rsid w:val="00B56B9F"/>
    <w:rsid w:val="00B56DED"/>
    <w:rsid w:val="00B576E0"/>
    <w:rsid w:val="00B6040A"/>
    <w:rsid w:val="00B6050A"/>
    <w:rsid w:val="00B60A0D"/>
    <w:rsid w:val="00B60CE7"/>
    <w:rsid w:val="00B61E2C"/>
    <w:rsid w:val="00B6287C"/>
    <w:rsid w:val="00B62E69"/>
    <w:rsid w:val="00B644BE"/>
    <w:rsid w:val="00B64773"/>
    <w:rsid w:val="00B64E5C"/>
    <w:rsid w:val="00B6516F"/>
    <w:rsid w:val="00B652DF"/>
    <w:rsid w:val="00B65996"/>
    <w:rsid w:val="00B659BE"/>
    <w:rsid w:val="00B659F1"/>
    <w:rsid w:val="00B66BA5"/>
    <w:rsid w:val="00B66F48"/>
    <w:rsid w:val="00B67523"/>
    <w:rsid w:val="00B707AF"/>
    <w:rsid w:val="00B709B3"/>
    <w:rsid w:val="00B70CA2"/>
    <w:rsid w:val="00B716BE"/>
    <w:rsid w:val="00B71758"/>
    <w:rsid w:val="00B71FDE"/>
    <w:rsid w:val="00B72254"/>
    <w:rsid w:val="00B73D21"/>
    <w:rsid w:val="00B74522"/>
    <w:rsid w:val="00B749F1"/>
    <w:rsid w:val="00B74DB8"/>
    <w:rsid w:val="00B750CC"/>
    <w:rsid w:val="00B75B0C"/>
    <w:rsid w:val="00B75CED"/>
    <w:rsid w:val="00B75D1E"/>
    <w:rsid w:val="00B76866"/>
    <w:rsid w:val="00B76C96"/>
    <w:rsid w:val="00B77176"/>
    <w:rsid w:val="00B772EA"/>
    <w:rsid w:val="00B77315"/>
    <w:rsid w:val="00B81BF0"/>
    <w:rsid w:val="00B82558"/>
    <w:rsid w:val="00B82B96"/>
    <w:rsid w:val="00B8329E"/>
    <w:rsid w:val="00B832BA"/>
    <w:rsid w:val="00B86B52"/>
    <w:rsid w:val="00B86D03"/>
    <w:rsid w:val="00B86DB0"/>
    <w:rsid w:val="00B874D1"/>
    <w:rsid w:val="00B879B8"/>
    <w:rsid w:val="00B90C6A"/>
    <w:rsid w:val="00B9101B"/>
    <w:rsid w:val="00B91DE4"/>
    <w:rsid w:val="00B91ED4"/>
    <w:rsid w:val="00B927EF"/>
    <w:rsid w:val="00B92C08"/>
    <w:rsid w:val="00B9349A"/>
    <w:rsid w:val="00B945C2"/>
    <w:rsid w:val="00B96001"/>
    <w:rsid w:val="00B96B98"/>
    <w:rsid w:val="00B970E5"/>
    <w:rsid w:val="00B9742F"/>
    <w:rsid w:val="00BA02EF"/>
    <w:rsid w:val="00BA07CC"/>
    <w:rsid w:val="00BA0CAC"/>
    <w:rsid w:val="00BA134B"/>
    <w:rsid w:val="00BA1806"/>
    <w:rsid w:val="00BA266A"/>
    <w:rsid w:val="00BA2DCF"/>
    <w:rsid w:val="00BA2E8E"/>
    <w:rsid w:val="00BA37C1"/>
    <w:rsid w:val="00BA3D16"/>
    <w:rsid w:val="00BA5A04"/>
    <w:rsid w:val="00BB1514"/>
    <w:rsid w:val="00BB1639"/>
    <w:rsid w:val="00BB19A5"/>
    <w:rsid w:val="00BB1CCB"/>
    <w:rsid w:val="00BB284F"/>
    <w:rsid w:val="00BB2A21"/>
    <w:rsid w:val="00BB2E66"/>
    <w:rsid w:val="00BB2E82"/>
    <w:rsid w:val="00BB3443"/>
    <w:rsid w:val="00BB3829"/>
    <w:rsid w:val="00BB3EDA"/>
    <w:rsid w:val="00BB3F1A"/>
    <w:rsid w:val="00BB4067"/>
    <w:rsid w:val="00BB51F8"/>
    <w:rsid w:val="00BB64EA"/>
    <w:rsid w:val="00BB688C"/>
    <w:rsid w:val="00BB6FCD"/>
    <w:rsid w:val="00BB7156"/>
    <w:rsid w:val="00BC0534"/>
    <w:rsid w:val="00BC0D7B"/>
    <w:rsid w:val="00BC1D67"/>
    <w:rsid w:val="00BC2FF8"/>
    <w:rsid w:val="00BC373E"/>
    <w:rsid w:val="00BC657B"/>
    <w:rsid w:val="00BC6B2E"/>
    <w:rsid w:val="00BC6C4A"/>
    <w:rsid w:val="00BC7484"/>
    <w:rsid w:val="00BD00EE"/>
    <w:rsid w:val="00BD11BE"/>
    <w:rsid w:val="00BD14E7"/>
    <w:rsid w:val="00BD1C16"/>
    <w:rsid w:val="00BD1D66"/>
    <w:rsid w:val="00BD34AB"/>
    <w:rsid w:val="00BD3922"/>
    <w:rsid w:val="00BD548C"/>
    <w:rsid w:val="00BD5C7F"/>
    <w:rsid w:val="00BD683B"/>
    <w:rsid w:val="00BD6AE7"/>
    <w:rsid w:val="00BD6CCB"/>
    <w:rsid w:val="00BD79FF"/>
    <w:rsid w:val="00BE02BB"/>
    <w:rsid w:val="00BE055D"/>
    <w:rsid w:val="00BE11EA"/>
    <w:rsid w:val="00BE129B"/>
    <w:rsid w:val="00BE1B2E"/>
    <w:rsid w:val="00BE1D31"/>
    <w:rsid w:val="00BE214F"/>
    <w:rsid w:val="00BE2F1D"/>
    <w:rsid w:val="00BE3A4C"/>
    <w:rsid w:val="00BE45AA"/>
    <w:rsid w:val="00BE4AC3"/>
    <w:rsid w:val="00BE5887"/>
    <w:rsid w:val="00BE5CE6"/>
    <w:rsid w:val="00BE725D"/>
    <w:rsid w:val="00BF013F"/>
    <w:rsid w:val="00BF0588"/>
    <w:rsid w:val="00BF0A4E"/>
    <w:rsid w:val="00BF146A"/>
    <w:rsid w:val="00BF1704"/>
    <w:rsid w:val="00BF1CB1"/>
    <w:rsid w:val="00BF2AC0"/>
    <w:rsid w:val="00BF2B99"/>
    <w:rsid w:val="00BF2C8C"/>
    <w:rsid w:val="00BF3E62"/>
    <w:rsid w:val="00BF59D1"/>
    <w:rsid w:val="00BF760A"/>
    <w:rsid w:val="00BF7CEB"/>
    <w:rsid w:val="00C0008F"/>
    <w:rsid w:val="00C00435"/>
    <w:rsid w:val="00C01E5F"/>
    <w:rsid w:val="00C02DDA"/>
    <w:rsid w:val="00C02E53"/>
    <w:rsid w:val="00C03370"/>
    <w:rsid w:val="00C03F09"/>
    <w:rsid w:val="00C04262"/>
    <w:rsid w:val="00C057B1"/>
    <w:rsid w:val="00C05A43"/>
    <w:rsid w:val="00C05EFA"/>
    <w:rsid w:val="00C062DA"/>
    <w:rsid w:val="00C06300"/>
    <w:rsid w:val="00C06B57"/>
    <w:rsid w:val="00C06D78"/>
    <w:rsid w:val="00C10908"/>
    <w:rsid w:val="00C12486"/>
    <w:rsid w:val="00C130AD"/>
    <w:rsid w:val="00C13390"/>
    <w:rsid w:val="00C134EC"/>
    <w:rsid w:val="00C149D3"/>
    <w:rsid w:val="00C14C7C"/>
    <w:rsid w:val="00C1570F"/>
    <w:rsid w:val="00C15BD3"/>
    <w:rsid w:val="00C1624D"/>
    <w:rsid w:val="00C1649D"/>
    <w:rsid w:val="00C16909"/>
    <w:rsid w:val="00C16E95"/>
    <w:rsid w:val="00C17F4C"/>
    <w:rsid w:val="00C20230"/>
    <w:rsid w:val="00C20347"/>
    <w:rsid w:val="00C20577"/>
    <w:rsid w:val="00C21397"/>
    <w:rsid w:val="00C21977"/>
    <w:rsid w:val="00C21A11"/>
    <w:rsid w:val="00C21CBA"/>
    <w:rsid w:val="00C223C8"/>
    <w:rsid w:val="00C22B88"/>
    <w:rsid w:val="00C22C6E"/>
    <w:rsid w:val="00C2377B"/>
    <w:rsid w:val="00C23CCE"/>
    <w:rsid w:val="00C24ABB"/>
    <w:rsid w:val="00C25702"/>
    <w:rsid w:val="00C2579D"/>
    <w:rsid w:val="00C25BA6"/>
    <w:rsid w:val="00C26370"/>
    <w:rsid w:val="00C271EB"/>
    <w:rsid w:val="00C273C3"/>
    <w:rsid w:val="00C27AE8"/>
    <w:rsid w:val="00C31013"/>
    <w:rsid w:val="00C31817"/>
    <w:rsid w:val="00C33376"/>
    <w:rsid w:val="00C34907"/>
    <w:rsid w:val="00C34A71"/>
    <w:rsid w:val="00C355AE"/>
    <w:rsid w:val="00C35F8E"/>
    <w:rsid w:val="00C36595"/>
    <w:rsid w:val="00C36704"/>
    <w:rsid w:val="00C36D9C"/>
    <w:rsid w:val="00C36DA0"/>
    <w:rsid w:val="00C36DCD"/>
    <w:rsid w:val="00C37720"/>
    <w:rsid w:val="00C37C22"/>
    <w:rsid w:val="00C40052"/>
    <w:rsid w:val="00C40212"/>
    <w:rsid w:val="00C407F1"/>
    <w:rsid w:val="00C41685"/>
    <w:rsid w:val="00C41D23"/>
    <w:rsid w:val="00C42824"/>
    <w:rsid w:val="00C438E2"/>
    <w:rsid w:val="00C43F1A"/>
    <w:rsid w:val="00C44815"/>
    <w:rsid w:val="00C44E6B"/>
    <w:rsid w:val="00C44FCA"/>
    <w:rsid w:val="00C457A2"/>
    <w:rsid w:val="00C45C24"/>
    <w:rsid w:val="00C45C45"/>
    <w:rsid w:val="00C466E9"/>
    <w:rsid w:val="00C4673D"/>
    <w:rsid w:val="00C47A3E"/>
    <w:rsid w:val="00C47CC1"/>
    <w:rsid w:val="00C47EBA"/>
    <w:rsid w:val="00C500D1"/>
    <w:rsid w:val="00C50240"/>
    <w:rsid w:val="00C5088F"/>
    <w:rsid w:val="00C50DCB"/>
    <w:rsid w:val="00C50F3E"/>
    <w:rsid w:val="00C51638"/>
    <w:rsid w:val="00C521A0"/>
    <w:rsid w:val="00C523EC"/>
    <w:rsid w:val="00C525C7"/>
    <w:rsid w:val="00C5290D"/>
    <w:rsid w:val="00C52A74"/>
    <w:rsid w:val="00C53322"/>
    <w:rsid w:val="00C54135"/>
    <w:rsid w:val="00C546DC"/>
    <w:rsid w:val="00C548C2"/>
    <w:rsid w:val="00C55C36"/>
    <w:rsid w:val="00C565E6"/>
    <w:rsid w:val="00C607F1"/>
    <w:rsid w:val="00C60E27"/>
    <w:rsid w:val="00C61261"/>
    <w:rsid w:val="00C61586"/>
    <w:rsid w:val="00C621D7"/>
    <w:rsid w:val="00C627B8"/>
    <w:rsid w:val="00C62E50"/>
    <w:rsid w:val="00C63223"/>
    <w:rsid w:val="00C6393C"/>
    <w:rsid w:val="00C64EA7"/>
    <w:rsid w:val="00C64FBE"/>
    <w:rsid w:val="00C65916"/>
    <w:rsid w:val="00C65D5E"/>
    <w:rsid w:val="00C6608D"/>
    <w:rsid w:val="00C66656"/>
    <w:rsid w:val="00C667A5"/>
    <w:rsid w:val="00C669D9"/>
    <w:rsid w:val="00C66D89"/>
    <w:rsid w:val="00C6715B"/>
    <w:rsid w:val="00C67C59"/>
    <w:rsid w:val="00C71A7D"/>
    <w:rsid w:val="00C71FE2"/>
    <w:rsid w:val="00C72A75"/>
    <w:rsid w:val="00C73098"/>
    <w:rsid w:val="00C734F3"/>
    <w:rsid w:val="00C73713"/>
    <w:rsid w:val="00C7377B"/>
    <w:rsid w:val="00C73AC1"/>
    <w:rsid w:val="00C73BD1"/>
    <w:rsid w:val="00C74BD3"/>
    <w:rsid w:val="00C7537B"/>
    <w:rsid w:val="00C760B9"/>
    <w:rsid w:val="00C76930"/>
    <w:rsid w:val="00C76C0C"/>
    <w:rsid w:val="00C77B51"/>
    <w:rsid w:val="00C80AE9"/>
    <w:rsid w:val="00C80BC1"/>
    <w:rsid w:val="00C81E1C"/>
    <w:rsid w:val="00C821CD"/>
    <w:rsid w:val="00C82840"/>
    <w:rsid w:val="00C828C1"/>
    <w:rsid w:val="00C82CE6"/>
    <w:rsid w:val="00C8314E"/>
    <w:rsid w:val="00C83495"/>
    <w:rsid w:val="00C835B8"/>
    <w:rsid w:val="00C83A57"/>
    <w:rsid w:val="00C84656"/>
    <w:rsid w:val="00C84FD0"/>
    <w:rsid w:val="00C8584F"/>
    <w:rsid w:val="00C86572"/>
    <w:rsid w:val="00C86624"/>
    <w:rsid w:val="00C86A11"/>
    <w:rsid w:val="00C874A7"/>
    <w:rsid w:val="00C87DC7"/>
    <w:rsid w:val="00C90869"/>
    <w:rsid w:val="00C9161A"/>
    <w:rsid w:val="00C91A18"/>
    <w:rsid w:val="00C91B5D"/>
    <w:rsid w:val="00C91E22"/>
    <w:rsid w:val="00C9210C"/>
    <w:rsid w:val="00C92724"/>
    <w:rsid w:val="00C9279F"/>
    <w:rsid w:val="00C93820"/>
    <w:rsid w:val="00C94419"/>
    <w:rsid w:val="00C946A3"/>
    <w:rsid w:val="00C94A32"/>
    <w:rsid w:val="00C94A64"/>
    <w:rsid w:val="00C95A55"/>
    <w:rsid w:val="00C95AC0"/>
    <w:rsid w:val="00C95E37"/>
    <w:rsid w:val="00C95F71"/>
    <w:rsid w:val="00C95FBD"/>
    <w:rsid w:val="00C96B06"/>
    <w:rsid w:val="00C96F4E"/>
    <w:rsid w:val="00C9784E"/>
    <w:rsid w:val="00C97B3B"/>
    <w:rsid w:val="00CA0053"/>
    <w:rsid w:val="00CA0CDC"/>
    <w:rsid w:val="00CA119A"/>
    <w:rsid w:val="00CA2956"/>
    <w:rsid w:val="00CA384D"/>
    <w:rsid w:val="00CA3C55"/>
    <w:rsid w:val="00CA4143"/>
    <w:rsid w:val="00CA4652"/>
    <w:rsid w:val="00CA48FE"/>
    <w:rsid w:val="00CA4C30"/>
    <w:rsid w:val="00CA6584"/>
    <w:rsid w:val="00CA6871"/>
    <w:rsid w:val="00CA698D"/>
    <w:rsid w:val="00CA7581"/>
    <w:rsid w:val="00CA7C08"/>
    <w:rsid w:val="00CB0724"/>
    <w:rsid w:val="00CB13CE"/>
    <w:rsid w:val="00CB15A3"/>
    <w:rsid w:val="00CB2332"/>
    <w:rsid w:val="00CB273C"/>
    <w:rsid w:val="00CB3A4C"/>
    <w:rsid w:val="00CB4170"/>
    <w:rsid w:val="00CB42DD"/>
    <w:rsid w:val="00CB4731"/>
    <w:rsid w:val="00CB4FEA"/>
    <w:rsid w:val="00CB5CB6"/>
    <w:rsid w:val="00CB6900"/>
    <w:rsid w:val="00CB6B34"/>
    <w:rsid w:val="00CB6B9C"/>
    <w:rsid w:val="00CC18B2"/>
    <w:rsid w:val="00CC19B7"/>
    <w:rsid w:val="00CC1A94"/>
    <w:rsid w:val="00CC2097"/>
    <w:rsid w:val="00CC24DC"/>
    <w:rsid w:val="00CC37D8"/>
    <w:rsid w:val="00CC44BF"/>
    <w:rsid w:val="00CC53D7"/>
    <w:rsid w:val="00CC5AC6"/>
    <w:rsid w:val="00CC5C9F"/>
    <w:rsid w:val="00CC5FD1"/>
    <w:rsid w:val="00CC6A80"/>
    <w:rsid w:val="00CC75C9"/>
    <w:rsid w:val="00CD0B55"/>
    <w:rsid w:val="00CD1A86"/>
    <w:rsid w:val="00CD1CC5"/>
    <w:rsid w:val="00CD28B2"/>
    <w:rsid w:val="00CD2FAB"/>
    <w:rsid w:val="00CD3CA2"/>
    <w:rsid w:val="00CD4AE0"/>
    <w:rsid w:val="00CD6745"/>
    <w:rsid w:val="00CD6B69"/>
    <w:rsid w:val="00CD6E3A"/>
    <w:rsid w:val="00CD7073"/>
    <w:rsid w:val="00CD7C25"/>
    <w:rsid w:val="00CE1A78"/>
    <w:rsid w:val="00CE24DC"/>
    <w:rsid w:val="00CE252B"/>
    <w:rsid w:val="00CE27ED"/>
    <w:rsid w:val="00CE2EEE"/>
    <w:rsid w:val="00CE3E66"/>
    <w:rsid w:val="00CE430D"/>
    <w:rsid w:val="00CE5BE7"/>
    <w:rsid w:val="00CE625F"/>
    <w:rsid w:val="00CE68AC"/>
    <w:rsid w:val="00CE6E81"/>
    <w:rsid w:val="00CE710A"/>
    <w:rsid w:val="00CE7534"/>
    <w:rsid w:val="00CF0136"/>
    <w:rsid w:val="00CF0583"/>
    <w:rsid w:val="00CF150D"/>
    <w:rsid w:val="00CF17D8"/>
    <w:rsid w:val="00CF19F6"/>
    <w:rsid w:val="00CF252B"/>
    <w:rsid w:val="00CF2B2D"/>
    <w:rsid w:val="00CF2B48"/>
    <w:rsid w:val="00CF302C"/>
    <w:rsid w:val="00CF37A8"/>
    <w:rsid w:val="00CF37FC"/>
    <w:rsid w:val="00CF39E5"/>
    <w:rsid w:val="00CF42D2"/>
    <w:rsid w:val="00CF440E"/>
    <w:rsid w:val="00CF54D4"/>
    <w:rsid w:val="00CF569D"/>
    <w:rsid w:val="00CF650F"/>
    <w:rsid w:val="00CF7813"/>
    <w:rsid w:val="00D00EB7"/>
    <w:rsid w:val="00D017E9"/>
    <w:rsid w:val="00D023C7"/>
    <w:rsid w:val="00D02A90"/>
    <w:rsid w:val="00D031A8"/>
    <w:rsid w:val="00D037F8"/>
    <w:rsid w:val="00D0397D"/>
    <w:rsid w:val="00D0415A"/>
    <w:rsid w:val="00D043D4"/>
    <w:rsid w:val="00D04CDF"/>
    <w:rsid w:val="00D06A03"/>
    <w:rsid w:val="00D06A45"/>
    <w:rsid w:val="00D071DF"/>
    <w:rsid w:val="00D106B4"/>
    <w:rsid w:val="00D107BF"/>
    <w:rsid w:val="00D1140C"/>
    <w:rsid w:val="00D1148E"/>
    <w:rsid w:val="00D12771"/>
    <w:rsid w:val="00D12ADE"/>
    <w:rsid w:val="00D12BC4"/>
    <w:rsid w:val="00D13083"/>
    <w:rsid w:val="00D131C6"/>
    <w:rsid w:val="00D136A0"/>
    <w:rsid w:val="00D141BA"/>
    <w:rsid w:val="00D148A3"/>
    <w:rsid w:val="00D1546B"/>
    <w:rsid w:val="00D15E62"/>
    <w:rsid w:val="00D16048"/>
    <w:rsid w:val="00D1773C"/>
    <w:rsid w:val="00D17919"/>
    <w:rsid w:val="00D20A21"/>
    <w:rsid w:val="00D20DB8"/>
    <w:rsid w:val="00D2128F"/>
    <w:rsid w:val="00D21A4B"/>
    <w:rsid w:val="00D23104"/>
    <w:rsid w:val="00D23AB5"/>
    <w:rsid w:val="00D23B67"/>
    <w:rsid w:val="00D23CEE"/>
    <w:rsid w:val="00D2467E"/>
    <w:rsid w:val="00D24D33"/>
    <w:rsid w:val="00D258C8"/>
    <w:rsid w:val="00D25A56"/>
    <w:rsid w:val="00D2720B"/>
    <w:rsid w:val="00D27297"/>
    <w:rsid w:val="00D2776D"/>
    <w:rsid w:val="00D278B3"/>
    <w:rsid w:val="00D2792C"/>
    <w:rsid w:val="00D30F11"/>
    <w:rsid w:val="00D312FF"/>
    <w:rsid w:val="00D31571"/>
    <w:rsid w:val="00D31EEC"/>
    <w:rsid w:val="00D32112"/>
    <w:rsid w:val="00D3245F"/>
    <w:rsid w:val="00D32648"/>
    <w:rsid w:val="00D32662"/>
    <w:rsid w:val="00D32EFB"/>
    <w:rsid w:val="00D330C8"/>
    <w:rsid w:val="00D338E6"/>
    <w:rsid w:val="00D341DF"/>
    <w:rsid w:val="00D3529D"/>
    <w:rsid w:val="00D3534F"/>
    <w:rsid w:val="00D35785"/>
    <w:rsid w:val="00D3585F"/>
    <w:rsid w:val="00D3599F"/>
    <w:rsid w:val="00D36466"/>
    <w:rsid w:val="00D364D5"/>
    <w:rsid w:val="00D375DE"/>
    <w:rsid w:val="00D37933"/>
    <w:rsid w:val="00D3797C"/>
    <w:rsid w:val="00D37C72"/>
    <w:rsid w:val="00D37DEC"/>
    <w:rsid w:val="00D404B8"/>
    <w:rsid w:val="00D410EE"/>
    <w:rsid w:val="00D41CC6"/>
    <w:rsid w:val="00D42135"/>
    <w:rsid w:val="00D42C07"/>
    <w:rsid w:val="00D42E12"/>
    <w:rsid w:val="00D4399B"/>
    <w:rsid w:val="00D43B19"/>
    <w:rsid w:val="00D440CF"/>
    <w:rsid w:val="00D45891"/>
    <w:rsid w:val="00D467CF"/>
    <w:rsid w:val="00D467F7"/>
    <w:rsid w:val="00D469ED"/>
    <w:rsid w:val="00D46A3F"/>
    <w:rsid w:val="00D47196"/>
    <w:rsid w:val="00D478BA"/>
    <w:rsid w:val="00D47D6E"/>
    <w:rsid w:val="00D50062"/>
    <w:rsid w:val="00D500D9"/>
    <w:rsid w:val="00D51104"/>
    <w:rsid w:val="00D5125F"/>
    <w:rsid w:val="00D515AF"/>
    <w:rsid w:val="00D54856"/>
    <w:rsid w:val="00D54D4D"/>
    <w:rsid w:val="00D551F5"/>
    <w:rsid w:val="00D5609E"/>
    <w:rsid w:val="00D564F5"/>
    <w:rsid w:val="00D56B8A"/>
    <w:rsid w:val="00D56D3C"/>
    <w:rsid w:val="00D57561"/>
    <w:rsid w:val="00D57B87"/>
    <w:rsid w:val="00D57D57"/>
    <w:rsid w:val="00D61CD4"/>
    <w:rsid w:val="00D61DE5"/>
    <w:rsid w:val="00D6226A"/>
    <w:rsid w:val="00D62998"/>
    <w:rsid w:val="00D62B23"/>
    <w:rsid w:val="00D63017"/>
    <w:rsid w:val="00D6337D"/>
    <w:rsid w:val="00D63CC2"/>
    <w:rsid w:val="00D64000"/>
    <w:rsid w:val="00D640D4"/>
    <w:rsid w:val="00D64CFD"/>
    <w:rsid w:val="00D65FB8"/>
    <w:rsid w:val="00D676F8"/>
    <w:rsid w:val="00D67C9C"/>
    <w:rsid w:val="00D70ECE"/>
    <w:rsid w:val="00D722BD"/>
    <w:rsid w:val="00D72ECD"/>
    <w:rsid w:val="00D733F2"/>
    <w:rsid w:val="00D7482F"/>
    <w:rsid w:val="00D750A3"/>
    <w:rsid w:val="00D75741"/>
    <w:rsid w:val="00D75A1E"/>
    <w:rsid w:val="00D76C8B"/>
    <w:rsid w:val="00D770A2"/>
    <w:rsid w:val="00D77B10"/>
    <w:rsid w:val="00D77CC4"/>
    <w:rsid w:val="00D80417"/>
    <w:rsid w:val="00D80453"/>
    <w:rsid w:val="00D80681"/>
    <w:rsid w:val="00D81C8F"/>
    <w:rsid w:val="00D81F3C"/>
    <w:rsid w:val="00D82268"/>
    <w:rsid w:val="00D83355"/>
    <w:rsid w:val="00D835A5"/>
    <w:rsid w:val="00D83C25"/>
    <w:rsid w:val="00D84EF2"/>
    <w:rsid w:val="00D85D11"/>
    <w:rsid w:val="00D85DDE"/>
    <w:rsid w:val="00D8679F"/>
    <w:rsid w:val="00D86B1F"/>
    <w:rsid w:val="00D86CB9"/>
    <w:rsid w:val="00D86CD2"/>
    <w:rsid w:val="00D91D54"/>
    <w:rsid w:val="00D92177"/>
    <w:rsid w:val="00D922D2"/>
    <w:rsid w:val="00D9249C"/>
    <w:rsid w:val="00D92C09"/>
    <w:rsid w:val="00D93544"/>
    <w:rsid w:val="00D94297"/>
    <w:rsid w:val="00D94E7C"/>
    <w:rsid w:val="00D959C4"/>
    <w:rsid w:val="00D95A6D"/>
    <w:rsid w:val="00D961D8"/>
    <w:rsid w:val="00D97782"/>
    <w:rsid w:val="00D97967"/>
    <w:rsid w:val="00D97ACC"/>
    <w:rsid w:val="00DA2EC4"/>
    <w:rsid w:val="00DA387F"/>
    <w:rsid w:val="00DA4254"/>
    <w:rsid w:val="00DA499A"/>
    <w:rsid w:val="00DA4FA1"/>
    <w:rsid w:val="00DA5290"/>
    <w:rsid w:val="00DA5A1A"/>
    <w:rsid w:val="00DB1E0A"/>
    <w:rsid w:val="00DB2227"/>
    <w:rsid w:val="00DB2B10"/>
    <w:rsid w:val="00DB3672"/>
    <w:rsid w:val="00DB3A03"/>
    <w:rsid w:val="00DB3B42"/>
    <w:rsid w:val="00DB3E9B"/>
    <w:rsid w:val="00DB3F8D"/>
    <w:rsid w:val="00DB4F3F"/>
    <w:rsid w:val="00DB5370"/>
    <w:rsid w:val="00DB57E7"/>
    <w:rsid w:val="00DB65E5"/>
    <w:rsid w:val="00DB6AAF"/>
    <w:rsid w:val="00DB7149"/>
    <w:rsid w:val="00DC002C"/>
    <w:rsid w:val="00DC08DE"/>
    <w:rsid w:val="00DC0BC4"/>
    <w:rsid w:val="00DC1246"/>
    <w:rsid w:val="00DC2B4E"/>
    <w:rsid w:val="00DC357F"/>
    <w:rsid w:val="00DC3E44"/>
    <w:rsid w:val="00DC3EE5"/>
    <w:rsid w:val="00DC5135"/>
    <w:rsid w:val="00DC53B0"/>
    <w:rsid w:val="00DC655C"/>
    <w:rsid w:val="00DC762E"/>
    <w:rsid w:val="00DC7DBF"/>
    <w:rsid w:val="00DD0253"/>
    <w:rsid w:val="00DD0A6B"/>
    <w:rsid w:val="00DD0D8B"/>
    <w:rsid w:val="00DD1A03"/>
    <w:rsid w:val="00DD22F7"/>
    <w:rsid w:val="00DD36E9"/>
    <w:rsid w:val="00DD375A"/>
    <w:rsid w:val="00DD38DD"/>
    <w:rsid w:val="00DD3B3B"/>
    <w:rsid w:val="00DD3D57"/>
    <w:rsid w:val="00DD4414"/>
    <w:rsid w:val="00DD4439"/>
    <w:rsid w:val="00DD4801"/>
    <w:rsid w:val="00DD4BEC"/>
    <w:rsid w:val="00DD5A24"/>
    <w:rsid w:val="00DD5FAD"/>
    <w:rsid w:val="00DD6001"/>
    <w:rsid w:val="00DD639C"/>
    <w:rsid w:val="00DD6D74"/>
    <w:rsid w:val="00DD779C"/>
    <w:rsid w:val="00DD78EA"/>
    <w:rsid w:val="00DE042A"/>
    <w:rsid w:val="00DE04A2"/>
    <w:rsid w:val="00DE0B30"/>
    <w:rsid w:val="00DE0BC3"/>
    <w:rsid w:val="00DE23F2"/>
    <w:rsid w:val="00DE2592"/>
    <w:rsid w:val="00DE3A9F"/>
    <w:rsid w:val="00DE3C58"/>
    <w:rsid w:val="00DE3FEE"/>
    <w:rsid w:val="00DE4129"/>
    <w:rsid w:val="00DE50E7"/>
    <w:rsid w:val="00DE594B"/>
    <w:rsid w:val="00DE5A68"/>
    <w:rsid w:val="00DE5D5A"/>
    <w:rsid w:val="00DE7448"/>
    <w:rsid w:val="00DE74A8"/>
    <w:rsid w:val="00DE7801"/>
    <w:rsid w:val="00DE79AB"/>
    <w:rsid w:val="00DE7D30"/>
    <w:rsid w:val="00DF0BF8"/>
    <w:rsid w:val="00DF10F8"/>
    <w:rsid w:val="00DF2B8E"/>
    <w:rsid w:val="00DF4023"/>
    <w:rsid w:val="00DF413B"/>
    <w:rsid w:val="00DF440C"/>
    <w:rsid w:val="00DF4553"/>
    <w:rsid w:val="00DF4D61"/>
    <w:rsid w:val="00DF5139"/>
    <w:rsid w:val="00DF537F"/>
    <w:rsid w:val="00DF5ADE"/>
    <w:rsid w:val="00DF6770"/>
    <w:rsid w:val="00E0013E"/>
    <w:rsid w:val="00E0172E"/>
    <w:rsid w:val="00E02001"/>
    <w:rsid w:val="00E02EBF"/>
    <w:rsid w:val="00E03FCF"/>
    <w:rsid w:val="00E04335"/>
    <w:rsid w:val="00E047C8"/>
    <w:rsid w:val="00E04AB4"/>
    <w:rsid w:val="00E05258"/>
    <w:rsid w:val="00E06294"/>
    <w:rsid w:val="00E06406"/>
    <w:rsid w:val="00E074E6"/>
    <w:rsid w:val="00E10BCF"/>
    <w:rsid w:val="00E142FF"/>
    <w:rsid w:val="00E147EE"/>
    <w:rsid w:val="00E14D70"/>
    <w:rsid w:val="00E1681C"/>
    <w:rsid w:val="00E16D2E"/>
    <w:rsid w:val="00E17F37"/>
    <w:rsid w:val="00E20019"/>
    <w:rsid w:val="00E20BF6"/>
    <w:rsid w:val="00E20C3D"/>
    <w:rsid w:val="00E20CCA"/>
    <w:rsid w:val="00E20E21"/>
    <w:rsid w:val="00E20F59"/>
    <w:rsid w:val="00E2113C"/>
    <w:rsid w:val="00E21503"/>
    <w:rsid w:val="00E21919"/>
    <w:rsid w:val="00E220E6"/>
    <w:rsid w:val="00E22556"/>
    <w:rsid w:val="00E22A2D"/>
    <w:rsid w:val="00E23319"/>
    <w:rsid w:val="00E236D4"/>
    <w:rsid w:val="00E23772"/>
    <w:rsid w:val="00E249D2"/>
    <w:rsid w:val="00E255D3"/>
    <w:rsid w:val="00E25C1B"/>
    <w:rsid w:val="00E2740C"/>
    <w:rsid w:val="00E2785C"/>
    <w:rsid w:val="00E300F8"/>
    <w:rsid w:val="00E3036C"/>
    <w:rsid w:val="00E326B5"/>
    <w:rsid w:val="00E327D2"/>
    <w:rsid w:val="00E3286E"/>
    <w:rsid w:val="00E32CC3"/>
    <w:rsid w:val="00E32EBD"/>
    <w:rsid w:val="00E336AF"/>
    <w:rsid w:val="00E3399F"/>
    <w:rsid w:val="00E34330"/>
    <w:rsid w:val="00E347CA"/>
    <w:rsid w:val="00E350E5"/>
    <w:rsid w:val="00E375F0"/>
    <w:rsid w:val="00E401E7"/>
    <w:rsid w:val="00E4049E"/>
    <w:rsid w:val="00E4078E"/>
    <w:rsid w:val="00E40F12"/>
    <w:rsid w:val="00E423B1"/>
    <w:rsid w:val="00E424D8"/>
    <w:rsid w:val="00E4273F"/>
    <w:rsid w:val="00E430E4"/>
    <w:rsid w:val="00E43ED6"/>
    <w:rsid w:val="00E443DE"/>
    <w:rsid w:val="00E4454C"/>
    <w:rsid w:val="00E44739"/>
    <w:rsid w:val="00E44E71"/>
    <w:rsid w:val="00E45289"/>
    <w:rsid w:val="00E45310"/>
    <w:rsid w:val="00E464CB"/>
    <w:rsid w:val="00E46D67"/>
    <w:rsid w:val="00E46DCF"/>
    <w:rsid w:val="00E47728"/>
    <w:rsid w:val="00E502F5"/>
    <w:rsid w:val="00E50A54"/>
    <w:rsid w:val="00E50AF5"/>
    <w:rsid w:val="00E51AA0"/>
    <w:rsid w:val="00E522F2"/>
    <w:rsid w:val="00E52DCC"/>
    <w:rsid w:val="00E530C9"/>
    <w:rsid w:val="00E53856"/>
    <w:rsid w:val="00E54735"/>
    <w:rsid w:val="00E55211"/>
    <w:rsid w:val="00E55377"/>
    <w:rsid w:val="00E55467"/>
    <w:rsid w:val="00E5549C"/>
    <w:rsid w:val="00E559F5"/>
    <w:rsid w:val="00E560DB"/>
    <w:rsid w:val="00E568CD"/>
    <w:rsid w:val="00E56DC6"/>
    <w:rsid w:val="00E578AD"/>
    <w:rsid w:val="00E57A19"/>
    <w:rsid w:val="00E57C6C"/>
    <w:rsid w:val="00E603F4"/>
    <w:rsid w:val="00E61EEA"/>
    <w:rsid w:val="00E62692"/>
    <w:rsid w:val="00E63AAB"/>
    <w:rsid w:val="00E63D35"/>
    <w:rsid w:val="00E64EB6"/>
    <w:rsid w:val="00E65D40"/>
    <w:rsid w:val="00E65EB6"/>
    <w:rsid w:val="00E664D0"/>
    <w:rsid w:val="00E667AD"/>
    <w:rsid w:val="00E66E94"/>
    <w:rsid w:val="00E673F6"/>
    <w:rsid w:val="00E67412"/>
    <w:rsid w:val="00E67D0E"/>
    <w:rsid w:val="00E70000"/>
    <w:rsid w:val="00E70CE1"/>
    <w:rsid w:val="00E71047"/>
    <w:rsid w:val="00E71068"/>
    <w:rsid w:val="00E71539"/>
    <w:rsid w:val="00E731D4"/>
    <w:rsid w:val="00E738A3"/>
    <w:rsid w:val="00E73B5C"/>
    <w:rsid w:val="00E73DD7"/>
    <w:rsid w:val="00E74715"/>
    <w:rsid w:val="00E75237"/>
    <w:rsid w:val="00E75D8C"/>
    <w:rsid w:val="00E7687B"/>
    <w:rsid w:val="00E77A1B"/>
    <w:rsid w:val="00E77A6C"/>
    <w:rsid w:val="00E802C5"/>
    <w:rsid w:val="00E80391"/>
    <w:rsid w:val="00E818FF"/>
    <w:rsid w:val="00E82704"/>
    <w:rsid w:val="00E836AA"/>
    <w:rsid w:val="00E83C1F"/>
    <w:rsid w:val="00E84159"/>
    <w:rsid w:val="00E844FA"/>
    <w:rsid w:val="00E84803"/>
    <w:rsid w:val="00E85C5B"/>
    <w:rsid w:val="00E86A73"/>
    <w:rsid w:val="00E87035"/>
    <w:rsid w:val="00E90238"/>
    <w:rsid w:val="00E907DA"/>
    <w:rsid w:val="00E90C6E"/>
    <w:rsid w:val="00E90CF9"/>
    <w:rsid w:val="00E91077"/>
    <w:rsid w:val="00E91546"/>
    <w:rsid w:val="00E91880"/>
    <w:rsid w:val="00E91923"/>
    <w:rsid w:val="00E91E03"/>
    <w:rsid w:val="00E930D4"/>
    <w:rsid w:val="00E9357F"/>
    <w:rsid w:val="00E9557B"/>
    <w:rsid w:val="00E95E15"/>
    <w:rsid w:val="00E96BD7"/>
    <w:rsid w:val="00E97E80"/>
    <w:rsid w:val="00EA0784"/>
    <w:rsid w:val="00EA0BDB"/>
    <w:rsid w:val="00EA0CEA"/>
    <w:rsid w:val="00EA1C44"/>
    <w:rsid w:val="00EA3207"/>
    <w:rsid w:val="00EA3558"/>
    <w:rsid w:val="00EA3872"/>
    <w:rsid w:val="00EA3B09"/>
    <w:rsid w:val="00EA413B"/>
    <w:rsid w:val="00EA4CE1"/>
    <w:rsid w:val="00EA4D9B"/>
    <w:rsid w:val="00EA54F8"/>
    <w:rsid w:val="00EA5E72"/>
    <w:rsid w:val="00EA6168"/>
    <w:rsid w:val="00EA648C"/>
    <w:rsid w:val="00EA6656"/>
    <w:rsid w:val="00EA6867"/>
    <w:rsid w:val="00EB241E"/>
    <w:rsid w:val="00EB24B7"/>
    <w:rsid w:val="00EB2791"/>
    <w:rsid w:val="00EB2EEB"/>
    <w:rsid w:val="00EB53A5"/>
    <w:rsid w:val="00EB559E"/>
    <w:rsid w:val="00EB6A07"/>
    <w:rsid w:val="00EB6BCD"/>
    <w:rsid w:val="00EB6D73"/>
    <w:rsid w:val="00EB703C"/>
    <w:rsid w:val="00EB7489"/>
    <w:rsid w:val="00EB794B"/>
    <w:rsid w:val="00EC0318"/>
    <w:rsid w:val="00EC0449"/>
    <w:rsid w:val="00EC08F4"/>
    <w:rsid w:val="00EC1070"/>
    <w:rsid w:val="00EC13CD"/>
    <w:rsid w:val="00EC17BA"/>
    <w:rsid w:val="00EC1960"/>
    <w:rsid w:val="00EC2F81"/>
    <w:rsid w:val="00EC3094"/>
    <w:rsid w:val="00EC3795"/>
    <w:rsid w:val="00EC4906"/>
    <w:rsid w:val="00EC5E3C"/>
    <w:rsid w:val="00EC667B"/>
    <w:rsid w:val="00EC6978"/>
    <w:rsid w:val="00EC6AD3"/>
    <w:rsid w:val="00EC6BEC"/>
    <w:rsid w:val="00EC6D93"/>
    <w:rsid w:val="00EC716C"/>
    <w:rsid w:val="00EC77E7"/>
    <w:rsid w:val="00EC79FD"/>
    <w:rsid w:val="00ED0532"/>
    <w:rsid w:val="00ED0EA4"/>
    <w:rsid w:val="00ED1A69"/>
    <w:rsid w:val="00ED46B0"/>
    <w:rsid w:val="00ED54A8"/>
    <w:rsid w:val="00ED55C9"/>
    <w:rsid w:val="00ED5A59"/>
    <w:rsid w:val="00ED5B6D"/>
    <w:rsid w:val="00ED687D"/>
    <w:rsid w:val="00ED6F6E"/>
    <w:rsid w:val="00ED7166"/>
    <w:rsid w:val="00ED7C87"/>
    <w:rsid w:val="00ED7E5F"/>
    <w:rsid w:val="00EE005E"/>
    <w:rsid w:val="00EE0247"/>
    <w:rsid w:val="00EE0D1B"/>
    <w:rsid w:val="00EE13A6"/>
    <w:rsid w:val="00EE15F4"/>
    <w:rsid w:val="00EE2808"/>
    <w:rsid w:val="00EE2A25"/>
    <w:rsid w:val="00EE32E7"/>
    <w:rsid w:val="00EE442B"/>
    <w:rsid w:val="00EE49D4"/>
    <w:rsid w:val="00EE69C6"/>
    <w:rsid w:val="00EE6CA1"/>
    <w:rsid w:val="00EE6CA4"/>
    <w:rsid w:val="00EE6D76"/>
    <w:rsid w:val="00EF0F39"/>
    <w:rsid w:val="00EF12F2"/>
    <w:rsid w:val="00EF162E"/>
    <w:rsid w:val="00EF2409"/>
    <w:rsid w:val="00EF260D"/>
    <w:rsid w:val="00EF29FC"/>
    <w:rsid w:val="00EF2B4B"/>
    <w:rsid w:val="00EF332D"/>
    <w:rsid w:val="00EF36DF"/>
    <w:rsid w:val="00EF4C52"/>
    <w:rsid w:val="00EF5269"/>
    <w:rsid w:val="00EF5B01"/>
    <w:rsid w:val="00EF5F0B"/>
    <w:rsid w:val="00EF62DD"/>
    <w:rsid w:val="00F0073E"/>
    <w:rsid w:val="00F00AA6"/>
    <w:rsid w:val="00F017E0"/>
    <w:rsid w:val="00F01A5C"/>
    <w:rsid w:val="00F03C03"/>
    <w:rsid w:val="00F03CA7"/>
    <w:rsid w:val="00F04A34"/>
    <w:rsid w:val="00F0553B"/>
    <w:rsid w:val="00F06505"/>
    <w:rsid w:val="00F06B22"/>
    <w:rsid w:val="00F06D9E"/>
    <w:rsid w:val="00F10113"/>
    <w:rsid w:val="00F10511"/>
    <w:rsid w:val="00F10C39"/>
    <w:rsid w:val="00F11615"/>
    <w:rsid w:val="00F11752"/>
    <w:rsid w:val="00F11F5E"/>
    <w:rsid w:val="00F1252B"/>
    <w:rsid w:val="00F1278E"/>
    <w:rsid w:val="00F12B69"/>
    <w:rsid w:val="00F12FF7"/>
    <w:rsid w:val="00F13296"/>
    <w:rsid w:val="00F13B3D"/>
    <w:rsid w:val="00F141AC"/>
    <w:rsid w:val="00F142E7"/>
    <w:rsid w:val="00F1495F"/>
    <w:rsid w:val="00F15610"/>
    <w:rsid w:val="00F15A64"/>
    <w:rsid w:val="00F16A12"/>
    <w:rsid w:val="00F17592"/>
    <w:rsid w:val="00F21AA4"/>
    <w:rsid w:val="00F221C5"/>
    <w:rsid w:val="00F222B3"/>
    <w:rsid w:val="00F22BC6"/>
    <w:rsid w:val="00F22EC9"/>
    <w:rsid w:val="00F25F30"/>
    <w:rsid w:val="00F261FC"/>
    <w:rsid w:val="00F2796B"/>
    <w:rsid w:val="00F27DC7"/>
    <w:rsid w:val="00F326A3"/>
    <w:rsid w:val="00F32A86"/>
    <w:rsid w:val="00F32C9A"/>
    <w:rsid w:val="00F3346D"/>
    <w:rsid w:val="00F3669B"/>
    <w:rsid w:val="00F37828"/>
    <w:rsid w:val="00F37B68"/>
    <w:rsid w:val="00F41052"/>
    <w:rsid w:val="00F412C5"/>
    <w:rsid w:val="00F41634"/>
    <w:rsid w:val="00F4206C"/>
    <w:rsid w:val="00F434C0"/>
    <w:rsid w:val="00F43E07"/>
    <w:rsid w:val="00F44FC3"/>
    <w:rsid w:val="00F45131"/>
    <w:rsid w:val="00F45599"/>
    <w:rsid w:val="00F45D52"/>
    <w:rsid w:val="00F46387"/>
    <w:rsid w:val="00F465AC"/>
    <w:rsid w:val="00F466AE"/>
    <w:rsid w:val="00F46959"/>
    <w:rsid w:val="00F469EC"/>
    <w:rsid w:val="00F53152"/>
    <w:rsid w:val="00F5426E"/>
    <w:rsid w:val="00F54496"/>
    <w:rsid w:val="00F56F9A"/>
    <w:rsid w:val="00F574F4"/>
    <w:rsid w:val="00F579E7"/>
    <w:rsid w:val="00F61159"/>
    <w:rsid w:val="00F615F4"/>
    <w:rsid w:val="00F61728"/>
    <w:rsid w:val="00F61A12"/>
    <w:rsid w:val="00F624A7"/>
    <w:rsid w:val="00F62A60"/>
    <w:rsid w:val="00F62AB9"/>
    <w:rsid w:val="00F63692"/>
    <w:rsid w:val="00F6676E"/>
    <w:rsid w:val="00F6704C"/>
    <w:rsid w:val="00F67EF6"/>
    <w:rsid w:val="00F71570"/>
    <w:rsid w:val="00F71884"/>
    <w:rsid w:val="00F71896"/>
    <w:rsid w:val="00F72468"/>
    <w:rsid w:val="00F72815"/>
    <w:rsid w:val="00F740E9"/>
    <w:rsid w:val="00F74675"/>
    <w:rsid w:val="00F7471A"/>
    <w:rsid w:val="00F74C96"/>
    <w:rsid w:val="00F755F1"/>
    <w:rsid w:val="00F76335"/>
    <w:rsid w:val="00F76624"/>
    <w:rsid w:val="00F76B8C"/>
    <w:rsid w:val="00F773CE"/>
    <w:rsid w:val="00F80901"/>
    <w:rsid w:val="00F81F43"/>
    <w:rsid w:val="00F820D1"/>
    <w:rsid w:val="00F8353C"/>
    <w:rsid w:val="00F8360B"/>
    <w:rsid w:val="00F83F80"/>
    <w:rsid w:val="00F84B92"/>
    <w:rsid w:val="00F85028"/>
    <w:rsid w:val="00F85367"/>
    <w:rsid w:val="00F85A3B"/>
    <w:rsid w:val="00F86E73"/>
    <w:rsid w:val="00F87409"/>
    <w:rsid w:val="00F878AC"/>
    <w:rsid w:val="00F87DFE"/>
    <w:rsid w:val="00F87E50"/>
    <w:rsid w:val="00F87E7D"/>
    <w:rsid w:val="00F87F2C"/>
    <w:rsid w:val="00F90DA4"/>
    <w:rsid w:val="00F90EB3"/>
    <w:rsid w:val="00F92A29"/>
    <w:rsid w:val="00F939A5"/>
    <w:rsid w:val="00F93E73"/>
    <w:rsid w:val="00F9413D"/>
    <w:rsid w:val="00F94A2B"/>
    <w:rsid w:val="00F950D5"/>
    <w:rsid w:val="00F95443"/>
    <w:rsid w:val="00F95F4B"/>
    <w:rsid w:val="00F95F71"/>
    <w:rsid w:val="00F96835"/>
    <w:rsid w:val="00F975BD"/>
    <w:rsid w:val="00F978FC"/>
    <w:rsid w:val="00F97C0F"/>
    <w:rsid w:val="00FA03C7"/>
    <w:rsid w:val="00FA11DE"/>
    <w:rsid w:val="00FA18D7"/>
    <w:rsid w:val="00FA1E95"/>
    <w:rsid w:val="00FA2268"/>
    <w:rsid w:val="00FA27BF"/>
    <w:rsid w:val="00FA29B4"/>
    <w:rsid w:val="00FA2EFC"/>
    <w:rsid w:val="00FA43A8"/>
    <w:rsid w:val="00FA5DE6"/>
    <w:rsid w:val="00FA6500"/>
    <w:rsid w:val="00FA76CC"/>
    <w:rsid w:val="00FB101B"/>
    <w:rsid w:val="00FB2B18"/>
    <w:rsid w:val="00FB4260"/>
    <w:rsid w:val="00FB4EB4"/>
    <w:rsid w:val="00FB4F20"/>
    <w:rsid w:val="00FB5284"/>
    <w:rsid w:val="00FB5619"/>
    <w:rsid w:val="00FB6374"/>
    <w:rsid w:val="00FB640F"/>
    <w:rsid w:val="00FB6975"/>
    <w:rsid w:val="00FB6C6A"/>
    <w:rsid w:val="00FB6E66"/>
    <w:rsid w:val="00FB7D84"/>
    <w:rsid w:val="00FB7FF0"/>
    <w:rsid w:val="00FC0380"/>
    <w:rsid w:val="00FC1EC8"/>
    <w:rsid w:val="00FC253D"/>
    <w:rsid w:val="00FC2856"/>
    <w:rsid w:val="00FC4FB3"/>
    <w:rsid w:val="00FC535B"/>
    <w:rsid w:val="00FC588F"/>
    <w:rsid w:val="00FC5C60"/>
    <w:rsid w:val="00FC5DCC"/>
    <w:rsid w:val="00FC5DF0"/>
    <w:rsid w:val="00FC625D"/>
    <w:rsid w:val="00FC6297"/>
    <w:rsid w:val="00FC639A"/>
    <w:rsid w:val="00FC665F"/>
    <w:rsid w:val="00FC6717"/>
    <w:rsid w:val="00FC77EB"/>
    <w:rsid w:val="00FD005C"/>
    <w:rsid w:val="00FD02A6"/>
    <w:rsid w:val="00FD07BE"/>
    <w:rsid w:val="00FD0F2E"/>
    <w:rsid w:val="00FD11B4"/>
    <w:rsid w:val="00FD13BA"/>
    <w:rsid w:val="00FD16A6"/>
    <w:rsid w:val="00FD17C8"/>
    <w:rsid w:val="00FD18F7"/>
    <w:rsid w:val="00FD19FD"/>
    <w:rsid w:val="00FD209E"/>
    <w:rsid w:val="00FD2255"/>
    <w:rsid w:val="00FD26EA"/>
    <w:rsid w:val="00FD2E13"/>
    <w:rsid w:val="00FD4462"/>
    <w:rsid w:val="00FD4564"/>
    <w:rsid w:val="00FD4E88"/>
    <w:rsid w:val="00FD5C1B"/>
    <w:rsid w:val="00FD5C58"/>
    <w:rsid w:val="00FE011A"/>
    <w:rsid w:val="00FE0275"/>
    <w:rsid w:val="00FE0461"/>
    <w:rsid w:val="00FE0F00"/>
    <w:rsid w:val="00FE1A00"/>
    <w:rsid w:val="00FE2656"/>
    <w:rsid w:val="00FE2A10"/>
    <w:rsid w:val="00FE2A38"/>
    <w:rsid w:val="00FE318E"/>
    <w:rsid w:val="00FE46CE"/>
    <w:rsid w:val="00FE4761"/>
    <w:rsid w:val="00FE582A"/>
    <w:rsid w:val="00FE6AB3"/>
    <w:rsid w:val="00FE7AAB"/>
    <w:rsid w:val="00FF0C44"/>
    <w:rsid w:val="00FF132E"/>
    <w:rsid w:val="00FF2BF5"/>
    <w:rsid w:val="00FF3A5C"/>
    <w:rsid w:val="00FF3E01"/>
    <w:rsid w:val="00FF404E"/>
    <w:rsid w:val="00FF4CB1"/>
    <w:rsid w:val="00FF5150"/>
    <w:rsid w:val="00FF64E7"/>
    <w:rsid w:val="00FF6B7B"/>
    <w:rsid w:val="00FF6ED6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F603458"/>
  <w15:docId w15:val="{10302F7D-263B-4DEA-B3D1-7D8635CC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1906"/>
    <w:pPr>
      <w:spacing w:before="120" w:after="120"/>
      <w:ind w:left="720"/>
      <w:jc w:val="both"/>
    </w:pPr>
    <w:rPr>
      <w:rFonts w:ascii="Arial" w:hAnsi="Arial" w:cs="Arial"/>
      <w:kern w:val="28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369E9"/>
    <w:pPr>
      <w:keepNext/>
      <w:keepLines/>
      <w:numPr>
        <w:numId w:val="40"/>
      </w:numPr>
      <w:spacing w:after="240"/>
      <w:ind w:left="360"/>
      <w:jc w:val="left"/>
      <w:outlineLvl w:val="0"/>
    </w:pPr>
    <w:rPr>
      <w:b/>
      <w:color w:val="004D44" w:themeColor="text2"/>
      <w:sz w:val="40"/>
      <w:szCs w:val="32"/>
      <w:lang w:val="en-I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69E9"/>
    <w:pPr>
      <w:keepNext/>
      <w:keepLines/>
      <w:spacing w:before="360"/>
      <w:outlineLvl w:val="1"/>
    </w:pPr>
    <w:rPr>
      <w:b/>
      <w:color w:val="004D44" w:themeColor="text2"/>
      <w:sz w:val="32"/>
      <w:szCs w:val="28"/>
      <w:lang w:val="en-I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55CB"/>
    <w:pPr>
      <w:keepNext/>
      <w:keepLines/>
      <w:spacing w:before="240"/>
      <w:ind w:left="1440"/>
      <w:outlineLvl w:val="2"/>
    </w:pPr>
    <w:rPr>
      <w:color w:val="004D44" w:themeColor="text2"/>
      <w:szCs w:val="24"/>
    </w:rPr>
  </w:style>
  <w:style w:type="paragraph" w:styleId="Heading4">
    <w:name w:val="heading 4"/>
    <w:basedOn w:val="Normal"/>
    <w:next w:val="Normal"/>
    <w:link w:val="Heading4Char"/>
    <w:qFormat/>
    <w:rsid w:val="00A32199"/>
    <w:pPr>
      <w:keepNext/>
      <w:keepLines/>
      <w:numPr>
        <w:ilvl w:val="3"/>
        <w:numId w:val="6"/>
      </w:numPr>
      <w:outlineLvl w:val="3"/>
    </w:pPr>
    <w:rPr>
      <w:b/>
      <w:iCs/>
      <w:sz w:val="20"/>
      <w:szCs w:val="22"/>
    </w:rPr>
  </w:style>
  <w:style w:type="paragraph" w:styleId="Heading5">
    <w:name w:val="heading 5"/>
    <w:basedOn w:val="Normal"/>
    <w:next w:val="Normal"/>
    <w:link w:val="Heading5Char"/>
    <w:rsid w:val="00A32199"/>
    <w:pPr>
      <w:keepNext/>
      <w:numPr>
        <w:ilvl w:val="4"/>
        <w:numId w:val="6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A32199"/>
    <w:pPr>
      <w:keepNext/>
      <w:numPr>
        <w:ilvl w:val="5"/>
        <w:numId w:val="6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rsid w:val="00A32199"/>
    <w:pPr>
      <w:keepNext/>
      <w:numPr>
        <w:ilvl w:val="6"/>
        <w:numId w:val="6"/>
      </w:numPr>
      <w:autoSpaceDE w:val="0"/>
      <w:autoSpaceDN w:val="0"/>
      <w:adjustRightInd w:val="0"/>
      <w:spacing w:after="0"/>
      <w:jc w:val="left"/>
      <w:outlineLvl w:val="6"/>
    </w:pPr>
    <w:rPr>
      <w:b/>
      <w:bCs/>
    </w:rPr>
  </w:style>
  <w:style w:type="paragraph" w:styleId="Heading8">
    <w:name w:val="heading 8"/>
    <w:basedOn w:val="Normal"/>
    <w:next w:val="Normal"/>
    <w:rsid w:val="00A32199"/>
    <w:pPr>
      <w:keepNext/>
      <w:numPr>
        <w:ilvl w:val="7"/>
        <w:numId w:val="6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rsid w:val="00A32199"/>
    <w:pPr>
      <w:keepNext/>
      <w:numPr>
        <w:ilvl w:val="8"/>
        <w:numId w:val="6"/>
      </w:numPr>
      <w:outlineLvl w:val="8"/>
    </w:pPr>
    <w:rPr>
      <w:b/>
      <w:bCs/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369E9"/>
    <w:rPr>
      <w:rFonts w:ascii="Arial" w:hAnsi="Arial" w:cs="Arial"/>
      <w:b/>
      <w:color w:val="004D44" w:themeColor="text2"/>
      <w:kern w:val="28"/>
      <w:sz w:val="32"/>
      <w:szCs w:val="28"/>
      <w:lang w:val="en-IE"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4369E9"/>
    <w:rPr>
      <w:rFonts w:ascii="Arial" w:hAnsi="Arial" w:cs="Arial"/>
      <w:b/>
      <w:color w:val="004D44" w:themeColor="text2"/>
      <w:kern w:val="28"/>
      <w:sz w:val="40"/>
      <w:szCs w:val="32"/>
      <w:lang w:val="en-IE" w:eastAsia="en-US"/>
    </w:rPr>
  </w:style>
  <w:style w:type="paragraph" w:styleId="Footer">
    <w:name w:val="footer"/>
    <w:basedOn w:val="Header"/>
    <w:link w:val="FooterChar"/>
    <w:uiPriority w:val="99"/>
    <w:rsid w:val="00A32199"/>
    <w:pPr>
      <w:tabs>
        <w:tab w:val="clear" w:pos="4153"/>
        <w:tab w:val="clear" w:pos="13778"/>
      </w:tabs>
      <w:spacing w:before="0"/>
      <w:ind w:left="1740"/>
      <w:jc w:val="left"/>
    </w:pPr>
    <w:rPr>
      <w:rFonts w:cs="Times New Roman"/>
      <w:b w:val="0"/>
      <w:bCs/>
      <w:noProof/>
      <w:kern w:val="0"/>
      <w:sz w:val="14"/>
      <w:szCs w:val="24"/>
    </w:rPr>
  </w:style>
  <w:style w:type="paragraph" w:styleId="Header">
    <w:name w:val="header"/>
    <w:basedOn w:val="Normal"/>
    <w:link w:val="HeaderChar"/>
    <w:uiPriority w:val="99"/>
    <w:rsid w:val="00A32199"/>
    <w:pPr>
      <w:tabs>
        <w:tab w:val="center" w:pos="4153"/>
        <w:tab w:val="left" w:pos="8364"/>
        <w:tab w:val="right" w:pos="13778"/>
      </w:tabs>
      <w:spacing w:after="0"/>
      <w:jc w:val="right"/>
    </w:pPr>
    <w:rPr>
      <w:rFonts w:ascii="Calibri" w:hAnsi="Calibri"/>
      <w:b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2199"/>
    <w:rPr>
      <w:rFonts w:ascii="Calibri" w:hAnsi="Calibri" w:cs="Arial"/>
      <w:b/>
      <w:kern w:val="28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2199"/>
    <w:rPr>
      <w:rFonts w:ascii="Calibri" w:hAnsi="Calibri"/>
      <w:bCs/>
      <w:noProof/>
      <w:sz w:val="1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E731D4"/>
    <w:pPr>
      <w:spacing w:before="240"/>
      <w:ind w:left="0"/>
      <w:jc w:val="left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rsid w:val="00A32199"/>
    <w:pPr>
      <w:spacing w:after="0"/>
      <w:ind w:left="220"/>
      <w:jc w:val="left"/>
    </w:pPr>
    <w:rPr>
      <w:rFonts w:asciiTheme="minorHAnsi" w:hAnsiTheme="minorHAnsi" w:cstheme="minorHAnsi"/>
      <w:i/>
      <w:iCs/>
      <w:sz w:val="20"/>
    </w:rPr>
  </w:style>
  <w:style w:type="paragraph" w:customStyle="1" w:styleId="CoverPageTitle">
    <w:name w:val="Cover Page Title"/>
    <w:basedOn w:val="Normal"/>
    <w:rsid w:val="00FF404E"/>
    <w:pPr>
      <w:spacing w:before="3240" w:after="0"/>
      <w:ind w:left="1077" w:right="1440"/>
      <w:jc w:val="left"/>
    </w:pPr>
    <w:rPr>
      <w:sz w:val="48"/>
    </w:rPr>
  </w:style>
  <w:style w:type="character" w:styleId="PageNumber">
    <w:name w:val="page number"/>
    <w:basedOn w:val="DefaultParagraphFont"/>
    <w:rsid w:val="00A32199"/>
  </w:style>
  <w:style w:type="character" w:styleId="Hyperlink">
    <w:name w:val="Hyperlink"/>
    <w:basedOn w:val="DefaultParagraphFont"/>
    <w:uiPriority w:val="99"/>
    <w:rsid w:val="00A32199"/>
    <w:rPr>
      <w:color w:val="0000FF"/>
      <w:u w:val="single"/>
    </w:rPr>
  </w:style>
  <w:style w:type="paragraph" w:customStyle="1" w:styleId="TableContents">
    <w:name w:val="Table Contents"/>
    <w:basedOn w:val="Normal"/>
    <w:rsid w:val="00A32199"/>
    <w:pPr>
      <w:spacing w:after="0" w:line="240" w:lineRule="atLeast"/>
      <w:jc w:val="left"/>
    </w:pPr>
    <w:rPr>
      <w:b/>
      <w:bCs/>
      <w:color w:val="000000"/>
      <w:kern w:val="0"/>
      <w:sz w:val="28"/>
      <w:szCs w:val="28"/>
    </w:rPr>
  </w:style>
  <w:style w:type="paragraph" w:customStyle="1" w:styleId="Question">
    <w:name w:val="Question"/>
    <w:basedOn w:val="Normal"/>
    <w:next w:val="Normal"/>
    <w:rsid w:val="00FF404E"/>
    <w:pPr>
      <w:spacing w:before="100" w:beforeAutospacing="1" w:after="100" w:afterAutospacing="1" w:line="360" w:lineRule="auto"/>
      <w:ind w:left="840"/>
      <w:jc w:val="left"/>
    </w:pPr>
    <w:rPr>
      <w:rFonts w:ascii="Times New Roman" w:hAnsi="Times New Roman" w:cs="Times New Roman"/>
      <w:b/>
      <w:bCs/>
      <w:i/>
      <w:iCs/>
      <w:color w:val="333399"/>
    </w:rPr>
  </w:style>
  <w:style w:type="paragraph" w:customStyle="1" w:styleId="Response">
    <w:name w:val="Response"/>
    <w:basedOn w:val="Normal"/>
    <w:rsid w:val="00FF404E"/>
    <w:pPr>
      <w:spacing w:before="100" w:beforeAutospacing="1" w:after="100" w:afterAutospacing="1" w:line="360" w:lineRule="auto"/>
    </w:pPr>
  </w:style>
  <w:style w:type="paragraph" w:styleId="BodyText">
    <w:name w:val="Body Text"/>
    <w:basedOn w:val="Normal"/>
    <w:link w:val="BodyTextChar"/>
    <w:rsid w:val="00A32199"/>
  </w:style>
  <w:style w:type="paragraph" w:customStyle="1" w:styleId="StyleParagraphTextLeft2cm">
    <w:name w:val="Style Paragraph Text + Left:  2 cm"/>
    <w:basedOn w:val="HLDParagraphText"/>
    <w:rsid w:val="00FF404E"/>
    <w:pPr>
      <w:ind w:left="1134"/>
    </w:pPr>
    <w:rPr>
      <w:szCs w:val="20"/>
    </w:rPr>
  </w:style>
  <w:style w:type="paragraph" w:styleId="BodyTextIndent">
    <w:name w:val="Body Text Indent"/>
    <w:basedOn w:val="Normal"/>
    <w:rsid w:val="00FF404E"/>
    <w:pPr>
      <w:tabs>
        <w:tab w:val="left" w:pos="1440"/>
      </w:tabs>
      <w:ind w:left="840"/>
    </w:pPr>
  </w:style>
  <w:style w:type="paragraph" w:styleId="NormalWeb">
    <w:name w:val="Normal (Web)"/>
    <w:basedOn w:val="Normal"/>
    <w:uiPriority w:val="99"/>
    <w:rsid w:val="00A32199"/>
    <w:pPr>
      <w:spacing w:before="0" w:after="0" w:line="336" w:lineRule="auto"/>
      <w:ind w:left="0"/>
      <w:jc w:val="left"/>
    </w:pPr>
    <w:rPr>
      <w:rFonts w:ascii="Verdana" w:hAnsi="Verdana" w:cs="Times New Roman"/>
      <w:kern w:val="0"/>
      <w:sz w:val="17"/>
      <w:szCs w:val="17"/>
      <w:lang w:eastAsia="en-GB"/>
    </w:rPr>
  </w:style>
  <w:style w:type="table" w:styleId="TableGrid">
    <w:name w:val="Table Grid"/>
    <w:aliases w:val="Table Grid2"/>
    <w:basedOn w:val="TableNormal"/>
    <w:rsid w:val="00A32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hedule1RefLevel1">
    <w:name w:val="Schedule 1 Ref Level 1"/>
    <w:basedOn w:val="HLDParagraphText"/>
    <w:rsid w:val="00A32199"/>
    <w:pPr>
      <w:ind w:left="993" w:hanging="993"/>
    </w:pPr>
  </w:style>
  <w:style w:type="paragraph" w:customStyle="1" w:styleId="Callout">
    <w:name w:val="Callout"/>
    <w:next w:val="Normal"/>
    <w:rsid w:val="00A32199"/>
    <w:pPr>
      <w:framePr w:w="2027" w:vSpace="181" w:wrap="around" w:vAnchor="text" w:hAnchor="page" w:x="861" w:y="29"/>
      <w:pBdr>
        <w:bottom w:val="single" w:sz="4" w:space="1" w:color="000080"/>
      </w:pBdr>
      <w:shd w:val="pct10" w:color="auto" w:fill="FFFFFF"/>
      <w:spacing w:before="120"/>
      <w:ind w:left="142"/>
    </w:pPr>
    <w:rPr>
      <w:rFonts w:ascii="BTMedium" w:hAnsi="BTMedium"/>
      <w:i/>
      <w:noProof/>
      <w:sz w:val="21"/>
      <w:lang w:val="en-US" w:eastAsia="en-US"/>
    </w:rPr>
  </w:style>
  <w:style w:type="paragraph" w:customStyle="1" w:styleId="TOCFigure">
    <w:name w:val="TOC Figure"/>
    <w:autoRedefine/>
    <w:rsid w:val="00A32199"/>
    <w:pPr>
      <w:jc w:val="right"/>
    </w:pPr>
    <w:rPr>
      <w:rFonts w:ascii="Arial" w:hAnsi="Arial"/>
      <w:sz w:val="16"/>
      <w:szCs w:val="16"/>
      <w:lang w:eastAsia="en-IE"/>
    </w:rPr>
  </w:style>
  <w:style w:type="paragraph" w:customStyle="1" w:styleId="BidTextChar">
    <w:name w:val="Bid Text Char"/>
    <w:basedOn w:val="Normal"/>
    <w:link w:val="BidTextCharChar"/>
    <w:rsid w:val="00FF404E"/>
    <w:pPr>
      <w:spacing w:before="0" w:after="0" w:line="280" w:lineRule="exact"/>
      <w:ind w:left="1469"/>
      <w:jc w:val="left"/>
    </w:pPr>
    <w:rPr>
      <w:rFonts w:ascii="Century Old Style" w:hAnsi="Century Old Style" w:cs="Times New Roman"/>
      <w:kern w:val="0"/>
      <w:sz w:val="20"/>
      <w:lang w:eastAsia="en-GB"/>
    </w:rPr>
  </w:style>
  <w:style w:type="character" w:customStyle="1" w:styleId="BidTextCharChar">
    <w:name w:val="Bid Text Char Char"/>
    <w:basedOn w:val="DefaultParagraphFont"/>
    <w:link w:val="BidTextChar"/>
    <w:rsid w:val="00FF404E"/>
    <w:rPr>
      <w:rFonts w:ascii="Century Old Style" w:hAnsi="Century Old Style"/>
    </w:rPr>
  </w:style>
  <w:style w:type="paragraph" w:customStyle="1" w:styleId="NMStyle">
    <w:name w:val="NM Style"/>
    <w:basedOn w:val="Footer"/>
    <w:autoRedefine/>
    <w:rsid w:val="00A32199"/>
    <w:pPr>
      <w:tabs>
        <w:tab w:val="center" w:pos="4320"/>
        <w:tab w:val="right" w:pos="8640"/>
      </w:tabs>
      <w:ind w:left="0"/>
      <w:jc w:val="both"/>
    </w:pPr>
    <w:rPr>
      <w:rFonts w:ascii="Arial Narrow" w:hAnsi="Arial Narrow"/>
      <w:b/>
      <w:sz w:val="22"/>
      <w:szCs w:val="22"/>
      <w:lang w:val="en-US"/>
    </w:rPr>
  </w:style>
  <w:style w:type="paragraph" w:customStyle="1" w:styleId="Para">
    <w:name w:val="Para"/>
    <w:link w:val="ParaChar"/>
    <w:rsid w:val="00FF404E"/>
    <w:pPr>
      <w:spacing w:before="99" w:line="250" w:lineRule="atLeast"/>
      <w:ind w:left="720"/>
    </w:pPr>
    <w:rPr>
      <w:rFonts w:ascii="Palatino Linotype" w:hAnsi="Palatino Linotype"/>
      <w:sz w:val="21"/>
      <w:szCs w:val="60"/>
      <w:lang w:val="en-US" w:eastAsia="en-US"/>
    </w:rPr>
  </w:style>
  <w:style w:type="character" w:customStyle="1" w:styleId="ParaChar">
    <w:name w:val="Para Char"/>
    <w:basedOn w:val="DefaultParagraphFont"/>
    <w:link w:val="Para"/>
    <w:rsid w:val="00FF404E"/>
    <w:rPr>
      <w:rFonts w:ascii="Palatino Linotype" w:hAnsi="Palatino Linotype"/>
      <w:sz w:val="21"/>
      <w:szCs w:val="60"/>
      <w:lang w:val="en-US" w:eastAsia="en-US"/>
    </w:rPr>
  </w:style>
  <w:style w:type="paragraph" w:customStyle="1" w:styleId="ListBullet1">
    <w:name w:val="ListBullet1"/>
    <w:basedOn w:val="Normal"/>
    <w:rsid w:val="00A32199"/>
    <w:pPr>
      <w:autoSpaceDE w:val="0"/>
      <w:autoSpaceDN w:val="0"/>
      <w:adjustRightInd w:val="0"/>
      <w:spacing w:before="60" w:after="0" w:line="250" w:lineRule="atLeast"/>
      <w:ind w:left="1080" w:hanging="360"/>
      <w:jc w:val="left"/>
    </w:pPr>
    <w:rPr>
      <w:rFonts w:ascii="Palatino Linotype" w:hAnsi="Palatino Linotype" w:cs="Palatino"/>
      <w:kern w:val="0"/>
      <w:sz w:val="21"/>
      <w:szCs w:val="21"/>
      <w:lang w:val="en-US"/>
    </w:rPr>
  </w:style>
  <w:style w:type="paragraph" w:customStyle="1" w:styleId="Default">
    <w:name w:val="Default"/>
    <w:rsid w:val="00A321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A32199"/>
    <w:pPr>
      <w:spacing w:before="0" w:after="0"/>
      <w:ind w:left="0"/>
      <w:jc w:val="left"/>
    </w:pPr>
    <w:rPr>
      <w:rFonts w:ascii="Times New Roman" w:hAnsi="Times New Roman" w:cs="Times New Roman"/>
      <w:kern w:val="0"/>
      <w:sz w:val="20"/>
    </w:rPr>
  </w:style>
  <w:style w:type="table" w:styleId="TableGrid8">
    <w:name w:val="Table Grid 8"/>
    <w:basedOn w:val="TableNormal"/>
    <w:rsid w:val="00A3219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idTextBulletlist1">
    <w:name w:val="Bid Text Bullet list 1"/>
    <w:basedOn w:val="Normal"/>
    <w:next w:val="Normal"/>
    <w:rsid w:val="00FF404E"/>
    <w:pPr>
      <w:tabs>
        <w:tab w:val="num" w:pos="360"/>
      </w:tabs>
      <w:spacing w:line="280" w:lineRule="atLeast"/>
      <w:ind w:left="360" w:hanging="360"/>
      <w:jc w:val="left"/>
    </w:pPr>
    <w:rPr>
      <w:rFonts w:ascii="BTMedium" w:hAnsi="BTMedium" w:cs="Times New Roman"/>
      <w:kern w:val="0"/>
      <w:sz w:val="20"/>
      <w:lang w:eastAsia="en-GB"/>
    </w:rPr>
  </w:style>
  <w:style w:type="character" w:styleId="Strong">
    <w:name w:val="Strong"/>
    <w:basedOn w:val="DefaultParagraphFont"/>
    <w:uiPriority w:val="22"/>
    <w:rsid w:val="00FF404E"/>
    <w:rPr>
      <w:b/>
    </w:rPr>
  </w:style>
  <w:style w:type="table" w:styleId="TableGrid3">
    <w:name w:val="Table Grid 3"/>
    <w:basedOn w:val="TableNormal"/>
    <w:rsid w:val="00A32199"/>
    <w:pPr>
      <w:spacing w:before="120" w:after="120"/>
      <w:ind w:left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chedule1RefLevel2">
    <w:name w:val="Schedule 1 Ref Level 2"/>
    <w:basedOn w:val="HLDParagraphText"/>
    <w:rsid w:val="00A32199"/>
    <w:pPr>
      <w:tabs>
        <w:tab w:val="clear" w:pos="993"/>
        <w:tab w:val="clear" w:pos="1843"/>
        <w:tab w:val="left" w:pos="1985"/>
      </w:tabs>
      <w:spacing w:after="120"/>
      <w:ind w:left="1984" w:hanging="992"/>
    </w:pPr>
  </w:style>
  <w:style w:type="paragraph" w:customStyle="1" w:styleId="Schedule1RefLevel3">
    <w:name w:val="Schedule 1 Ref Level 3"/>
    <w:basedOn w:val="HLDParagraphText"/>
    <w:rsid w:val="00A32199"/>
    <w:pPr>
      <w:tabs>
        <w:tab w:val="clear" w:pos="2835"/>
        <w:tab w:val="left" w:pos="3119"/>
      </w:tabs>
      <w:ind w:left="3119" w:hanging="1134"/>
    </w:pPr>
  </w:style>
  <w:style w:type="paragraph" w:styleId="BalloonText">
    <w:name w:val="Balloon Text"/>
    <w:basedOn w:val="Normal"/>
    <w:link w:val="BalloonTextChar"/>
    <w:rsid w:val="00A32199"/>
    <w:pPr>
      <w:spacing w:before="0" w:after="0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F404E"/>
    <w:rPr>
      <w:color w:val="800080"/>
      <w:u w:val="single"/>
    </w:rPr>
  </w:style>
  <w:style w:type="paragraph" w:customStyle="1" w:styleId="Schedule1DefinitionRef">
    <w:name w:val="Schedule 1 Definition Ref"/>
    <w:basedOn w:val="Normal"/>
    <w:rsid w:val="00857BAF"/>
    <w:pPr>
      <w:shd w:val="pct10" w:color="auto" w:fill="auto"/>
      <w:spacing w:line="280" w:lineRule="atLeast"/>
      <w:ind w:left="0"/>
    </w:pPr>
    <w:rPr>
      <w:rFonts w:asciiTheme="minorHAnsi" w:hAnsiTheme="minorHAnsi" w:cs="Times New Roman"/>
      <w:color w:val="FF0000"/>
      <w:kern w:val="0"/>
      <w:lang w:eastAsia="en-IE"/>
    </w:rPr>
  </w:style>
  <w:style w:type="paragraph" w:styleId="BodyText2">
    <w:name w:val="Body Text 2"/>
    <w:basedOn w:val="Normal"/>
    <w:rsid w:val="00FF404E"/>
    <w:pPr>
      <w:spacing w:line="480" w:lineRule="auto"/>
    </w:pPr>
  </w:style>
  <w:style w:type="paragraph" w:customStyle="1" w:styleId="BidText">
    <w:name w:val="Bid Text"/>
    <w:aliases w:val="arial 10,Bid Text Char2 Char,arial 10 normal +10+ Blue,arial 10 normal +10+ Blue Char,arial 10 normal +10+ Blue Char Char Char Char,arial 10 normal +10+ Blue Char Char Char Char5,arial 10 normal +10+ Blue Char Char Char Char6"/>
    <w:basedOn w:val="Normal"/>
    <w:link w:val="BidTextChar4"/>
    <w:rsid w:val="00FF404E"/>
    <w:pPr>
      <w:spacing w:line="280" w:lineRule="atLeast"/>
      <w:ind w:left="0"/>
    </w:pPr>
    <w:rPr>
      <w:rFonts w:asciiTheme="minorHAnsi" w:hAnsiTheme="minorHAnsi" w:cs="Times New Roman"/>
      <w:kern w:val="0"/>
      <w:sz w:val="20"/>
      <w:lang w:eastAsia="en-IE"/>
    </w:rPr>
  </w:style>
  <w:style w:type="character" w:customStyle="1" w:styleId="BidTextChar4">
    <w:name w:val="Bid Text Char4"/>
    <w:basedOn w:val="DefaultParagraphFont"/>
    <w:link w:val="BidText"/>
    <w:rsid w:val="00FF404E"/>
    <w:rPr>
      <w:rFonts w:asciiTheme="minorHAnsi" w:hAnsiTheme="minorHAnsi"/>
      <w:lang w:eastAsia="en-IE"/>
    </w:rPr>
  </w:style>
  <w:style w:type="paragraph" w:customStyle="1" w:styleId="btSTRICTESTCONFIDENCE">
    <w:name w:val="btSTRICTEST CONFIDENCE"/>
    <w:basedOn w:val="Normal"/>
    <w:rsid w:val="00FF404E"/>
    <w:pPr>
      <w:spacing w:before="0" w:after="0"/>
      <w:ind w:left="0"/>
      <w:jc w:val="right"/>
    </w:pPr>
    <w:rPr>
      <w:rFonts w:cs="Times New Roman"/>
      <w:b/>
      <w:kern w:val="0"/>
      <w:sz w:val="1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32199"/>
  </w:style>
  <w:style w:type="paragraph" w:customStyle="1" w:styleId="BidNormal">
    <w:name w:val="BidNormal"/>
    <w:basedOn w:val="Normal"/>
    <w:next w:val="Normal"/>
    <w:rsid w:val="00FF404E"/>
    <w:pPr>
      <w:spacing w:before="0" w:after="0"/>
      <w:ind w:left="0"/>
      <w:jc w:val="left"/>
    </w:pPr>
    <w:rPr>
      <w:rFonts w:ascii="Century Old Style" w:hAnsi="Century Old Style" w:cs="Times New Roman"/>
      <w:kern w:val="0"/>
      <w:lang w:val="en-IE"/>
    </w:rPr>
  </w:style>
  <w:style w:type="character" w:styleId="CommentReference">
    <w:name w:val="annotation reference"/>
    <w:basedOn w:val="DefaultParagraphFont"/>
    <w:semiHidden/>
    <w:rsid w:val="00A3219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32199"/>
    <w:pPr>
      <w:spacing w:before="120" w:after="120"/>
      <w:ind w:left="720"/>
      <w:jc w:val="both"/>
    </w:pPr>
    <w:rPr>
      <w:rFonts w:ascii="Arial" w:hAnsi="Arial" w:cs="Arial"/>
      <w:b/>
      <w:bCs/>
      <w:kern w:val="28"/>
    </w:rPr>
  </w:style>
  <w:style w:type="table" w:styleId="MediumGrid2-Accent3">
    <w:name w:val="Medium Grid 2 Accent 3"/>
    <w:basedOn w:val="TableNormal"/>
    <w:uiPriority w:val="68"/>
    <w:rsid w:val="00A3219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paragraph" w:customStyle="1" w:styleId="Confidentiality">
    <w:name w:val="Confidentiality"/>
    <w:basedOn w:val="BidText"/>
    <w:next w:val="BidText"/>
    <w:rsid w:val="00FF404E"/>
    <w:pPr>
      <w:spacing w:before="0" w:after="360" w:line="360" w:lineRule="atLeast"/>
    </w:pPr>
    <w:rPr>
      <w:rFonts w:cs="Arial"/>
      <w:b/>
      <w:bCs/>
      <w:color w:val="000080"/>
      <w:sz w:val="44"/>
      <w:szCs w:val="44"/>
      <w:lang w:eastAsia="en-US"/>
    </w:rPr>
  </w:style>
  <w:style w:type="paragraph" w:customStyle="1" w:styleId="Copyright">
    <w:name w:val="Copyright"/>
    <w:basedOn w:val="Normal"/>
    <w:next w:val="Normal"/>
    <w:rsid w:val="00A32199"/>
    <w:pPr>
      <w:spacing w:before="360" w:line="360" w:lineRule="atLeast"/>
      <w:ind w:left="0" w:right="567"/>
    </w:pPr>
    <w:rPr>
      <w:rFonts w:asciiTheme="minorHAnsi" w:hAnsiTheme="minorHAnsi" w:cs="Times New Roman"/>
      <w:b/>
      <w:kern w:val="0"/>
      <w:szCs w:val="32"/>
    </w:rPr>
  </w:style>
  <w:style w:type="paragraph" w:customStyle="1" w:styleId="BidTextBoldCharChar">
    <w:name w:val="Bid Text Bold Char Char"/>
    <w:basedOn w:val="Normal"/>
    <w:link w:val="BidTextBoldCharCharChar"/>
    <w:rsid w:val="00FF404E"/>
    <w:pPr>
      <w:spacing w:line="280" w:lineRule="atLeast"/>
      <w:ind w:left="0"/>
      <w:jc w:val="left"/>
    </w:pPr>
    <w:rPr>
      <w:b/>
      <w:bCs/>
      <w:kern w:val="0"/>
      <w:sz w:val="21"/>
      <w:szCs w:val="21"/>
      <w:lang w:eastAsia="en-IE"/>
    </w:rPr>
  </w:style>
  <w:style w:type="character" w:customStyle="1" w:styleId="BidTextBoldCharCharChar">
    <w:name w:val="Bid Text Bold Char Char Char"/>
    <w:basedOn w:val="DefaultParagraphFont"/>
    <w:link w:val="BidTextBoldCharChar"/>
    <w:rsid w:val="00FF404E"/>
    <w:rPr>
      <w:rFonts w:ascii="Arial" w:hAnsi="Arial" w:cs="Arial"/>
      <w:b/>
      <w:bCs/>
      <w:sz w:val="21"/>
      <w:szCs w:val="21"/>
      <w:lang w:eastAsia="en-IE"/>
    </w:rPr>
  </w:style>
  <w:style w:type="paragraph" w:customStyle="1" w:styleId="BidTextBold">
    <w:name w:val="Bid Text Bold"/>
    <w:basedOn w:val="Normal"/>
    <w:next w:val="Normal"/>
    <w:link w:val="BidTextBoldChar"/>
    <w:rsid w:val="00FF404E"/>
    <w:pPr>
      <w:spacing w:before="0" w:after="0" w:line="280" w:lineRule="atLeast"/>
      <w:ind w:left="0"/>
      <w:jc w:val="left"/>
    </w:pPr>
    <w:rPr>
      <w:rFonts w:cs="Times New Roman"/>
      <w:b/>
      <w:bCs/>
      <w:kern w:val="0"/>
      <w:sz w:val="21"/>
    </w:rPr>
  </w:style>
  <w:style w:type="character" w:customStyle="1" w:styleId="BidTextBoldChar">
    <w:name w:val="Bid Text Bold Char"/>
    <w:basedOn w:val="DefaultParagraphFont"/>
    <w:link w:val="BidTextBold"/>
    <w:rsid w:val="00FF404E"/>
    <w:rPr>
      <w:rFonts w:ascii="Arial" w:hAnsi="Arial"/>
      <w:b/>
      <w:bCs/>
      <w:sz w:val="21"/>
      <w:lang w:eastAsia="en-US"/>
    </w:rPr>
  </w:style>
  <w:style w:type="paragraph" w:customStyle="1" w:styleId="Address">
    <w:name w:val="Address"/>
    <w:basedOn w:val="Normal"/>
    <w:rsid w:val="00A3219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404E"/>
  </w:style>
  <w:style w:type="character" w:customStyle="1" w:styleId="DateChar">
    <w:name w:val="Date Char"/>
    <w:basedOn w:val="DefaultParagraphFont"/>
    <w:link w:val="Date"/>
    <w:uiPriority w:val="99"/>
    <w:semiHidden/>
    <w:rsid w:val="00FF404E"/>
    <w:rPr>
      <w:rFonts w:ascii="Arial" w:hAnsi="Arial" w:cs="Arial"/>
      <w:kern w:val="28"/>
      <w:sz w:val="22"/>
      <w:lang w:eastAsia="en-US"/>
    </w:rPr>
  </w:style>
  <w:style w:type="paragraph" w:customStyle="1" w:styleId="btPageNumber">
    <w:name w:val="btPageNumber"/>
    <w:basedOn w:val="Normal"/>
    <w:autoRedefine/>
    <w:rsid w:val="00FF404E"/>
    <w:pPr>
      <w:spacing w:before="0" w:after="60" w:line="240" w:lineRule="exact"/>
      <w:ind w:left="0"/>
      <w:jc w:val="right"/>
    </w:pPr>
    <w:rPr>
      <w:rFonts w:cs="Times New Roman"/>
      <w:kern w:val="0"/>
      <w:sz w:val="16"/>
      <w:szCs w:val="24"/>
    </w:rPr>
  </w:style>
  <w:style w:type="paragraph" w:customStyle="1" w:styleId="Header1">
    <w:name w:val="Header1"/>
    <w:basedOn w:val="Normal"/>
    <w:link w:val="Header1Char"/>
    <w:rsid w:val="00FF404E"/>
    <w:pPr>
      <w:tabs>
        <w:tab w:val="left" w:pos="1134"/>
        <w:tab w:val="left" w:leader="dot" w:pos="7371"/>
      </w:tabs>
      <w:spacing w:before="0" w:after="0" w:line="260" w:lineRule="atLeast"/>
      <w:ind w:left="0"/>
      <w:jc w:val="right"/>
    </w:pPr>
    <w:rPr>
      <w:rFonts w:cs="Times New Roman"/>
      <w:kern w:val="0"/>
      <w:sz w:val="18"/>
      <w:szCs w:val="18"/>
    </w:rPr>
  </w:style>
  <w:style w:type="paragraph" w:customStyle="1" w:styleId="Header2">
    <w:name w:val="Header2"/>
    <w:basedOn w:val="Header1"/>
    <w:rsid w:val="00FF404E"/>
  </w:style>
  <w:style w:type="paragraph" w:styleId="ListBullet">
    <w:name w:val="List Bullet"/>
    <w:basedOn w:val="HLDParagraphText"/>
    <w:autoRedefine/>
    <w:rsid w:val="00A32199"/>
    <w:pPr>
      <w:tabs>
        <w:tab w:val="clear" w:pos="993"/>
        <w:tab w:val="clear" w:pos="1843"/>
        <w:tab w:val="clear" w:pos="2835"/>
      </w:tabs>
      <w:spacing w:before="0"/>
    </w:pPr>
  </w:style>
  <w:style w:type="paragraph" w:styleId="TOC3">
    <w:name w:val="toc 3"/>
    <w:basedOn w:val="Normal"/>
    <w:next w:val="Normal"/>
    <w:autoRedefine/>
    <w:uiPriority w:val="39"/>
    <w:rsid w:val="00A32199"/>
    <w:pPr>
      <w:spacing w:before="0" w:after="0"/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A32199"/>
    <w:pPr>
      <w:spacing w:before="0" w:after="0"/>
      <w:ind w:left="66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A32199"/>
    <w:pPr>
      <w:spacing w:before="0" w:after="0"/>
      <w:ind w:left="88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A32199"/>
    <w:pPr>
      <w:spacing w:before="0" w:after="0"/>
      <w:ind w:left="11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A32199"/>
    <w:pPr>
      <w:spacing w:before="0" w:after="0"/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A32199"/>
    <w:pPr>
      <w:spacing w:before="0" w:after="0"/>
      <w:ind w:left="15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A32199"/>
    <w:pPr>
      <w:spacing w:before="0" w:after="0"/>
      <w:ind w:left="1760"/>
      <w:jc w:val="left"/>
    </w:pPr>
    <w:rPr>
      <w:rFonts w:asciiTheme="minorHAnsi" w:hAnsiTheme="minorHAnsi" w:cstheme="minorHAnsi"/>
      <w:sz w:val="20"/>
    </w:rPr>
  </w:style>
  <w:style w:type="paragraph" w:styleId="ListBullet2">
    <w:name w:val="List Bullet 2"/>
    <w:basedOn w:val="ListBullet"/>
    <w:autoRedefine/>
    <w:rsid w:val="00A32199"/>
    <w:pPr>
      <w:ind w:left="714"/>
    </w:pPr>
  </w:style>
  <w:style w:type="paragraph" w:customStyle="1" w:styleId="Heading">
    <w:name w:val="Heading"/>
    <w:basedOn w:val="Normal"/>
    <w:rsid w:val="00A32199"/>
    <w:pPr>
      <w:keepNext/>
      <w:pageBreakBefore/>
      <w:tabs>
        <w:tab w:val="right" w:pos="7371"/>
      </w:tabs>
      <w:spacing w:before="0" w:after="480" w:line="360" w:lineRule="exact"/>
      <w:ind w:left="0"/>
      <w:jc w:val="left"/>
    </w:pPr>
    <w:rPr>
      <w:rFonts w:cs="Times New Roman"/>
      <w:b/>
      <w:kern w:val="0"/>
      <w:sz w:val="36"/>
      <w:szCs w:val="24"/>
    </w:rPr>
  </w:style>
  <w:style w:type="paragraph" w:styleId="ListNumber">
    <w:name w:val="List Number"/>
    <w:basedOn w:val="HLDParagraphText"/>
    <w:autoRedefine/>
    <w:rsid w:val="00A32199"/>
    <w:pPr>
      <w:numPr>
        <w:numId w:val="1"/>
      </w:numPr>
      <w:tabs>
        <w:tab w:val="left" w:pos="284"/>
      </w:tabs>
      <w:spacing w:line="260" w:lineRule="exact"/>
      <w:ind w:right="1134"/>
    </w:pPr>
    <w:rPr>
      <w:rFonts w:cs="Times New Roman"/>
      <w:kern w:val="0"/>
      <w:szCs w:val="24"/>
    </w:rPr>
  </w:style>
  <w:style w:type="character" w:customStyle="1" w:styleId="TOCHeadingPage">
    <w:name w:val="TOC Heading Page"/>
    <w:basedOn w:val="DefaultParagraphFont"/>
    <w:rsid w:val="00A32199"/>
    <w:rPr>
      <w:rFonts w:ascii="BTMedium" w:hAnsi="BTMedium"/>
      <w:sz w:val="20"/>
    </w:rPr>
  </w:style>
  <w:style w:type="paragraph" w:customStyle="1" w:styleId="Headingsmall">
    <w:name w:val="Heading small"/>
    <w:basedOn w:val="Normal"/>
    <w:autoRedefine/>
    <w:rsid w:val="00FF404E"/>
    <w:pPr>
      <w:spacing w:line="300" w:lineRule="exact"/>
      <w:ind w:left="0"/>
      <w:jc w:val="left"/>
    </w:pPr>
    <w:rPr>
      <w:rFonts w:cs="Times New Roman"/>
      <w:kern w:val="0"/>
      <w:szCs w:val="24"/>
    </w:rPr>
  </w:style>
  <w:style w:type="paragraph" w:customStyle="1" w:styleId="btName">
    <w:name w:val="btName"/>
    <w:basedOn w:val="Normal"/>
    <w:rsid w:val="00FF404E"/>
    <w:pPr>
      <w:spacing w:before="0" w:after="0" w:line="180" w:lineRule="exact"/>
      <w:ind w:left="0"/>
      <w:jc w:val="left"/>
    </w:pPr>
    <w:rPr>
      <w:rFonts w:cs="Times New Roman"/>
      <w:b/>
      <w:kern w:val="0"/>
      <w:sz w:val="18"/>
      <w:szCs w:val="24"/>
    </w:rPr>
  </w:style>
  <w:style w:type="paragraph" w:customStyle="1" w:styleId="btAddress">
    <w:name w:val="btAddress"/>
    <w:basedOn w:val="Normal"/>
    <w:rsid w:val="00FF404E"/>
    <w:pPr>
      <w:spacing w:before="0" w:after="0" w:line="120" w:lineRule="exact"/>
      <w:ind w:left="0"/>
      <w:jc w:val="left"/>
    </w:pPr>
    <w:rPr>
      <w:rFonts w:cs="Times New Roman"/>
      <w:kern w:val="0"/>
      <w:sz w:val="11"/>
      <w:szCs w:val="24"/>
    </w:rPr>
  </w:style>
  <w:style w:type="paragraph" w:customStyle="1" w:styleId="Bidcompanyname">
    <w:name w:val="Bid company name"/>
    <w:basedOn w:val="Normal"/>
    <w:rsid w:val="00FF404E"/>
    <w:pPr>
      <w:spacing w:before="60" w:after="240" w:line="240" w:lineRule="atLeast"/>
      <w:ind w:left="0"/>
      <w:jc w:val="left"/>
    </w:pPr>
    <w:rPr>
      <w:rFonts w:cs="Times New Roman"/>
      <w:b/>
      <w:bCs/>
      <w:color w:val="000066"/>
      <w:kern w:val="0"/>
      <w:sz w:val="72"/>
      <w:szCs w:val="24"/>
    </w:rPr>
  </w:style>
  <w:style w:type="paragraph" w:customStyle="1" w:styleId="Bidortendertitle">
    <w:name w:val="Bid or tender title"/>
    <w:basedOn w:val="Normal"/>
    <w:rsid w:val="00FF404E"/>
    <w:pPr>
      <w:spacing w:before="0"/>
      <w:ind w:left="0"/>
      <w:jc w:val="left"/>
    </w:pPr>
    <w:rPr>
      <w:rFonts w:cs="Times New Roman"/>
      <w:kern w:val="0"/>
      <w:sz w:val="34"/>
      <w:szCs w:val="24"/>
    </w:rPr>
  </w:style>
  <w:style w:type="paragraph" w:customStyle="1" w:styleId="biddescription">
    <w:name w:val="bid description"/>
    <w:basedOn w:val="Normal"/>
    <w:rsid w:val="00FF404E"/>
    <w:pPr>
      <w:spacing w:before="0" w:after="2720"/>
      <w:ind w:left="0"/>
      <w:jc w:val="left"/>
    </w:pPr>
    <w:rPr>
      <w:rFonts w:cs="Times New Roman"/>
      <w:kern w:val="0"/>
      <w:sz w:val="28"/>
      <w:szCs w:val="24"/>
    </w:rPr>
  </w:style>
  <w:style w:type="paragraph" w:customStyle="1" w:styleId="VolumeName">
    <w:name w:val="Volume Name"/>
    <w:basedOn w:val="Normal"/>
    <w:rsid w:val="00A32199"/>
    <w:pPr>
      <w:spacing w:before="0" w:after="160"/>
      <w:ind w:left="0"/>
      <w:jc w:val="left"/>
    </w:pPr>
    <w:rPr>
      <w:rFonts w:cs="Times New Roman"/>
      <w:kern w:val="0"/>
      <w:sz w:val="28"/>
      <w:szCs w:val="24"/>
    </w:rPr>
  </w:style>
  <w:style w:type="paragraph" w:customStyle="1" w:styleId="VolumeTitle">
    <w:name w:val="Volume Title"/>
    <w:basedOn w:val="VolumeName"/>
    <w:rsid w:val="00A32199"/>
  </w:style>
  <w:style w:type="paragraph" w:customStyle="1" w:styleId="Date2">
    <w:name w:val="Date2"/>
    <w:basedOn w:val="Date"/>
    <w:rsid w:val="00FF404E"/>
    <w:pPr>
      <w:spacing w:before="0" w:after="0"/>
      <w:ind w:left="0"/>
      <w:jc w:val="left"/>
    </w:pPr>
    <w:rPr>
      <w:rFonts w:cs="Times New Roman"/>
      <w:kern w:val="0"/>
      <w:sz w:val="28"/>
      <w:szCs w:val="24"/>
    </w:rPr>
  </w:style>
  <w:style w:type="paragraph" w:customStyle="1" w:styleId="bodytext0">
    <w:name w:val="bodytext"/>
    <w:rsid w:val="00FF404E"/>
    <w:pPr>
      <w:keepNext/>
      <w:spacing w:after="240" w:line="260" w:lineRule="atLeast"/>
    </w:pPr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semiHidden/>
    <w:rsid w:val="00A32199"/>
    <w:rPr>
      <w:vertAlign w:val="superscript"/>
    </w:rPr>
  </w:style>
  <w:style w:type="paragraph" w:customStyle="1" w:styleId="Customer">
    <w:name w:val="Customer"/>
    <w:basedOn w:val="Normal"/>
    <w:rsid w:val="00FF404E"/>
    <w:pPr>
      <w:spacing w:before="0" w:after="0"/>
      <w:ind w:left="1474"/>
      <w:jc w:val="left"/>
    </w:pPr>
    <w:rPr>
      <w:rFonts w:ascii="B" w:hAnsi="B" w:cs="Times New Roman"/>
      <w:kern w:val="0"/>
      <w:sz w:val="72"/>
      <w:lang w:eastAsia="en-GB"/>
    </w:rPr>
  </w:style>
  <w:style w:type="paragraph" w:styleId="Title">
    <w:name w:val="Title"/>
    <w:basedOn w:val="Normal"/>
    <w:link w:val="TitleChar"/>
    <w:uiPriority w:val="10"/>
    <w:qFormat/>
    <w:rsid w:val="00A32199"/>
    <w:pPr>
      <w:spacing w:before="0" w:after="0"/>
      <w:ind w:left="1474"/>
      <w:jc w:val="left"/>
    </w:pPr>
    <w:rPr>
      <w:rFonts w:ascii="Century Old Style" w:hAnsi="Century Old Style" w:cs="Times New Roman"/>
      <w:i/>
      <w:kern w:val="0"/>
      <w:sz w:val="36"/>
      <w:lang w:eastAsia="en-GB"/>
    </w:rPr>
  </w:style>
  <w:style w:type="paragraph" w:customStyle="1" w:styleId="Type">
    <w:name w:val="Type"/>
    <w:basedOn w:val="Title"/>
    <w:rsid w:val="00A32199"/>
    <w:rPr>
      <w:sz w:val="24"/>
    </w:rPr>
  </w:style>
  <w:style w:type="paragraph" w:customStyle="1" w:styleId="Body">
    <w:name w:val="Body"/>
    <w:basedOn w:val="BodyText"/>
    <w:rsid w:val="00FF404E"/>
    <w:pPr>
      <w:overflowPunct w:val="0"/>
      <w:autoSpaceDE w:val="0"/>
      <w:autoSpaceDN w:val="0"/>
      <w:adjustRightInd w:val="0"/>
      <w:spacing w:before="240"/>
      <w:ind w:hanging="720"/>
      <w:jc w:val="left"/>
      <w:textAlignment w:val="baseline"/>
    </w:pPr>
    <w:rPr>
      <w:kern w:val="0"/>
    </w:rPr>
  </w:style>
  <w:style w:type="paragraph" w:styleId="FootnoteText">
    <w:name w:val="footnote text"/>
    <w:basedOn w:val="Normal"/>
    <w:semiHidden/>
    <w:rsid w:val="00A32199"/>
    <w:pPr>
      <w:spacing w:before="0" w:after="0"/>
      <w:ind w:left="0"/>
      <w:jc w:val="left"/>
    </w:pPr>
    <w:rPr>
      <w:rFonts w:ascii="Times New Roman" w:hAnsi="Times New Roman" w:cs="Times New Roman"/>
      <w:kern w:val="0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2199"/>
    <w:rPr>
      <w:lang w:eastAsia="en-US"/>
    </w:rPr>
  </w:style>
  <w:style w:type="paragraph" w:customStyle="1" w:styleId="BidBulletNumber">
    <w:name w:val="Bid Bullet Number"/>
    <w:basedOn w:val="Normal"/>
    <w:rsid w:val="00FF404E"/>
    <w:pPr>
      <w:numPr>
        <w:numId w:val="2"/>
      </w:numPr>
      <w:tabs>
        <w:tab w:val="clear" w:pos="2491"/>
        <w:tab w:val="num" w:pos="720"/>
      </w:tabs>
      <w:spacing w:before="0" w:after="0" w:line="280" w:lineRule="exact"/>
      <w:ind w:left="720" w:hanging="720"/>
      <w:jc w:val="left"/>
    </w:pPr>
    <w:rPr>
      <w:rFonts w:cs="Times New Roman"/>
      <w:kern w:val="0"/>
      <w:sz w:val="20"/>
      <w:lang w:eastAsia="en-GB"/>
    </w:rPr>
  </w:style>
  <w:style w:type="character" w:customStyle="1" w:styleId="Heading4Char">
    <w:name w:val="Heading 4 Char"/>
    <w:basedOn w:val="DefaultParagraphFont"/>
    <w:link w:val="Heading4"/>
    <w:rsid w:val="00A32199"/>
    <w:rPr>
      <w:rFonts w:ascii="Arial" w:hAnsi="Arial" w:cs="Arial"/>
      <w:b/>
      <w:iCs/>
      <w:kern w:val="28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AB55CB"/>
    <w:rPr>
      <w:rFonts w:ascii="Arial" w:hAnsi="Arial" w:cs="Arial"/>
      <w:color w:val="004D44" w:themeColor="text2"/>
      <w:kern w:val="28"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A32199"/>
    <w:rPr>
      <w:rFonts w:ascii="Arial" w:hAnsi="Arial" w:cs="Arial"/>
      <w:b/>
      <w:bCs/>
      <w:kern w:val="28"/>
      <w:sz w:val="22"/>
      <w:lang w:eastAsia="en-US"/>
    </w:rPr>
  </w:style>
  <w:style w:type="paragraph" w:styleId="BodyText3">
    <w:name w:val="Body Text 3"/>
    <w:basedOn w:val="Normal"/>
    <w:rsid w:val="00FF404E"/>
    <w:rPr>
      <w:sz w:val="16"/>
      <w:szCs w:val="16"/>
    </w:rPr>
  </w:style>
  <w:style w:type="paragraph" w:customStyle="1" w:styleId="ParagraphNorm">
    <w:name w:val="ParagraphNorm"/>
    <w:basedOn w:val="Normal"/>
    <w:rsid w:val="00FF404E"/>
    <w:pPr>
      <w:keepLines/>
      <w:spacing w:before="0" w:after="240"/>
      <w:ind w:left="0"/>
      <w:jc w:val="left"/>
    </w:pPr>
    <w:rPr>
      <w:rFonts w:ascii="Times New Roman" w:hAnsi="Times New Roman" w:cs="Times New Roman"/>
      <w:kern w:val="0"/>
      <w:lang w:eastAsia="en-GB"/>
    </w:rPr>
  </w:style>
  <w:style w:type="paragraph" w:customStyle="1" w:styleId="Info">
    <w:name w:val="Info"/>
    <w:basedOn w:val="BodyText"/>
    <w:rsid w:val="00FF404E"/>
    <w:pPr>
      <w:numPr>
        <w:numId w:val="3"/>
      </w:numPr>
      <w:tabs>
        <w:tab w:val="clear" w:pos="1077"/>
        <w:tab w:val="num" w:pos="2127"/>
      </w:tabs>
      <w:spacing w:before="0" w:line="280" w:lineRule="exact"/>
      <w:ind w:left="2127" w:hanging="2127"/>
      <w:jc w:val="left"/>
    </w:pPr>
    <w:rPr>
      <w:rFonts w:ascii="Century Old Style" w:hAnsi="Century Old Style" w:cs="Times New Roman"/>
      <w:kern w:val="0"/>
      <w:sz w:val="20"/>
      <w:lang w:eastAsia="en-GB"/>
    </w:rPr>
  </w:style>
  <w:style w:type="paragraph" w:customStyle="1" w:styleId="Complimentaryclose">
    <w:name w:val="Complimentary close"/>
    <w:basedOn w:val="Normal"/>
    <w:rsid w:val="00FF404E"/>
    <w:pPr>
      <w:spacing w:before="0" w:line="280" w:lineRule="exact"/>
      <w:ind w:left="0"/>
      <w:jc w:val="left"/>
    </w:pPr>
    <w:rPr>
      <w:rFonts w:ascii="Century Old Style" w:hAnsi="Century Old Style" w:cs="Times New Roman"/>
      <w:kern w:val="0"/>
      <w:sz w:val="20"/>
      <w:lang w:eastAsia="en-GB"/>
    </w:rPr>
  </w:style>
  <w:style w:type="paragraph" w:customStyle="1" w:styleId="BidTextBullet">
    <w:name w:val="Bid Text Bullet"/>
    <w:basedOn w:val="Normal"/>
    <w:rsid w:val="00FF404E"/>
    <w:pPr>
      <w:numPr>
        <w:numId w:val="4"/>
      </w:numPr>
      <w:spacing w:before="0" w:after="0" w:line="260" w:lineRule="atLeast"/>
      <w:jc w:val="left"/>
    </w:pPr>
    <w:rPr>
      <w:rFonts w:cs="Times New Roman"/>
      <w:kern w:val="0"/>
      <w:sz w:val="21"/>
      <w:lang w:eastAsia="zh-CN"/>
    </w:rPr>
  </w:style>
  <w:style w:type="paragraph" w:customStyle="1" w:styleId="AbstractBold">
    <w:name w:val="Abstract Bold"/>
    <w:basedOn w:val="Normal"/>
    <w:rsid w:val="00FF404E"/>
    <w:pPr>
      <w:widowControl w:val="0"/>
      <w:spacing w:before="60" w:after="60"/>
      <w:ind w:left="0"/>
      <w:jc w:val="left"/>
    </w:pPr>
    <w:rPr>
      <w:rFonts w:cs="Times New Roman"/>
      <w:b/>
      <w:kern w:val="0"/>
      <w:sz w:val="20"/>
    </w:rPr>
  </w:style>
  <w:style w:type="paragraph" w:styleId="BodyTextIndent2">
    <w:name w:val="Body Text Indent 2"/>
    <w:basedOn w:val="Normal"/>
    <w:rsid w:val="00FF404E"/>
    <w:pPr>
      <w:spacing w:line="480" w:lineRule="auto"/>
      <w:ind w:left="283"/>
    </w:pPr>
  </w:style>
  <w:style w:type="paragraph" w:styleId="Caption">
    <w:name w:val="caption"/>
    <w:basedOn w:val="Normal"/>
    <w:next w:val="Normal"/>
    <w:uiPriority w:val="35"/>
    <w:qFormat/>
    <w:rsid w:val="00A32199"/>
    <w:pPr>
      <w:spacing w:before="0"/>
      <w:ind w:left="0"/>
      <w:jc w:val="left"/>
    </w:pPr>
    <w:rPr>
      <w:rFonts w:cs="Times New Roman"/>
      <w:b/>
      <w:bCs/>
      <w:kern w:val="0"/>
      <w:sz w:val="20"/>
      <w:lang w:eastAsia="en-GB"/>
    </w:rPr>
  </w:style>
  <w:style w:type="paragraph" w:customStyle="1" w:styleId="bidtext0">
    <w:name w:val="bidtext"/>
    <w:basedOn w:val="Normal"/>
    <w:rsid w:val="00FF404E"/>
    <w:pPr>
      <w:spacing w:line="280" w:lineRule="atLeast"/>
      <w:ind w:left="0"/>
      <w:jc w:val="left"/>
    </w:pPr>
    <w:rPr>
      <w:rFonts w:eastAsia="Calibri"/>
      <w:kern w:val="0"/>
      <w:sz w:val="21"/>
      <w:szCs w:val="21"/>
      <w:lang w:val="en-US"/>
    </w:rPr>
  </w:style>
  <w:style w:type="character" w:styleId="Emphasis">
    <w:name w:val="Emphasis"/>
    <w:basedOn w:val="DefaultParagraphFont"/>
    <w:uiPriority w:val="20"/>
    <w:rsid w:val="00FF404E"/>
    <w:rPr>
      <w:i/>
      <w:iCs/>
    </w:rPr>
  </w:style>
  <w:style w:type="paragraph" w:customStyle="1" w:styleId="StyleHeader1BoldLeft">
    <w:name w:val="Style Header1 + Bold Left"/>
    <w:basedOn w:val="Header1"/>
    <w:next w:val="Index1"/>
    <w:rsid w:val="00FF404E"/>
    <w:pPr>
      <w:jc w:val="left"/>
    </w:pPr>
    <w:rPr>
      <w:b/>
      <w:bCs/>
      <w:szCs w:val="20"/>
    </w:rPr>
  </w:style>
  <w:style w:type="paragraph" w:styleId="Index1">
    <w:name w:val="index 1"/>
    <w:basedOn w:val="Normal"/>
    <w:next w:val="Normal"/>
    <w:autoRedefine/>
    <w:rsid w:val="00A32199"/>
    <w:pPr>
      <w:spacing w:before="0" w:after="0"/>
      <w:ind w:left="220" w:hanging="220"/>
    </w:pPr>
  </w:style>
  <w:style w:type="character" w:customStyle="1" w:styleId="BidTextCharCharChar1">
    <w:name w:val="Bid Text Char Char Char1"/>
    <w:basedOn w:val="DefaultParagraphFont"/>
    <w:rsid w:val="00FF404E"/>
    <w:rPr>
      <w:rFonts w:ascii="Arial" w:hAnsi="Arial"/>
      <w:sz w:val="21"/>
      <w:lang w:val="en-GB" w:eastAsia="zh-CN" w:bidi="ar-SA"/>
    </w:rPr>
  </w:style>
  <w:style w:type="paragraph" w:customStyle="1" w:styleId="TextParagraph">
    <w:name w:val="Text Paragraph"/>
    <w:basedOn w:val="Normal"/>
    <w:link w:val="TextParagraphChar"/>
    <w:qFormat/>
    <w:rsid w:val="00A32199"/>
    <w:pPr>
      <w:spacing w:after="0" w:line="280" w:lineRule="atLeast"/>
      <w:ind w:left="0"/>
    </w:pPr>
    <w:rPr>
      <w:rFonts w:asciiTheme="minorHAnsi" w:hAnsiTheme="minorHAnsi" w:cs="Times New Roman"/>
      <w:kern w:val="0"/>
      <w:sz w:val="20"/>
      <w:lang w:eastAsia="en-IE"/>
    </w:rPr>
  </w:style>
  <w:style w:type="character" w:customStyle="1" w:styleId="Header1Char">
    <w:name w:val="Header1 Char"/>
    <w:basedOn w:val="DefaultParagraphFont"/>
    <w:link w:val="Header1"/>
    <w:rsid w:val="00FF404E"/>
    <w:rPr>
      <w:rFonts w:ascii="Arial" w:hAnsi="Arial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32199"/>
    <w:p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kern w:val="0"/>
      <w:szCs w:val="28"/>
      <w:lang w:val="en-US"/>
    </w:rPr>
  </w:style>
  <w:style w:type="character" w:customStyle="1" w:styleId="TextParagraphChar">
    <w:name w:val="Text Paragraph Char"/>
    <w:basedOn w:val="DefaultParagraphFont"/>
    <w:link w:val="TextParagraph"/>
    <w:rsid w:val="00A32199"/>
    <w:rPr>
      <w:rFonts w:asciiTheme="minorHAnsi" w:hAnsiTheme="minorHAnsi"/>
      <w:lang w:eastAsia="en-IE"/>
    </w:rPr>
  </w:style>
  <w:style w:type="numbering" w:customStyle="1" w:styleId="Style1">
    <w:name w:val="Style1"/>
    <w:rsid w:val="00FF404E"/>
    <w:pPr>
      <w:numPr>
        <w:numId w:val="5"/>
      </w:numPr>
    </w:pPr>
  </w:style>
  <w:style w:type="character" w:styleId="IntenseEmphasis">
    <w:name w:val="Intense Emphasis"/>
    <w:basedOn w:val="DefaultParagraphFont"/>
    <w:uiPriority w:val="21"/>
    <w:rsid w:val="00FF404E"/>
    <w:rPr>
      <w:rFonts w:asciiTheme="minorHAnsi" w:hAnsiTheme="minorHAnsi"/>
      <w:b/>
      <w:bCs/>
      <w:i/>
      <w:iCs/>
      <w:color w:val="8BC151" w:themeColor="accent1"/>
    </w:rPr>
  </w:style>
  <w:style w:type="paragraph" w:customStyle="1" w:styleId="Level6">
    <w:name w:val="Level 6"/>
    <w:basedOn w:val="Normal"/>
    <w:uiPriority w:val="99"/>
    <w:rsid w:val="00FF404E"/>
    <w:pPr>
      <w:tabs>
        <w:tab w:val="num" w:pos="2967"/>
      </w:tabs>
      <w:spacing w:before="0" w:after="240" w:line="264" w:lineRule="auto"/>
      <w:ind w:left="2967" w:hanging="567"/>
      <w:outlineLvl w:val="5"/>
    </w:pPr>
    <w:rPr>
      <w:rFonts w:cs="Times New Roman"/>
      <w:kern w:val="0"/>
      <w:sz w:val="20"/>
      <w:lang w:val="en-IE" w:eastAsia="en-IE"/>
    </w:rPr>
  </w:style>
  <w:style w:type="paragraph" w:customStyle="1" w:styleId="ContractHeader5">
    <w:name w:val="Contract Header 5"/>
    <w:basedOn w:val="Normal"/>
    <w:uiPriority w:val="99"/>
    <w:rsid w:val="00FF404E"/>
    <w:pPr>
      <w:tabs>
        <w:tab w:val="num" w:pos="2292"/>
      </w:tabs>
      <w:spacing w:before="0" w:after="240" w:line="264" w:lineRule="auto"/>
      <w:ind w:left="2292" w:hanging="992"/>
      <w:outlineLvl w:val="4"/>
    </w:pPr>
    <w:rPr>
      <w:rFonts w:cs="Times New Roman"/>
      <w:kern w:val="0"/>
      <w:sz w:val="20"/>
      <w:lang w:val="en-IE" w:eastAsia="en-IE"/>
    </w:rPr>
  </w:style>
  <w:style w:type="paragraph" w:styleId="Revision">
    <w:name w:val="Revision"/>
    <w:hidden/>
    <w:uiPriority w:val="99"/>
    <w:semiHidden/>
    <w:rsid w:val="00A32199"/>
    <w:rPr>
      <w:rFonts w:ascii="Arial" w:hAnsi="Arial" w:cs="Arial"/>
      <w:kern w:val="28"/>
      <w:sz w:val="22"/>
      <w:lang w:eastAsia="en-US"/>
    </w:rPr>
  </w:style>
  <w:style w:type="table" w:customStyle="1" w:styleId="HLDTable">
    <w:name w:val="HLD Table"/>
    <w:basedOn w:val="TableNormal"/>
    <w:uiPriority w:val="99"/>
    <w:rsid w:val="00A32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</w:rPr>
    </w:tblStylePr>
  </w:style>
  <w:style w:type="paragraph" w:customStyle="1" w:styleId="ListPara1">
    <w:name w:val="List Para 1"/>
    <w:basedOn w:val="ListBullet"/>
    <w:rsid w:val="00A32199"/>
    <w:pPr>
      <w:ind w:left="357"/>
    </w:pPr>
  </w:style>
  <w:style w:type="numbering" w:customStyle="1" w:styleId="HLDbulletedlist0">
    <w:name w:val="HLD bulleted list"/>
    <w:uiPriority w:val="99"/>
    <w:rsid w:val="00A32199"/>
    <w:pPr>
      <w:numPr>
        <w:numId w:val="7"/>
      </w:numPr>
    </w:pPr>
  </w:style>
  <w:style w:type="paragraph" w:customStyle="1" w:styleId="ListPara2">
    <w:name w:val="List Para 2"/>
    <w:basedOn w:val="ListPara1"/>
    <w:rsid w:val="00A32199"/>
    <w:pPr>
      <w:ind w:left="714"/>
    </w:pPr>
  </w:style>
  <w:style w:type="paragraph" w:styleId="ListBullet3">
    <w:name w:val="List Bullet 3"/>
    <w:basedOn w:val="HLDParagraphText"/>
    <w:rsid w:val="00A32199"/>
    <w:pPr>
      <w:numPr>
        <w:numId w:val="8"/>
      </w:numPr>
      <w:tabs>
        <w:tab w:val="clear" w:pos="926"/>
        <w:tab w:val="clear" w:pos="993"/>
        <w:tab w:val="clear" w:pos="1843"/>
        <w:tab w:val="clear" w:pos="2835"/>
      </w:tabs>
      <w:ind w:left="1071" w:hanging="357"/>
      <w:contextualSpacing/>
    </w:pPr>
  </w:style>
  <w:style w:type="paragraph" w:customStyle="1" w:styleId="ListPara3">
    <w:name w:val="List Para 3"/>
    <w:basedOn w:val="ListPara2"/>
    <w:rsid w:val="00A32199"/>
    <w:pPr>
      <w:ind w:left="1072"/>
    </w:pPr>
  </w:style>
  <w:style w:type="numbering" w:customStyle="1" w:styleId="HLDBulletedList">
    <w:name w:val="HLD Bulleted List"/>
    <w:uiPriority w:val="99"/>
    <w:rsid w:val="00A32199"/>
    <w:pPr>
      <w:numPr>
        <w:numId w:val="9"/>
      </w:numPr>
    </w:pPr>
  </w:style>
  <w:style w:type="paragraph" w:customStyle="1" w:styleId="HLDListBullet">
    <w:name w:val="HLD List Bullet"/>
    <w:basedOn w:val="ListBullet"/>
    <w:rsid w:val="00A32199"/>
    <w:pPr>
      <w:numPr>
        <w:numId w:val="10"/>
      </w:numPr>
    </w:pPr>
  </w:style>
  <w:style w:type="paragraph" w:customStyle="1" w:styleId="HLDListPara1">
    <w:name w:val="HLD List Para 1"/>
    <w:basedOn w:val="ListPara1"/>
    <w:rsid w:val="00A32199"/>
  </w:style>
  <w:style w:type="paragraph" w:customStyle="1" w:styleId="HLDListBullet2">
    <w:name w:val="HLD List Bullet 2"/>
    <w:basedOn w:val="ListBullet2"/>
    <w:rsid w:val="00A32199"/>
    <w:pPr>
      <w:numPr>
        <w:ilvl w:val="1"/>
        <w:numId w:val="10"/>
      </w:numPr>
    </w:pPr>
  </w:style>
  <w:style w:type="paragraph" w:customStyle="1" w:styleId="HLDListPara2">
    <w:name w:val="HLD List Para 2"/>
    <w:basedOn w:val="ListPara2"/>
    <w:rsid w:val="00A32199"/>
  </w:style>
  <w:style w:type="paragraph" w:customStyle="1" w:styleId="HLDListBullet3">
    <w:name w:val="HLD List Bullet 3"/>
    <w:basedOn w:val="ListBullet3"/>
    <w:rsid w:val="00A32199"/>
    <w:pPr>
      <w:numPr>
        <w:ilvl w:val="2"/>
        <w:numId w:val="10"/>
      </w:numPr>
      <w:ind w:left="1071" w:hanging="357"/>
      <w:contextualSpacing w:val="0"/>
    </w:pPr>
  </w:style>
  <w:style w:type="paragraph" w:customStyle="1" w:styleId="HLDListPara3">
    <w:name w:val="HLD List Para 3"/>
    <w:basedOn w:val="ListPara3"/>
    <w:rsid w:val="00A32199"/>
  </w:style>
  <w:style w:type="paragraph" w:customStyle="1" w:styleId="FooterPageNumber">
    <w:name w:val="Footer Page Number"/>
    <w:basedOn w:val="Normal"/>
    <w:rsid w:val="00A32199"/>
    <w:pPr>
      <w:tabs>
        <w:tab w:val="left" w:pos="1134"/>
        <w:tab w:val="left" w:leader="dot" w:pos="7371"/>
        <w:tab w:val="left" w:pos="8364"/>
      </w:tabs>
      <w:spacing w:before="0" w:after="0" w:line="260" w:lineRule="atLeast"/>
      <w:ind w:left="0"/>
      <w:jc w:val="right"/>
    </w:pPr>
    <w:rPr>
      <w:rFonts w:ascii="Calibri" w:hAnsi="Calibri" w:cs="Times New Roman"/>
      <w:color w:val="000000"/>
      <w:kern w:val="0"/>
      <w:sz w:val="18"/>
      <w:szCs w:val="18"/>
    </w:rPr>
  </w:style>
  <w:style w:type="paragraph" w:customStyle="1" w:styleId="HLDIllustrationtext">
    <w:name w:val="HLD Illustration text"/>
    <w:basedOn w:val="Normal"/>
    <w:rsid w:val="00A32199"/>
    <w:pPr>
      <w:ind w:left="0"/>
      <w:jc w:val="left"/>
    </w:pPr>
    <w:rPr>
      <w:sz w:val="18"/>
      <w:lang w:val="en-IE"/>
    </w:rPr>
  </w:style>
  <w:style w:type="paragraph" w:customStyle="1" w:styleId="HLDParagraphText">
    <w:name w:val="HLD Paragraph Text"/>
    <w:basedOn w:val="Normal"/>
    <w:link w:val="HLDParagraphTextChar"/>
    <w:qFormat/>
    <w:rsid w:val="00A32199"/>
    <w:pPr>
      <w:tabs>
        <w:tab w:val="left" w:pos="993"/>
        <w:tab w:val="left" w:pos="1843"/>
        <w:tab w:val="left" w:pos="2835"/>
      </w:tabs>
      <w:spacing w:after="240"/>
      <w:ind w:left="0"/>
      <w:jc w:val="left"/>
    </w:pPr>
    <w:rPr>
      <w:rFonts w:asciiTheme="minorHAnsi" w:hAnsiTheme="minorHAnsi"/>
      <w:szCs w:val="22"/>
    </w:rPr>
  </w:style>
  <w:style w:type="character" w:customStyle="1" w:styleId="HLDParagraphTextChar">
    <w:name w:val="HLD Paragraph Text Char"/>
    <w:basedOn w:val="DefaultParagraphFont"/>
    <w:link w:val="HLDParagraphText"/>
    <w:rsid w:val="00A32199"/>
    <w:rPr>
      <w:rFonts w:asciiTheme="minorHAnsi" w:hAnsiTheme="minorHAnsi" w:cs="Arial"/>
      <w:kern w:val="28"/>
      <w:sz w:val="22"/>
      <w:szCs w:val="22"/>
      <w:lang w:eastAsia="en-US"/>
    </w:rPr>
  </w:style>
  <w:style w:type="paragraph" w:customStyle="1" w:styleId="HLDGraphicParagraph">
    <w:name w:val="HLD Graphic Paragraph"/>
    <w:basedOn w:val="HLDParagraphText"/>
    <w:rsid w:val="00A32199"/>
    <w:pPr>
      <w:spacing w:before="280" w:after="0"/>
    </w:pPr>
  </w:style>
  <w:style w:type="paragraph" w:customStyle="1" w:styleId="HLDTableHeader">
    <w:name w:val="HLD Table Header"/>
    <w:basedOn w:val="HLDTableText"/>
    <w:next w:val="HLDTableText"/>
    <w:rsid w:val="00A32199"/>
    <w:rPr>
      <w:b/>
    </w:rPr>
  </w:style>
  <w:style w:type="paragraph" w:customStyle="1" w:styleId="HLDTableText">
    <w:name w:val="HLD Table Text"/>
    <w:basedOn w:val="Normal"/>
    <w:rsid w:val="00A32199"/>
    <w:pPr>
      <w:overflowPunct w:val="0"/>
      <w:autoSpaceDE w:val="0"/>
      <w:autoSpaceDN w:val="0"/>
      <w:adjustRightInd w:val="0"/>
      <w:spacing w:before="60" w:after="60"/>
      <w:ind w:left="0"/>
      <w:jc w:val="left"/>
      <w:textAlignment w:val="baseline"/>
    </w:pPr>
    <w:rPr>
      <w:rFonts w:ascii="Calibri" w:hAnsi="Calibri"/>
      <w:kern w:val="0"/>
      <w:sz w:val="20"/>
    </w:rPr>
  </w:style>
  <w:style w:type="paragraph" w:customStyle="1" w:styleId="HLDCaption">
    <w:name w:val="HLD Caption"/>
    <w:basedOn w:val="Caption"/>
    <w:next w:val="HLDParagraphText"/>
    <w:rsid w:val="00A32199"/>
    <w:pPr>
      <w:spacing w:before="120" w:after="240"/>
    </w:pPr>
  </w:style>
  <w:style w:type="paragraph" w:customStyle="1" w:styleId="HLDDocumentTitle">
    <w:name w:val="HLD Document Title"/>
    <w:basedOn w:val="Normal"/>
    <w:rsid w:val="00A32199"/>
    <w:pPr>
      <w:keepNext/>
      <w:keepLines/>
      <w:tabs>
        <w:tab w:val="left" w:pos="7513"/>
      </w:tabs>
      <w:spacing w:before="0" w:after="0"/>
      <w:ind w:left="851"/>
      <w:jc w:val="left"/>
    </w:pPr>
    <w:rPr>
      <w:rFonts w:ascii="Calibri" w:hAnsi="Calibri"/>
      <w:color w:val="69BE28"/>
      <w:sz w:val="56"/>
      <w:szCs w:val="56"/>
    </w:rPr>
  </w:style>
  <w:style w:type="paragraph" w:customStyle="1" w:styleId="HLDInConfidenceTitle">
    <w:name w:val="HLD In Confidence Title"/>
    <w:basedOn w:val="Normal"/>
    <w:rsid w:val="00A32199"/>
    <w:pPr>
      <w:spacing w:before="720"/>
      <w:ind w:left="851"/>
    </w:pPr>
    <w:rPr>
      <w:rFonts w:asciiTheme="minorHAnsi" w:hAnsiTheme="minorHAnsi"/>
      <w:b/>
      <w:sz w:val="28"/>
      <w:szCs w:val="28"/>
    </w:rPr>
  </w:style>
  <w:style w:type="paragraph" w:customStyle="1" w:styleId="Heading2Unnumbered">
    <w:name w:val="Heading 2 Unnumbered"/>
    <w:basedOn w:val="Heading2"/>
    <w:rsid w:val="00A32199"/>
  </w:style>
  <w:style w:type="paragraph" w:customStyle="1" w:styleId="Heading3Unnumbered">
    <w:name w:val="Heading 3 Unnumbered"/>
    <w:basedOn w:val="Heading3"/>
    <w:rsid w:val="00A32199"/>
    <w:rPr>
      <w:lang w:val="en-IE"/>
    </w:rPr>
  </w:style>
  <w:style w:type="paragraph" w:customStyle="1" w:styleId="HLDMainTitle">
    <w:name w:val="HLD Main Title"/>
    <w:basedOn w:val="Normal"/>
    <w:rsid w:val="00A32199"/>
    <w:pPr>
      <w:keepNext/>
      <w:keepLines/>
      <w:tabs>
        <w:tab w:val="left" w:pos="7513"/>
      </w:tabs>
      <w:spacing w:before="2880" w:after="0"/>
      <w:ind w:left="851"/>
      <w:jc w:val="left"/>
    </w:pPr>
    <w:rPr>
      <w:rFonts w:ascii="Calibri" w:hAnsi="Calibri"/>
      <w:color w:val="69BE28"/>
      <w:sz w:val="56"/>
      <w:szCs w:val="56"/>
    </w:rPr>
  </w:style>
  <w:style w:type="paragraph" w:customStyle="1" w:styleId="HLDTitle">
    <w:name w:val="HLD Title"/>
    <w:basedOn w:val="HLDMainTitle"/>
    <w:rsid w:val="00A32199"/>
    <w:pPr>
      <w:spacing w:before="1440"/>
    </w:pPr>
  </w:style>
  <w:style w:type="character" w:customStyle="1" w:styleId="BalloonTextChar">
    <w:name w:val="Balloon Text Char"/>
    <w:basedOn w:val="DefaultParagraphFont"/>
    <w:link w:val="BalloonText"/>
    <w:rsid w:val="00A32199"/>
    <w:rPr>
      <w:rFonts w:ascii="Tahoma" w:hAnsi="Tahoma" w:cs="Tahoma"/>
      <w:kern w:val="28"/>
      <w:sz w:val="16"/>
      <w:szCs w:val="16"/>
      <w:lang w:eastAsia="en-US"/>
    </w:rPr>
  </w:style>
  <w:style w:type="paragraph" w:customStyle="1" w:styleId="HLDInfoNeeded">
    <w:name w:val="HLD Info Needed"/>
    <w:basedOn w:val="Schedule1DefinitionRef"/>
    <w:rsid w:val="00700DAA"/>
    <w:pPr>
      <w:shd w:val="clear" w:color="auto" w:fill="D9D9D9" w:themeFill="background1" w:themeFillShade="D9"/>
    </w:pPr>
  </w:style>
  <w:style w:type="paragraph" w:customStyle="1" w:styleId="ReportTitle">
    <w:name w:val="Report Title"/>
    <w:basedOn w:val="Normal"/>
    <w:qFormat/>
    <w:rsid w:val="003B19F4"/>
    <w:pPr>
      <w:spacing w:before="0" w:after="0" w:line="360" w:lineRule="auto"/>
      <w:ind w:left="0"/>
      <w:jc w:val="left"/>
    </w:pPr>
    <w:rPr>
      <w:rFonts w:asciiTheme="minorHAnsi" w:eastAsia="Calibri" w:hAnsiTheme="minorHAnsi" w:cs="Times New Roman"/>
      <w:b/>
      <w:color w:val="004D44" w:themeColor="text2"/>
      <w:kern w:val="0"/>
      <w:sz w:val="56"/>
      <w:szCs w:val="48"/>
    </w:rPr>
  </w:style>
  <w:style w:type="paragraph" w:customStyle="1" w:styleId="ReportInformation">
    <w:name w:val="Report Information"/>
    <w:basedOn w:val="Normal"/>
    <w:rsid w:val="001807A2"/>
    <w:pPr>
      <w:tabs>
        <w:tab w:val="left" w:pos="2410"/>
      </w:tabs>
      <w:spacing w:before="0" w:after="0" w:line="280" w:lineRule="atLeast"/>
      <w:ind w:left="0"/>
      <w:jc w:val="left"/>
    </w:pPr>
    <w:rPr>
      <w:rFonts w:ascii="Calibri" w:eastAsia="Calibri" w:hAnsi="Calibri" w:cs="Times New Roman"/>
      <w:color w:val="AFAFAF"/>
      <w:kern w:val="0"/>
      <w:sz w:val="24"/>
      <w:szCs w:val="28"/>
    </w:rPr>
  </w:style>
  <w:style w:type="character" w:customStyle="1" w:styleId="SectionHeading">
    <w:name w:val="Section Heading"/>
    <w:basedOn w:val="DefaultParagraphFont"/>
    <w:rsid w:val="001807A2"/>
    <w:rPr>
      <w:rFonts w:asciiTheme="minorHAnsi" w:hAnsiTheme="minorHAnsi"/>
      <w:b/>
      <w:bCs/>
      <w:sz w:val="32"/>
    </w:rPr>
  </w:style>
  <w:style w:type="table" w:customStyle="1" w:styleId="TableDefault">
    <w:name w:val="Table Default"/>
    <w:basedOn w:val="TableNormal"/>
    <w:uiPriority w:val="99"/>
    <w:qFormat/>
    <w:rsid w:val="003309AF"/>
    <w:rPr>
      <w:rFonts w:asciiTheme="minorHAnsi" w:hAnsiTheme="minorHAnsi"/>
      <w:sz w:val="16"/>
      <w:lang w:val="en-IE" w:eastAsia="en-I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16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689736" w:themeFill="accent1" w:themeFillShade="BF"/>
      </w:tcPr>
    </w:tblStylePr>
  </w:style>
  <w:style w:type="paragraph" w:customStyle="1" w:styleId="TableHeader">
    <w:name w:val="Table Header"/>
    <w:basedOn w:val="Normal"/>
    <w:link w:val="TableHeaderChar"/>
    <w:qFormat/>
    <w:rsid w:val="00767AC1"/>
    <w:pPr>
      <w:tabs>
        <w:tab w:val="left" w:pos="720"/>
      </w:tabs>
      <w:spacing w:before="0" w:after="0"/>
      <w:ind w:left="0"/>
      <w:jc w:val="center"/>
    </w:pPr>
    <w:rPr>
      <w:rFonts w:eastAsia="Calibri" w:cs="Times New Roman"/>
      <w:b/>
      <w:kern w:val="0"/>
      <w:szCs w:val="22"/>
    </w:rPr>
  </w:style>
  <w:style w:type="character" w:customStyle="1" w:styleId="TableHeaderChar">
    <w:name w:val="Table Header Char"/>
    <w:basedOn w:val="DefaultParagraphFont"/>
    <w:link w:val="TableHeader"/>
    <w:rsid w:val="00767AC1"/>
    <w:rPr>
      <w:rFonts w:ascii="Arial" w:eastAsia="Calibri" w:hAnsi="Arial"/>
      <w:b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3A1E99"/>
    <w:rPr>
      <w:rFonts w:ascii="Arial" w:hAnsi="Arial" w:cs="Arial"/>
      <w:kern w:val="28"/>
      <w:sz w:val="22"/>
      <w:lang w:eastAsia="en-US"/>
    </w:rPr>
  </w:style>
  <w:style w:type="paragraph" w:styleId="NormalIndent">
    <w:name w:val="Normal Indent"/>
    <w:basedOn w:val="Normal"/>
    <w:rsid w:val="005F12EC"/>
    <w:pPr>
      <w:spacing w:before="0" w:line="280" w:lineRule="exact"/>
      <w:jc w:val="left"/>
    </w:pPr>
    <w:rPr>
      <w:rFonts w:ascii="Century Old Style" w:hAnsi="Century Old Style" w:cs="Times New Roman"/>
      <w:kern w:val="0"/>
      <w:sz w:val="20"/>
    </w:rPr>
  </w:style>
  <w:style w:type="character" w:customStyle="1" w:styleId="BodyTextChar">
    <w:name w:val="Body Text Char"/>
    <w:basedOn w:val="DefaultParagraphFont"/>
    <w:link w:val="BodyText"/>
    <w:rsid w:val="0023113D"/>
    <w:rPr>
      <w:rFonts w:ascii="Arial" w:hAnsi="Arial" w:cs="Arial"/>
      <w:kern w:val="28"/>
      <w:sz w:val="22"/>
      <w:lang w:eastAsia="en-US"/>
    </w:rPr>
  </w:style>
  <w:style w:type="character" w:customStyle="1" w:styleId="TableTextChar">
    <w:name w:val="TableText Char"/>
    <w:basedOn w:val="DefaultParagraphFont"/>
    <w:link w:val="TableText"/>
    <w:locked/>
    <w:rsid w:val="006B115E"/>
    <w:rPr>
      <w:rFonts w:ascii="Arial" w:hAnsi="Arial" w:cs="Arial"/>
      <w:sz w:val="18"/>
      <w:lang w:eastAsia="en-US"/>
    </w:rPr>
  </w:style>
  <w:style w:type="paragraph" w:customStyle="1" w:styleId="TableText">
    <w:name w:val="TableText"/>
    <w:basedOn w:val="Normal"/>
    <w:link w:val="TableTextChar"/>
    <w:qFormat/>
    <w:rsid w:val="006B115E"/>
    <w:pPr>
      <w:spacing w:before="40" w:after="40" w:line="240" w:lineRule="atLeast"/>
      <w:ind w:left="0"/>
      <w:jc w:val="left"/>
    </w:pPr>
    <w:rPr>
      <w:kern w:val="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857775"/>
    <w:rPr>
      <w:rFonts w:ascii="Century Old Style" w:hAnsi="Century Old Style"/>
      <w:i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7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9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8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18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7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5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0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5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6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4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895">
          <w:marLeft w:val="418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548">
          <w:marLeft w:val="418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Frank%20Private\BT\HLD%20project\BT%20FBD%20HLD.dotx" TargetMode="External"/></Relationships>
</file>

<file path=word/theme/theme1.xml><?xml version="1.0" encoding="utf-8"?>
<a:theme xmlns:a="http://schemas.openxmlformats.org/drawingml/2006/main" name="Govt template Theme2">
  <a:themeElements>
    <a:clrScheme name="Government Identity New">
      <a:dk1>
        <a:srgbClr val="000000"/>
      </a:dk1>
      <a:lt1>
        <a:srgbClr val="FFFFFF"/>
      </a:lt1>
      <a:dk2>
        <a:srgbClr val="004D44"/>
      </a:dk2>
      <a:lt2>
        <a:srgbClr val="EDECE6"/>
      </a:lt2>
      <a:accent1>
        <a:srgbClr val="8BC151"/>
      </a:accent1>
      <a:accent2>
        <a:srgbClr val="E16F2A"/>
      </a:accent2>
      <a:accent3>
        <a:srgbClr val="0091C8"/>
      </a:accent3>
      <a:accent4>
        <a:srgbClr val="DA312A"/>
      </a:accent4>
      <a:accent5>
        <a:srgbClr val="514E8F"/>
      </a:accent5>
      <a:accent6>
        <a:srgbClr val="A3912A"/>
      </a:accent6>
      <a:hlink>
        <a:srgbClr val="FFFFFF"/>
      </a:hlink>
      <a:folHlink>
        <a:srgbClr val="FFFFFF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overnment_Identity" id="{FB7A3AFE-17A1-3D4A-9FF7-D9E2CE473136}" vid="{803B0B74-6873-7144-BE94-77D14647901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emo" ma:contentTypeID="0x0101003972F880EF23E840B1355A06E8B95A170D1300061CF51C2A687C4EB429994452C1C8CC" ma:contentTypeVersion="127" ma:contentTypeDescription="" ma:contentTypeScope="" ma:versionID="553fbed6d56b15633c132461bf595161">
  <xsd:schema xmlns:xsd="http://www.w3.org/2001/XMLSchema" xmlns:xs="http://www.w3.org/2001/XMLSchema" xmlns:p="http://schemas.microsoft.com/office/2006/metadata/properties" xmlns:ns1="http://schemas.microsoft.com/sharepoint/v3" xmlns:ns2="df4c1941-8112-4d6b-9696-5d7e539e6e6a" targetNamespace="http://schemas.microsoft.com/office/2006/metadata/properties" ma:root="true" ma:fieldsID="e719253ef2e0963c4fde43cc558581f4" ns1:_="" ns2:_="">
    <xsd:import namespace="http://schemas.microsoft.com/sharepoint/v3"/>
    <xsd:import namespace="df4c1941-8112-4d6b-9696-5d7e539e6e6a"/>
    <xsd:element name="properties">
      <xsd:complexType>
        <xsd:sequence>
          <xsd:element name="documentManagement">
            <xsd:complexType>
              <xsd:all>
                <xsd:element ref="ns2:Classification"/>
                <xsd:element ref="ns2:JClass"/>
                <xsd:element ref="ns2:TaxCatchAll" minOccurs="0"/>
                <xsd:element ref="ns2:TaxCatchAllLabel" minOccurs="0"/>
                <xsd:element ref="ns2:k9a02483a8934e59b6cb9a573878b6a2" minOccurs="0"/>
                <xsd:element ref="ns2:d4d39cdee2914e0bae240fabfb14cf2a" minOccurs="0"/>
                <xsd:element ref="ns1:_dlc_ExpireDate" minOccurs="0"/>
                <xsd:element ref="ns1:_dlc_ExpireDateSaved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" ma:index="1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pireDateSaved" ma:index="17" nillable="true" ma:displayName="Original Expiration Date" ma:hidden="true" ma:internalName="_dlc_ExpireDateSaved" ma:readOnly="true">
      <xsd:simpleType>
        <xsd:restriction base="dms:DateTime"/>
      </xsd:simpleType>
    </xsd:element>
    <xsd:element name="_dlc_Exempt" ma:index="1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c1941-8112-4d6b-9696-5d7e539e6e6a" elementFormDefault="qualified">
    <xsd:import namespace="http://schemas.microsoft.com/office/2006/documentManagement/types"/>
    <xsd:import namespace="http://schemas.microsoft.com/office/infopath/2007/PartnerControls"/>
    <xsd:element name="Classification" ma:index="2" ma:displayName="Classification" ma:format="RadioButtons" ma:internalName="Classification">
      <xsd:simpleType>
        <xsd:restriction base="dms:Choice">
          <xsd:enumeration value="Restricted"/>
          <xsd:enumeration value="Unclassified"/>
        </xsd:restriction>
      </xsd:simpleType>
    </xsd:element>
    <xsd:element name="JClass" ma:index="3" ma:displayName="J Class" ma:description="Category/Topic of this document" ma:format="Dropdown" ma:internalName="JClass">
      <xsd:simpleType>
        <xsd:restriction base="dms:Choice">
          <xsd:enumeration value="1 Admin"/>
          <xsd:enumeration value="2 Int"/>
          <xsd:enumeration value="3 Ops"/>
          <xsd:enumeration value="4 Logs"/>
          <xsd:enumeration value="5 Plans"/>
          <xsd:enumeration value="6 CIS"/>
          <xsd:enumeration value="7 Training"/>
          <xsd:enumeration value="8 Finance"/>
          <xsd:enumeration value="9 CIMIC"/>
        </xsd:restriction>
      </xsd:simpleType>
    </xsd:element>
    <xsd:element name="TaxCatchAll" ma:index="8" nillable="true" ma:displayName="Taxonomy Catch All Column" ma:hidden="true" ma:list="{6727b1b5-c7c1-4363-be2e-3f9f806b66b9}" ma:internalName="TaxCatchAll" ma:showField="CatchAllData" ma:web="b6bf2d3f-f3da-434b-822b-59792c622d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6727b1b5-c7c1-4363-be2e-3f9f806b66b9}" ma:internalName="TaxCatchAllLabel" ma:readOnly="true" ma:showField="CatchAllDataLabel" ma:web="b6bf2d3f-f3da-434b-822b-59792c622d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9a02483a8934e59b6cb9a573878b6a2" ma:index="12" ma:taxonomy="true" ma:internalName="k9a02483a8934e59b6cb9a573878b6a2" ma:taxonomyFieldName="OriginatingOffice" ma:displayName="Originating Office" ma:default="245;#SPB|7918068a-6874-473b-834f-7521d58705c2" ma:fieldId="{49a02483-a893-4e59-b6cb-9a573878b6a2}" ma:sspId="7b407e0e-7a6b-4831-885b-b2be4f370aca" ma:termSetId="f4b8d462-a239-4820-907e-821885f788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4d39cdee2914e0bae240fabfb14cf2a" ma:index="14" nillable="true" ma:taxonomy="true" ma:internalName="d4d39cdee2914e0bae240fabfb14cf2a" ma:taxonomyFieldName="Tags" ma:displayName="Tags" ma:readOnly="false" ma:default="" ma:fieldId="{d4d39cde-e291-4e0b-ae24-0fabfb14cf2a}" ma:taxonomyMulti="true" ma:sspId="7b407e0e-7a6b-4831-885b-b2be4f370aca" ma:termSetId="51c66cf3-2996-47a7-8b8a-ca24682068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407e0e-7a6b-4831-885b-b2be4f370aca" ContentTypeId="0x0101003972F880EF23E840B1355A06E8B95A170D13" PreviousValue="false"/>
</file>

<file path=customXml/item3.xml><?xml version="1.0" encoding="utf-8"?>
<?mso-contentType ?>
<p:Policy xmlns:p="office.server.policy" id="" local="true">
  <p:Name>Category C</p:Name>
  <p:Description/>
  <p:Statement>This document will be retained for 7 years.</p:Statement>
  <p:PolicyItems>
    <p:PolicyItem featureId="Microsoft.Office.RecordsManagement.PolicyFeatures.PolicyAudit" staticId="0x0101003972F880EF23E840B1355A06E8B95A170D|1757814118" UniqueId="46013ee4-8e11-4aa7-b26c-8dabcece8dea">
      <p:Name>Auditing</p:Name>
      <p:Description>Audits user actions on documents and list items to the Audit Log.</p:Description>
      <p:CustomData>
        <Audit>
          <Update/>
          <CheckInOut/>
          <MoveCopy/>
          <DeleteRestore/>
        </Audit>
      </p:CustomData>
    </p:PolicyItem>
    <p:PolicyItem featureId="Microsoft.Office.RecordsManagement.PolicyFeatures.Expiration" staticId="0x0101003972F880EF23E840B1355A06E8B95A170D|-1713086404" UniqueId="9bd0ae8f-ecc1-4588-8715-5d447a76abe6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7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SubmitFileMove" destnExplanation="Document moved to archives." destnId="0f92442c-16ec-4580-88bf-348af54d0f25" destnName="Archives Centre" destnUrl="https://ikon.defenceforces.net/archives/_vti_bin/OfficialFile.asmx"/>
              </data>
            </stages>
          </Schedule>
        </Schedules>
      </p:CustomData>
    </p:PolicyItem>
  </p:PolicyItems>
</p:Policy>
</file>

<file path=customXml/item4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4c1941-8112-4d6b-9696-5d7e539e6e6a">
      <Value>245</Value>
    </TaxCatchAll>
    <JClass xmlns="df4c1941-8112-4d6b-9696-5d7e539e6e6a">1 Admin</JClass>
    <Classification xmlns="df4c1941-8112-4d6b-9696-5d7e539e6e6a">Unclassified</Classification>
    <k9a02483a8934e59b6cb9a573878b6a2 xmlns="df4c1941-8112-4d6b-9696-5d7e539e6e6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SPB</TermName>
          <TermId xmlns="http://schemas.microsoft.com/office/infopath/2007/PartnerControls">7918068a-6874-473b-834f-7521d58705c2</TermId>
        </TermInfo>
      </Terms>
    </k9a02483a8934e59b6cb9a573878b6a2>
    <d4d39cdee2914e0bae240fabfb14cf2a xmlns="df4c1941-8112-4d6b-9696-5d7e539e6e6a">
      <Terms xmlns="http://schemas.microsoft.com/office/infopath/2007/PartnerControls"/>
    </d4d39cdee2914e0bae240fabfb14cf2a>
    <_dlc_ExpireDateSaved xmlns="http://schemas.microsoft.com/sharepoint/v3" xsi:nil="true"/>
    <_dlc_ExpireDate xmlns="http://schemas.microsoft.com/sharepoint/v3">2026-11-26T13:07:13+00:00</_dlc_ExpireDate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EA6F-0497-4871-8526-AA47B65DC716}"/>
</file>

<file path=customXml/itemProps2.xml><?xml version="1.0" encoding="utf-8"?>
<ds:datastoreItem xmlns:ds="http://schemas.openxmlformats.org/officeDocument/2006/customXml" ds:itemID="{1A3A51FA-A172-44DF-AF87-AFE341F2A766}"/>
</file>

<file path=customXml/itemProps3.xml><?xml version="1.0" encoding="utf-8"?>
<ds:datastoreItem xmlns:ds="http://schemas.openxmlformats.org/officeDocument/2006/customXml" ds:itemID="{68398DD8-62FA-48BD-8D55-D958C78D0887}"/>
</file>

<file path=customXml/itemProps4.xml><?xml version="1.0" encoding="utf-8"?>
<ds:datastoreItem xmlns:ds="http://schemas.openxmlformats.org/officeDocument/2006/customXml" ds:itemID="{FD9765E4-A637-4A13-939C-78C8A2A689D4}"/>
</file>

<file path=customXml/itemProps5.xml><?xml version="1.0" encoding="utf-8"?>
<ds:datastoreItem xmlns:ds="http://schemas.openxmlformats.org/officeDocument/2006/customXml" ds:itemID="{117C9CD9-B37A-486D-89C7-54917A8B9E58}"/>
</file>

<file path=customXml/itemProps6.xml><?xml version="1.0" encoding="utf-8"?>
<ds:datastoreItem xmlns:ds="http://schemas.openxmlformats.org/officeDocument/2006/customXml" ds:itemID="{1D17F192-A57C-46B1-AE34-447519BF6A3D}"/>
</file>

<file path=customXml/itemProps7.xml><?xml version="1.0" encoding="utf-8"?>
<ds:datastoreItem xmlns:ds="http://schemas.openxmlformats.org/officeDocument/2006/customXml" ds:itemID="{37B2EE9A-24D9-4A75-9CB4-9A96A8911C74}"/>
</file>

<file path=docProps/app.xml><?xml version="1.0" encoding="utf-8"?>
<Properties xmlns="http://schemas.openxmlformats.org/officeDocument/2006/extended-properties" xmlns:vt="http://schemas.openxmlformats.org/officeDocument/2006/docPropsVTypes">
  <Template>BT FBD HLD</Template>
  <TotalTime>1</TotalTime>
  <Pages>8</Pages>
  <Words>468</Words>
  <Characters>5226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Template</vt:lpstr>
    </vt:vector>
  </TitlesOfParts>
  <Company>BT</Company>
  <LinksUpToDate>false</LinksUpToDate>
  <CharactersWithSpaces>5683</CharactersWithSpaces>
  <SharedDoc>false</SharedDoc>
  <HLinks>
    <vt:vector size="282" baseType="variant">
      <vt:variant>
        <vt:i4>3801144</vt:i4>
      </vt:variant>
      <vt:variant>
        <vt:i4>279</vt:i4>
      </vt:variant>
      <vt:variant>
        <vt:i4>0</vt:i4>
      </vt:variant>
      <vt:variant>
        <vt:i4>5</vt:i4>
      </vt:variant>
      <vt:variant>
        <vt:lpwstr>http://www.btplc.com/Societyandenvironment/Ourapproach/Sustainabilityreport/index.aspx</vt:lpwstr>
      </vt:variant>
      <vt:variant>
        <vt:lpwstr/>
      </vt:variant>
      <vt:variant>
        <vt:i4>1376309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_Toc243366231</vt:lpwstr>
      </vt:variant>
      <vt:variant>
        <vt:i4>1376309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_Toc243366230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_Toc243366229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_Toc243366228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_Toc243366227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_Toc243366226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_Toc243366225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_Toc243366224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_Toc243366223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_Toc243366222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_Toc243366221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_Toc243366220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_Toc243366219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_Toc243366218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_Toc243366217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_Toc243366216</vt:lpwstr>
      </vt:variant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_Toc243366215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_Toc243366214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_Toc243366213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_Toc243366212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_Toc243366211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_Toc243366210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_Toc243366209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_Toc243366208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_Toc243366207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_Toc243366206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_Toc243366205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_Toc243366204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_Toc243366203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_Toc243366202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_Toc243366201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_Toc243366200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_Toc243366199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_Toc243366198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_Toc243366197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_Toc243366196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_Toc243366195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_Toc243366194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_Toc243366193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_Toc243366192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_Toc243366191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_Toc243366190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_Toc243366189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_Toc243366188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_Toc243366187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_Toc243366186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Template</dc:title>
  <dc:creator>McallisterP</dc:creator>
  <cp:lastModifiedBy>Michael Murphy</cp:lastModifiedBy>
  <cp:revision>3</cp:revision>
  <cp:lastPrinted>2010-08-19T10:43:00Z</cp:lastPrinted>
  <dcterms:created xsi:type="dcterms:W3CDTF">2019-11-20T16:06:00Z</dcterms:created>
  <dcterms:modified xsi:type="dcterms:W3CDTF">2019-11-26T13:07:00Z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273459563</vt:i4>
  </property>
  <property fmtid="{D5CDD505-2E9C-101B-9397-08002B2CF9AE}" pid="3" name="ContentTypeId">
    <vt:lpwstr>0x0101003972F880EF23E840B1355A06E8B95A170D1300061CF51C2A687C4EB429994452C1C8CC</vt:lpwstr>
  </property>
  <property fmtid="{D5CDD505-2E9C-101B-9397-08002B2CF9AE}" pid="4" name="_dlc_DocIdItemGuid">
    <vt:lpwstr>91450e50-bac0-43db-9947-05e1b336abe5</vt:lpwstr>
  </property>
  <property fmtid="{D5CDD505-2E9C-101B-9397-08002B2CF9AE}" pid="5" name="_dlc_policyId">
    <vt:lpwstr>0x0101003972F880EF23E840B1355A06E8B95A170D|-1713086404</vt:lpwstr>
  </property>
  <property fmtid="{D5CDD505-2E9C-101B-9397-08002B2CF9AE}" pid="6" name="OriginatingOffice">
    <vt:lpwstr>245;#SPB|7918068a-6874-473b-834f-7521d58705c2</vt:lpwstr>
  </property>
  <property fmtid="{D5CDD505-2E9C-101B-9397-08002B2CF9AE}" pid="7" name="ItemRetentionFormula">
    <vt:lpwstr>&lt;formula id="Microsoft.Office.RecordsManagement.PolicyFeatures.Expiration.Formula.BuiltIn"&gt;&lt;number&gt;7&lt;/number&gt;&lt;property&gt;Modified&lt;/property&gt;&lt;propertyId&gt;28cf69c5-fa48-462a-b5cd-27b6f9d2bd5f&lt;/propertyId&gt;&lt;period&gt;years&lt;/period&gt;&lt;/formula&gt;</vt:lpwstr>
  </property>
  <property fmtid="{D5CDD505-2E9C-101B-9397-08002B2CF9AE}" pid="8" name="Tags">
    <vt:lpwstr/>
  </property>
</Properties>
</file>